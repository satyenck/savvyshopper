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81782" w14:textId="77777777" w:rsidR="00992246" w:rsidRPr="00DD6363" w:rsidRDefault="00992246">
      <w:pPr>
        <w:rPr>
          <w:rFonts w:asciiTheme="minorHAnsi" w:hAnsiTheme="minorHAnsi"/>
          <w:b/>
          <w:sz w:val="22"/>
          <w:szCs w:val="22"/>
        </w:rPr>
      </w:pPr>
    </w:p>
    <w:p w14:paraId="27FAA25B" w14:textId="77777777" w:rsidR="00992246" w:rsidRPr="00DD6363" w:rsidRDefault="00992246">
      <w:pPr>
        <w:rPr>
          <w:rFonts w:asciiTheme="minorHAnsi" w:hAnsiTheme="minorHAnsi"/>
          <w:b/>
          <w:sz w:val="22"/>
          <w:szCs w:val="22"/>
        </w:rPr>
      </w:pPr>
    </w:p>
    <w:p w14:paraId="55334583" w14:textId="77777777" w:rsidR="00992246" w:rsidRPr="00DD6363" w:rsidRDefault="00992246">
      <w:pPr>
        <w:rPr>
          <w:rFonts w:asciiTheme="minorHAnsi" w:hAnsiTheme="minorHAnsi"/>
          <w:b/>
          <w:sz w:val="22"/>
          <w:szCs w:val="22"/>
        </w:rPr>
      </w:pPr>
    </w:p>
    <w:p w14:paraId="2AFEA53B" w14:textId="77777777" w:rsidR="00992246" w:rsidRPr="00DD6363" w:rsidRDefault="00992246">
      <w:pPr>
        <w:rPr>
          <w:rFonts w:asciiTheme="minorHAnsi" w:hAnsiTheme="minorHAnsi"/>
          <w:b/>
          <w:sz w:val="22"/>
          <w:szCs w:val="22"/>
        </w:rPr>
      </w:pPr>
    </w:p>
    <w:p w14:paraId="06159ED4" w14:textId="77777777" w:rsidR="00D92F7D" w:rsidRPr="00DD6363" w:rsidRDefault="00D92F7D">
      <w:pPr>
        <w:spacing w:after="200" w:line="276" w:lineRule="auto"/>
        <w:rPr>
          <w:rFonts w:asciiTheme="minorHAnsi" w:hAnsiTheme="minorHAnsi"/>
          <w:b/>
          <w:sz w:val="22"/>
          <w:szCs w:val="22"/>
        </w:rPr>
      </w:pPr>
    </w:p>
    <w:p w14:paraId="067AEF0E" w14:textId="77777777" w:rsidR="00D92F7D" w:rsidRPr="00DD6363" w:rsidRDefault="00D92F7D">
      <w:pPr>
        <w:spacing w:after="200" w:line="276" w:lineRule="auto"/>
        <w:rPr>
          <w:rFonts w:asciiTheme="minorHAnsi" w:hAnsiTheme="minorHAnsi"/>
          <w:b/>
          <w:sz w:val="22"/>
          <w:szCs w:val="22"/>
        </w:rPr>
      </w:pPr>
    </w:p>
    <w:p w14:paraId="35319CDE" w14:textId="77777777" w:rsidR="00D92F7D" w:rsidRPr="00DD6363" w:rsidRDefault="00D92F7D">
      <w:pPr>
        <w:spacing w:after="200" w:line="276" w:lineRule="auto"/>
        <w:rPr>
          <w:rFonts w:asciiTheme="minorHAnsi" w:hAnsiTheme="minorHAnsi"/>
          <w:b/>
          <w:sz w:val="22"/>
          <w:szCs w:val="22"/>
        </w:rPr>
      </w:pPr>
    </w:p>
    <w:p w14:paraId="4B5BADA4" w14:textId="77777777" w:rsidR="00D92F7D" w:rsidRPr="00DD6363" w:rsidRDefault="00D92F7D">
      <w:pPr>
        <w:spacing w:after="200" w:line="276" w:lineRule="auto"/>
        <w:rPr>
          <w:rFonts w:asciiTheme="minorHAnsi" w:hAnsiTheme="minorHAnsi"/>
          <w:b/>
          <w:sz w:val="22"/>
          <w:szCs w:val="22"/>
        </w:rPr>
      </w:pPr>
    </w:p>
    <w:p w14:paraId="172140E0" w14:textId="77777777" w:rsidR="00AF4637" w:rsidRPr="00DD6363" w:rsidRDefault="00AF4637">
      <w:pPr>
        <w:spacing w:after="200" w:line="276" w:lineRule="auto"/>
        <w:rPr>
          <w:rFonts w:asciiTheme="minorHAnsi" w:hAnsiTheme="minorHAnsi"/>
          <w:b/>
          <w:sz w:val="22"/>
          <w:szCs w:val="22"/>
        </w:rPr>
      </w:pPr>
    </w:p>
    <w:p w14:paraId="71C2921C" w14:textId="77777777" w:rsidR="00D92F7D" w:rsidRPr="00016A66" w:rsidRDefault="00B651FA" w:rsidP="00616624">
      <w:pPr>
        <w:pBdr>
          <w:bottom w:val="single" w:sz="12" w:space="1" w:color="auto"/>
        </w:pBdr>
        <w:rPr>
          <w:rFonts w:ascii="Calibri" w:hAnsi="Calibri"/>
          <w:b/>
          <w:sz w:val="52"/>
          <w:szCs w:val="52"/>
        </w:rPr>
      </w:pPr>
      <w:r w:rsidRPr="00016A66">
        <w:rPr>
          <w:rFonts w:ascii="Calibri" w:hAnsi="Calibri"/>
          <w:b/>
          <w:sz w:val="52"/>
          <w:szCs w:val="52"/>
        </w:rPr>
        <w:t>Savvy Shopper</w:t>
      </w:r>
      <w:r w:rsidR="00087C95" w:rsidRPr="00016A66">
        <w:rPr>
          <w:rFonts w:ascii="Calibri" w:hAnsi="Calibri"/>
          <w:b/>
          <w:sz w:val="52"/>
          <w:szCs w:val="52"/>
        </w:rPr>
        <w:t xml:space="preserve"> – </w:t>
      </w:r>
      <w:r w:rsidR="009C4495" w:rsidRPr="00016A66">
        <w:rPr>
          <w:rFonts w:ascii="Calibri" w:hAnsi="Calibri"/>
          <w:b/>
          <w:sz w:val="52"/>
          <w:szCs w:val="52"/>
        </w:rPr>
        <w:t>Android</w:t>
      </w:r>
      <w:r w:rsidR="00087C95" w:rsidRPr="00016A66">
        <w:rPr>
          <w:rFonts w:ascii="Calibri" w:hAnsi="Calibri"/>
          <w:b/>
          <w:sz w:val="52"/>
          <w:szCs w:val="52"/>
        </w:rPr>
        <w:t xml:space="preserve"> / Web (Backend)</w:t>
      </w:r>
    </w:p>
    <w:p w14:paraId="506C39FA" w14:textId="77777777" w:rsidR="00AB4327" w:rsidRPr="00016A66" w:rsidRDefault="00927636" w:rsidP="00616624">
      <w:pPr>
        <w:rPr>
          <w:rFonts w:asciiTheme="minorHAnsi" w:hAnsiTheme="minorHAnsi"/>
          <w:b/>
          <w:sz w:val="22"/>
          <w:szCs w:val="22"/>
        </w:rPr>
      </w:pPr>
      <w:r w:rsidRPr="00016A66">
        <w:rPr>
          <w:rFonts w:asciiTheme="minorHAnsi" w:hAnsiTheme="minorHAnsi"/>
          <w:b/>
          <w:sz w:val="22"/>
          <w:szCs w:val="22"/>
        </w:rPr>
        <w:t>Requirements Analysis and System Workflow Definitions</w:t>
      </w:r>
    </w:p>
    <w:p w14:paraId="62F904C2" w14:textId="77777777" w:rsidR="0099294F" w:rsidRPr="00016A66" w:rsidRDefault="0099294F" w:rsidP="0099294F">
      <w:pPr>
        <w:jc w:val="right"/>
        <w:rPr>
          <w:rFonts w:asciiTheme="minorHAnsi" w:hAnsiTheme="minorHAnsi"/>
          <w:b/>
          <w:sz w:val="22"/>
          <w:szCs w:val="22"/>
        </w:rPr>
      </w:pPr>
    </w:p>
    <w:p w14:paraId="0638779F" w14:textId="77777777" w:rsidR="0099294F" w:rsidRPr="00016A66" w:rsidRDefault="0099294F" w:rsidP="0099294F">
      <w:pPr>
        <w:jc w:val="right"/>
        <w:rPr>
          <w:rFonts w:asciiTheme="minorHAnsi" w:hAnsiTheme="minorHAnsi"/>
          <w:b/>
          <w:sz w:val="22"/>
          <w:szCs w:val="22"/>
        </w:rPr>
      </w:pPr>
    </w:p>
    <w:p w14:paraId="3F51CCE1" w14:textId="77777777" w:rsidR="0099294F" w:rsidRPr="00016A66" w:rsidRDefault="0099294F" w:rsidP="0099294F">
      <w:pPr>
        <w:jc w:val="right"/>
        <w:rPr>
          <w:rFonts w:asciiTheme="minorHAnsi" w:hAnsiTheme="minorHAnsi"/>
          <w:b/>
          <w:sz w:val="22"/>
          <w:szCs w:val="22"/>
        </w:rPr>
      </w:pPr>
    </w:p>
    <w:p w14:paraId="402D9D78" w14:textId="77777777" w:rsidR="00FC4000" w:rsidRPr="00016A66" w:rsidRDefault="00FC4000" w:rsidP="0099294F">
      <w:pPr>
        <w:jc w:val="right"/>
        <w:rPr>
          <w:rFonts w:asciiTheme="minorHAnsi" w:hAnsiTheme="minorHAnsi"/>
          <w:b/>
          <w:sz w:val="22"/>
          <w:szCs w:val="22"/>
        </w:rPr>
      </w:pPr>
    </w:p>
    <w:p w14:paraId="30FED43E" w14:textId="77777777" w:rsidR="00FC4000" w:rsidRPr="00016A66" w:rsidRDefault="00FC4000" w:rsidP="0099294F">
      <w:pPr>
        <w:jc w:val="right"/>
        <w:rPr>
          <w:rFonts w:asciiTheme="minorHAnsi" w:hAnsiTheme="minorHAnsi"/>
          <w:b/>
          <w:sz w:val="22"/>
          <w:szCs w:val="22"/>
        </w:rPr>
      </w:pPr>
    </w:p>
    <w:p w14:paraId="3B212B96" w14:textId="09B084A3" w:rsidR="00FC4000" w:rsidRPr="00016A66" w:rsidRDefault="005329AB" w:rsidP="005329AB">
      <w:pPr>
        <w:rPr>
          <w:rFonts w:asciiTheme="minorHAnsi" w:hAnsiTheme="minorHAnsi"/>
          <w:b/>
          <w:sz w:val="22"/>
          <w:szCs w:val="22"/>
        </w:rPr>
      </w:pPr>
      <w:r w:rsidRPr="00016A66">
        <w:rPr>
          <w:rFonts w:asciiTheme="minorHAnsi" w:hAnsiTheme="minorHAnsi"/>
          <w:b/>
          <w:sz w:val="22"/>
          <w:szCs w:val="22"/>
        </w:rPr>
        <w:t>Revision:</w:t>
      </w:r>
      <w:r w:rsidR="009E33FD" w:rsidRPr="00016A66">
        <w:rPr>
          <w:rFonts w:asciiTheme="minorHAnsi" w:hAnsiTheme="minorHAnsi"/>
          <w:b/>
          <w:sz w:val="22"/>
          <w:szCs w:val="22"/>
        </w:rPr>
        <w:t xml:space="preserve"> </w:t>
      </w:r>
      <w:r w:rsidR="00CC7A88" w:rsidRPr="00016A66">
        <w:rPr>
          <w:rFonts w:asciiTheme="minorHAnsi" w:hAnsiTheme="minorHAnsi"/>
          <w:sz w:val="22"/>
          <w:szCs w:val="22"/>
        </w:rPr>
        <w:t>D</w:t>
      </w:r>
      <w:r w:rsidR="005001B6" w:rsidRPr="00016A66">
        <w:rPr>
          <w:rFonts w:asciiTheme="minorHAnsi" w:hAnsiTheme="minorHAnsi"/>
          <w:sz w:val="22"/>
          <w:szCs w:val="22"/>
        </w:rPr>
        <w:t>.0.</w:t>
      </w:r>
      <w:r w:rsidR="00016A66" w:rsidRPr="00016A66">
        <w:rPr>
          <w:rFonts w:asciiTheme="minorHAnsi" w:hAnsiTheme="minorHAnsi"/>
          <w:sz w:val="22"/>
          <w:szCs w:val="22"/>
        </w:rPr>
        <w:t>7</w:t>
      </w:r>
    </w:p>
    <w:p w14:paraId="0291E3E6" w14:textId="4D8C78C2" w:rsidR="005329AB" w:rsidRPr="00016A66" w:rsidRDefault="005329AB" w:rsidP="005329AB">
      <w:pPr>
        <w:rPr>
          <w:rFonts w:asciiTheme="minorHAnsi" w:hAnsiTheme="minorHAnsi"/>
          <w:b/>
          <w:sz w:val="22"/>
          <w:szCs w:val="22"/>
        </w:rPr>
      </w:pPr>
      <w:r w:rsidRPr="00016A66">
        <w:rPr>
          <w:rFonts w:asciiTheme="minorHAnsi" w:hAnsiTheme="minorHAnsi"/>
          <w:b/>
          <w:sz w:val="22"/>
          <w:szCs w:val="22"/>
        </w:rPr>
        <w:t xml:space="preserve">Date: </w:t>
      </w:r>
      <w:r w:rsidR="00016A66" w:rsidRPr="00016A66">
        <w:rPr>
          <w:rFonts w:asciiTheme="minorHAnsi" w:hAnsiTheme="minorHAnsi"/>
          <w:sz w:val="22"/>
          <w:szCs w:val="22"/>
        </w:rPr>
        <w:t>17</w:t>
      </w:r>
      <w:r w:rsidR="00CA02F5" w:rsidRPr="00016A66">
        <w:rPr>
          <w:rFonts w:asciiTheme="minorHAnsi" w:hAnsiTheme="minorHAnsi"/>
          <w:sz w:val="22"/>
          <w:szCs w:val="22"/>
        </w:rPr>
        <w:t>-</w:t>
      </w:r>
      <w:r w:rsidR="00D07FB9" w:rsidRPr="00016A66">
        <w:rPr>
          <w:rFonts w:asciiTheme="minorHAnsi" w:hAnsiTheme="minorHAnsi"/>
          <w:sz w:val="22"/>
          <w:szCs w:val="22"/>
        </w:rPr>
        <w:t>Mar</w:t>
      </w:r>
      <w:r w:rsidR="00BC7218" w:rsidRPr="00016A66">
        <w:rPr>
          <w:rFonts w:asciiTheme="minorHAnsi" w:hAnsiTheme="minorHAnsi"/>
          <w:sz w:val="22"/>
          <w:szCs w:val="22"/>
        </w:rPr>
        <w:t>-201</w:t>
      </w:r>
      <w:r w:rsidR="00055343" w:rsidRPr="00016A66">
        <w:rPr>
          <w:rFonts w:asciiTheme="minorHAnsi" w:hAnsiTheme="minorHAnsi"/>
          <w:sz w:val="22"/>
          <w:szCs w:val="22"/>
        </w:rPr>
        <w:t>6</w:t>
      </w:r>
    </w:p>
    <w:p w14:paraId="31E0B031" w14:textId="77777777" w:rsidR="002163E8" w:rsidRPr="00016A66" w:rsidRDefault="002163E8" w:rsidP="0099294F">
      <w:pPr>
        <w:jc w:val="right"/>
        <w:rPr>
          <w:rFonts w:asciiTheme="minorHAnsi" w:hAnsiTheme="minorHAnsi"/>
          <w:b/>
          <w:sz w:val="22"/>
          <w:szCs w:val="22"/>
        </w:rPr>
      </w:pPr>
    </w:p>
    <w:p w14:paraId="13D42624" w14:textId="77777777" w:rsidR="002163E8" w:rsidRPr="00016A66" w:rsidRDefault="002163E8" w:rsidP="0099294F">
      <w:pPr>
        <w:jc w:val="right"/>
        <w:rPr>
          <w:rFonts w:asciiTheme="minorHAnsi" w:hAnsiTheme="minorHAnsi"/>
          <w:b/>
          <w:sz w:val="22"/>
          <w:szCs w:val="22"/>
        </w:rPr>
      </w:pPr>
    </w:p>
    <w:p w14:paraId="4CC7F17E" w14:textId="77777777" w:rsidR="002163E8" w:rsidRPr="00016A66" w:rsidRDefault="002163E8" w:rsidP="0099294F">
      <w:pPr>
        <w:jc w:val="right"/>
        <w:rPr>
          <w:rFonts w:asciiTheme="minorHAnsi" w:hAnsiTheme="minorHAnsi"/>
          <w:b/>
          <w:sz w:val="22"/>
          <w:szCs w:val="22"/>
        </w:rPr>
      </w:pPr>
    </w:p>
    <w:p w14:paraId="2D885461" w14:textId="77777777" w:rsidR="0099294F" w:rsidRPr="00016A66" w:rsidRDefault="0099294F" w:rsidP="0099294F">
      <w:pPr>
        <w:jc w:val="right"/>
        <w:rPr>
          <w:rFonts w:asciiTheme="minorHAnsi" w:hAnsiTheme="minorHAnsi"/>
          <w:b/>
          <w:sz w:val="22"/>
          <w:szCs w:val="22"/>
        </w:rPr>
      </w:pPr>
    </w:p>
    <w:p w14:paraId="6219CC67" w14:textId="77777777" w:rsidR="00765263" w:rsidRPr="00016A66" w:rsidRDefault="00765263">
      <w:pPr>
        <w:spacing w:after="200" w:line="276" w:lineRule="auto"/>
        <w:rPr>
          <w:rFonts w:asciiTheme="minorHAnsi" w:hAnsiTheme="minorHAnsi"/>
          <w:b/>
          <w:color w:val="5F497A" w:themeColor="accent4" w:themeShade="BF"/>
          <w:sz w:val="32"/>
          <w:szCs w:val="32"/>
        </w:rPr>
      </w:pPr>
      <w:bookmarkStart w:id="0" w:name="_Toc296251848"/>
      <w:r w:rsidRPr="00016A66">
        <w:rPr>
          <w:rFonts w:asciiTheme="minorHAnsi" w:hAnsiTheme="minorHAnsi"/>
          <w:b/>
          <w:color w:val="5F497A" w:themeColor="accent4" w:themeShade="BF"/>
          <w:sz w:val="32"/>
          <w:szCs w:val="32"/>
        </w:rPr>
        <w:br w:type="page"/>
      </w:r>
    </w:p>
    <w:p w14:paraId="12C369FB" w14:textId="77777777" w:rsidR="009C548F" w:rsidRPr="00016A66" w:rsidRDefault="009C548F" w:rsidP="00F73B06">
      <w:pPr>
        <w:rPr>
          <w:rFonts w:asciiTheme="minorHAnsi" w:hAnsiTheme="minorHAnsi"/>
          <w:b/>
          <w:color w:val="5F497A" w:themeColor="accent4" w:themeShade="BF"/>
          <w:sz w:val="32"/>
          <w:szCs w:val="32"/>
        </w:rPr>
      </w:pPr>
      <w:r w:rsidRPr="00016A66">
        <w:rPr>
          <w:rFonts w:asciiTheme="minorHAnsi" w:hAnsiTheme="minorHAnsi"/>
          <w:b/>
          <w:color w:val="5F497A" w:themeColor="accent4" w:themeShade="BF"/>
          <w:sz w:val="32"/>
          <w:szCs w:val="32"/>
        </w:rPr>
        <w:lastRenderedPageBreak/>
        <w:t>Index</w:t>
      </w:r>
      <w:bookmarkEnd w:id="0"/>
    </w:p>
    <w:p w14:paraId="6DC57E80" w14:textId="77777777" w:rsidR="009C548F" w:rsidRPr="00016A66" w:rsidRDefault="009C548F" w:rsidP="009C548F">
      <w:pPr>
        <w:rPr>
          <w:rFonts w:asciiTheme="minorHAnsi" w:hAnsiTheme="minorHAnsi"/>
          <w:sz w:val="22"/>
          <w:szCs w:val="22"/>
        </w:rPr>
      </w:pPr>
    </w:p>
    <w:sdt>
      <w:sdtPr>
        <w:rPr>
          <w:rFonts w:asciiTheme="minorHAnsi" w:hAnsiTheme="minorHAnsi"/>
          <w:sz w:val="22"/>
          <w:szCs w:val="22"/>
        </w:rPr>
        <w:id w:val="667143"/>
        <w:docPartObj>
          <w:docPartGallery w:val="Table of Contents"/>
          <w:docPartUnique/>
        </w:docPartObj>
      </w:sdtPr>
      <w:sdtEndPr>
        <w:rPr>
          <w:rFonts w:cstheme="minorHAnsi"/>
          <w:color w:val="5F497A" w:themeColor="accent4" w:themeShade="BF"/>
        </w:rPr>
      </w:sdtEndPr>
      <w:sdtContent>
        <w:p w14:paraId="5E65D582" w14:textId="77777777" w:rsidR="003C4FAA" w:rsidRPr="00016A66" w:rsidRDefault="00BD25EF"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r w:rsidRPr="00016A66">
            <w:rPr>
              <w:rFonts w:asciiTheme="minorHAnsi" w:hAnsiTheme="minorHAnsi" w:cstheme="minorHAnsi"/>
              <w:color w:val="5F497A" w:themeColor="accent4" w:themeShade="BF"/>
              <w:sz w:val="22"/>
              <w:szCs w:val="22"/>
            </w:rPr>
            <w:fldChar w:fldCharType="begin"/>
          </w:r>
          <w:r w:rsidR="001E3AE3" w:rsidRPr="00016A66">
            <w:rPr>
              <w:rFonts w:asciiTheme="minorHAnsi" w:hAnsiTheme="minorHAnsi" w:cstheme="minorHAnsi"/>
              <w:color w:val="5F497A" w:themeColor="accent4" w:themeShade="BF"/>
              <w:sz w:val="22"/>
              <w:szCs w:val="22"/>
            </w:rPr>
            <w:instrText xml:space="preserve"> TOC \o "1-3" \h \z \u </w:instrText>
          </w:r>
          <w:r w:rsidRPr="00016A66">
            <w:rPr>
              <w:rFonts w:asciiTheme="minorHAnsi" w:hAnsiTheme="minorHAnsi" w:cstheme="minorHAnsi"/>
              <w:color w:val="5F497A" w:themeColor="accent4" w:themeShade="BF"/>
              <w:sz w:val="22"/>
              <w:szCs w:val="22"/>
            </w:rPr>
            <w:fldChar w:fldCharType="separate"/>
          </w:r>
          <w:hyperlink w:anchor="_Toc444696306" w:history="1">
            <w:r w:rsidR="003C4FAA" w:rsidRPr="00016A66">
              <w:rPr>
                <w:rStyle w:val="Hyperlink"/>
                <w:rFonts w:asciiTheme="minorHAnsi" w:hAnsiTheme="minorHAnsi"/>
                <w:noProof/>
                <w:sz w:val="22"/>
                <w:szCs w:val="22"/>
              </w:rPr>
              <w:t>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Introduction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03BCCB59"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7" w:history="1">
            <w:r w:rsidR="003C4FAA" w:rsidRPr="00016A66">
              <w:rPr>
                <w:rStyle w:val="Hyperlink"/>
                <w:rFonts w:asciiTheme="minorHAnsi" w:hAnsiTheme="minorHAnsi"/>
                <w:noProof/>
                <w:sz w:val="22"/>
                <w:szCs w:val="22"/>
              </w:rPr>
              <w:t>1.1.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Purpose</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7CD1D71E"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8" w:history="1">
            <w:r w:rsidR="003C4FAA" w:rsidRPr="00016A66">
              <w:rPr>
                <w:rStyle w:val="Hyperlink"/>
                <w:rFonts w:asciiTheme="minorHAnsi" w:hAnsiTheme="minorHAnsi"/>
                <w:noProof/>
                <w:sz w:val="22"/>
                <w:szCs w:val="22"/>
              </w:rPr>
              <w:t>1.2.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Referenced Documents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1936862C"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9" w:history="1">
            <w:r w:rsidR="003C4FAA" w:rsidRPr="00016A66">
              <w:rPr>
                <w:rStyle w:val="Hyperlink"/>
                <w:rFonts w:asciiTheme="minorHAnsi" w:hAnsiTheme="minorHAnsi"/>
                <w:noProof/>
                <w:sz w:val="22"/>
                <w:szCs w:val="22"/>
              </w:rPr>
              <w:t>1.3.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Revision History</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_Toc444696309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5BC60B97"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0" w:history="1">
            <w:r w:rsidR="003C4FAA" w:rsidRPr="00016A66">
              <w:rPr>
                <w:rStyle w:val="Hyperlink"/>
                <w:rFonts w:asciiTheme="minorHAnsi" w:hAnsiTheme="minorHAnsi"/>
                <w:noProof/>
                <w:sz w:val="22"/>
                <w:szCs w:val="22"/>
              </w:rPr>
              <w:t>1.4.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Conventions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57B7963E" w14:textId="77777777" w:rsidR="003C4FAA" w:rsidRPr="00016A66" w:rsidRDefault="004B7C73"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11" w:history="1">
            <w:r w:rsidR="003C4FAA" w:rsidRPr="00016A66">
              <w:rPr>
                <w:rStyle w:val="Hyperlink"/>
                <w:rFonts w:asciiTheme="minorHAnsi" w:hAnsiTheme="minorHAnsi"/>
                <w:noProof/>
                <w:sz w:val="22"/>
                <w:szCs w:val="22"/>
              </w:rPr>
              <w:t>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System Overview</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390BA210"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2" w:history="1">
            <w:r w:rsidR="003C4FAA" w:rsidRPr="00016A66">
              <w:rPr>
                <w:rStyle w:val="Hyperlink"/>
                <w:rFonts w:asciiTheme="minorHAnsi" w:hAnsiTheme="minorHAnsi"/>
                <w:noProof/>
                <w:sz w:val="22"/>
                <w:szCs w:val="22"/>
              </w:rPr>
              <w:t>2.1.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Synopsis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w:t>
            </w:r>
            <w:r w:rsidR="003C4FAA" w:rsidRPr="00016A66">
              <w:rPr>
                <w:rFonts w:asciiTheme="minorHAnsi" w:hAnsiTheme="minorHAnsi"/>
                <w:noProof/>
                <w:webHidden/>
                <w:sz w:val="22"/>
                <w:szCs w:val="22"/>
              </w:rPr>
              <w:fldChar w:fldCharType="end"/>
            </w:r>
          </w:hyperlink>
        </w:p>
        <w:p w14:paraId="0E551BFA"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3" w:history="1">
            <w:r w:rsidR="003C4FAA" w:rsidRPr="00016A66">
              <w:rPr>
                <w:rStyle w:val="Hyperlink"/>
                <w:rFonts w:asciiTheme="minorHAnsi" w:hAnsiTheme="minorHAnsi"/>
                <w:noProof/>
                <w:sz w:val="22"/>
                <w:szCs w:val="22"/>
              </w:rPr>
              <w:t>2.2.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Roles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721F0954"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4" w:history="1">
            <w:r w:rsidR="003C4FAA" w:rsidRPr="00016A66">
              <w:rPr>
                <w:rStyle w:val="Hyperlink"/>
                <w:rFonts w:asciiTheme="minorHAnsi" w:hAnsiTheme="minorHAnsi"/>
                <w:noProof/>
                <w:sz w:val="22"/>
                <w:szCs w:val="22"/>
              </w:rPr>
              <w:t>2.3.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General Constraints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_Toc444696314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2BB5CE9B"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5" w:history="1">
            <w:r w:rsidR="003C4FAA" w:rsidRPr="00016A66">
              <w:rPr>
                <w:rStyle w:val="Hyperlink"/>
                <w:rFonts w:asciiTheme="minorHAnsi" w:hAnsiTheme="minorHAnsi"/>
                <w:noProof/>
                <w:sz w:val="22"/>
                <w:szCs w:val="22"/>
              </w:rPr>
              <w:t>2.4.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General Workflows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_Toc444696315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78C3EA25" w14:textId="77777777" w:rsidR="003C4FAA" w:rsidRPr="00016A66" w:rsidRDefault="004B7C73"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16" w:history="1">
            <w:r w:rsidR="003C4FAA" w:rsidRPr="00016A66">
              <w:rPr>
                <w:rStyle w:val="Hyperlink"/>
                <w:rFonts w:asciiTheme="minorHAnsi" w:hAnsiTheme="minorHAnsi"/>
                <w:noProof/>
                <w:sz w:val="22"/>
                <w:szCs w:val="22"/>
              </w:rPr>
              <w:t>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Workflows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0EFA857B"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7" w:history="1">
            <w:r w:rsidR="003C4FAA" w:rsidRPr="00016A66">
              <w:rPr>
                <w:rStyle w:val="Hyperlink"/>
                <w:rFonts w:asciiTheme="minorHAnsi" w:hAnsiTheme="minorHAnsi"/>
                <w:noProof/>
                <w:sz w:val="22"/>
                <w:szCs w:val="22"/>
              </w:rPr>
              <w:t>3.1.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Splash screen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3BDF72DC"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8" w:history="1">
            <w:r w:rsidR="003C4FAA" w:rsidRPr="00016A66">
              <w:rPr>
                <w:rStyle w:val="Hyperlink"/>
                <w:rFonts w:asciiTheme="minorHAnsi" w:hAnsiTheme="minorHAnsi"/>
                <w:noProof/>
                <w:sz w:val="22"/>
                <w:szCs w:val="22"/>
              </w:rPr>
              <w:t>3.2.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Sign up/Sign in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5</w:t>
            </w:r>
            <w:r w:rsidR="003C4FAA" w:rsidRPr="00016A66">
              <w:rPr>
                <w:rFonts w:asciiTheme="minorHAnsi" w:hAnsiTheme="minorHAnsi"/>
                <w:noProof/>
                <w:webHidden/>
                <w:sz w:val="22"/>
                <w:szCs w:val="22"/>
              </w:rPr>
              <w:fldChar w:fldCharType="end"/>
            </w:r>
          </w:hyperlink>
        </w:p>
        <w:p w14:paraId="06463E16"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9" w:history="1">
            <w:r w:rsidR="003C4FAA" w:rsidRPr="00016A66">
              <w:rPr>
                <w:rStyle w:val="Hyperlink"/>
                <w:rFonts w:asciiTheme="minorHAnsi" w:hAnsiTheme="minorHAnsi"/>
                <w:noProof/>
                <w:sz w:val="22"/>
                <w:szCs w:val="22"/>
              </w:rPr>
              <w:t>3.3.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Email verification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_Toc444696319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7</w:t>
            </w:r>
            <w:r w:rsidR="003C4FAA" w:rsidRPr="00016A66">
              <w:rPr>
                <w:rFonts w:asciiTheme="minorHAnsi" w:hAnsiTheme="minorHAnsi"/>
                <w:noProof/>
                <w:webHidden/>
                <w:sz w:val="22"/>
                <w:szCs w:val="22"/>
              </w:rPr>
              <w:fldChar w:fldCharType="end"/>
            </w:r>
          </w:hyperlink>
        </w:p>
        <w:p w14:paraId="4FC89580"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0" w:history="1">
            <w:r w:rsidR="003C4FAA" w:rsidRPr="00016A66">
              <w:rPr>
                <w:rStyle w:val="Hyperlink"/>
                <w:rFonts w:asciiTheme="minorHAnsi" w:hAnsiTheme="minorHAnsi"/>
                <w:noProof/>
                <w:sz w:val="22"/>
                <w:szCs w:val="22"/>
              </w:rPr>
              <w:t>3.4.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Rate the app</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8</w:t>
            </w:r>
            <w:r w:rsidR="003C4FAA" w:rsidRPr="00016A66">
              <w:rPr>
                <w:rFonts w:asciiTheme="minorHAnsi" w:hAnsiTheme="minorHAnsi"/>
                <w:noProof/>
                <w:webHidden/>
                <w:sz w:val="22"/>
                <w:szCs w:val="22"/>
              </w:rPr>
              <w:fldChar w:fldCharType="end"/>
            </w:r>
          </w:hyperlink>
        </w:p>
        <w:p w14:paraId="5D1C4297"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1" w:history="1">
            <w:r w:rsidR="003C4FAA" w:rsidRPr="00016A66">
              <w:rPr>
                <w:rStyle w:val="Hyperlink"/>
                <w:rFonts w:asciiTheme="minorHAnsi" w:hAnsiTheme="minorHAnsi"/>
                <w:noProof/>
                <w:sz w:val="22"/>
                <w:szCs w:val="22"/>
              </w:rPr>
              <w:t>3.5.</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Navigation Menu</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8</w:t>
            </w:r>
            <w:r w:rsidR="003C4FAA" w:rsidRPr="00016A66">
              <w:rPr>
                <w:rFonts w:asciiTheme="minorHAnsi" w:hAnsiTheme="minorHAnsi"/>
                <w:noProof/>
                <w:webHidden/>
                <w:sz w:val="22"/>
                <w:szCs w:val="22"/>
              </w:rPr>
              <w:fldChar w:fldCharType="end"/>
            </w:r>
          </w:hyperlink>
        </w:p>
        <w:p w14:paraId="203374B2"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2" w:history="1">
            <w:r w:rsidR="003C4FAA" w:rsidRPr="00016A66">
              <w:rPr>
                <w:rStyle w:val="Hyperlink"/>
                <w:rFonts w:asciiTheme="minorHAnsi" w:hAnsiTheme="minorHAnsi"/>
                <w:noProof/>
                <w:sz w:val="22"/>
                <w:szCs w:val="22"/>
              </w:rPr>
              <w:t>3.6.</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Home Screen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8</w:t>
            </w:r>
            <w:r w:rsidR="003C4FAA" w:rsidRPr="00016A66">
              <w:rPr>
                <w:rFonts w:asciiTheme="minorHAnsi" w:hAnsiTheme="minorHAnsi"/>
                <w:noProof/>
                <w:webHidden/>
                <w:sz w:val="22"/>
                <w:szCs w:val="22"/>
              </w:rPr>
              <w:fldChar w:fldCharType="end"/>
            </w:r>
          </w:hyperlink>
        </w:p>
        <w:p w14:paraId="7110A255"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3" w:history="1">
            <w:r w:rsidR="003C4FAA" w:rsidRPr="00016A66">
              <w:rPr>
                <w:rStyle w:val="Hyperlink"/>
                <w:rFonts w:asciiTheme="minorHAnsi" w:hAnsiTheme="minorHAnsi"/>
                <w:noProof/>
                <w:sz w:val="22"/>
                <w:szCs w:val="22"/>
              </w:rPr>
              <w:t>3.7.</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Clicking on Buy button from anywhere in the app</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9</w:t>
            </w:r>
            <w:r w:rsidR="003C4FAA" w:rsidRPr="00016A66">
              <w:rPr>
                <w:rFonts w:asciiTheme="minorHAnsi" w:hAnsiTheme="minorHAnsi"/>
                <w:noProof/>
                <w:webHidden/>
                <w:sz w:val="22"/>
                <w:szCs w:val="22"/>
              </w:rPr>
              <w:fldChar w:fldCharType="end"/>
            </w:r>
          </w:hyperlink>
        </w:p>
        <w:p w14:paraId="263096A2"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4" w:history="1">
            <w:r w:rsidR="003C4FAA" w:rsidRPr="00016A66">
              <w:rPr>
                <w:rStyle w:val="Hyperlink"/>
                <w:rFonts w:asciiTheme="minorHAnsi" w:hAnsiTheme="minorHAnsi"/>
                <w:noProof/>
                <w:sz w:val="22"/>
                <w:szCs w:val="22"/>
              </w:rPr>
              <w:t>3.8.</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Loading top brand names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_Toc444696324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10</w:t>
            </w:r>
            <w:r w:rsidR="003C4FAA" w:rsidRPr="00016A66">
              <w:rPr>
                <w:rFonts w:asciiTheme="minorHAnsi" w:hAnsiTheme="minorHAnsi"/>
                <w:noProof/>
                <w:webHidden/>
                <w:sz w:val="22"/>
                <w:szCs w:val="22"/>
              </w:rPr>
              <w:fldChar w:fldCharType="end"/>
            </w:r>
          </w:hyperlink>
        </w:p>
        <w:p w14:paraId="310F9327" w14:textId="77777777" w:rsidR="003C4FAA" w:rsidRPr="00016A66" w:rsidRDefault="004B7C73"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5" w:history="1">
            <w:r w:rsidR="003C4FAA" w:rsidRPr="00016A66">
              <w:rPr>
                <w:rStyle w:val="Hyperlink"/>
                <w:rFonts w:asciiTheme="minorHAnsi" w:hAnsiTheme="minorHAnsi"/>
                <w:noProof/>
                <w:sz w:val="22"/>
                <w:szCs w:val="22"/>
              </w:rPr>
              <w:t>3.9.</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Create New Search</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_Toc444696325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14</w:t>
            </w:r>
            <w:r w:rsidR="003C4FAA" w:rsidRPr="00016A66">
              <w:rPr>
                <w:rFonts w:asciiTheme="minorHAnsi" w:hAnsiTheme="minorHAnsi"/>
                <w:noProof/>
                <w:webHidden/>
                <w:sz w:val="22"/>
                <w:szCs w:val="22"/>
              </w:rPr>
              <w:fldChar w:fldCharType="end"/>
            </w:r>
          </w:hyperlink>
        </w:p>
        <w:p w14:paraId="3D8D11E4"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6" w:history="1">
            <w:r w:rsidR="003C4FAA" w:rsidRPr="00016A66">
              <w:rPr>
                <w:rStyle w:val="Hyperlink"/>
                <w:rFonts w:asciiTheme="minorHAnsi" w:hAnsiTheme="minorHAnsi"/>
                <w:noProof/>
                <w:sz w:val="22"/>
                <w:szCs w:val="22"/>
              </w:rPr>
              <w:t>3.10.</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Engine for Amazon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18</w:t>
            </w:r>
            <w:r w:rsidR="003C4FAA" w:rsidRPr="00016A66">
              <w:rPr>
                <w:rFonts w:asciiTheme="minorHAnsi" w:hAnsiTheme="minorHAnsi"/>
                <w:noProof/>
                <w:webHidden/>
                <w:sz w:val="22"/>
                <w:szCs w:val="22"/>
              </w:rPr>
              <w:fldChar w:fldCharType="end"/>
            </w:r>
          </w:hyperlink>
        </w:p>
        <w:p w14:paraId="67F41FAF"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7" w:history="1">
            <w:r w:rsidR="003C4FAA" w:rsidRPr="00016A66">
              <w:rPr>
                <w:rStyle w:val="Hyperlink"/>
                <w:rFonts w:asciiTheme="minorHAnsi" w:hAnsiTheme="minorHAnsi"/>
                <w:noProof/>
                <w:sz w:val="22"/>
                <w:szCs w:val="22"/>
              </w:rPr>
              <w:t>3.11.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Engine for FlipKart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22</w:t>
            </w:r>
            <w:r w:rsidR="003C4FAA" w:rsidRPr="00016A66">
              <w:rPr>
                <w:rFonts w:asciiTheme="minorHAnsi" w:hAnsiTheme="minorHAnsi"/>
                <w:noProof/>
                <w:webHidden/>
                <w:sz w:val="22"/>
                <w:szCs w:val="22"/>
              </w:rPr>
              <w:fldChar w:fldCharType="end"/>
            </w:r>
          </w:hyperlink>
        </w:p>
        <w:p w14:paraId="1B705DD5"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8" w:history="1">
            <w:r w:rsidR="003C4FAA" w:rsidRPr="00016A66">
              <w:rPr>
                <w:rStyle w:val="Hyperlink"/>
                <w:rFonts w:asciiTheme="minorHAnsi" w:hAnsiTheme="minorHAnsi"/>
                <w:noProof/>
                <w:sz w:val="22"/>
                <w:szCs w:val="22"/>
              </w:rPr>
              <w:t>3.12.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SnapDeal – Gather data</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25</w:t>
            </w:r>
            <w:r w:rsidR="003C4FAA" w:rsidRPr="00016A66">
              <w:rPr>
                <w:rFonts w:asciiTheme="minorHAnsi" w:hAnsiTheme="minorHAnsi"/>
                <w:noProof/>
                <w:webHidden/>
                <w:sz w:val="22"/>
                <w:szCs w:val="22"/>
              </w:rPr>
              <w:fldChar w:fldCharType="end"/>
            </w:r>
          </w:hyperlink>
        </w:p>
        <w:p w14:paraId="40CC8560"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9" w:history="1">
            <w:r w:rsidR="003C4FAA" w:rsidRPr="00016A66">
              <w:rPr>
                <w:rStyle w:val="Hyperlink"/>
                <w:rFonts w:asciiTheme="minorHAnsi" w:hAnsiTheme="minorHAnsi"/>
                <w:noProof/>
                <w:sz w:val="22"/>
                <w:szCs w:val="22"/>
              </w:rPr>
              <w:t>3.13.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Engine for SnapDeal</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_Toc444696329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31</w:t>
            </w:r>
            <w:r w:rsidR="003C4FAA" w:rsidRPr="00016A66">
              <w:rPr>
                <w:rFonts w:asciiTheme="minorHAnsi" w:hAnsiTheme="minorHAnsi"/>
                <w:noProof/>
                <w:webHidden/>
                <w:sz w:val="22"/>
                <w:szCs w:val="22"/>
              </w:rPr>
              <w:fldChar w:fldCharType="end"/>
            </w:r>
          </w:hyperlink>
        </w:p>
        <w:p w14:paraId="01259B48"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0" w:history="1">
            <w:r w:rsidR="003C4FAA" w:rsidRPr="00016A66">
              <w:rPr>
                <w:rStyle w:val="Hyperlink"/>
                <w:rFonts w:asciiTheme="minorHAnsi" w:hAnsiTheme="minorHAnsi"/>
                <w:noProof/>
                <w:sz w:val="22"/>
                <w:szCs w:val="22"/>
              </w:rPr>
              <w:t>3.14.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My Searches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35</w:t>
            </w:r>
            <w:r w:rsidR="003C4FAA" w:rsidRPr="00016A66">
              <w:rPr>
                <w:rFonts w:asciiTheme="minorHAnsi" w:hAnsiTheme="minorHAnsi"/>
                <w:noProof/>
                <w:webHidden/>
                <w:sz w:val="22"/>
                <w:szCs w:val="22"/>
              </w:rPr>
              <w:fldChar w:fldCharType="end"/>
            </w:r>
          </w:hyperlink>
        </w:p>
        <w:p w14:paraId="1AC2BFBF"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1" w:history="1">
            <w:r w:rsidR="003C4FAA" w:rsidRPr="00016A66">
              <w:rPr>
                <w:rStyle w:val="Hyperlink"/>
                <w:rFonts w:asciiTheme="minorHAnsi" w:hAnsiTheme="minorHAnsi"/>
                <w:noProof/>
                <w:sz w:val="22"/>
                <w:szCs w:val="22"/>
              </w:rPr>
              <w:t>3.15.</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Search Results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36</w:t>
            </w:r>
            <w:r w:rsidR="003C4FAA" w:rsidRPr="00016A66">
              <w:rPr>
                <w:rFonts w:asciiTheme="minorHAnsi" w:hAnsiTheme="minorHAnsi"/>
                <w:noProof/>
                <w:webHidden/>
                <w:sz w:val="22"/>
                <w:szCs w:val="22"/>
              </w:rPr>
              <w:fldChar w:fldCharType="end"/>
            </w:r>
          </w:hyperlink>
        </w:p>
        <w:p w14:paraId="3C42CAC5"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2" w:history="1">
            <w:r w:rsidR="003C4FAA" w:rsidRPr="00016A66">
              <w:rPr>
                <w:rStyle w:val="Hyperlink"/>
                <w:rFonts w:asciiTheme="minorHAnsi" w:hAnsiTheme="minorHAnsi"/>
                <w:noProof/>
                <w:sz w:val="22"/>
                <w:szCs w:val="22"/>
              </w:rPr>
              <w:t>3.16.</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View More Results – Tracking.</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37</w:t>
            </w:r>
            <w:r w:rsidR="003C4FAA" w:rsidRPr="00016A66">
              <w:rPr>
                <w:rFonts w:asciiTheme="minorHAnsi" w:hAnsiTheme="minorHAnsi"/>
                <w:noProof/>
                <w:webHidden/>
                <w:sz w:val="22"/>
                <w:szCs w:val="22"/>
              </w:rPr>
              <w:fldChar w:fldCharType="end"/>
            </w:r>
          </w:hyperlink>
        </w:p>
        <w:p w14:paraId="6969B860"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3" w:history="1">
            <w:r w:rsidR="003C4FAA" w:rsidRPr="00016A66">
              <w:rPr>
                <w:rStyle w:val="Hyperlink"/>
                <w:rFonts w:asciiTheme="minorHAnsi" w:hAnsiTheme="minorHAnsi"/>
                <w:noProof/>
                <w:sz w:val="22"/>
                <w:szCs w:val="22"/>
              </w:rPr>
              <w:t>3.17.</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My Savvy Deals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38</w:t>
            </w:r>
            <w:r w:rsidR="003C4FAA" w:rsidRPr="00016A66">
              <w:rPr>
                <w:rFonts w:asciiTheme="minorHAnsi" w:hAnsiTheme="minorHAnsi"/>
                <w:noProof/>
                <w:webHidden/>
                <w:sz w:val="22"/>
                <w:szCs w:val="22"/>
              </w:rPr>
              <w:fldChar w:fldCharType="end"/>
            </w:r>
          </w:hyperlink>
        </w:p>
        <w:p w14:paraId="17D32414"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4" w:history="1">
            <w:r w:rsidR="003C4FAA" w:rsidRPr="00016A66">
              <w:rPr>
                <w:rStyle w:val="Hyperlink"/>
                <w:rFonts w:asciiTheme="minorHAnsi" w:hAnsiTheme="minorHAnsi"/>
                <w:noProof/>
                <w:sz w:val="22"/>
                <w:szCs w:val="22"/>
              </w:rPr>
              <w:t>3.18.</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Send Feedback</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_Toc444696334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38</w:t>
            </w:r>
            <w:r w:rsidR="003C4FAA" w:rsidRPr="00016A66">
              <w:rPr>
                <w:rFonts w:asciiTheme="minorHAnsi" w:hAnsiTheme="minorHAnsi"/>
                <w:noProof/>
                <w:webHidden/>
                <w:sz w:val="22"/>
                <w:szCs w:val="22"/>
              </w:rPr>
              <w:fldChar w:fldCharType="end"/>
            </w:r>
          </w:hyperlink>
        </w:p>
        <w:p w14:paraId="1A1BC7A5"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5" w:history="1">
            <w:r w:rsidR="003C4FAA" w:rsidRPr="00016A66">
              <w:rPr>
                <w:rStyle w:val="Hyperlink"/>
                <w:rFonts w:asciiTheme="minorHAnsi" w:hAnsiTheme="minorHAnsi"/>
                <w:noProof/>
                <w:sz w:val="22"/>
                <w:szCs w:val="22"/>
              </w:rPr>
              <w:t>3.19.</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If the user account is deleted from server</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_Toc444696335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39</w:t>
            </w:r>
            <w:r w:rsidR="003C4FAA" w:rsidRPr="00016A66">
              <w:rPr>
                <w:rFonts w:asciiTheme="minorHAnsi" w:hAnsiTheme="minorHAnsi"/>
                <w:noProof/>
                <w:webHidden/>
                <w:sz w:val="22"/>
                <w:szCs w:val="22"/>
              </w:rPr>
              <w:fldChar w:fldCharType="end"/>
            </w:r>
          </w:hyperlink>
        </w:p>
        <w:p w14:paraId="36C6B725"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6" w:history="1">
            <w:r w:rsidR="003C4FAA" w:rsidRPr="00016A66">
              <w:rPr>
                <w:rStyle w:val="Hyperlink"/>
                <w:rFonts w:asciiTheme="minorHAnsi" w:hAnsiTheme="minorHAnsi"/>
                <w:noProof/>
                <w:sz w:val="22"/>
                <w:szCs w:val="22"/>
              </w:rPr>
              <w:t>3.20.</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for Email verification notification</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_Toc444696336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39</w:t>
            </w:r>
            <w:r w:rsidR="003C4FAA" w:rsidRPr="00016A66">
              <w:rPr>
                <w:rFonts w:asciiTheme="minorHAnsi" w:hAnsiTheme="minorHAnsi"/>
                <w:noProof/>
                <w:webHidden/>
                <w:sz w:val="22"/>
                <w:szCs w:val="22"/>
              </w:rPr>
              <w:fldChar w:fldCharType="end"/>
            </w:r>
          </w:hyperlink>
        </w:p>
        <w:p w14:paraId="006CD4BF"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7" w:history="1">
            <w:r w:rsidR="003C4FAA" w:rsidRPr="00016A66">
              <w:rPr>
                <w:rStyle w:val="Hyperlink"/>
                <w:rFonts w:asciiTheme="minorHAnsi" w:hAnsiTheme="minorHAnsi"/>
                <w:noProof/>
                <w:sz w:val="22"/>
                <w:szCs w:val="22"/>
              </w:rPr>
              <w:t>3.21.</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send search notifications to user</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_Toc444696337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40</w:t>
            </w:r>
            <w:r w:rsidR="003C4FAA" w:rsidRPr="00016A66">
              <w:rPr>
                <w:rFonts w:asciiTheme="minorHAnsi" w:hAnsiTheme="minorHAnsi"/>
                <w:noProof/>
                <w:webHidden/>
                <w:sz w:val="22"/>
                <w:szCs w:val="22"/>
              </w:rPr>
              <w:fldChar w:fldCharType="end"/>
            </w:r>
          </w:hyperlink>
        </w:p>
        <w:p w14:paraId="6A2A4FBE"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8" w:history="1">
            <w:r w:rsidR="003C4FAA" w:rsidRPr="00016A66">
              <w:rPr>
                <w:rStyle w:val="Hyperlink"/>
                <w:rFonts w:asciiTheme="minorHAnsi" w:hAnsiTheme="minorHAnsi"/>
                <w:noProof/>
                <w:sz w:val="22"/>
                <w:szCs w:val="22"/>
              </w:rPr>
              <w:t>3.22.</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send price changed notifications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_Toc444696338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40</w:t>
            </w:r>
            <w:r w:rsidR="003C4FAA" w:rsidRPr="00016A66">
              <w:rPr>
                <w:rFonts w:asciiTheme="minorHAnsi" w:hAnsiTheme="minorHAnsi"/>
                <w:noProof/>
                <w:webHidden/>
                <w:sz w:val="22"/>
                <w:szCs w:val="22"/>
              </w:rPr>
              <w:fldChar w:fldCharType="end"/>
            </w:r>
          </w:hyperlink>
        </w:p>
        <w:p w14:paraId="74421A3E"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9" w:history="1">
            <w:r w:rsidR="003C4FAA" w:rsidRPr="00016A66">
              <w:rPr>
                <w:rStyle w:val="Hyperlink"/>
                <w:rFonts w:asciiTheme="minorHAnsi" w:hAnsiTheme="minorHAnsi"/>
                <w:noProof/>
                <w:sz w:val="22"/>
                <w:szCs w:val="22"/>
              </w:rPr>
              <w:t>3.23.</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for Email verification not completed – block account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_Toc444696339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41</w:t>
            </w:r>
            <w:r w:rsidR="003C4FAA" w:rsidRPr="00016A66">
              <w:rPr>
                <w:rFonts w:asciiTheme="minorHAnsi" w:hAnsiTheme="minorHAnsi"/>
                <w:noProof/>
                <w:webHidden/>
                <w:sz w:val="22"/>
                <w:szCs w:val="22"/>
              </w:rPr>
              <w:fldChar w:fldCharType="end"/>
            </w:r>
          </w:hyperlink>
        </w:p>
        <w:p w14:paraId="26F5A93F"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0" w:history="1">
            <w:r w:rsidR="003C4FAA" w:rsidRPr="00016A66">
              <w:rPr>
                <w:rStyle w:val="Hyperlink"/>
                <w:rFonts w:asciiTheme="minorHAnsi" w:hAnsiTheme="minorHAnsi"/>
                <w:noProof/>
                <w:sz w:val="22"/>
                <w:szCs w:val="22"/>
              </w:rPr>
              <w:t>3.24.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fetch the Deals of the Day</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_Toc444696340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41</w:t>
            </w:r>
            <w:r w:rsidR="003C4FAA" w:rsidRPr="00016A66">
              <w:rPr>
                <w:rFonts w:asciiTheme="minorHAnsi" w:hAnsiTheme="minorHAnsi"/>
                <w:noProof/>
                <w:webHidden/>
                <w:sz w:val="22"/>
                <w:szCs w:val="22"/>
              </w:rPr>
              <w:fldChar w:fldCharType="end"/>
            </w:r>
          </w:hyperlink>
        </w:p>
        <w:p w14:paraId="396A9EF1"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1" w:history="1">
            <w:r w:rsidR="003C4FAA" w:rsidRPr="00016A66">
              <w:rPr>
                <w:rStyle w:val="Hyperlink"/>
                <w:rFonts w:asciiTheme="minorHAnsi" w:hAnsiTheme="minorHAnsi"/>
                <w:noProof/>
                <w:sz w:val="22"/>
                <w:szCs w:val="22"/>
              </w:rPr>
              <w:t>3.25.</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delete all searched data for inactive searches</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_Toc444696341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42</w:t>
            </w:r>
            <w:r w:rsidR="003C4FAA" w:rsidRPr="00016A66">
              <w:rPr>
                <w:rFonts w:asciiTheme="minorHAnsi" w:hAnsiTheme="minorHAnsi"/>
                <w:noProof/>
                <w:webHidden/>
                <w:sz w:val="22"/>
                <w:szCs w:val="22"/>
              </w:rPr>
              <w:fldChar w:fldCharType="end"/>
            </w:r>
          </w:hyperlink>
        </w:p>
        <w:p w14:paraId="4A606136" w14:textId="77777777" w:rsidR="003C4FAA" w:rsidRPr="00016A66" w:rsidRDefault="004B7C73"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2" w:history="1">
            <w:r w:rsidR="003C4FAA" w:rsidRPr="00016A66">
              <w:rPr>
                <w:rStyle w:val="Hyperlink"/>
                <w:rFonts w:asciiTheme="minorHAnsi" w:hAnsiTheme="minorHAnsi"/>
                <w:noProof/>
                <w:sz w:val="22"/>
                <w:szCs w:val="22"/>
              </w:rPr>
              <w:t>3.26.</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Cron to delete all searched data for a deleted search request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_Toc444696342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42</w:t>
            </w:r>
            <w:r w:rsidR="003C4FAA" w:rsidRPr="00016A66">
              <w:rPr>
                <w:rFonts w:asciiTheme="minorHAnsi" w:hAnsiTheme="minorHAnsi"/>
                <w:noProof/>
                <w:webHidden/>
                <w:sz w:val="22"/>
                <w:szCs w:val="22"/>
              </w:rPr>
              <w:fldChar w:fldCharType="end"/>
            </w:r>
          </w:hyperlink>
        </w:p>
        <w:p w14:paraId="6E7E3067" w14:textId="77777777" w:rsidR="003C4FAA" w:rsidRPr="00016A66" w:rsidRDefault="004B7C73"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43" w:history="1">
            <w:r w:rsidR="003C4FAA" w:rsidRPr="00016A66">
              <w:rPr>
                <w:rStyle w:val="Hyperlink"/>
                <w:rFonts w:asciiTheme="minorHAnsi" w:hAnsiTheme="minorHAnsi"/>
                <w:noProof/>
                <w:sz w:val="22"/>
                <w:szCs w:val="22"/>
              </w:rPr>
              <w:t>4.</w:t>
            </w:r>
            <w:r w:rsidR="003C4FAA" w:rsidRPr="00016A66">
              <w:rPr>
                <w:rFonts w:asciiTheme="minorHAnsi" w:eastAsiaTheme="minorEastAsia" w:hAnsiTheme="minorHAnsi" w:cstheme="minorBidi"/>
                <w:noProof/>
                <w:sz w:val="22"/>
                <w:szCs w:val="22"/>
                <w:lang w:val="en-IN" w:eastAsia="en-IN"/>
              </w:rPr>
              <w:tab/>
            </w:r>
            <w:r w:rsidR="003C4FAA" w:rsidRPr="00016A66">
              <w:rPr>
                <w:rStyle w:val="Hyperlink"/>
                <w:rFonts w:asciiTheme="minorHAnsi" w:hAnsiTheme="minorHAnsi"/>
                <w:noProof/>
                <w:sz w:val="22"/>
                <w:szCs w:val="22"/>
              </w:rPr>
              <w:t>Phase II Wishlist</w:t>
            </w:r>
            <w:r w:rsidR="003C4FAA" w:rsidRPr="00016A66">
              <w:rPr>
                <w:rFonts w:asciiTheme="minorHAnsi" w:hAnsiTheme="minorHAnsi"/>
                <w:noProof/>
                <w:webHidden/>
                <w:sz w:val="22"/>
                <w:szCs w:val="22"/>
              </w:rPr>
              <w:tab/>
            </w:r>
            <w:r w:rsidR="003C4FAA" w:rsidRPr="00016A66">
              <w:rPr>
                <w:rFonts w:asciiTheme="minorHAnsi" w:hAnsiTheme="minorHAnsi"/>
                <w:noProof/>
                <w:webHidden/>
                <w:sz w:val="22"/>
                <w:szCs w:val="22"/>
              </w:rPr>
              <w:fldChar w:fldCharType="begin"/>
            </w:r>
            <w:r w:rsidR="003C4FAA" w:rsidRPr="00016A66">
              <w:rPr>
                <w:rFonts w:asciiTheme="minorHAnsi" w:hAnsiTheme="minorHAnsi"/>
                <w:noProof/>
                <w:webHidden/>
                <w:sz w:val="22"/>
                <w:szCs w:val="22"/>
              </w:rPr>
              <w:instrText xml:space="preserve"> PAGEREF _Toc444696343 \h </w:instrText>
            </w:r>
            <w:r w:rsidR="003C4FAA" w:rsidRPr="00016A66">
              <w:rPr>
                <w:rFonts w:asciiTheme="minorHAnsi" w:hAnsiTheme="minorHAnsi"/>
                <w:noProof/>
                <w:webHidden/>
                <w:sz w:val="22"/>
                <w:szCs w:val="22"/>
              </w:rPr>
            </w:r>
            <w:r w:rsidR="003C4FAA" w:rsidRPr="00016A66">
              <w:rPr>
                <w:rFonts w:asciiTheme="minorHAnsi" w:hAnsiTheme="minorHAnsi"/>
                <w:noProof/>
                <w:webHidden/>
                <w:sz w:val="22"/>
                <w:szCs w:val="22"/>
              </w:rPr>
              <w:fldChar w:fldCharType="separate"/>
            </w:r>
            <w:r w:rsidR="003C4FAA" w:rsidRPr="00016A66">
              <w:rPr>
                <w:rFonts w:asciiTheme="minorHAnsi" w:hAnsiTheme="minorHAnsi"/>
                <w:noProof/>
                <w:webHidden/>
                <w:sz w:val="22"/>
                <w:szCs w:val="22"/>
              </w:rPr>
              <w:t>43</w:t>
            </w:r>
            <w:r w:rsidR="003C4FAA" w:rsidRPr="00016A66">
              <w:rPr>
                <w:rFonts w:asciiTheme="minorHAnsi" w:hAnsiTheme="minorHAnsi"/>
                <w:noProof/>
                <w:webHidden/>
                <w:sz w:val="22"/>
                <w:szCs w:val="22"/>
              </w:rPr>
              <w:fldChar w:fldCharType="end"/>
            </w:r>
          </w:hyperlink>
        </w:p>
        <w:p w14:paraId="1B872112" w14:textId="77777777" w:rsidR="001E3AE3" w:rsidRPr="00016A66" w:rsidRDefault="00BD25EF" w:rsidP="00472964">
          <w:pPr>
            <w:rPr>
              <w:rFonts w:asciiTheme="minorHAnsi" w:hAnsiTheme="minorHAnsi" w:cstheme="minorHAnsi"/>
              <w:color w:val="5F497A" w:themeColor="accent4" w:themeShade="BF"/>
              <w:sz w:val="22"/>
              <w:szCs w:val="22"/>
            </w:rPr>
          </w:pPr>
          <w:r w:rsidRPr="00016A66">
            <w:rPr>
              <w:rFonts w:asciiTheme="minorHAnsi" w:hAnsiTheme="minorHAnsi" w:cstheme="minorHAnsi"/>
              <w:color w:val="5F497A" w:themeColor="accent4" w:themeShade="BF"/>
              <w:sz w:val="22"/>
              <w:szCs w:val="22"/>
            </w:rPr>
            <w:fldChar w:fldCharType="end"/>
          </w:r>
        </w:p>
      </w:sdtContent>
    </w:sdt>
    <w:p w14:paraId="2A0C8050" w14:textId="77777777" w:rsidR="00E84170" w:rsidRPr="00016A66" w:rsidRDefault="00E84170">
      <w:pPr>
        <w:spacing w:after="200" w:line="276" w:lineRule="auto"/>
        <w:rPr>
          <w:rFonts w:asciiTheme="minorHAnsi" w:hAnsiTheme="minorHAnsi" w:cs="Tahoma"/>
          <w:b/>
          <w:sz w:val="32"/>
          <w:szCs w:val="32"/>
        </w:rPr>
      </w:pPr>
      <w:r w:rsidRPr="00016A66">
        <w:br w:type="page"/>
      </w:r>
    </w:p>
    <w:p w14:paraId="3CA34F8F" w14:textId="77777777" w:rsidR="007C1E86" w:rsidRPr="00016A66" w:rsidRDefault="00A3574D" w:rsidP="007C1E86">
      <w:pPr>
        <w:pStyle w:val="Heading1"/>
      </w:pPr>
      <w:bookmarkStart w:id="1" w:name="_Toc444696306"/>
      <w:r w:rsidRPr="00016A66">
        <w:lastRenderedPageBreak/>
        <w:t>Introduction</w:t>
      </w:r>
      <w:bookmarkEnd w:id="1"/>
    </w:p>
    <w:p w14:paraId="602FFA43" w14:textId="77777777" w:rsidR="00913657" w:rsidRPr="00016A66" w:rsidRDefault="00913657" w:rsidP="007E0993">
      <w:pPr>
        <w:pStyle w:val="Heading2"/>
      </w:pPr>
      <w:bookmarkStart w:id="2" w:name="_Toc444696307"/>
      <w:r w:rsidRPr="00016A66">
        <w:t>Purpose</w:t>
      </w:r>
      <w:bookmarkEnd w:id="2"/>
    </w:p>
    <w:p w14:paraId="2BA0C9F6" w14:textId="77777777" w:rsidR="007C1E86" w:rsidRPr="00016A66" w:rsidRDefault="007C1E86" w:rsidP="007255C3">
      <w:pPr>
        <w:pStyle w:val="NoSpacing"/>
        <w:ind w:left="900"/>
        <w:rPr>
          <w:rFonts w:eastAsia="Times New Roman" w:cs="Tahoma"/>
          <w:szCs w:val="20"/>
          <w:lang w:val="en-GB"/>
        </w:rPr>
      </w:pPr>
      <w:r w:rsidRPr="00016A66">
        <w:rPr>
          <w:rFonts w:eastAsia="Times New Roman" w:cs="Tahoma"/>
          <w:szCs w:val="20"/>
          <w:lang w:val="en-GB"/>
        </w:rPr>
        <w:t>This document provides the following details:</w:t>
      </w:r>
    </w:p>
    <w:p w14:paraId="5270B23D" w14:textId="77777777" w:rsidR="007C1E86" w:rsidRPr="00016A66" w:rsidRDefault="00927636" w:rsidP="00863B11">
      <w:pPr>
        <w:pStyle w:val="NoSpacing"/>
        <w:numPr>
          <w:ilvl w:val="0"/>
          <w:numId w:val="1"/>
        </w:numPr>
        <w:ind w:left="1620"/>
        <w:rPr>
          <w:rFonts w:eastAsia="Times New Roman" w:cs="Tahoma"/>
          <w:szCs w:val="20"/>
          <w:lang w:val="en-GB"/>
        </w:rPr>
      </w:pPr>
      <w:r w:rsidRPr="00016A66">
        <w:rPr>
          <w:rFonts w:eastAsia="Times New Roman" w:cs="Tahoma"/>
          <w:szCs w:val="20"/>
          <w:lang w:val="en-GB"/>
        </w:rPr>
        <w:t xml:space="preserve">System Workflow Definitions of the various modules as per the project scope. </w:t>
      </w:r>
    </w:p>
    <w:p w14:paraId="4872C020" w14:textId="77777777" w:rsidR="007C1E86" w:rsidRPr="00016A66" w:rsidRDefault="007C1E86" w:rsidP="007E0993">
      <w:pPr>
        <w:pStyle w:val="Heading2"/>
      </w:pPr>
      <w:bookmarkStart w:id="3" w:name="_Toc444696308"/>
      <w:r w:rsidRPr="00016A66">
        <w:t>Referenced Documents</w:t>
      </w:r>
      <w:bookmarkEnd w:id="3"/>
    </w:p>
    <w:tbl>
      <w:tblPr>
        <w:tblW w:w="12492" w:type="dxa"/>
        <w:tblInd w:w="1008" w:type="dxa"/>
        <w:tblLook w:val="04A0" w:firstRow="1" w:lastRow="0" w:firstColumn="1" w:lastColumn="0" w:noHBand="0" w:noVBand="1"/>
      </w:tblPr>
      <w:tblGrid>
        <w:gridCol w:w="1224"/>
        <w:gridCol w:w="7470"/>
        <w:gridCol w:w="3798"/>
      </w:tblGrid>
      <w:tr w:rsidR="00B23F5F" w:rsidRPr="00016A66" w14:paraId="3DD93B63" w14:textId="77777777" w:rsidTr="007255C3">
        <w:tc>
          <w:tcPr>
            <w:tcW w:w="1224" w:type="dxa"/>
          </w:tcPr>
          <w:p w14:paraId="75417007" w14:textId="77777777" w:rsidR="007C1E86" w:rsidRPr="00016A66" w:rsidRDefault="007C1E86" w:rsidP="00BA4442">
            <w:pPr>
              <w:pStyle w:val="NoSpacing"/>
            </w:pPr>
            <w:r w:rsidRPr="00016A66">
              <w:t>Ref. No.</w:t>
            </w:r>
          </w:p>
        </w:tc>
        <w:tc>
          <w:tcPr>
            <w:tcW w:w="7470" w:type="dxa"/>
          </w:tcPr>
          <w:p w14:paraId="6A73A5AA" w14:textId="77777777" w:rsidR="007C1E86" w:rsidRPr="00016A66" w:rsidRDefault="007C1E86" w:rsidP="00BA4442">
            <w:pPr>
              <w:pStyle w:val="NoSpacing"/>
            </w:pPr>
            <w:r w:rsidRPr="00016A66">
              <w:t>Document Title</w:t>
            </w:r>
          </w:p>
        </w:tc>
        <w:tc>
          <w:tcPr>
            <w:tcW w:w="3798" w:type="dxa"/>
          </w:tcPr>
          <w:p w14:paraId="71A764F7" w14:textId="77777777" w:rsidR="007C1E86" w:rsidRPr="00016A66" w:rsidRDefault="007C1E86" w:rsidP="00BA4442">
            <w:pPr>
              <w:pStyle w:val="NoSpacing"/>
            </w:pPr>
            <w:r w:rsidRPr="00016A66">
              <w:t>Author</w:t>
            </w:r>
          </w:p>
        </w:tc>
      </w:tr>
      <w:tr w:rsidR="00B23F5F" w:rsidRPr="00016A66" w14:paraId="17BE5AA4" w14:textId="77777777" w:rsidTr="007255C3">
        <w:tc>
          <w:tcPr>
            <w:tcW w:w="1224" w:type="dxa"/>
            <w:tcBorders>
              <w:top w:val="single" w:sz="8" w:space="0" w:color="8064A2" w:themeColor="accent4"/>
              <w:bottom w:val="single" w:sz="8" w:space="0" w:color="8064A2" w:themeColor="accent4"/>
            </w:tcBorders>
            <w:shd w:val="clear" w:color="auto" w:fill="F2F2F2" w:themeFill="background1" w:themeFillShade="F2"/>
          </w:tcPr>
          <w:p w14:paraId="51C80EEB" w14:textId="77777777" w:rsidR="007C1E86" w:rsidRPr="00016A66" w:rsidRDefault="007C1E86" w:rsidP="00BA4442">
            <w:pPr>
              <w:pStyle w:val="Table-Body"/>
              <w:spacing w:before="0" w:after="0"/>
              <w:rPr>
                <w:rFonts w:ascii="Calibri" w:hAnsi="Calibri" w:cs="Tahoma"/>
                <w:b/>
                <w:sz w:val="22"/>
              </w:rPr>
            </w:pPr>
          </w:p>
        </w:tc>
        <w:tc>
          <w:tcPr>
            <w:tcW w:w="7470" w:type="dxa"/>
            <w:tcBorders>
              <w:top w:val="single" w:sz="8" w:space="0" w:color="8064A2" w:themeColor="accent4"/>
              <w:bottom w:val="single" w:sz="8" w:space="0" w:color="8064A2" w:themeColor="accent4"/>
            </w:tcBorders>
            <w:shd w:val="clear" w:color="auto" w:fill="F2F2F2" w:themeFill="background1" w:themeFillShade="F2"/>
          </w:tcPr>
          <w:p w14:paraId="02F131EE" w14:textId="77777777" w:rsidR="007C1E86" w:rsidRPr="00016A66" w:rsidRDefault="007C1E86" w:rsidP="00BA4442">
            <w:pPr>
              <w:pStyle w:val="Table-Body"/>
              <w:spacing w:before="0" w:after="0"/>
              <w:rPr>
                <w:rFonts w:ascii="Calibri" w:hAnsi="Calibri" w:cs="Tahoma"/>
                <w:sz w:val="22"/>
              </w:rPr>
            </w:pPr>
          </w:p>
        </w:tc>
        <w:tc>
          <w:tcPr>
            <w:tcW w:w="3798" w:type="dxa"/>
            <w:tcBorders>
              <w:top w:val="single" w:sz="8" w:space="0" w:color="8064A2" w:themeColor="accent4"/>
              <w:bottom w:val="single" w:sz="8" w:space="0" w:color="8064A2" w:themeColor="accent4"/>
            </w:tcBorders>
            <w:shd w:val="clear" w:color="auto" w:fill="F2F2F2" w:themeFill="background1" w:themeFillShade="F2"/>
          </w:tcPr>
          <w:p w14:paraId="7A1521CB" w14:textId="77777777" w:rsidR="007C1E86" w:rsidRPr="00016A66" w:rsidRDefault="007C1E86" w:rsidP="00BA4442">
            <w:pPr>
              <w:pStyle w:val="Table-Body"/>
              <w:spacing w:before="0" w:after="0"/>
              <w:rPr>
                <w:rFonts w:ascii="Calibri" w:hAnsi="Calibri" w:cs="Tahoma"/>
                <w:sz w:val="22"/>
              </w:rPr>
            </w:pPr>
          </w:p>
        </w:tc>
      </w:tr>
    </w:tbl>
    <w:p w14:paraId="7CA813BA" w14:textId="77777777" w:rsidR="007C1E86" w:rsidRPr="00016A66" w:rsidRDefault="007C1E86" w:rsidP="007E0993">
      <w:pPr>
        <w:pStyle w:val="Heading2"/>
      </w:pPr>
      <w:bookmarkStart w:id="4" w:name="_Toc444696309"/>
      <w:r w:rsidRPr="00016A66">
        <w:t>Revision History</w:t>
      </w:r>
      <w:bookmarkEnd w:id="4"/>
    </w:p>
    <w:tbl>
      <w:tblPr>
        <w:tblW w:w="12510" w:type="dxa"/>
        <w:tblInd w:w="1008" w:type="dxa"/>
        <w:tblLook w:val="04A0" w:firstRow="1" w:lastRow="0" w:firstColumn="1" w:lastColumn="0" w:noHBand="0" w:noVBand="1"/>
      </w:tblPr>
      <w:tblGrid>
        <w:gridCol w:w="2160"/>
        <w:gridCol w:w="1618"/>
        <w:gridCol w:w="8732"/>
      </w:tblGrid>
      <w:tr w:rsidR="00B23F5F" w:rsidRPr="00016A66" w14:paraId="07A39846" w14:textId="77777777" w:rsidTr="00D03D33">
        <w:tc>
          <w:tcPr>
            <w:tcW w:w="2160" w:type="dxa"/>
          </w:tcPr>
          <w:p w14:paraId="5709B1B7" w14:textId="77777777" w:rsidR="009D0159" w:rsidRPr="00016A66" w:rsidRDefault="009D0159" w:rsidP="00BA4442">
            <w:pPr>
              <w:pStyle w:val="NoSpacing"/>
              <w:rPr>
                <w:b/>
              </w:rPr>
            </w:pPr>
            <w:r w:rsidRPr="00016A66">
              <w:rPr>
                <w:b/>
              </w:rPr>
              <w:t>Release Number</w:t>
            </w:r>
          </w:p>
        </w:tc>
        <w:tc>
          <w:tcPr>
            <w:tcW w:w="1618" w:type="dxa"/>
          </w:tcPr>
          <w:p w14:paraId="29F3B018" w14:textId="77777777" w:rsidR="009D0159" w:rsidRPr="00016A66" w:rsidRDefault="009D0159" w:rsidP="00BA4442">
            <w:pPr>
              <w:pStyle w:val="NoSpacing"/>
              <w:rPr>
                <w:b/>
              </w:rPr>
            </w:pPr>
            <w:r w:rsidRPr="00016A66">
              <w:rPr>
                <w:b/>
              </w:rPr>
              <w:t>Date</w:t>
            </w:r>
          </w:p>
        </w:tc>
        <w:tc>
          <w:tcPr>
            <w:tcW w:w="8732" w:type="dxa"/>
          </w:tcPr>
          <w:p w14:paraId="04B750CE" w14:textId="77777777" w:rsidR="009D0159" w:rsidRPr="00016A66" w:rsidRDefault="009D0159" w:rsidP="00BA4442">
            <w:pPr>
              <w:pStyle w:val="NoSpacing"/>
              <w:rPr>
                <w:b/>
              </w:rPr>
            </w:pPr>
            <w:r w:rsidRPr="00016A66">
              <w:rPr>
                <w:b/>
              </w:rPr>
              <w:t>Description</w:t>
            </w:r>
          </w:p>
        </w:tc>
      </w:tr>
      <w:tr w:rsidR="00B23F5F" w:rsidRPr="00016A66" w14:paraId="2D094691"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2A157A11" w14:textId="77777777" w:rsidR="009D0159" w:rsidRPr="00016A66" w:rsidRDefault="00585F01" w:rsidP="00585F01">
            <w:pPr>
              <w:pStyle w:val="Table-Body"/>
              <w:spacing w:before="0" w:after="0"/>
              <w:rPr>
                <w:rFonts w:ascii="Calibri" w:hAnsi="Calibri" w:cs="Tahoma"/>
                <w:b/>
                <w:sz w:val="22"/>
              </w:rPr>
            </w:pPr>
            <w:r w:rsidRPr="00016A66">
              <w:rPr>
                <w:rFonts w:ascii="Calibri" w:hAnsi="Calibri" w:cs="Tahoma"/>
                <w:sz w:val="22"/>
              </w:rPr>
              <w:t>D</w:t>
            </w:r>
            <w:r w:rsidR="00095955" w:rsidRPr="00016A66">
              <w:rPr>
                <w:rFonts w:ascii="Calibri" w:hAnsi="Calibri" w:cs="Tahoma"/>
                <w:sz w:val="22"/>
              </w:rPr>
              <w:t>0</w:t>
            </w:r>
            <w:r w:rsidRPr="00016A66">
              <w:rPr>
                <w:rFonts w:ascii="Calibri" w:hAnsi="Calibri" w:cs="Tahoma"/>
                <w:sz w:val="22"/>
              </w:rPr>
              <w:t>.1</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4F8A057" w14:textId="77777777" w:rsidR="009D0159" w:rsidRPr="00016A66" w:rsidRDefault="00BC46C3" w:rsidP="0041665F">
            <w:pPr>
              <w:pStyle w:val="Table-Body"/>
              <w:spacing w:before="0" w:after="0"/>
              <w:rPr>
                <w:rFonts w:ascii="Calibri" w:hAnsi="Calibri" w:cs="Tahoma"/>
                <w:sz w:val="22"/>
              </w:rPr>
            </w:pPr>
            <w:r w:rsidRPr="00016A66">
              <w:rPr>
                <w:rFonts w:ascii="Calibri" w:hAnsi="Calibri" w:cs="Tahoma"/>
                <w:sz w:val="22"/>
              </w:rPr>
              <w:t>05</w:t>
            </w:r>
            <w:r w:rsidR="00ED360D" w:rsidRPr="00016A66">
              <w:rPr>
                <w:rFonts w:ascii="Calibri" w:hAnsi="Calibri" w:cs="Tahoma"/>
                <w:sz w:val="22"/>
              </w:rPr>
              <w:t>-</w:t>
            </w:r>
            <w:r w:rsidR="0041665F" w:rsidRPr="00016A66">
              <w:rPr>
                <w:rFonts w:ascii="Calibri" w:hAnsi="Calibri" w:cs="Tahoma"/>
                <w:sz w:val="22"/>
              </w:rPr>
              <w:t>Feb</w:t>
            </w:r>
            <w:r w:rsidR="00095955" w:rsidRPr="00016A66">
              <w:rPr>
                <w:rFonts w:ascii="Calibri" w:hAnsi="Calibri" w:cs="Tahoma"/>
                <w:sz w:val="22"/>
              </w:rPr>
              <w:t>-201</w:t>
            </w:r>
            <w:r w:rsidR="00690418" w:rsidRPr="00016A66">
              <w:rPr>
                <w:rFonts w:ascii="Calibri" w:hAnsi="Calibri" w:cs="Tahoma"/>
                <w:sz w:val="22"/>
              </w:rPr>
              <w:t>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12BEBFF" w14:textId="77777777" w:rsidR="009D0159" w:rsidRPr="00016A66" w:rsidRDefault="00927636" w:rsidP="00927636">
            <w:pPr>
              <w:pStyle w:val="Table-Body"/>
              <w:spacing w:before="0" w:after="0"/>
              <w:rPr>
                <w:rFonts w:ascii="Calibri" w:hAnsi="Calibri" w:cs="Tahoma"/>
                <w:sz w:val="22"/>
              </w:rPr>
            </w:pPr>
            <w:r w:rsidRPr="00016A66">
              <w:rPr>
                <w:rFonts w:ascii="Calibri" w:hAnsi="Calibri" w:cs="Tahoma"/>
                <w:sz w:val="22"/>
              </w:rPr>
              <w:t>Initial Draft</w:t>
            </w:r>
          </w:p>
        </w:tc>
      </w:tr>
      <w:tr w:rsidR="005561AC" w:rsidRPr="00016A66" w14:paraId="2A170FD4"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7E4F39A" w14:textId="77777777" w:rsidR="005561AC" w:rsidRPr="00016A66" w:rsidRDefault="005561AC" w:rsidP="00585F01">
            <w:pPr>
              <w:pStyle w:val="Table-Body"/>
              <w:spacing w:before="0" w:after="0"/>
              <w:rPr>
                <w:rFonts w:ascii="Calibri" w:hAnsi="Calibri" w:cs="Tahoma"/>
                <w:sz w:val="22"/>
              </w:rPr>
            </w:pPr>
            <w:r w:rsidRPr="00016A66">
              <w:rPr>
                <w:rFonts w:ascii="Calibri" w:hAnsi="Calibri" w:cs="Tahoma"/>
                <w:sz w:val="22"/>
              </w:rPr>
              <w:t>D0.2</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05624D5D" w14:textId="77777777" w:rsidR="005561AC" w:rsidRPr="00016A66" w:rsidRDefault="005561AC" w:rsidP="0041665F">
            <w:pPr>
              <w:pStyle w:val="Table-Body"/>
              <w:spacing w:before="0" w:after="0"/>
              <w:rPr>
                <w:rFonts w:ascii="Calibri" w:hAnsi="Calibri" w:cs="Tahoma"/>
                <w:sz w:val="22"/>
              </w:rPr>
            </w:pPr>
            <w:r w:rsidRPr="00016A66">
              <w:rPr>
                <w:rFonts w:ascii="Calibri" w:hAnsi="Calibri" w:cs="Tahoma"/>
                <w:sz w:val="22"/>
              </w:rPr>
              <w:t>10-Feb-2016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73EAA46" w14:textId="77777777" w:rsidR="005561AC" w:rsidRPr="00016A66" w:rsidRDefault="00504830" w:rsidP="00927636">
            <w:pPr>
              <w:pStyle w:val="Table-Body"/>
              <w:spacing w:before="0" w:after="0"/>
              <w:rPr>
                <w:rFonts w:ascii="Calibri" w:hAnsi="Calibri" w:cs="Tahoma"/>
                <w:sz w:val="22"/>
              </w:rPr>
            </w:pPr>
            <w:r w:rsidRPr="00016A66">
              <w:rPr>
                <w:rFonts w:ascii="Calibri" w:hAnsi="Calibri" w:cs="Tahoma"/>
                <w:sz w:val="22"/>
              </w:rPr>
              <w:t xml:space="preserve">Revisions based on the </w:t>
            </w:r>
            <w:r w:rsidR="00EA4019" w:rsidRPr="00016A66">
              <w:rPr>
                <w:rFonts w:ascii="Calibri" w:hAnsi="Calibri" w:cs="Tahoma"/>
                <w:sz w:val="22"/>
              </w:rPr>
              <w:t>9</w:t>
            </w:r>
            <w:r w:rsidR="005561AC" w:rsidRPr="00016A66">
              <w:rPr>
                <w:rFonts w:ascii="Calibri" w:hAnsi="Calibri" w:cs="Tahoma"/>
                <w:sz w:val="22"/>
              </w:rPr>
              <w:t xml:space="preserve">-Feb call </w:t>
            </w:r>
          </w:p>
        </w:tc>
      </w:tr>
      <w:tr w:rsidR="00504830" w:rsidRPr="00016A66" w14:paraId="4850B289"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1C70E08" w14:textId="77777777" w:rsidR="00504830" w:rsidRPr="00016A66" w:rsidRDefault="00504830" w:rsidP="00585F01">
            <w:pPr>
              <w:pStyle w:val="Table-Body"/>
              <w:spacing w:before="0" w:after="0"/>
              <w:rPr>
                <w:rFonts w:ascii="Calibri" w:hAnsi="Calibri" w:cs="Tahoma"/>
                <w:sz w:val="22"/>
              </w:rPr>
            </w:pPr>
            <w:r w:rsidRPr="00016A66">
              <w:rPr>
                <w:rFonts w:ascii="Calibri" w:hAnsi="Calibri" w:cs="Tahoma"/>
                <w:sz w:val="22"/>
              </w:rPr>
              <w:t>D0.3</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5C7236D3" w14:textId="77777777" w:rsidR="00504830" w:rsidRPr="00016A66" w:rsidRDefault="001C3079" w:rsidP="0041665F">
            <w:pPr>
              <w:pStyle w:val="Table-Body"/>
              <w:spacing w:before="0" w:after="0"/>
              <w:rPr>
                <w:rFonts w:ascii="Calibri" w:hAnsi="Calibri" w:cs="Tahoma"/>
                <w:sz w:val="22"/>
              </w:rPr>
            </w:pPr>
            <w:r w:rsidRPr="00016A66">
              <w:rPr>
                <w:rFonts w:ascii="Calibri" w:hAnsi="Calibri" w:cs="Tahoma"/>
                <w:sz w:val="22"/>
              </w:rPr>
              <w:t>15</w:t>
            </w:r>
            <w:r w:rsidR="00504830" w:rsidRPr="00016A66">
              <w:rPr>
                <w:rFonts w:ascii="Calibri" w:hAnsi="Calibri" w:cs="Tahoma"/>
                <w:sz w:val="22"/>
              </w:rPr>
              <w:t>-Feb-2016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4AE2867" w14:textId="77777777" w:rsidR="00504830" w:rsidRPr="00016A66" w:rsidRDefault="00504830" w:rsidP="00927636">
            <w:pPr>
              <w:pStyle w:val="Table-Body"/>
              <w:spacing w:before="0" w:after="0"/>
              <w:rPr>
                <w:rFonts w:ascii="Calibri" w:hAnsi="Calibri" w:cs="Tahoma"/>
                <w:sz w:val="22"/>
              </w:rPr>
            </w:pPr>
            <w:r w:rsidRPr="00016A66">
              <w:rPr>
                <w:rFonts w:ascii="Calibri" w:hAnsi="Calibri" w:cs="Tahoma"/>
                <w:sz w:val="22"/>
              </w:rPr>
              <w:t>Revisions based on the 1</w:t>
            </w:r>
            <w:r w:rsidR="0015291D" w:rsidRPr="00016A66">
              <w:rPr>
                <w:rFonts w:ascii="Calibri" w:hAnsi="Calibri" w:cs="Tahoma"/>
                <w:sz w:val="22"/>
              </w:rPr>
              <w:t>1</w:t>
            </w:r>
            <w:r w:rsidRPr="00016A66">
              <w:rPr>
                <w:rFonts w:ascii="Calibri" w:hAnsi="Calibri" w:cs="Tahoma"/>
                <w:sz w:val="22"/>
              </w:rPr>
              <w:t>-Feb call</w:t>
            </w:r>
          </w:p>
        </w:tc>
      </w:tr>
      <w:tr w:rsidR="00A23706" w:rsidRPr="00016A66" w14:paraId="0A27C64C"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ADE17AC" w14:textId="77777777" w:rsidR="00A23706" w:rsidRPr="00016A66" w:rsidRDefault="00A23706" w:rsidP="00585F01">
            <w:pPr>
              <w:pStyle w:val="Table-Body"/>
              <w:spacing w:before="0" w:after="0"/>
              <w:rPr>
                <w:rFonts w:ascii="Calibri" w:hAnsi="Calibri" w:cs="Tahoma"/>
                <w:sz w:val="22"/>
              </w:rPr>
            </w:pPr>
            <w:r w:rsidRPr="00016A66">
              <w:rPr>
                <w:rFonts w:ascii="Calibri" w:hAnsi="Calibri" w:cs="Tahoma"/>
                <w:sz w:val="22"/>
              </w:rPr>
              <w:t>D0.4</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53EFC86" w14:textId="77777777" w:rsidR="00A23706" w:rsidRPr="00016A66" w:rsidRDefault="00A23706" w:rsidP="0041665F">
            <w:pPr>
              <w:pStyle w:val="Table-Body"/>
              <w:spacing w:before="0" w:after="0"/>
              <w:rPr>
                <w:rFonts w:ascii="Calibri" w:hAnsi="Calibri" w:cs="Tahoma"/>
                <w:sz w:val="22"/>
              </w:rPr>
            </w:pPr>
            <w:r w:rsidRPr="00016A66">
              <w:rPr>
                <w:rFonts w:ascii="Calibri" w:hAnsi="Calibri" w:cs="Tahoma"/>
                <w:sz w:val="22"/>
              </w:rPr>
              <w:t>18-Feb-2016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C6A6EC2" w14:textId="77777777" w:rsidR="00A23706" w:rsidRPr="00016A66" w:rsidRDefault="00A23706" w:rsidP="00927636">
            <w:pPr>
              <w:pStyle w:val="Table-Body"/>
              <w:spacing w:before="0" w:after="0"/>
              <w:rPr>
                <w:rFonts w:ascii="Calibri" w:hAnsi="Calibri" w:cs="Tahoma"/>
                <w:sz w:val="22"/>
              </w:rPr>
            </w:pPr>
            <w:r w:rsidRPr="00016A66">
              <w:rPr>
                <w:rFonts w:ascii="Calibri" w:hAnsi="Calibri" w:cs="Tahoma"/>
                <w:sz w:val="22"/>
              </w:rPr>
              <w:t>Defined the technical architecture of the search algorithms.</w:t>
            </w:r>
          </w:p>
        </w:tc>
      </w:tr>
      <w:tr w:rsidR="006F04AA" w:rsidRPr="00016A66" w14:paraId="0B47E9B5"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150FB215" w14:textId="57A1DFD4" w:rsidR="006F04AA" w:rsidRPr="00016A66" w:rsidRDefault="006F04AA" w:rsidP="00585F01">
            <w:pPr>
              <w:pStyle w:val="Table-Body"/>
              <w:spacing w:before="0" w:after="0"/>
              <w:rPr>
                <w:rFonts w:ascii="Calibri" w:hAnsi="Calibri" w:cs="Tahoma"/>
                <w:sz w:val="22"/>
              </w:rPr>
            </w:pPr>
            <w:r w:rsidRPr="00016A66">
              <w:rPr>
                <w:rFonts w:ascii="Calibri" w:hAnsi="Calibri" w:cs="Tahoma"/>
                <w:sz w:val="22"/>
              </w:rPr>
              <w:t>D0.5</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62F8FB2" w14:textId="2EC092BB" w:rsidR="006F04AA" w:rsidRPr="00016A66" w:rsidRDefault="006F04AA" w:rsidP="0041665F">
            <w:pPr>
              <w:pStyle w:val="Table-Body"/>
              <w:spacing w:before="0" w:after="0"/>
              <w:rPr>
                <w:rFonts w:ascii="Calibri" w:hAnsi="Calibri" w:cs="Tahoma"/>
                <w:sz w:val="22"/>
              </w:rPr>
            </w:pPr>
            <w:r w:rsidRPr="00016A66">
              <w:rPr>
                <w:rFonts w:ascii="Calibri" w:hAnsi="Calibri" w:cs="Tahoma"/>
                <w:sz w:val="22"/>
              </w:rPr>
              <w:t>22-Feb-2016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39A85EC1" w14:textId="0219E733" w:rsidR="006F04AA" w:rsidRPr="00016A66" w:rsidRDefault="00590406" w:rsidP="003F30F3">
            <w:pPr>
              <w:pStyle w:val="Table-Body"/>
              <w:spacing w:before="0" w:after="0"/>
              <w:rPr>
                <w:rFonts w:ascii="Calibri" w:hAnsi="Calibri" w:cs="Tahoma"/>
                <w:sz w:val="22"/>
              </w:rPr>
            </w:pPr>
            <w:r w:rsidRPr="00016A66">
              <w:rPr>
                <w:rFonts w:ascii="Calibri" w:hAnsi="Calibri" w:cs="Tahoma"/>
                <w:sz w:val="22"/>
              </w:rPr>
              <w:t>Revised the do</w:t>
            </w:r>
            <w:r w:rsidR="003F30F3" w:rsidRPr="00016A66">
              <w:rPr>
                <w:rFonts w:ascii="Calibri" w:hAnsi="Calibri" w:cs="Tahoma"/>
                <w:sz w:val="22"/>
              </w:rPr>
              <w:t xml:space="preserve">cument as per </w:t>
            </w:r>
            <w:proofErr w:type="spellStart"/>
            <w:r w:rsidR="003F30F3" w:rsidRPr="00016A66">
              <w:rPr>
                <w:rFonts w:ascii="Calibri" w:hAnsi="Calibri" w:cs="Tahoma"/>
                <w:sz w:val="22"/>
              </w:rPr>
              <w:t>Satyen’s</w:t>
            </w:r>
            <w:proofErr w:type="spellEnd"/>
            <w:r w:rsidR="003F30F3" w:rsidRPr="00016A66">
              <w:rPr>
                <w:rFonts w:ascii="Calibri" w:hAnsi="Calibri" w:cs="Tahoma"/>
                <w:sz w:val="22"/>
              </w:rPr>
              <w:t xml:space="preserve"> comments and further search criteria</w:t>
            </w:r>
          </w:p>
        </w:tc>
      </w:tr>
      <w:tr w:rsidR="006B2DAA" w:rsidRPr="00016A66" w14:paraId="4D85B343"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6C9F58C7" w14:textId="77777777" w:rsidR="006B2DAA" w:rsidRPr="00016A66" w:rsidRDefault="006B2DAA" w:rsidP="00584A54">
            <w:pPr>
              <w:pStyle w:val="Table-Body"/>
              <w:spacing w:before="0" w:after="0"/>
              <w:rPr>
                <w:rFonts w:ascii="Calibri" w:hAnsi="Calibri" w:cs="Tahoma"/>
                <w:sz w:val="22"/>
              </w:rPr>
            </w:pPr>
            <w:r w:rsidRPr="00016A66">
              <w:rPr>
                <w:rFonts w:ascii="Calibri" w:hAnsi="Calibri" w:cs="Tahoma"/>
                <w:sz w:val="22"/>
              </w:rPr>
              <w:t>D0.5</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381DCC4C" w14:textId="140BACBD" w:rsidR="006B2DAA" w:rsidRPr="00016A66" w:rsidRDefault="005C0DEE" w:rsidP="006B2DAA">
            <w:pPr>
              <w:pStyle w:val="Table-Body"/>
              <w:spacing w:before="0" w:after="0"/>
              <w:rPr>
                <w:rFonts w:ascii="Calibri" w:hAnsi="Calibri" w:cs="Tahoma"/>
                <w:sz w:val="22"/>
              </w:rPr>
            </w:pPr>
            <w:r w:rsidRPr="00016A66">
              <w:rPr>
                <w:rFonts w:ascii="Calibri" w:hAnsi="Calibri" w:cs="Tahoma"/>
                <w:sz w:val="22"/>
              </w:rPr>
              <w:t>2</w:t>
            </w:r>
            <w:r w:rsidR="006B2DAA" w:rsidRPr="00016A66">
              <w:rPr>
                <w:rFonts w:ascii="Calibri" w:hAnsi="Calibri" w:cs="Tahoma"/>
                <w:sz w:val="22"/>
              </w:rPr>
              <w:t>-Mar-2016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0106FAC6" w14:textId="77777777" w:rsidR="006B2DAA" w:rsidRPr="00016A66" w:rsidRDefault="006B2DAA" w:rsidP="00C41690">
            <w:pPr>
              <w:pStyle w:val="Table-Body"/>
              <w:spacing w:before="0" w:after="0"/>
              <w:rPr>
                <w:rFonts w:ascii="Calibri" w:hAnsi="Calibri" w:cs="Tahoma"/>
                <w:sz w:val="22"/>
              </w:rPr>
            </w:pPr>
            <w:r w:rsidRPr="00016A66">
              <w:rPr>
                <w:rFonts w:ascii="Calibri" w:hAnsi="Calibri" w:cs="Tahoma"/>
                <w:sz w:val="22"/>
              </w:rPr>
              <w:t xml:space="preserve">Revised the document as per </w:t>
            </w:r>
            <w:proofErr w:type="spellStart"/>
            <w:r w:rsidR="00C41690" w:rsidRPr="00016A66">
              <w:rPr>
                <w:rFonts w:ascii="Calibri" w:hAnsi="Calibri" w:cs="Tahoma"/>
                <w:sz w:val="22"/>
              </w:rPr>
              <w:t>Balaji</w:t>
            </w:r>
            <w:r w:rsidRPr="00016A66">
              <w:rPr>
                <w:rFonts w:ascii="Calibri" w:hAnsi="Calibri" w:cs="Tahoma"/>
                <w:sz w:val="22"/>
              </w:rPr>
              <w:t>’s</w:t>
            </w:r>
            <w:proofErr w:type="spellEnd"/>
            <w:r w:rsidRPr="00016A66">
              <w:rPr>
                <w:rFonts w:ascii="Calibri" w:hAnsi="Calibri" w:cs="Tahoma"/>
                <w:sz w:val="22"/>
              </w:rPr>
              <w:t xml:space="preserve"> comments </w:t>
            </w:r>
            <w:r w:rsidR="00C41690" w:rsidRPr="00016A66">
              <w:rPr>
                <w:rFonts w:ascii="Calibri" w:hAnsi="Calibri" w:cs="Tahoma"/>
                <w:sz w:val="22"/>
              </w:rPr>
              <w:t>during the screen design walk through.</w:t>
            </w:r>
          </w:p>
          <w:p w14:paraId="6A334FB5" w14:textId="6268D2AD" w:rsidR="00EC2843" w:rsidRPr="00016A66" w:rsidRDefault="00EC2843" w:rsidP="00EC2843">
            <w:pPr>
              <w:pStyle w:val="Table-Body"/>
              <w:spacing w:before="0" w:after="0"/>
              <w:rPr>
                <w:rFonts w:ascii="Calibri" w:hAnsi="Calibri" w:cs="Tahoma"/>
                <w:sz w:val="22"/>
              </w:rPr>
            </w:pPr>
            <w:r w:rsidRPr="00016A66">
              <w:rPr>
                <w:rFonts w:ascii="Calibri" w:hAnsi="Calibri" w:cs="Tahoma"/>
                <w:sz w:val="22"/>
              </w:rPr>
              <w:t>Revised the document based on some more findings on the API analysis.</w:t>
            </w:r>
          </w:p>
        </w:tc>
      </w:tr>
      <w:tr w:rsidR="00016A66" w:rsidRPr="00016A66" w14:paraId="2000124F"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5ECF4EEC" w14:textId="0373816A" w:rsidR="00016A66" w:rsidRPr="00016A66" w:rsidRDefault="00016A66" w:rsidP="00584A54">
            <w:pPr>
              <w:pStyle w:val="Table-Body"/>
              <w:spacing w:before="0" w:after="0"/>
              <w:rPr>
                <w:rFonts w:ascii="Calibri" w:hAnsi="Calibri" w:cs="Tahoma"/>
                <w:sz w:val="22"/>
                <w:highlight w:val="yellow"/>
              </w:rPr>
            </w:pPr>
            <w:r w:rsidRPr="00016A66">
              <w:rPr>
                <w:rFonts w:ascii="Calibri" w:hAnsi="Calibri" w:cs="Tahoma"/>
                <w:sz w:val="22"/>
                <w:highlight w:val="yellow"/>
              </w:rPr>
              <w:t>D0.6</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5213AA58" w14:textId="41001102" w:rsidR="00016A66" w:rsidRPr="00016A66" w:rsidRDefault="00016A66" w:rsidP="006B2DAA">
            <w:pPr>
              <w:pStyle w:val="Table-Body"/>
              <w:spacing w:before="0" w:after="0"/>
              <w:rPr>
                <w:rFonts w:ascii="Calibri" w:hAnsi="Calibri" w:cs="Tahoma"/>
                <w:sz w:val="22"/>
                <w:highlight w:val="yellow"/>
              </w:rPr>
            </w:pPr>
            <w:r w:rsidRPr="00016A66">
              <w:rPr>
                <w:rFonts w:ascii="Calibri" w:hAnsi="Calibri" w:cs="Tahoma"/>
                <w:sz w:val="22"/>
                <w:highlight w:val="yellow"/>
              </w:rPr>
              <w:t>17-Mar-2016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577AE069" w14:textId="42A5B230" w:rsidR="00016A66" w:rsidRPr="00016A66" w:rsidRDefault="00016A66" w:rsidP="00C41690">
            <w:pPr>
              <w:pStyle w:val="Table-Body"/>
              <w:spacing w:before="0" w:after="0"/>
              <w:rPr>
                <w:rFonts w:ascii="Calibri" w:hAnsi="Calibri" w:cs="Tahoma"/>
                <w:sz w:val="22"/>
              </w:rPr>
            </w:pPr>
            <w:r w:rsidRPr="00016A66">
              <w:rPr>
                <w:rFonts w:ascii="Calibri" w:hAnsi="Calibri" w:cs="Tahoma"/>
                <w:sz w:val="22"/>
                <w:highlight w:val="yellow"/>
              </w:rPr>
              <w:t xml:space="preserve">Revised the document based on the </w:t>
            </w:r>
            <w:proofErr w:type="spellStart"/>
            <w:r w:rsidRPr="00016A66">
              <w:rPr>
                <w:rFonts w:ascii="Calibri" w:hAnsi="Calibri" w:cs="Tahoma"/>
                <w:sz w:val="22"/>
                <w:highlight w:val="yellow"/>
              </w:rPr>
              <w:t>FlipKart</w:t>
            </w:r>
            <w:proofErr w:type="spellEnd"/>
            <w:r w:rsidRPr="00016A66">
              <w:rPr>
                <w:rFonts w:ascii="Calibri" w:hAnsi="Calibri" w:cs="Tahoma"/>
                <w:sz w:val="22"/>
                <w:highlight w:val="yellow"/>
              </w:rPr>
              <w:t xml:space="preserve"> findings for colour and size variations.</w:t>
            </w:r>
          </w:p>
        </w:tc>
      </w:tr>
    </w:tbl>
    <w:p w14:paraId="32EEFF77" w14:textId="77777777" w:rsidR="00DF3871" w:rsidRPr="00016A66" w:rsidRDefault="009F4466" w:rsidP="007E0993">
      <w:pPr>
        <w:pStyle w:val="Heading2"/>
      </w:pPr>
      <w:bookmarkStart w:id="5" w:name="_Toc444696310"/>
      <w:r w:rsidRPr="00016A66">
        <w:t>Conventions</w:t>
      </w:r>
      <w:bookmarkEnd w:id="5"/>
    </w:p>
    <w:tbl>
      <w:tblPr>
        <w:tblW w:w="12654" w:type="dxa"/>
        <w:tblInd w:w="1008" w:type="dxa"/>
        <w:tblLook w:val="04A0" w:firstRow="1" w:lastRow="0" w:firstColumn="1" w:lastColumn="0" w:noHBand="0" w:noVBand="1"/>
      </w:tblPr>
      <w:tblGrid>
        <w:gridCol w:w="832"/>
        <w:gridCol w:w="11822"/>
      </w:tblGrid>
      <w:tr w:rsidR="006C1A74" w:rsidRPr="00016A66" w14:paraId="529805D2" w14:textId="77777777" w:rsidTr="007255C3">
        <w:tc>
          <w:tcPr>
            <w:tcW w:w="774" w:type="dxa"/>
            <w:tcBorders>
              <w:bottom w:val="nil"/>
            </w:tcBorders>
            <w:shd w:val="clear" w:color="auto" w:fill="F2F2F2" w:themeFill="background1" w:themeFillShade="F2"/>
          </w:tcPr>
          <w:p w14:paraId="15CB585E" w14:textId="77777777" w:rsidR="006C1A74" w:rsidRPr="00016A66" w:rsidRDefault="006C1A74" w:rsidP="00BA4442">
            <w:pPr>
              <w:pStyle w:val="Table-Body"/>
              <w:spacing w:before="0" w:after="0"/>
              <w:rPr>
                <w:rFonts w:ascii="Calibri" w:hAnsi="Calibri" w:cs="Tahoma"/>
                <w:b/>
                <w:color w:val="FF0000"/>
                <w:sz w:val="22"/>
              </w:rPr>
            </w:pPr>
            <w:r w:rsidRPr="00016A66">
              <w:rPr>
                <w:rFonts w:ascii="Calibri" w:hAnsi="Calibri" w:cs="Tahoma"/>
                <w:color w:val="FF0000"/>
                <w:sz w:val="22"/>
              </w:rPr>
              <w:t>Red</w:t>
            </w:r>
          </w:p>
        </w:tc>
        <w:tc>
          <w:tcPr>
            <w:tcW w:w="11880" w:type="dxa"/>
            <w:tcBorders>
              <w:bottom w:val="nil"/>
            </w:tcBorders>
            <w:shd w:val="clear" w:color="auto" w:fill="F2F2F2" w:themeFill="background1" w:themeFillShade="F2"/>
          </w:tcPr>
          <w:p w14:paraId="3509C359" w14:textId="77777777" w:rsidR="006C1A74" w:rsidRPr="00016A66" w:rsidRDefault="006C1A74" w:rsidP="00BA4442">
            <w:pPr>
              <w:pStyle w:val="Table-Body"/>
              <w:spacing w:before="0" w:after="0"/>
              <w:rPr>
                <w:rFonts w:ascii="Calibri" w:hAnsi="Calibri" w:cs="Tahoma"/>
                <w:b/>
                <w:sz w:val="22"/>
              </w:rPr>
            </w:pPr>
            <w:r w:rsidRPr="00016A66">
              <w:rPr>
                <w:rFonts w:ascii="Calibri" w:hAnsi="Calibri" w:cs="Tahoma"/>
                <w:sz w:val="22"/>
              </w:rPr>
              <w:t>Queries</w:t>
            </w:r>
          </w:p>
        </w:tc>
      </w:tr>
      <w:tr w:rsidR="006C1A74" w:rsidRPr="00016A66" w14:paraId="76A61BCF" w14:textId="77777777" w:rsidTr="007255C3">
        <w:tc>
          <w:tcPr>
            <w:tcW w:w="774" w:type="dxa"/>
            <w:tcBorders>
              <w:top w:val="nil"/>
              <w:bottom w:val="nil"/>
            </w:tcBorders>
          </w:tcPr>
          <w:p w14:paraId="2D2436FC" w14:textId="77777777" w:rsidR="006C1A74" w:rsidRPr="00016A66" w:rsidRDefault="006C1A74" w:rsidP="00BA4442">
            <w:pPr>
              <w:pStyle w:val="Table-Body"/>
              <w:spacing w:before="0" w:after="0"/>
              <w:rPr>
                <w:rFonts w:ascii="Calibri" w:hAnsi="Calibri" w:cs="Tahoma"/>
                <w:color w:val="00B050"/>
                <w:sz w:val="22"/>
              </w:rPr>
            </w:pPr>
            <w:r w:rsidRPr="00016A66">
              <w:rPr>
                <w:rFonts w:ascii="Calibri" w:hAnsi="Calibri" w:cs="Tahoma"/>
                <w:color w:val="00B050"/>
                <w:sz w:val="22"/>
              </w:rPr>
              <w:t>Green</w:t>
            </w:r>
          </w:p>
        </w:tc>
        <w:tc>
          <w:tcPr>
            <w:tcW w:w="11880" w:type="dxa"/>
            <w:tcBorders>
              <w:top w:val="nil"/>
              <w:bottom w:val="nil"/>
            </w:tcBorders>
          </w:tcPr>
          <w:p w14:paraId="615E3863" w14:textId="77777777" w:rsidR="006C1A74" w:rsidRPr="00016A66" w:rsidRDefault="000D2330" w:rsidP="00BA4442">
            <w:pPr>
              <w:pStyle w:val="Table-Body"/>
              <w:spacing w:before="0" w:after="0"/>
              <w:rPr>
                <w:rFonts w:ascii="Calibri" w:hAnsi="Calibri" w:cs="Tahoma"/>
                <w:sz w:val="22"/>
              </w:rPr>
            </w:pPr>
            <w:r w:rsidRPr="00016A66">
              <w:rPr>
                <w:rFonts w:ascii="Calibri" w:hAnsi="Calibri" w:cs="Tahoma"/>
                <w:sz w:val="22"/>
              </w:rPr>
              <w:t>Assumptions</w:t>
            </w:r>
          </w:p>
        </w:tc>
      </w:tr>
      <w:tr w:rsidR="006C1A74" w:rsidRPr="00016A66" w14:paraId="64E8D8A2" w14:textId="77777777" w:rsidTr="00E07D9C">
        <w:tc>
          <w:tcPr>
            <w:tcW w:w="774" w:type="dxa"/>
            <w:tcBorders>
              <w:top w:val="nil"/>
              <w:bottom w:val="nil"/>
            </w:tcBorders>
            <w:shd w:val="clear" w:color="auto" w:fill="F2F2F2" w:themeFill="background1" w:themeFillShade="F2"/>
          </w:tcPr>
          <w:p w14:paraId="5D85B8FA" w14:textId="77777777" w:rsidR="006C1A74" w:rsidRPr="00016A66" w:rsidRDefault="000D2330" w:rsidP="00BA4442">
            <w:pPr>
              <w:pStyle w:val="Table-Body"/>
              <w:spacing w:before="0" w:after="0"/>
              <w:rPr>
                <w:rFonts w:ascii="Calibri" w:hAnsi="Calibri" w:cs="Tahoma"/>
                <w:color w:val="0000FF"/>
                <w:sz w:val="22"/>
              </w:rPr>
            </w:pPr>
            <w:r w:rsidRPr="00016A66">
              <w:rPr>
                <w:rFonts w:ascii="Calibri" w:hAnsi="Calibri" w:cs="Tahoma"/>
                <w:color w:val="0000FF"/>
                <w:sz w:val="22"/>
              </w:rPr>
              <w:t>Blue</w:t>
            </w:r>
          </w:p>
        </w:tc>
        <w:tc>
          <w:tcPr>
            <w:tcW w:w="11880" w:type="dxa"/>
            <w:tcBorders>
              <w:top w:val="nil"/>
              <w:bottom w:val="nil"/>
            </w:tcBorders>
            <w:shd w:val="clear" w:color="auto" w:fill="F2F2F2" w:themeFill="background1" w:themeFillShade="F2"/>
          </w:tcPr>
          <w:p w14:paraId="6E16347F" w14:textId="77777777" w:rsidR="006C1A74" w:rsidRPr="00016A66" w:rsidRDefault="000D2330" w:rsidP="00BA4442">
            <w:pPr>
              <w:pStyle w:val="Table-Body"/>
              <w:spacing w:before="0" w:after="0"/>
              <w:rPr>
                <w:rFonts w:ascii="Calibri" w:hAnsi="Calibri" w:cs="Tahoma"/>
                <w:sz w:val="22"/>
              </w:rPr>
            </w:pPr>
            <w:r w:rsidRPr="00016A66">
              <w:rPr>
                <w:rFonts w:ascii="Calibri" w:hAnsi="Calibri" w:cs="Tahoma"/>
                <w:sz w:val="22"/>
              </w:rPr>
              <w:t>Notes</w:t>
            </w:r>
          </w:p>
        </w:tc>
      </w:tr>
      <w:tr w:rsidR="00E07D9C" w:rsidRPr="00016A66" w14:paraId="43AC6BF9" w14:textId="77777777" w:rsidTr="007255C3">
        <w:tc>
          <w:tcPr>
            <w:tcW w:w="774" w:type="dxa"/>
            <w:tcBorders>
              <w:top w:val="nil"/>
              <w:bottom w:val="single" w:sz="8" w:space="0" w:color="8064A2" w:themeColor="accent4"/>
            </w:tcBorders>
            <w:shd w:val="clear" w:color="auto" w:fill="F2F2F2" w:themeFill="background1" w:themeFillShade="F2"/>
          </w:tcPr>
          <w:p w14:paraId="53CB994A" w14:textId="77777777" w:rsidR="00E07D9C" w:rsidRPr="00016A66" w:rsidRDefault="00E07D9C" w:rsidP="00BA4442">
            <w:pPr>
              <w:pStyle w:val="Table-Body"/>
              <w:spacing w:before="0" w:after="0"/>
              <w:rPr>
                <w:rFonts w:ascii="Calibri" w:hAnsi="Calibri" w:cs="Tahoma"/>
                <w:color w:val="0000FF"/>
                <w:sz w:val="22"/>
                <w:highlight w:val="yellow"/>
              </w:rPr>
            </w:pPr>
            <w:r w:rsidRPr="00016A66">
              <w:rPr>
                <w:rFonts w:ascii="Calibri" w:hAnsi="Calibri" w:cs="Tahoma"/>
                <w:b/>
                <w:sz w:val="22"/>
                <w:highlight w:val="yellow"/>
              </w:rPr>
              <w:t>Yellow</w:t>
            </w:r>
          </w:p>
        </w:tc>
        <w:tc>
          <w:tcPr>
            <w:tcW w:w="11880" w:type="dxa"/>
            <w:tcBorders>
              <w:top w:val="nil"/>
              <w:bottom w:val="single" w:sz="8" w:space="0" w:color="8064A2" w:themeColor="accent4"/>
            </w:tcBorders>
            <w:shd w:val="clear" w:color="auto" w:fill="F2F2F2" w:themeFill="background1" w:themeFillShade="F2"/>
          </w:tcPr>
          <w:p w14:paraId="44C48EF0" w14:textId="77777777" w:rsidR="00E07D9C" w:rsidRPr="00016A66" w:rsidRDefault="00E07D9C" w:rsidP="00BA4442">
            <w:pPr>
              <w:pStyle w:val="Table-Body"/>
              <w:spacing w:before="0" w:after="0"/>
              <w:rPr>
                <w:rFonts w:ascii="Calibri" w:hAnsi="Calibri" w:cs="Tahoma"/>
                <w:sz w:val="22"/>
              </w:rPr>
            </w:pPr>
            <w:r w:rsidRPr="00016A66">
              <w:rPr>
                <w:rFonts w:ascii="Calibri" w:hAnsi="Calibri" w:cs="Tahoma"/>
                <w:sz w:val="22"/>
                <w:highlight w:val="yellow"/>
              </w:rPr>
              <w:t>Revisions to the document with the new release.</w:t>
            </w:r>
          </w:p>
        </w:tc>
      </w:tr>
    </w:tbl>
    <w:p w14:paraId="48B700AE" w14:textId="77777777" w:rsidR="007C1E86" w:rsidRPr="00016A66" w:rsidRDefault="007C1E86" w:rsidP="007C1E86">
      <w:pPr>
        <w:pStyle w:val="NoSpacing"/>
        <w:rPr>
          <w:b/>
        </w:rPr>
      </w:pPr>
    </w:p>
    <w:p w14:paraId="2FA1E928" w14:textId="77777777" w:rsidR="00AE6297" w:rsidRPr="00016A66" w:rsidRDefault="00C37390" w:rsidP="00BE66E7">
      <w:pPr>
        <w:pStyle w:val="Heading1"/>
      </w:pPr>
      <w:bookmarkStart w:id="6" w:name="_Toc444696311"/>
      <w:r w:rsidRPr="00016A66">
        <w:t>System Overview</w:t>
      </w:r>
      <w:bookmarkEnd w:id="6"/>
    </w:p>
    <w:p w14:paraId="717A641E" w14:textId="77777777" w:rsidR="004E3034" w:rsidRPr="00016A66" w:rsidRDefault="00C37390" w:rsidP="007E0993">
      <w:pPr>
        <w:pStyle w:val="Heading2"/>
      </w:pPr>
      <w:bookmarkStart w:id="7" w:name="_Toc444696312"/>
      <w:r w:rsidRPr="00016A66">
        <w:t>Synopsis</w:t>
      </w:r>
      <w:bookmarkEnd w:id="7"/>
    </w:p>
    <w:p w14:paraId="7F5FC2C3" w14:textId="77777777" w:rsidR="00F81BC8" w:rsidRPr="00016A66" w:rsidRDefault="00373EE0" w:rsidP="00F81BC8">
      <w:pPr>
        <w:pStyle w:val="ListParagraph"/>
        <w:numPr>
          <w:ilvl w:val="0"/>
          <w:numId w:val="2"/>
        </w:numPr>
        <w:rPr>
          <w:rFonts w:asciiTheme="minorHAnsi" w:hAnsiTheme="minorHAnsi"/>
          <w:sz w:val="22"/>
          <w:szCs w:val="22"/>
        </w:rPr>
      </w:pPr>
      <w:r w:rsidRPr="00016A66">
        <w:rPr>
          <w:rFonts w:asciiTheme="minorHAnsi" w:hAnsiTheme="minorHAnsi"/>
          <w:sz w:val="22"/>
          <w:szCs w:val="22"/>
        </w:rPr>
        <w:t>This is a native</w:t>
      </w:r>
      <w:r w:rsidR="00F81BC8" w:rsidRPr="00016A66">
        <w:rPr>
          <w:rFonts w:asciiTheme="minorHAnsi" w:hAnsiTheme="minorHAnsi"/>
          <w:sz w:val="22"/>
          <w:szCs w:val="22"/>
        </w:rPr>
        <w:t xml:space="preserve"> </w:t>
      </w:r>
      <w:r w:rsidR="0075086E" w:rsidRPr="00016A66">
        <w:rPr>
          <w:rFonts w:asciiTheme="minorHAnsi" w:hAnsiTheme="minorHAnsi"/>
          <w:b/>
          <w:sz w:val="22"/>
          <w:szCs w:val="22"/>
          <w:u w:val="single"/>
        </w:rPr>
        <w:t>A</w:t>
      </w:r>
      <w:r w:rsidR="000D2228" w:rsidRPr="00016A66">
        <w:rPr>
          <w:rFonts w:asciiTheme="minorHAnsi" w:hAnsiTheme="minorHAnsi"/>
          <w:b/>
          <w:sz w:val="22"/>
          <w:szCs w:val="22"/>
          <w:u w:val="single"/>
        </w:rPr>
        <w:t xml:space="preserve">ndroid </w:t>
      </w:r>
      <w:r w:rsidR="00F81BC8" w:rsidRPr="00016A66">
        <w:rPr>
          <w:rFonts w:asciiTheme="minorHAnsi" w:hAnsiTheme="minorHAnsi"/>
          <w:b/>
          <w:sz w:val="22"/>
          <w:szCs w:val="22"/>
          <w:u w:val="single"/>
        </w:rPr>
        <w:t>application</w:t>
      </w:r>
      <w:r w:rsidR="00F81BC8" w:rsidRPr="00016A66">
        <w:rPr>
          <w:rFonts w:asciiTheme="minorHAnsi" w:hAnsiTheme="minorHAnsi"/>
          <w:sz w:val="22"/>
          <w:szCs w:val="22"/>
        </w:rPr>
        <w:t xml:space="preserve"> </w:t>
      </w:r>
      <w:r w:rsidR="0075086E" w:rsidRPr="00016A66">
        <w:rPr>
          <w:rFonts w:asciiTheme="minorHAnsi" w:hAnsiTheme="minorHAnsi"/>
          <w:sz w:val="22"/>
          <w:szCs w:val="22"/>
        </w:rPr>
        <w:t xml:space="preserve">to find the best </w:t>
      </w:r>
      <w:r w:rsidR="00CB0386" w:rsidRPr="00016A66">
        <w:rPr>
          <w:rFonts w:asciiTheme="minorHAnsi" w:hAnsiTheme="minorHAnsi"/>
          <w:sz w:val="22"/>
          <w:szCs w:val="22"/>
        </w:rPr>
        <w:t>product</w:t>
      </w:r>
      <w:r w:rsidR="00A40621" w:rsidRPr="00016A66">
        <w:rPr>
          <w:rFonts w:asciiTheme="minorHAnsi" w:hAnsiTheme="minorHAnsi"/>
          <w:sz w:val="22"/>
          <w:szCs w:val="22"/>
        </w:rPr>
        <w:t xml:space="preserve"> matches</w:t>
      </w:r>
      <w:r w:rsidR="00CB0386" w:rsidRPr="00016A66">
        <w:rPr>
          <w:rFonts w:asciiTheme="minorHAnsi" w:hAnsiTheme="minorHAnsi"/>
          <w:sz w:val="22"/>
          <w:szCs w:val="22"/>
        </w:rPr>
        <w:t xml:space="preserve"> </w:t>
      </w:r>
      <w:r w:rsidR="00A40621" w:rsidRPr="00016A66">
        <w:rPr>
          <w:rFonts w:asciiTheme="minorHAnsi" w:hAnsiTheme="minorHAnsi"/>
          <w:sz w:val="22"/>
          <w:szCs w:val="22"/>
        </w:rPr>
        <w:t xml:space="preserve">for a user by scanning </w:t>
      </w:r>
      <w:r w:rsidR="0075086E" w:rsidRPr="00016A66">
        <w:rPr>
          <w:rFonts w:asciiTheme="minorHAnsi" w:hAnsiTheme="minorHAnsi"/>
          <w:sz w:val="22"/>
          <w:szCs w:val="22"/>
        </w:rPr>
        <w:t xml:space="preserve">3 major online </w:t>
      </w:r>
      <w:r w:rsidR="00A40621" w:rsidRPr="00016A66">
        <w:rPr>
          <w:rFonts w:asciiTheme="minorHAnsi" w:hAnsiTheme="minorHAnsi"/>
          <w:sz w:val="22"/>
          <w:szCs w:val="22"/>
        </w:rPr>
        <w:t xml:space="preserve">Indian </w:t>
      </w:r>
      <w:r w:rsidR="0075086E" w:rsidRPr="00016A66">
        <w:rPr>
          <w:rFonts w:asciiTheme="minorHAnsi" w:hAnsiTheme="minorHAnsi"/>
          <w:sz w:val="22"/>
          <w:szCs w:val="22"/>
        </w:rPr>
        <w:t>shopping portals</w:t>
      </w:r>
      <w:r w:rsidR="00CB0386" w:rsidRPr="00016A66">
        <w:rPr>
          <w:rFonts w:asciiTheme="minorHAnsi" w:hAnsiTheme="minorHAnsi"/>
          <w:sz w:val="22"/>
          <w:szCs w:val="22"/>
        </w:rPr>
        <w:t xml:space="preserve"> </w:t>
      </w:r>
      <w:r w:rsidR="00515371" w:rsidRPr="00016A66">
        <w:rPr>
          <w:rFonts w:asciiTheme="minorHAnsi" w:hAnsiTheme="minorHAnsi"/>
          <w:sz w:val="22"/>
          <w:szCs w:val="22"/>
        </w:rPr>
        <w:t xml:space="preserve">– Amazon India, </w:t>
      </w:r>
      <w:proofErr w:type="spellStart"/>
      <w:r w:rsidR="00515371" w:rsidRPr="00016A66">
        <w:rPr>
          <w:rFonts w:asciiTheme="minorHAnsi" w:hAnsiTheme="minorHAnsi"/>
          <w:sz w:val="22"/>
          <w:szCs w:val="22"/>
        </w:rPr>
        <w:t>FlipKart</w:t>
      </w:r>
      <w:proofErr w:type="spellEnd"/>
      <w:r w:rsidR="00515371" w:rsidRPr="00016A66">
        <w:rPr>
          <w:rFonts w:asciiTheme="minorHAnsi" w:hAnsiTheme="minorHAnsi"/>
          <w:sz w:val="22"/>
          <w:szCs w:val="22"/>
        </w:rPr>
        <w:t xml:space="preserve"> and </w:t>
      </w:r>
      <w:proofErr w:type="spellStart"/>
      <w:r w:rsidR="00515371" w:rsidRPr="00016A66">
        <w:rPr>
          <w:rFonts w:asciiTheme="minorHAnsi" w:hAnsiTheme="minorHAnsi"/>
          <w:sz w:val="22"/>
          <w:szCs w:val="22"/>
        </w:rPr>
        <w:t>SnapDeal</w:t>
      </w:r>
      <w:proofErr w:type="spellEnd"/>
      <w:r w:rsidR="00F81BC8" w:rsidRPr="00016A66">
        <w:rPr>
          <w:rFonts w:asciiTheme="minorHAnsi" w:hAnsiTheme="minorHAnsi"/>
          <w:sz w:val="22"/>
          <w:szCs w:val="22"/>
        </w:rPr>
        <w:t>.</w:t>
      </w:r>
    </w:p>
    <w:p w14:paraId="17BFBA63" w14:textId="77777777" w:rsidR="00F81BC8" w:rsidRPr="00016A66" w:rsidRDefault="00F81BC8" w:rsidP="00F81BC8">
      <w:pPr>
        <w:pStyle w:val="ListParagraph"/>
        <w:ind w:left="1440"/>
        <w:rPr>
          <w:rFonts w:asciiTheme="minorHAnsi" w:eastAsiaTheme="minorHAnsi" w:hAnsiTheme="minorHAnsi"/>
          <w:sz w:val="22"/>
          <w:szCs w:val="22"/>
        </w:rPr>
      </w:pPr>
    </w:p>
    <w:p w14:paraId="315E3212" w14:textId="77777777" w:rsidR="00BE512C" w:rsidRPr="00016A66" w:rsidRDefault="00BE512C" w:rsidP="00BE512C">
      <w:pPr>
        <w:pStyle w:val="Heading2"/>
      </w:pPr>
      <w:bookmarkStart w:id="8" w:name="_Toc444696313"/>
      <w:r w:rsidRPr="00016A66">
        <w:lastRenderedPageBreak/>
        <w:t>Roles</w:t>
      </w:r>
      <w:bookmarkEnd w:id="8"/>
    </w:p>
    <w:p w14:paraId="05B3A8AC" w14:textId="77777777" w:rsidR="000F75A9" w:rsidRPr="00016A66" w:rsidRDefault="00DC48DE" w:rsidP="000F75A9">
      <w:pPr>
        <w:pStyle w:val="ListParagraph"/>
        <w:numPr>
          <w:ilvl w:val="0"/>
          <w:numId w:val="2"/>
        </w:numPr>
        <w:rPr>
          <w:rFonts w:asciiTheme="minorHAnsi" w:hAnsiTheme="minorHAnsi"/>
          <w:sz w:val="22"/>
          <w:szCs w:val="22"/>
        </w:rPr>
      </w:pPr>
      <w:r w:rsidRPr="00016A66">
        <w:rPr>
          <w:rFonts w:ascii="Calibri" w:hAnsi="Calibri" w:cs="Tahoma"/>
          <w:sz w:val="22"/>
          <w:szCs w:val="22"/>
        </w:rPr>
        <w:t>Customer (Android app)</w:t>
      </w:r>
    </w:p>
    <w:p w14:paraId="585A7093" w14:textId="77777777" w:rsidR="00C251BC" w:rsidRPr="00016A66" w:rsidRDefault="00C251BC" w:rsidP="000F75A9">
      <w:pPr>
        <w:pStyle w:val="ListParagraph"/>
        <w:numPr>
          <w:ilvl w:val="0"/>
          <w:numId w:val="2"/>
        </w:numPr>
        <w:rPr>
          <w:rFonts w:asciiTheme="minorHAnsi" w:hAnsiTheme="minorHAnsi"/>
          <w:sz w:val="22"/>
          <w:szCs w:val="22"/>
        </w:rPr>
      </w:pPr>
      <w:r w:rsidRPr="00016A66">
        <w:rPr>
          <w:rFonts w:ascii="Calibri" w:hAnsi="Calibri" w:cs="Tahoma"/>
          <w:sz w:val="22"/>
          <w:szCs w:val="22"/>
        </w:rPr>
        <w:t>Admin end (Out of scope for Phase I)</w:t>
      </w:r>
    </w:p>
    <w:p w14:paraId="209DAA0B" w14:textId="77777777" w:rsidR="000F75A9" w:rsidRPr="00016A66" w:rsidRDefault="000F75A9" w:rsidP="00F36B86">
      <w:pPr>
        <w:ind w:left="1080"/>
        <w:rPr>
          <w:rFonts w:asciiTheme="minorHAnsi" w:hAnsiTheme="minorHAnsi"/>
          <w:sz w:val="22"/>
          <w:szCs w:val="22"/>
        </w:rPr>
      </w:pPr>
    </w:p>
    <w:p w14:paraId="5B913E63" w14:textId="77777777" w:rsidR="0060199E" w:rsidRPr="00016A66" w:rsidRDefault="0060199E" w:rsidP="0060199E">
      <w:pPr>
        <w:pStyle w:val="Heading2"/>
      </w:pPr>
      <w:bookmarkStart w:id="9" w:name="_Toc444696314"/>
      <w:r w:rsidRPr="00016A66">
        <w:t>General Constraints</w:t>
      </w:r>
      <w:bookmarkEnd w:id="9"/>
    </w:p>
    <w:p w14:paraId="6E13465C" w14:textId="77777777" w:rsidR="0060199E" w:rsidRPr="00016A66" w:rsidRDefault="00B87EEC" w:rsidP="0060199E">
      <w:pPr>
        <w:pStyle w:val="ListParagraph"/>
        <w:numPr>
          <w:ilvl w:val="0"/>
          <w:numId w:val="2"/>
        </w:numPr>
        <w:rPr>
          <w:rFonts w:asciiTheme="minorHAnsi" w:hAnsiTheme="minorHAnsi"/>
          <w:sz w:val="22"/>
          <w:szCs w:val="22"/>
        </w:rPr>
      </w:pPr>
      <w:r w:rsidRPr="00016A66">
        <w:rPr>
          <w:rFonts w:asciiTheme="minorHAnsi" w:hAnsiTheme="minorHAnsi"/>
          <w:sz w:val="22"/>
          <w:szCs w:val="22"/>
        </w:rPr>
        <w:t xml:space="preserve">Server Environment: </w:t>
      </w:r>
      <w:r w:rsidR="0073551D" w:rsidRPr="00016A66">
        <w:rPr>
          <w:rFonts w:asciiTheme="minorHAnsi" w:hAnsiTheme="minorHAnsi"/>
          <w:sz w:val="22"/>
          <w:szCs w:val="22"/>
        </w:rPr>
        <w:t>Linux, Apache Web Server, PHP, MySQL database.</w:t>
      </w:r>
    </w:p>
    <w:p w14:paraId="747F34ED" w14:textId="77777777" w:rsidR="00E10F2B" w:rsidRPr="00016A66" w:rsidRDefault="00AD70F0" w:rsidP="00E10F2B">
      <w:pPr>
        <w:pStyle w:val="ListParagraph"/>
        <w:numPr>
          <w:ilvl w:val="0"/>
          <w:numId w:val="2"/>
        </w:numPr>
        <w:rPr>
          <w:rFonts w:asciiTheme="minorHAnsi" w:hAnsiTheme="minorHAnsi"/>
          <w:sz w:val="22"/>
          <w:szCs w:val="22"/>
        </w:rPr>
      </w:pPr>
      <w:r w:rsidRPr="00016A66">
        <w:rPr>
          <w:rFonts w:asciiTheme="minorHAnsi" w:hAnsiTheme="minorHAnsi"/>
          <w:sz w:val="22"/>
          <w:szCs w:val="22"/>
        </w:rPr>
        <w:t xml:space="preserve">Protocol </w:t>
      </w:r>
      <w:r w:rsidR="00423BA5" w:rsidRPr="00016A66">
        <w:rPr>
          <w:rFonts w:asciiTheme="minorHAnsi" w:hAnsiTheme="minorHAnsi"/>
          <w:sz w:val="22"/>
          <w:szCs w:val="22"/>
        </w:rPr>
        <w:t>used: HTTP</w:t>
      </w:r>
      <w:r w:rsidR="00D42F8E" w:rsidRPr="00016A66">
        <w:rPr>
          <w:rFonts w:asciiTheme="minorHAnsi" w:hAnsiTheme="minorHAnsi"/>
          <w:sz w:val="22"/>
          <w:szCs w:val="22"/>
        </w:rPr>
        <w:t>.</w:t>
      </w:r>
    </w:p>
    <w:p w14:paraId="4F1E4B87" w14:textId="77777777" w:rsidR="0097076E" w:rsidRPr="00016A66" w:rsidRDefault="0097076E" w:rsidP="00E10F2B">
      <w:pPr>
        <w:pStyle w:val="ListParagraph"/>
        <w:numPr>
          <w:ilvl w:val="0"/>
          <w:numId w:val="2"/>
        </w:numPr>
        <w:rPr>
          <w:rFonts w:asciiTheme="minorHAnsi" w:hAnsiTheme="minorHAnsi"/>
          <w:sz w:val="22"/>
          <w:szCs w:val="22"/>
        </w:rPr>
      </w:pPr>
      <w:r w:rsidRPr="00016A66">
        <w:rPr>
          <w:rFonts w:asciiTheme="minorHAnsi" w:hAnsiTheme="minorHAnsi"/>
          <w:sz w:val="22"/>
          <w:szCs w:val="22"/>
        </w:rPr>
        <w:t>Mobile users need to be online to access the app features.</w:t>
      </w:r>
    </w:p>
    <w:p w14:paraId="58445561" w14:textId="77777777" w:rsidR="00E63D62" w:rsidRPr="00016A66" w:rsidRDefault="00F47144" w:rsidP="0058328F">
      <w:pPr>
        <w:pStyle w:val="Heading2"/>
      </w:pPr>
      <w:bookmarkStart w:id="10" w:name="_Toc444696315"/>
      <w:r w:rsidRPr="00016A66">
        <w:t>General Wor</w:t>
      </w:r>
      <w:r w:rsidR="0091495E" w:rsidRPr="00016A66">
        <w:t>k</w:t>
      </w:r>
      <w:r w:rsidRPr="00016A66">
        <w:t>flows</w:t>
      </w:r>
      <w:bookmarkEnd w:id="10"/>
    </w:p>
    <w:p w14:paraId="508C5430" w14:textId="77777777" w:rsidR="008C074E" w:rsidRPr="00016A66" w:rsidRDefault="008C074E" w:rsidP="00D43059">
      <w:pPr>
        <w:pStyle w:val="ListParagraph"/>
        <w:numPr>
          <w:ilvl w:val="0"/>
          <w:numId w:val="2"/>
        </w:numPr>
        <w:rPr>
          <w:rFonts w:asciiTheme="minorHAnsi" w:hAnsiTheme="minorHAnsi"/>
          <w:sz w:val="22"/>
          <w:szCs w:val="22"/>
        </w:rPr>
      </w:pPr>
      <w:r w:rsidRPr="00016A66">
        <w:rPr>
          <w:rFonts w:asciiTheme="minorHAnsi" w:hAnsiTheme="minorHAnsi"/>
          <w:sz w:val="22"/>
          <w:szCs w:val="22"/>
        </w:rPr>
        <w:t xml:space="preserve">Date format followed will be </w:t>
      </w:r>
      <w:r w:rsidR="0097076E" w:rsidRPr="00016A66">
        <w:rPr>
          <w:rFonts w:asciiTheme="minorHAnsi" w:hAnsiTheme="minorHAnsi"/>
          <w:sz w:val="22"/>
          <w:szCs w:val="22"/>
        </w:rPr>
        <w:t>mm</w:t>
      </w:r>
      <w:r w:rsidRPr="00016A66">
        <w:rPr>
          <w:rFonts w:asciiTheme="minorHAnsi" w:hAnsiTheme="minorHAnsi"/>
          <w:sz w:val="22"/>
          <w:szCs w:val="22"/>
        </w:rPr>
        <w:t>/</w:t>
      </w:r>
      <w:proofErr w:type="spellStart"/>
      <w:r w:rsidR="0097076E" w:rsidRPr="00016A66">
        <w:rPr>
          <w:rFonts w:asciiTheme="minorHAnsi" w:hAnsiTheme="minorHAnsi"/>
          <w:sz w:val="22"/>
          <w:szCs w:val="22"/>
        </w:rPr>
        <w:t>dd</w:t>
      </w:r>
      <w:proofErr w:type="spellEnd"/>
      <w:r w:rsidR="00ED4A3F" w:rsidRPr="00016A66">
        <w:rPr>
          <w:rFonts w:asciiTheme="minorHAnsi" w:hAnsiTheme="minorHAnsi"/>
          <w:sz w:val="22"/>
          <w:szCs w:val="22"/>
        </w:rPr>
        <w:t>/</w:t>
      </w:r>
      <w:proofErr w:type="spellStart"/>
      <w:r w:rsidRPr="00016A66">
        <w:rPr>
          <w:rFonts w:asciiTheme="minorHAnsi" w:hAnsiTheme="minorHAnsi"/>
          <w:sz w:val="22"/>
          <w:szCs w:val="22"/>
        </w:rPr>
        <w:t>yyyy</w:t>
      </w:r>
      <w:proofErr w:type="spellEnd"/>
      <w:r w:rsidR="0065595F" w:rsidRPr="00016A66">
        <w:rPr>
          <w:rFonts w:asciiTheme="minorHAnsi" w:hAnsiTheme="minorHAnsi"/>
          <w:sz w:val="22"/>
          <w:szCs w:val="22"/>
        </w:rPr>
        <w:t xml:space="preserve">. </w:t>
      </w:r>
    </w:p>
    <w:p w14:paraId="32868922" w14:textId="77777777" w:rsidR="008A0272" w:rsidRPr="00016A66" w:rsidRDefault="0097076E" w:rsidP="00D43059">
      <w:pPr>
        <w:pStyle w:val="ListParagraph"/>
        <w:numPr>
          <w:ilvl w:val="0"/>
          <w:numId w:val="2"/>
        </w:numPr>
        <w:rPr>
          <w:rFonts w:asciiTheme="minorHAnsi" w:hAnsiTheme="minorHAnsi"/>
          <w:sz w:val="22"/>
          <w:szCs w:val="22"/>
        </w:rPr>
      </w:pPr>
      <w:r w:rsidRPr="00016A66">
        <w:rPr>
          <w:rFonts w:asciiTheme="minorHAnsi" w:hAnsiTheme="minorHAnsi"/>
          <w:sz w:val="22"/>
          <w:szCs w:val="22"/>
        </w:rPr>
        <w:t>Show appropriate progress indicators while making any web service or internet calls.</w:t>
      </w:r>
    </w:p>
    <w:p w14:paraId="6E47B311" w14:textId="77777777" w:rsidR="0097076E" w:rsidRPr="00016A66" w:rsidRDefault="0097076E" w:rsidP="00D43059">
      <w:pPr>
        <w:pStyle w:val="ListParagraph"/>
        <w:numPr>
          <w:ilvl w:val="0"/>
          <w:numId w:val="2"/>
        </w:numPr>
        <w:rPr>
          <w:rFonts w:asciiTheme="minorHAnsi" w:hAnsiTheme="minorHAnsi"/>
          <w:sz w:val="22"/>
          <w:szCs w:val="22"/>
        </w:rPr>
      </w:pPr>
      <w:r w:rsidRPr="00016A66">
        <w:rPr>
          <w:rFonts w:asciiTheme="minorHAnsi" w:hAnsiTheme="minorHAnsi"/>
          <w:sz w:val="22"/>
          <w:szCs w:val="22"/>
        </w:rPr>
        <w:t>Image optimization and lazy loading of images on users</w:t>
      </w:r>
      <w:r w:rsidR="005572E7" w:rsidRPr="00016A66">
        <w:rPr>
          <w:rFonts w:asciiTheme="minorHAnsi" w:hAnsiTheme="minorHAnsi"/>
          <w:sz w:val="22"/>
          <w:szCs w:val="22"/>
        </w:rPr>
        <w:t>’</w:t>
      </w:r>
      <w:r w:rsidRPr="00016A66">
        <w:rPr>
          <w:rFonts w:asciiTheme="minorHAnsi" w:hAnsiTheme="minorHAnsi"/>
          <w:sz w:val="22"/>
          <w:szCs w:val="22"/>
        </w:rPr>
        <w:t xml:space="preserve"> mobile</w:t>
      </w:r>
      <w:r w:rsidR="005572E7" w:rsidRPr="00016A66">
        <w:rPr>
          <w:rFonts w:asciiTheme="minorHAnsi" w:hAnsiTheme="minorHAnsi"/>
          <w:sz w:val="22"/>
          <w:szCs w:val="22"/>
        </w:rPr>
        <w:t>s</w:t>
      </w:r>
      <w:r w:rsidRPr="00016A66">
        <w:rPr>
          <w:rFonts w:asciiTheme="minorHAnsi" w:hAnsiTheme="minorHAnsi"/>
          <w:sz w:val="22"/>
          <w:szCs w:val="22"/>
        </w:rPr>
        <w:t>.</w:t>
      </w:r>
    </w:p>
    <w:p w14:paraId="4FAD8B96" w14:textId="77777777" w:rsidR="00F27686" w:rsidRPr="00016A66" w:rsidRDefault="00F27686" w:rsidP="00F27686">
      <w:pPr>
        <w:tabs>
          <w:tab w:val="left" w:pos="2040"/>
        </w:tabs>
      </w:pPr>
    </w:p>
    <w:p w14:paraId="4FD0CF6F" w14:textId="77777777" w:rsidR="00B80CF1" w:rsidRPr="00016A66" w:rsidRDefault="00B80CF1" w:rsidP="002C67CB">
      <w:pPr>
        <w:pStyle w:val="ListParagraph"/>
        <w:rPr>
          <w:rFonts w:asciiTheme="minorHAnsi" w:hAnsiTheme="minorHAnsi"/>
          <w:sz w:val="22"/>
          <w:szCs w:val="22"/>
        </w:rPr>
      </w:pPr>
    </w:p>
    <w:p w14:paraId="18B2BC47" w14:textId="77777777" w:rsidR="00B67C42" w:rsidRPr="00016A66" w:rsidRDefault="0063646C" w:rsidP="00B67C42">
      <w:pPr>
        <w:pStyle w:val="Heading1"/>
      </w:pPr>
      <w:bookmarkStart w:id="11" w:name="_Toc444696316"/>
      <w:r w:rsidRPr="00016A66">
        <w:t>Workflows</w:t>
      </w:r>
      <w:bookmarkEnd w:id="11"/>
    </w:p>
    <w:p w14:paraId="1BEDB94D" w14:textId="77777777" w:rsidR="00514830" w:rsidRPr="00016A66" w:rsidRDefault="00514830" w:rsidP="00514830">
      <w:pPr>
        <w:pStyle w:val="Heading2"/>
        <w:ind w:left="810" w:hanging="450"/>
      </w:pPr>
      <w:bookmarkStart w:id="12" w:name="_Toc428807036"/>
      <w:bookmarkStart w:id="13" w:name="_Toc444696317"/>
      <w:r w:rsidRPr="00016A66">
        <w:t>Splash screen</w:t>
      </w:r>
      <w:bookmarkEnd w:id="12"/>
      <w:bookmarkEnd w:id="13"/>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0708"/>
      </w:tblGrid>
      <w:tr w:rsidR="00514830" w:rsidRPr="00016A66" w14:paraId="29DEB385" w14:textId="77777777" w:rsidTr="00514830">
        <w:tc>
          <w:tcPr>
            <w:tcW w:w="1297" w:type="dxa"/>
            <w:shd w:val="clear" w:color="auto" w:fill="F2F2F2" w:themeFill="background1" w:themeFillShade="F2"/>
          </w:tcPr>
          <w:p w14:paraId="09EA79B8"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Req.</w:t>
            </w:r>
          </w:p>
        </w:tc>
        <w:tc>
          <w:tcPr>
            <w:tcW w:w="10891" w:type="dxa"/>
          </w:tcPr>
          <w:p w14:paraId="034C4AE9"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Splash screen that will appear for few seconds during the launch of the application. This will be static image.</w:t>
            </w:r>
          </w:p>
          <w:p w14:paraId="20E26F90"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We shall propose a graphic for the same when we start on the screen designs.</w:t>
            </w:r>
          </w:p>
        </w:tc>
      </w:tr>
    </w:tbl>
    <w:p w14:paraId="5F99B561" w14:textId="77777777" w:rsidR="00514830" w:rsidRPr="00016A66" w:rsidRDefault="00514830" w:rsidP="00514830"/>
    <w:p w14:paraId="26D02FB1" w14:textId="77777777" w:rsidR="00514830" w:rsidRPr="00016A66" w:rsidRDefault="00514830" w:rsidP="00514830">
      <w:pPr>
        <w:pStyle w:val="Heading2"/>
        <w:ind w:left="810" w:hanging="450"/>
      </w:pPr>
      <w:bookmarkStart w:id="14" w:name="_Toc428807037"/>
      <w:bookmarkStart w:id="15" w:name="_Toc444696318"/>
      <w:r w:rsidRPr="00016A66">
        <w:t>Sign up</w:t>
      </w:r>
      <w:bookmarkEnd w:id="14"/>
      <w:r w:rsidR="00ED196B" w:rsidRPr="00016A66">
        <w:t>/Sign in</w:t>
      </w:r>
      <w:bookmarkEnd w:id="1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0704"/>
      </w:tblGrid>
      <w:tr w:rsidR="00514830" w:rsidRPr="00016A66" w14:paraId="7EA83537" w14:textId="77777777" w:rsidTr="00514830">
        <w:tc>
          <w:tcPr>
            <w:tcW w:w="1297" w:type="dxa"/>
            <w:shd w:val="clear" w:color="auto" w:fill="F2F2F2" w:themeFill="background1" w:themeFillShade="F2"/>
          </w:tcPr>
          <w:p w14:paraId="1BC270E5"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Req.</w:t>
            </w:r>
          </w:p>
        </w:tc>
        <w:tc>
          <w:tcPr>
            <w:tcW w:w="10891" w:type="dxa"/>
          </w:tcPr>
          <w:p w14:paraId="0D71C1A2"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There </w:t>
            </w:r>
            <w:r w:rsidR="0039545E" w:rsidRPr="00016A66">
              <w:rPr>
                <w:rFonts w:asciiTheme="minorHAnsi" w:hAnsiTheme="minorHAnsi"/>
                <w:sz w:val="22"/>
                <w:szCs w:val="22"/>
              </w:rPr>
              <w:t>will be only 1 method</w:t>
            </w:r>
            <w:r w:rsidRPr="00016A66">
              <w:rPr>
                <w:rFonts w:asciiTheme="minorHAnsi" w:hAnsiTheme="minorHAnsi"/>
                <w:sz w:val="22"/>
                <w:szCs w:val="22"/>
              </w:rPr>
              <w:t xml:space="preserve"> to sign up:</w:t>
            </w:r>
          </w:p>
          <w:p w14:paraId="601E1F6B" w14:textId="77777777" w:rsidR="00514830" w:rsidRPr="00016A66" w:rsidRDefault="00514830" w:rsidP="00053EF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Sign </w:t>
            </w:r>
            <w:r w:rsidR="00053EFD" w:rsidRPr="00016A66">
              <w:rPr>
                <w:rFonts w:asciiTheme="minorHAnsi" w:hAnsiTheme="minorHAnsi"/>
                <w:sz w:val="22"/>
                <w:szCs w:val="22"/>
              </w:rPr>
              <w:t xml:space="preserve">in </w:t>
            </w:r>
            <w:r w:rsidRPr="00016A66">
              <w:rPr>
                <w:rFonts w:asciiTheme="minorHAnsi" w:hAnsiTheme="minorHAnsi"/>
                <w:sz w:val="22"/>
                <w:szCs w:val="22"/>
              </w:rPr>
              <w:t xml:space="preserve">via </w:t>
            </w:r>
            <w:proofErr w:type="spellStart"/>
            <w:r w:rsidRPr="00016A66">
              <w:rPr>
                <w:rFonts w:asciiTheme="minorHAnsi" w:hAnsiTheme="minorHAnsi"/>
                <w:sz w:val="22"/>
                <w:szCs w:val="22"/>
              </w:rPr>
              <w:t>facebook</w:t>
            </w:r>
            <w:proofErr w:type="spellEnd"/>
            <w:r w:rsidRPr="00016A66">
              <w:rPr>
                <w:rFonts w:asciiTheme="minorHAnsi" w:hAnsiTheme="minorHAnsi"/>
                <w:sz w:val="22"/>
                <w:szCs w:val="22"/>
              </w:rPr>
              <w:t xml:space="preserve">. This </w:t>
            </w:r>
            <w:r w:rsidR="0039545E" w:rsidRPr="00016A66">
              <w:rPr>
                <w:rFonts w:asciiTheme="minorHAnsi" w:hAnsiTheme="minorHAnsi"/>
                <w:sz w:val="22"/>
                <w:szCs w:val="22"/>
              </w:rPr>
              <w:t>will</w:t>
            </w:r>
            <w:r w:rsidRPr="00016A66">
              <w:rPr>
                <w:rFonts w:asciiTheme="minorHAnsi" w:hAnsiTheme="minorHAnsi"/>
                <w:sz w:val="22"/>
                <w:szCs w:val="22"/>
              </w:rPr>
              <w:t xml:space="preserve"> require an </w:t>
            </w:r>
            <w:r w:rsidR="0039545E" w:rsidRPr="00016A66">
              <w:rPr>
                <w:rFonts w:asciiTheme="minorHAnsi" w:hAnsiTheme="minorHAnsi"/>
                <w:sz w:val="22"/>
                <w:szCs w:val="22"/>
              </w:rPr>
              <w:t xml:space="preserve">email verification </w:t>
            </w:r>
            <w:r w:rsidRPr="00016A66">
              <w:rPr>
                <w:rFonts w:asciiTheme="minorHAnsi" w:hAnsiTheme="minorHAnsi"/>
                <w:sz w:val="22"/>
                <w:szCs w:val="22"/>
              </w:rPr>
              <w:t>process.</w:t>
            </w:r>
          </w:p>
        </w:tc>
      </w:tr>
      <w:tr w:rsidR="00514830" w:rsidRPr="00016A66" w14:paraId="3EC4E8F7" w14:textId="77777777" w:rsidTr="00514830">
        <w:tc>
          <w:tcPr>
            <w:tcW w:w="1297" w:type="dxa"/>
            <w:shd w:val="clear" w:color="auto" w:fill="F2F2F2" w:themeFill="background1" w:themeFillShade="F2"/>
          </w:tcPr>
          <w:p w14:paraId="160E8E05"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Sign up form</w:t>
            </w:r>
          </w:p>
        </w:tc>
        <w:tc>
          <w:tcPr>
            <w:tcW w:w="10891" w:type="dxa"/>
          </w:tcPr>
          <w:p w14:paraId="476B2637" w14:textId="77777777" w:rsidR="00514830" w:rsidRPr="00016A66" w:rsidRDefault="00E01C49"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Option to </w:t>
            </w:r>
            <w:r w:rsidR="006261C9" w:rsidRPr="00016A66">
              <w:rPr>
                <w:rFonts w:asciiTheme="minorHAnsi" w:hAnsiTheme="minorHAnsi"/>
                <w:sz w:val="22"/>
                <w:szCs w:val="22"/>
              </w:rPr>
              <w:t>“</w:t>
            </w:r>
            <w:r w:rsidR="00514830" w:rsidRPr="00016A66">
              <w:rPr>
                <w:rFonts w:asciiTheme="minorHAnsi" w:hAnsiTheme="minorHAnsi"/>
                <w:sz w:val="22"/>
                <w:szCs w:val="22"/>
              </w:rPr>
              <w:t xml:space="preserve">Sign </w:t>
            </w:r>
            <w:r w:rsidR="00053EFD" w:rsidRPr="00016A66">
              <w:rPr>
                <w:rFonts w:asciiTheme="minorHAnsi" w:hAnsiTheme="minorHAnsi"/>
                <w:sz w:val="22"/>
                <w:szCs w:val="22"/>
              </w:rPr>
              <w:t>in</w:t>
            </w:r>
            <w:r w:rsidR="00514830" w:rsidRPr="00016A66">
              <w:rPr>
                <w:rFonts w:asciiTheme="minorHAnsi" w:hAnsiTheme="minorHAnsi"/>
                <w:sz w:val="22"/>
                <w:szCs w:val="22"/>
              </w:rPr>
              <w:t xml:space="preserve"> </w:t>
            </w:r>
            <w:r w:rsidR="004A3C88" w:rsidRPr="00016A66">
              <w:rPr>
                <w:rFonts w:asciiTheme="minorHAnsi" w:hAnsiTheme="minorHAnsi"/>
                <w:sz w:val="22"/>
                <w:szCs w:val="22"/>
              </w:rPr>
              <w:t>with Facebook</w:t>
            </w:r>
            <w:r w:rsidR="006261C9" w:rsidRPr="00016A66">
              <w:rPr>
                <w:rFonts w:asciiTheme="minorHAnsi" w:hAnsiTheme="minorHAnsi"/>
                <w:sz w:val="22"/>
                <w:szCs w:val="22"/>
              </w:rPr>
              <w:t>”</w:t>
            </w:r>
            <w:r w:rsidR="004A3C88" w:rsidRPr="00016A66">
              <w:rPr>
                <w:rFonts w:asciiTheme="minorHAnsi" w:hAnsiTheme="minorHAnsi"/>
                <w:sz w:val="22"/>
                <w:szCs w:val="22"/>
              </w:rPr>
              <w:t xml:space="preserve"> </w:t>
            </w:r>
            <w:r w:rsidR="00514830" w:rsidRPr="00016A66">
              <w:rPr>
                <w:rFonts w:asciiTheme="minorHAnsi" w:hAnsiTheme="minorHAnsi"/>
                <w:sz w:val="22"/>
                <w:szCs w:val="22"/>
              </w:rPr>
              <w:t xml:space="preserve">will appear by default if the user has not yet signed up </w:t>
            </w:r>
            <w:r w:rsidR="00DD5292" w:rsidRPr="00016A66">
              <w:rPr>
                <w:rFonts w:asciiTheme="minorHAnsi" w:hAnsiTheme="minorHAnsi"/>
                <w:sz w:val="22"/>
                <w:szCs w:val="22"/>
              </w:rPr>
              <w:t xml:space="preserve">or is not yet logged-in to </w:t>
            </w:r>
            <w:r w:rsidR="00514830" w:rsidRPr="00016A66">
              <w:rPr>
                <w:rFonts w:asciiTheme="minorHAnsi" w:hAnsiTheme="minorHAnsi"/>
                <w:sz w:val="22"/>
                <w:szCs w:val="22"/>
              </w:rPr>
              <w:t xml:space="preserve">the app. </w:t>
            </w:r>
          </w:p>
          <w:p w14:paraId="74A5E1FF" w14:textId="77777777" w:rsidR="00514830" w:rsidRPr="00016A66" w:rsidRDefault="00514830"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w:t>
            </w:r>
            <w:r w:rsidR="00EA61BD" w:rsidRPr="00016A66">
              <w:rPr>
                <w:rFonts w:asciiTheme="minorHAnsi" w:hAnsiTheme="minorHAnsi"/>
                <w:sz w:val="22"/>
                <w:szCs w:val="22"/>
              </w:rPr>
              <w:t>f the user has already signed in</w:t>
            </w:r>
            <w:r w:rsidR="00F35B31" w:rsidRPr="00016A66">
              <w:rPr>
                <w:rFonts w:asciiTheme="minorHAnsi" w:hAnsiTheme="minorHAnsi"/>
                <w:sz w:val="22"/>
                <w:szCs w:val="22"/>
              </w:rPr>
              <w:t>,</w:t>
            </w:r>
            <w:r w:rsidR="00EA61BD" w:rsidRPr="00016A66">
              <w:rPr>
                <w:rFonts w:asciiTheme="minorHAnsi" w:hAnsiTheme="minorHAnsi"/>
                <w:sz w:val="22"/>
                <w:szCs w:val="22"/>
              </w:rPr>
              <w:t xml:space="preserve"> then </w:t>
            </w:r>
            <w:r w:rsidRPr="00016A66">
              <w:rPr>
                <w:rFonts w:asciiTheme="minorHAnsi" w:hAnsiTheme="minorHAnsi"/>
                <w:sz w:val="22"/>
                <w:szCs w:val="22"/>
              </w:rPr>
              <w:t xml:space="preserve">the </w:t>
            </w:r>
            <w:r w:rsidR="00FE506A" w:rsidRPr="00016A66">
              <w:rPr>
                <w:rFonts w:asciiTheme="minorHAnsi" w:hAnsiTheme="minorHAnsi"/>
                <w:sz w:val="22"/>
                <w:szCs w:val="22"/>
              </w:rPr>
              <w:t>logged-</w:t>
            </w:r>
            <w:r w:rsidRPr="00016A66">
              <w:rPr>
                <w:rFonts w:asciiTheme="minorHAnsi" w:hAnsiTheme="minorHAnsi"/>
                <w:sz w:val="22"/>
                <w:szCs w:val="22"/>
              </w:rPr>
              <w:t>in state will be maintained, ti</w:t>
            </w:r>
            <w:r w:rsidR="002A5F5E" w:rsidRPr="00016A66">
              <w:rPr>
                <w:rFonts w:asciiTheme="minorHAnsi" w:hAnsiTheme="minorHAnsi"/>
                <w:sz w:val="22"/>
                <w:szCs w:val="22"/>
              </w:rPr>
              <w:t xml:space="preserve">ll the user </w:t>
            </w:r>
            <w:r w:rsidR="0091390F" w:rsidRPr="00016A66">
              <w:rPr>
                <w:rFonts w:asciiTheme="minorHAnsi" w:hAnsiTheme="minorHAnsi"/>
                <w:sz w:val="22"/>
                <w:szCs w:val="22"/>
              </w:rPr>
              <w:t xml:space="preserve">explicitly </w:t>
            </w:r>
            <w:r w:rsidR="002A5F5E" w:rsidRPr="00016A66">
              <w:rPr>
                <w:rFonts w:asciiTheme="minorHAnsi" w:hAnsiTheme="minorHAnsi"/>
                <w:sz w:val="22"/>
                <w:szCs w:val="22"/>
              </w:rPr>
              <w:t>logs out of the app</w:t>
            </w:r>
            <w:r w:rsidRPr="00016A66">
              <w:rPr>
                <w:rFonts w:asciiTheme="minorHAnsi" w:hAnsiTheme="minorHAnsi"/>
                <w:sz w:val="22"/>
                <w:szCs w:val="22"/>
              </w:rPr>
              <w:t>.</w:t>
            </w:r>
          </w:p>
          <w:p w14:paraId="1ADBE18F" w14:textId="77777777" w:rsidR="00514830" w:rsidRPr="00016A66" w:rsidRDefault="009B0FB7" w:rsidP="0051483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Tapping on “Sign in with Facebook” will prompt the user to enter his/her </w:t>
            </w:r>
            <w:r w:rsidR="000445F7" w:rsidRPr="00016A66">
              <w:rPr>
                <w:rFonts w:asciiTheme="minorHAnsi" w:hAnsiTheme="minorHAnsi"/>
                <w:sz w:val="22"/>
                <w:szCs w:val="22"/>
              </w:rPr>
              <w:t>Facebook</w:t>
            </w:r>
            <w:r w:rsidRPr="00016A66">
              <w:rPr>
                <w:rFonts w:asciiTheme="minorHAnsi" w:hAnsiTheme="minorHAnsi"/>
                <w:sz w:val="22"/>
                <w:szCs w:val="22"/>
              </w:rPr>
              <w:t xml:space="preserve"> credentials</w:t>
            </w:r>
            <w:r w:rsidR="00095C6B" w:rsidRPr="00016A66">
              <w:rPr>
                <w:rFonts w:asciiTheme="minorHAnsi" w:hAnsiTheme="minorHAnsi"/>
                <w:sz w:val="22"/>
                <w:szCs w:val="22"/>
              </w:rPr>
              <w:t>.</w:t>
            </w:r>
          </w:p>
          <w:p w14:paraId="28485780" w14:textId="117B8AAC" w:rsidR="00283CD1" w:rsidRPr="00016A66" w:rsidRDefault="00D7446D" w:rsidP="00283CD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 successful </w:t>
            </w:r>
            <w:r w:rsidR="00E34577" w:rsidRPr="00016A66">
              <w:rPr>
                <w:rFonts w:asciiTheme="minorHAnsi" w:hAnsiTheme="minorHAnsi"/>
                <w:sz w:val="22"/>
                <w:szCs w:val="22"/>
              </w:rPr>
              <w:t>Facebook</w:t>
            </w:r>
            <w:r w:rsidRPr="00016A66">
              <w:rPr>
                <w:rFonts w:asciiTheme="minorHAnsi" w:hAnsiTheme="minorHAnsi"/>
                <w:sz w:val="22"/>
                <w:szCs w:val="22"/>
              </w:rPr>
              <w:t xml:space="preserve"> authentication,</w:t>
            </w:r>
            <w:r w:rsidR="005A1F7F" w:rsidRPr="00016A66">
              <w:rPr>
                <w:rFonts w:asciiTheme="minorHAnsi" w:hAnsiTheme="minorHAnsi"/>
                <w:sz w:val="22"/>
                <w:szCs w:val="22"/>
              </w:rPr>
              <w:t xml:space="preserve"> we </w:t>
            </w:r>
            <w:r w:rsidR="00537F47" w:rsidRPr="00016A66">
              <w:rPr>
                <w:rFonts w:asciiTheme="minorHAnsi" w:hAnsiTheme="minorHAnsi"/>
                <w:sz w:val="22"/>
                <w:szCs w:val="22"/>
              </w:rPr>
              <w:t>receive</w:t>
            </w:r>
            <w:r w:rsidR="005A1F7F" w:rsidRPr="00016A66">
              <w:rPr>
                <w:rFonts w:asciiTheme="minorHAnsi" w:hAnsiTheme="minorHAnsi"/>
                <w:sz w:val="22"/>
                <w:szCs w:val="22"/>
              </w:rPr>
              <w:t xml:space="preserve"> an authentication token which is unique for a user. </w:t>
            </w:r>
            <w:r w:rsidR="006829B4" w:rsidRPr="00016A66">
              <w:rPr>
                <w:rFonts w:asciiTheme="minorHAnsi" w:hAnsiTheme="minorHAnsi"/>
                <w:sz w:val="22"/>
                <w:szCs w:val="22"/>
              </w:rPr>
              <w:t xml:space="preserve">A user account will be created in the </w:t>
            </w:r>
            <w:proofErr w:type="spellStart"/>
            <w:r w:rsidR="006829B4" w:rsidRPr="00016A66">
              <w:rPr>
                <w:rFonts w:asciiTheme="minorHAnsi" w:hAnsiTheme="minorHAnsi"/>
                <w:sz w:val="22"/>
                <w:szCs w:val="22"/>
              </w:rPr>
              <w:t>SavvyShopper</w:t>
            </w:r>
            <w:proofErr w:type="spellEnd"/>
            <w:r w:rsidR="006829B4" w:rsidRPr="00016A66">
              <w:rPr>
                <w:rFonts w:asciiTheme="minorHAnsi" w:hAnsiTheme="minorHAnsi"/>
                <w:sz w:val="22"/>
                <w:szCs w:val="22"/>
              </w:rPr>
              <w:t xml:space="preserve"> database with this unique authentication toke</w:t>
            </w:r>
            <w:r w:rsidR="00235287" w:rsidRPr="00016A66">
              <w:rPr>
                <w:rFonts w:asciiTheme="minorHAnsi" w:hAnsiTheme="minorHAnsi"/>
                <w:sz w:val="22"/>
                <w:szCs w:val="22"/>
              </w:rPr>
              <w:t>n</w:t>
            </w:r>
            <w:r w:rsidR="00D93756" w:rsidRPr="00016A66">
              <w:rPr>
                <w:rFonts w:asciiTheme="minorHAnsi" w:hAnsiTheme="minorHAnsi"/>
                <w:sz w:val="22"/>
                <w:szCs w:val="22"/>
              </w:rPr>
              <w:t xml:space="preserve"> and </w:t>
            </w:r>
            <w:proofErr w:type="spellStart"/>
            <w:r w:rsidR="00D93756" w:rsidRPr="00016A66">
              <w:rPr>
                <w:rFonts w:asciiTheme="minorHAnsi" w:hAnsiTheme="minorHAnsi"/>
                <w:sz w:val="22"/>
                <w:szCs w:val="22"/>
              </w:rPr>
              <w:t>isEmailVerified</w:t>
            </w:r>
            <w:proofErr w:type="spellEnd"/>
            <w:r w:rsidR="00D93756" w:rsidRPr="00016A66">
              <w:rPr>
                <w:rFonts w:asciiTheme="minorHAnsi" w:hAnsiTheme="minorHAnsi"/>
                <w:sz w:val="22"/>
                <w:szCs w:val="22"/>
              </w:rPr>
              <w:t xml:space="preserve"> </w:t>
            </w:r>
            <w:r w:rsidR="00D93756" w:rsidRPr="00016A66">
              <w:rPr>
                <w:rFonts w:asciiTheme="minorHAnsi" w:hAnsiTheme="minorHAnsi"/>
                <w:sz w:val="22"/>
                <w:szCs w:val="22"/>
              </w:rPr>
              <w:lastRenderedPageBreak/>
              <w:t>= false</w:t>
            </w:r>
            <w:r w:rsidR="006829B4" w:rsidRPr="00016A66">
              <w:rPr>
                <w:rFonts w:asciiTheme="minorHAnsi" w:hAnsiTheme="minorHAnsi"/>
                <w:sz w:val="22"/>
                <w:szCs w:val="22"/>
              </w:rPr>
              <w:t xml:space="preserve">. </w:t>
            </w:r>
            <w:r w:rsidR="005A1F7F" w:rsidRPr="00016A66">
              <w:rPr>
                <w:rFonts w:asciiTheme="minorHAnsi" w:hAnsiTheme="minorHAnsi"/>
                <w:sz w:val="22"/>
                <w:szCs w:val="22"/>
              </w:rPr>
              <w:t xml:space="preserve">If this is the first time that the user has signed in using </w:t>
            </w:r>
            <w:r w:rsidR="00AC440F" w:rsidRPr="00016A66">
              <w:rPr>
                <w:rFonts w:asciiTheme="minorHAnsi" w:hAnsiTheme="minorHAnsi"/>
                <w:sz w:val="22"/>
                <w:szCs w:val="22"/>
              </w:rPr>
              <w:t>Facebook</w:t>
            </w:r>
            <w:r w:rsidR="005A1F7F" w:rsidRPr="00016A66">
              <w:rPr>
                <w:rFonts w:asciiTheme="minorHAnsi" w:hAnsiTheme="minorHAnsi"/>
                <w:sz w:val="22"/>
                <w:szCs w:val="22"/>
              </w:rPr>
              <w:t>,</w:t>
            </w:r>
            <w:r w:rsidRPr="00016A66">
              <w:rPr>
                <w:rFonts w:asciiTheme="minorHAnsi" w:hAnsiTheme="minorHAnsi"/>
                <w:sz w:val="22"/>
                <w:szCs w:val="22"/>
              </w:rPr>
              <w:t xml:space="preserve"> the app will </w:t>
            </w:r>
            <w:r w:rsidR="00496B1C" w:rsidRPr="00016A66">
              <w:rPr>
                <w:rFonts w:asciiTheme="minorHAnsi" w:hAnsiTheme="minorHAnsi"/>
                <w:sz w:val="22"/>
                <w:szCs w:val="22"/>
              </w:rPr>
              <w:t xml:space="preserve">take </w:t>
            </w:r>
            <w:r w:rsidRPr="00016A66">
              <w:rPr>
                <w:rFonts w:asciiTheme="minorHAnsi" w:hAnsiTheme="minorHAnsi"/>
                <w:sz w:val="22"/>
                <w:szCs w:val="22"/>
              </w:rPr>
              <w:t xml:space="preserve">the user to </w:t>
            </w:r>
            <w:r w:rsidR="00496B1C" w:rsidRPr="00016A66">
              <w:rPr>
                <w:rFonts w:asciiTheme="minorHAnsi" w:hAnsiTheme="minorHAnsi"/>
                <w:sz w:val="22"/>
                <w:szCs w:val="22"/>
              </w:rPr>
              <w:t xml:space="preserve">a screen to </w:t>
            </w:r>
            <w:r w:rsidRPr="00016A66">
              <w:rPr>
                <w:rFonts w:asciiTheme="minorHAnsi" w:hAnsiTheme="minorHAnsi"/>
                <w:sz w:val="22"/>
                <w:szCs w:val="22"/>
              </w:rPr>
              <w:t>enter his email address</w:t>
            </w:r>
            <w:r w:rsidR="00496B1C" w:rsidRPr="00016A66">
              <w:rPr>
                <w:rFonts w:asciiTheme="minorHAnsi" w:hAnsiTheme="minorHAnsi"/>
                <w:sz w:val="22"/>
                <w:szCs w:val="22"/>
              </w:rPr>
              <w:t>, which is a mandatory step</w:t>
            </w:r>
            <w:r w:rsidR="00CC12C4" w:rsidRPr="00016A66">
              <w:rPr>
                <w:rFonts w:asciiTheme="minorHAnsi" w:hAnsiTheme="minorHAnsi"/>
                <w:sz w:val="22"/>
                <w:szCs w:val="22"/>
              </w:rPr>
              <w:t xml:space="preserve"> and the user won’t be able to access the app unless he completes this step.</w:t>
            </w:r>
            <w:r w:rsidR="00283CD1" w:rsidRPr="00016A66">
              <w:rPr>
                <w:rFonts w:asciiTheme="minorHAnsi" w:hAnsiTheme="minorHAnsi"/>
                <w:sz w:val="22"/>
                <w:szCs w:val="22"/>
              </w:rPr>
              <w:t xml:space="preserve"> If this is a Repeated sign in using Facebook</w:t>
            </w:r>
          </w:p>
          <w:p w14:paraId="7A518D75" w14:textId="77777777" w:rsidR="00283CD1" w:rsidRPr="00016A66" w:rsidRDefault="00283CD1" w:rsidP="00283CD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Authenticate using Facebook authentication token. </w:t>
            </w:r>
          </w:p>
          <w:p w14:paraId="25ACB80B" w14:textId="77777777" w:rsidR="00283CD1" w:rsidRPr="00016A66" w:rsidRDefault="00283CD1" w:rsidP="00283CD1">
            <w:pPr>
              <w:pStyle w:val="ListParagraph"/>
              <w:numPr>
                <w:ilvl w:val="1"/>
                <w:numId w:val="1"/>
              </w:numPr>
              <w:rPr>
                <w:rFonts w:asciiTheme="minorHAnsi" w:hAnsiTheme="minorHAnsi"/>
                <w:sz w:val="22"/>
                <w:szCs w:val="22"/>
              </w:rPr>
            </w:pPr>
            <w:r w:rsidRPr="00016A66">
              <w:rPr>
                <w:rFonts w:asciiTheme="minorHAnsi" w:hAnsiTheme="minorHAnsi"/>
                <w:sz w:val="22"/>
                <w:szCs w:val="22"/>
              </w:rPr>
              <w:t>If successful, update the last logged in date/time on the server.</w:t>
            </w:r>
          </w:p>
          <w:p w14:paraId="6E1D3F42" w14:textId="77777777" w:rsidR="00283CD1" w:rsidRPr="00016A66" w:rsidRDefault="00283CD1" w:rsidP="00283CD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Check for </w:t>
            </w:r>
            <w:proofErr w:type="spellStart"/>
            <w:r w:rsidRPr="00016A66">
              <w:rPr>
                <w:rFonts w:asciiTheme="minorHAnsi" w:hAnsiTheme="minorHAnsi"/>
                <w:sz w:val="22"/>
                <w:szCs w:val="22"/>
              </w:rPr>
              <w:t>isAccountBlocked</w:t>
            </w:r>
            <w:proofErr w:type="spellEnd"/>
            <w:r w:rsidRPr="00016A66">
              <w:rPr>
                <w:rFonts w:asciiTheme="minorHAnsi" w:hAnsiTheme="minorHAnsi"/>
                <w:sz w:val="22"/>
                <w:szCs w:val="22"/>
              </w:rPr>
              <w:t xml:space="preserve"> = true. If yes, display “Sorry! Access denied.”</w:t>
            </w:r>
          </w:p>
          <w:p w14:paraId="0068F069" w14:textId="7310A8D5" w:rsidR="00D7446D" w:rsidRPr="00016A66" w:rsidRDefault="00283CD1" w:rsidP="0047094A">
            <w:pPr>
              <w:pStyle w:val="ListParagraph"/>
              <w:numPr>
                <w:ilvl w:val="1"/>
                <w:numId w:val="1"/>
              </w:numPr>
              <w:rPr>
                <w:rFonts w:asciiTheme="minorHAnsi" w:hAnsiTheme="minorHAnsi"/>
                <w:sz w:val="22"/>
                <w:szCs w:val="22"/>
              </w:rPr>
            </w:pPr>
            <w:r w:rsidRPr="00016A66">
              <w:rPr>
                <w:rFonts w:asciiTheme="minorHAnsi" w:hAnsiTheme="minorHAnsi"/>
                <w:sz w:val="22"/>
                <w:szCs w:val="22"/>
              </w:rPr>
              <w:t>Else, login the user into the app and take him to the home screen.</w:t>
            </w:r>
          </w:p>
          <w:p w14:paraId="54DBAE3B" w14:textId="77777777" w:rsidR="00D7446D" w:rsidRPr="00016A66" w:rsidRDefault="00D7446D" w:rsidP="00D7446D">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537"/>
              <w:gridCol w:w="1551"/>
              <w:gridCol w:w="1410"/>
              <w:gridCol w:w="4165"/>
            </w:tblGrid>
            <w:tr w:rsidR="00F80C00" w:rsidRPr="00016A66" w14:paraId="4201B3BD" w14:textId="77777777" w:rsidTr="00623044">
              <w:trPr>
                <w:trHeight w:val="278"/>
              </w:trPr>
              <w:tc>
                <w:tcPr>
                  <w:tcW w:w="1850" w:type="dxa"/>
                  <w:shd w:val="clear" w:color="auto" w:fill="DBE5F1" w:themeFill="accent1" w:themeFillTint="33"/>
                </w:tcPr>
                <w:p w14:paraId="0AB7EF38"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sz w:val="22"/>
                      <w:szCs w:val="22"/>
                    </w:rPr>
                    <w:t xml:space="preserve">  </w:t>
                  </w:r>
                  <w:r w:rsidRPr="00016A66">
                    <w:rPr>
                      <w:rFonts w:asciiTheme="minorHAnsi" w:hAnsiTheme="minorHAnsi"/>
                      <w:b/>
                      <w:sz w:val="22"/>
                      <w:szCs w:val="22"/>
                    </w:rPr>
                    <w:t>Field</w:t>
                  </w:r>
                </w:p>
              </w:tc>
              <w:tc>
                <w:tcPr>
                  <w:tcW w:w="1559" w:type="dxa"/>
                  <w:shd w:val="clear" w:color="auto" w:fill="DBE5F1" w:themeFill="accent1" w:themeFillTint="33"/>
                </w:tcPr>
                <w:p w14:paraId="4D60FAC7" w14:textId="77777777" w:rsidR="00F80C00" w:rsidRPr="00016A66" w:rsidRDefault="00F80C00" w:rsidP="004A1F45">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560" w:type="dxa"/>
                  <w:shd w:val="clear" w:color="auto" w:fill="DBE5F1" w:themeFill="accent1" w:themeFillTint="33"/>
                </w:tcPr>
                <w:p w14:paraId="1C81906B"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417" w:type="dxa"/>
                  <w:shd w:val="clear" w:color="auto" w:fill="DBE5F1" w:themeFill="accent1" w:themeFillTint="33"/>
                </w:tcPr>
                <w:p w14:paraId="318E1078"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4274" w:type="dxa"/>
                  <w:shd w:val="clear" w:color="auto" w:fill="DBE5F1" w:themeFill="accent1" w:themeFillTint="33"/>
                </w:tcPr>
                <w:p w14:paraId="321A9CE4"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426C08" w:rsidRPr="00016A66" w14:paraId="387277A7" w14:textId="77777777" w:rsidTr="00946182">
              <w:tc>
                <w:tcPr>
                  <w:tcW w:w="10660" w:type="dxa"/>
                  <w:gridSpan w:val="5"/>
                </w:tcPr>
                <w:p w14:paraId="56593C7D" w14:textId="77777777" w:rsidR="00426C08" w:rsidRPr="00016A66" w:rsidRDefault="00426C08" w:rsidP="000E53D6">
                  <w:pPr>
                    <w:rPr>
                      <w:rFonts w:asciiTheme="minorHAnsi" w:hAnsiTheme="minorHAnsi"/>
                      <w:sz w:val="22"/>
                      <w:szCs w:val="22"/>
                    </w:rPr>
                  </w:pPr>
                  <w:r w:rsidRPr="00016A66">
                    <w:rPr>
                      <w:rFonts w:asciiTheme="minorHAnsi" w:hAnsiTheme="minorHAnsi"/>
                      <w:sz w:val="22"/>
                      <w:szCs w:val="22"/>
                    </w:rPr>
                    <w:t>Just one more step - please confirm your email address. If you're ever locked out of your account, this will help us get you back in.</w:t>
                  </w:r>
                </w:p>
              </w:tc>
            </w:tr>
            <w:tr w:rsidR="00F80C00" w:rsidRPr="00016A66" w14:paraId="5CD5E2FF" w14:textId="77777777" w:rsidTr="00623044">
              <w:tc>
                <w:tcPr>
                  <w:tcW w:w="1850" w:type="dxa"/>
                </w:tcPr>
                <w:p w14:paraId="1A651F42"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Email</w:t>
                  </w:r>
                </w:p>
              </w:tc>
              <w:tc>
                <w:tcPr>
                  <w:tcW w:w="1559" w:type="dxa"/>
                </w:tcPr>
                <w:p w14:paraId="346CD56F"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560" w:type="dxa"/>
                </w:tcPr>
                <w:p w14:paraId="4E44CE7A"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Y</w:t>
                  </w:r>
                </w:p>
              </w:tc>
              <w:tc>
                <w:tcPr>
                  <w:tcW w:w="1417" w:type="dxa"/>
                </w:tcPr>
                <w:p w14:paraId="40B1FF47" w14:textId="77777777" w:rsidR="00F80C00" w:rsidRPr="00016A66" w:rsidRDefault="00F80C00" w:rsidP="004A1F45">
                  <w:pPr>
                    <w:pStyle w:val="ListParagraph"/>
                    <w:ind w:left="0"/>
                    <w:rPr>
                      <w:rFonts w:asciiTheme="minorHAnsi" w:hAnsiTheme="minorHAnsi"/>
                      <w:sz w:val="22"/>
                      <w:szCs w:val="22"/>
                    </w:rPr>
                  </w:pPr>
                  <w:proofErr w:type="spellStart"/>
                  <w:r w:rsidRPr="00016A66">
                    <w:rPr>
                      <w:rFonts w:asciiTheme="minorHAnsi" w:hAnsiTheme="minorHAnsi"/>
                      <w:sz w:val="22"/>
                      <w:szCs w:val="22"/>
                    </w:rPr>
                    <w:t>Maxlen</w:t>
                  </w:r>
                  <w:proofErr w:type="spellEnd"/>
                  <w:r w:rsidRPr="00016A66">
                    <w:rPr>
                      <w:rFonts w:asciiTheme="minorHAnsi" w:hAnsiTheme="minorHAnsi"/>
                      <w:sz w:val="22"/>
                      <w:szCs w:val="22"/>
                    </w:rPr>
                    <w:t xml:space="preserve"> = 100 characters</w:t>
                  </w:r>
                </w:p>
                <w:p w14:paraId="079B2249"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Email format validation</w:t>
                  </w:r>
                </w:p>
              </w:tc>
              <w:tc>
                <w:tcPr>
                  <w:tcW w:w="4274" w:type="dxa"/>
                </w:tcPr>
                <w:p w14:paraId="657EF5AD" w14:textId="77777777" w:rsidR="00F80C00" w:rsidRPr="00016A66" w:rsidRDefault="00F80C00" w:rsidP="00F80C00">
                  <w:pPr>
                    <w:pStyle w:val="ListParagraph"/>
                    <w:ind w:left="0"/>
                    <w:rPr>
                      <w:rFonts w:asciiTheme="minorHAnsi" w:hAnsiTheme="minorHAnsi"/>
                      <w:sz w:val="22"/>
                      <w:szCs w:val="22"/>
                    </w:rPr>
                  </w:pPr>
                  <w:r w:rsidRPr="00016A66">
                    <w:rPr>
                      <w:rFonts w:asciiTheme="minorHAnsi" w:hAnsiTheme="minorHAnsi"/>
                      <w:sz w:val="22"/>
                      <w:szCs w:val="22"/>
                    </w:rPr>
                    <w:t>Pre-loaded if we are able to get the email from Facebook</w:t>
                  </w:r>
                  <w:r w:rsidR="00F6063E" w:rsidRPr="00016A66">
                    <w:rPr>
                      <w:rFonts w:asciiTheme="minorHAnsi" w:hAnsiTheme="minorHAnsi"/>
                      <w:sz w:val="22"/>
                      <w:szCs w:val="22"/>
                    </w:rPr>
                    <w:t>, else blank.</w:t>
                  </w:r>
                </w:p>
                <w:p w14:paraId="52A3DFAA" w14:textId="77777777" w:rsidR="000D6F74" w:rsidRPr="00016A66" w:rsidRDefault="000D6F74" w:rsidP="00F80C00">
                  <w:pPr>
                    <w:pStyle w:val="ListParagraph"/>
                    <w:ind w:left="0"/>
                    <w:rPr>
                      <w:rFonts w:asciiTheme="minorHAnsi" w:hAnsiTheme="minorHAnsi"/>
                      <w:sz w:val="22"/>
                      <w:szCs w:val="22"/>
                    </w:rPr>
                  </w:pPr>
                  <w:r w:rsidRPr="00016A66">
                    <w:rPr>
                      <w:rFonts w:asciiTheme="minorHAnsi" w:hAnsiTheme="minorHAnsi"/>
                      <w:sz w:val="22"/>
                      <w:szCs w:val="22"/>
                    </w:rPr>
                    <w:t>The user can change the email address or enter a new email address.</w:t>
                  </w:r>
                </w:p>
                <w:p w14:paraId="73C85339" w14:textId="77777777" w:rsidR="001E5CF0" w:rsidRPr="00016A66" w:rsidRDefault="001E5CF0" w:rsidP="00F80C00">
                  <w:pPr>
                    <w:pStyle w:val="ListParagraph"/>
                    <w:ind w:left="0"/>
                    <w:rPr>
                      <w:rFonts w:asciiTheme="minorHAnsi" w:hAnsiTheme="minorHAnsi"/>
                      <w:sz w:val="22"/>
                      <w:szCs w:val="22"/>
                    </w:rPr>
                  </w:pPr>
                </w:p>
                <w:p w14:paraId="672DA312" w14:textId="77777777" w:rsidR="001E5CF0" w:rsidRPr="00016A66" w:rsidRDefault="001E5CF0" w:rsidP="001E5CF0">
                  <w:pPr>
                    <w:pStyle w:val="ListParagraph"/>
                    <w:ind w:left="0"/>
                    <w:rPr>
                      <w:rFonts w:asciiTheme="minorHAnsi" w:hAnsiTheme="minorHAnsi"/>
                      <w:sz w:val="22"/>
                      <w:szCs w:val="22"/>
                    </w:rPr>
                  </w:pPr>
                  <w:r w:rsidRPr="00016A66">
                    <w:rPr>
                      <w:rFonts w:asciiTheme="minorHAnsi" w:hAnsiTheme="minorHAnsi"/>
                      <w:sz w:val="22"/>
                      <w:szCs w:val="22"/>
                    </w:rPr>
                    <w:t>This email address should be a unique email address throughout the system. If not, prompt the user so.</w:t>
                  </w:r>
                </w:p>
              </w:tc>
            </w:tr>
            <w:tr w:rsidR="00F80C00" w:rsidRPr="00016A66" w14:paraId="462BB986" w14:textId="77777777" w:rsidTr="00623044">
              <w:tc>
                <w:tcPr>
                  <w:tcW w:w="1850" w:type="dxa"/>
                </w:tcPr>
                <w:p w14:paraId="14723B56" w14:textId="77777777" w:rsidR="00F80C00" w:rsidRPr="00016A66" w:rsidRDefault="00F80C00" w:rsidP="004A1F45">
                  <w:pPr>
                    <w:pStyle w:val="ListParagraph"/>
                    <w:ind w:left="0"/>
                    <w:rPr>
                      <w:rFonts w:asciiTheme="minorHAnsi" w:hAnsiTheme="minorHAnsi"/>
                      <w:b/>
                      <w:sz w:val="22"/>
                      <w:szCs w:val="22"/>
                    </w:rPr>
                  </w:pPr>
                  <w:r w:rsidRPr="00016A66">
                    <w:rPr>
                      <w:rFonts w:asciiTheme="minorHAnsi" w:hAnsiTheme="minorHAnsi"/>
                      <w:b/>
                      <w:sz w:val="22"/>
                      <w:szCs w:val="22"/>
                    </w:rPr>
                    <w:t>Confirm Email</w:t>
                  </w:r>
                </w:p>
              </w:tc>
              <w:tc>
                <w:tcPr>
                  <w:tcW w:w="1559" w:type="dxa"/>
                </w:tcPr>
                <w:p w14:paraId="7D5B1EE4" w14:textId="77777777" w:rsidR="00F80C00" w:rsidRPr="00016A66" w:rsidRDefault="00F80C00" w:rsidP="004A1F45">
                  <w:pPr>
                    <w:pStyle w:val="ListParagraph"/>
                    <w:ind w:left="0"/>
                    <w:rPr>
                      <w:rFonts w:asciiTheme="minorHAnsi" w:hAnsiTheme="minorHAnsi"/>
                      <w:sz w:val="22"/>
                      <w:szCs w:val="22"/>
                    </w:rPr>
                  </w:pPr>
                  <w:r w:rsidRPr="00016A66">
                    <w:rPr>
                      <w:rFonts w:asciiTheme="minorHAnsi" w:hAnsiTheme="minorHAnsi"/>
                      <w:sz w:val="22"/>
                      <w:szCs w:val="22"/>
                    </w:rPr>
                    <w:t>Button</w:t>
                  </w:r>
                </w:p>
              </w:tc>
              <w:tc>
                <w:tcPr>
                  <w:tcW w:w="1560" w:type="dxa"/>
                </w:tcPr>
                <w:p w14:paraId="2BBD0A10" w14:textId="77777777" w:rsidR="00F80C00" w:rsidRPr="00016A66" w:rsidRDefault="00F80C00" w:rsidP="004A1F45">
                  <w:pPr>
                    <w:pStyle w:val="ListParagraph"/>
                    <w:ind w:left="0"/>
                    <w:rPr>
                      <w:rFonts w:asciiTheme="minorHAnsi" w:hAnsiTheme="minorHAnsi"/>
                      <w:sz w:val="22"/>
                      <w:szCs w:val="22"/>
                    </w:rPr>
                  </w:pPr>
                </w:p>
              </w:tc>
              <w:tc>
                <w:tcPr>
                  <w:tcW w:w="1417" w:type="dxa"/>
                </w:tcPr>
                <w:p w14:paraId="0E37DDC2" w14:textId="77777777" w:rsidR="00F80C00" w:rsidRPr="00016A66" w:rsidRDefault="00F80C00" w:rsidP="004A1F45">
                  <w:pPr>
                    <w:pStyle w:val="ListParagraph"/>
                    <w:ind w:left="0"/>
                    <w:rPr>
                      <w:rFonts w:asciiTheme="minorHAnsi" w:hAnsiTheme="minorHAnsi"/>
                      <w:sz w:val="22"/>
                      <w:szCs w:val="22"/>
                    </w:rPr>
                  </w:pPr>
                </w:p>
              </w:tc>
              <w:tc>
                <w:tcPr>
                  <w:tcW w:w="4274" w:type="dxa"/>
                </w:tcPr>
                <w:p w14:paraId="6AB3D151" w14:textId="77777777" w:rsidR="00A60F30" w:rsidRPr="00016A66" w:rsidRDefault="00F80C00" w:rsidP="00A60F30">
                  <w:pPr>
                    <w:pStyle w:val="ListParagraph"/>
                    <w:ind w:left="0"/>
                    <w:rPr>
                      <w:rFonts w:asciiTheme="minorHAnsi" w:hAnsiTheme="minorHAnsi"/>
                      <w:sz w:val="22"/>
                      <w:szCs w:val="22"/>
                    </w:rPr>
                  </w:pPr>
                  <w:r w:rsidRPr="00016A66">
                    <w:rPr>
                      <w:rFonts w:asciiTheme="minorHAnsi" w:hAnsiTheme="minorHAnsi"/>
                      <w:sz w:val="22"/>
                      <w:szCs w:val="22"/>
                    </w:rPr>
                    <w:t xml:space="preserve">We shall record </w:t>
                  </w:r>
                  <w:r w:rsidR="0037283B" w:rsidRPr="00016A66">
                    <w:rPr>
                      <w:rFonts w:asciiTheme="minorHAnsi" w:hAnsiTheme="minorHAnsi"/>
                      <w:sz w:val="22"/>
                      <w:szCs w:val="22"/>
                    </w:rPr>
                    <w:t xml:space="preserve">this email address with the user account in </w:t>
                  </w:r>
                  <w:r w:rsidR="000A5DD7" w:rsidRPr="00016A66">
                    <w:rPr>
                      <w:rFonts w:asciiTheme="minorHAnsi" w:hAnsiTheme="minorHAnsi"/>
                      <w:sz w:val="22"/>
                      <w:szCs w:val="22"/>
                    </w:rPr>
                    <w:t xml:space="preserve">the </w:t>
                  </w:r>
                  <w:proofErr w:type="spellStart"/>
                  <w:r w:rsidR="000A5DD7" w:rsidRPr="00016A66">
                    <w:rPr>
                      <w:rFonts w:asciiTheme="minorHAnsi" w:hAnsiTheme="minorHAnsi"/>
                      <w:sz w:val="22"/>
                      <w:szCs w:val="22"/>
                    </w:rPr>
                    <w:t>SavvyShopper</w:t>
                  </w:r>
                  <w:proofErr w:type="spellEnd"/>
                  <w:r w:rsidR="0037283B" w:rsidRPr="00016A66">
                    <w:rPr>
                      <w:rFonts w:asciiTheme="minorHAnsi" w:hAnsiTheme="minorHAnsi"/>
                      <w:sz w:val="22"/>
                      <w:szCs w:val="22"/>
                    </w:rPr>
                    <w:t xml:space="preserve"> database so that we don’t prompt the user to enter his email again</w:t>
                  </w:r>
                  <w:r w:rsidR="003719C4" w:rsidRPr="00016A66">
                    <w:rPr>
                      <w:rFonts w:asciiTheme="minorHAnsi" w:hAnsiTheme="minorHAnsi"/>
                      <w:sz w:val="22"/>
                      <w:szCs w:val="22"/>
                    </w:rPr>
                    <w:t xml:space="preserve"> on subsequent sign ins.</w:t>
                  </w:r>
                </w:p>
                <w:p w14:paraId="0F71F9DA" w14:textId="77777777" w:rsidR="007411E9" w:rsidRPr="00016A66" w:rsidRDefault="007411E9" w:rsidP="00A60F30">
                  <w:pPr>
                    <w:pStyle w:val="ListParagraph"/>
                    <w:ind w:left="0"/>
                    <w:rPr>
                      <w:rFonts w:asciiTheme="minorHAnsi" w:hAnsiTheme="minorHAnsi"/>
                      <w:sz w:val="22"/>
                      <w:szCs w:val="22"/>
                    </w:rPr>
                  </w:pPr>
                </w:p>
                <w:p w14:paraId="228AE97A" w14:textId="77777777" w:rsidR="007411E9" w:rsidRPr="00016A66" w:rsidRDefault="007411E9" w:rsidP="00A60F30">
                  <w:pPr>
                    <w:pStyle w:val="ListParagraph"/>
                    <w:ind w:left="0"/>
                    <w:rPr>
                      <w:rFonts w:asciiTheme="minorHAnsi" w:hAnsiTheme="minorHAnsi"/>
                      <w:sz w:val="22"/>
                      <w:szCs w:val="22"/>
                    </w:rPr>
                  </w:pPr>
                  <w:r w:rsidRPr="00016A66">
                    <w:rPr>
                      <w:rFonts w:asciiTheme="minorHAnsi" w:hAnsiTheme="minorHAnsi"/>
                      <w:sz w:val="22"/>
                      <w:szCs w:val="22"/>
                    </w:rPr>
                    <w:t>Redirect the user to the Home screen of the app i.e. auto-login him into the app.</w:t>
                  </w:r>
                </w:p>
              </w:tc>
            </w:tr>
          </w:tbl>
          <w:p w14:paraId="1679191B" w14:textId="77777777" w:rsidR="007A171D" w:rsidRPr="00016A66" w:rsidRDefault="007A171D" w:rsidP="00D7446D">
            <w:pPr>
              <w:rPr>
                <w:rFonts w:asciiTheme="minorHAnsi" w:hAnsiTheme="minorHAnsi"/>
                <w:sz w:val="22"/>
                <w:szCs w:val="22"/>
              </w:rPr>
            </w:pPr>
          </w:p>
        </w:tc>
      </w:tr>
      <w:tr w:rsidR="00514830" w:rsidRPr="00016A66" w14:paraId="391986AF" w14:textId="77777777" w:rsidTr="00514830">
        <w:tc>
          <w:tcPr>
            <w:tcW w:w="1297" w:type="dxa"/>
            <w:shd w:val="clear" w:color="auto" w:fill="F2F2F2" w:themeFill="background1" w:themeFillShade="F2"/>
          </w:tcPr>
          <w:p w14:paraId="232A2280" w14:textId="77777777" w:rsidR="00514830" w:rsidRPr="00016A66" w:rsidRDefault="00697BBC" w:rsidP="00514830">
            <w:pPr>
              <w:rPr>
                <w:rFonts w:asciiTheme="minorHAnsi" w:hAnsiTheme="minorHAnsi"/>
                <w:sz w:val="22"/>
                <w:szCs w:val="22"/>
              </w:rPr>
            </w:pPr>
            <w:r w:rsidRPr="00016A66">
              <w:rPr>
                <w:rFonts w:asciiTheme="minorHAnsi" w:hAnsiTheme="minorHAnsi"/>
                <w:sz w:val="22"/>
                <w:szCs w:val="22"/>
              </w:rPr>
              <w:lastRenderedPageBreak/>
              <w:t xml:space="preserve">“Update email” </w:t>
            </w:r>
            <w:r w:rsidR="00514830" w:rsidRPr="00016A66">
              <w:rPr>
                <w:rFonts w:asciiTheme="minorHAnsi" w:hAnsiTheme="minorHAnsi"/>
                <w:sz w:val="22"/>
                <w:szCs w:val="22"/>
              </w:rPr>
              <w:t>web service call</w:t>
            </w:r>
            <w:r w:rsidR="00E735CE" w:rsidRPr="00016A66">
              <w:rPr>
                <w:rFonts w:asciiTheme="minorHAnsi" w:hAnsiTheme="minorHAnsi"/>
                <w:sz w:val="22"/>
                <w:szCs w:val="22"/>
              </w:rPr>
              <w:t xml:space="preserve"> – detailed workflow</w:t>
            </w:r>
          </w:p>
        </w:tc>
        <w:tc>
          <w:tcPr>
            <w:tcW w:w="10891" w:type="dxa"/>
          </w:tcPr>
          <w:p w14:paraId="3B772F24" w14:textId="77777777" w:rsidR="00514830" w:rsidRPr="00016A66" w:rsidRDefault="00514830" w:rsidP="00563FB3">
            <w:pPr>
              <w:pStyle w:val="ListParagraph"/>
              <w:numPr>
                <w:ilvl w:val="0"/>
                <w:numId w:val="1"/>
              </w:numPr>
              <w:rPr>
                <w:rFonts w:asciiTheme="minorHAnsi" w:hAnsiTheme="minorHAnsi"/>
                <w:sz w:val="22"/>
                <w:szCs w:val="22"/>
              </w:rPr>
            </w:pPr>
            <w:r w:rsidRPr="00016A66">
              <w:rPr>
                <w:rFonts w:asciiTheme="minorHAnsi" w:hAnsiTheme="minorHAnsi"/>
                <w:sz w:val="22"/>
                <w:szCs w:val="22"/>
              </w:rPr>
              <w:t>If the email address is not unique then inform the user that the email should be unique.</w:t>
            </w:r>
          </w:p>
          <w:p w14:paraId="66583AC3" w14:textId="77777777" w:rsidR="00514830" w:rsidRPr="00016A66" w:rsidRDefault="00514830" w:rsidP="00563FB3">
            <w:pPr>
              <w:pStyle w:val="ListParagraph"/>
              <w:numPr>
                <w:ilvl w:val="0"/>
                <w:numId w:val="1"/>
              </w:numPr>
              <w:rPr>
                <w:rFonts w:asciiTheme="minorHAnsi" w:hAnsiTheme="minorHAnsi"/>
                <w:sz w:val="22"/>
                <w:szCs w:val="22"/>
              </w:rPr>
            </w:pPr>
            <w:r w:rsidRPr="00016A66">
              <w:rPr>
                <w:rFonts w:asciiTheme="minorHAnsi" w:hAnsiTheme="minorHAnsi"/>
                <w:sz w:val="22"/>
                <w:szCs w:val="22"/>
              </w:rPr>
              <w:t xml:space="preserve">If the email address is unique, then </w:t>
            </w:r>
          </w:p>
          <w:p w14:paraId="61D33E01" w14:textId="1B4DFF92" w:rsidR="00514830" w:rsidRPr="00016A66" w:rsidRDefault="00353C02" w:rsidP="009A2B4C">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Update the </w:t>
            </w:r>
            <w:r w:rsidR="00514830" w:rsidRPr="00016A66">
              <w:rPr>
                <w:rFonts w:asciiTheme="minorHAnsi" w:hAnsiTheme="minorHAnsi"/>
                <w:sz w:val="22"/>
                <w:szCs w:val="22"/>
              </w:rPr>
              <w:t>record in the users table with</w:t>
            </w:r>
            <w:r w:rsidR="00E421A1" w:rsidRPr="00016A66">
              <w:rPr>
                <w:rFonts w:asciiTheme="minorHAnsi" w:hAnsiTheme="minorHAnsi"/>
                <w:sz w:val="22"/>
                <w:szCs w:val="22"/>
              </w:rPr>
              <w:t xml:space="preserve"> email</w:t>
            </w:r>
            <w:r w:rsidR="009A2B4C" w:rsidRPr="00016A66">
              <w:rPr>
                <w:rFonts w:asciiTheme="minorHAnsi" w:hAnsiTheme="minorHAnsi"/>
                <w:sz w:val="22"/>
                <w:szCs w:val="22"/>
              </w:rPr>
              <w:t xml:space="preserve"> and set </w:t>
            </w:r>
            <w:proofErr w:type="spellStart"/>
            <w:r w:rsidR="009A2B4C" w:rsidRPr="00016A66">
              <w:rPr>
                <w:rFonts w:asciiTheme="minorHAnsi" w:hAnsiTheme="minorHAnsi"/>
                <w:sz w:val="22"/>
                <w:szCs w:val="22"/>
              </w:rPr>
              <w:t>IsEmailStepCompleted</w:t>
            </w:r>
            <w:proofErr w:type="spellEnd"/>
            <w:r w:rsidR="009A2B4C" w:rsidRPr="00016A66">
              <w:rPr>
                <w:rFonts w:asciiTheme="minorHAnsi" w:hAnsiTheme="minorHAnsi"/>
                <w:sz w:val="22"/>
                <w:szCs w:val="22"/>
              </w:rPr>
              <w:t xml:space="preserve"> = 1</w:t>
            </w:r>
          </w:p>
          <w:p w14:paraId="7FFE8D2B" w14:textId="77777777" w:rsidR="00514830" w:rsidRPr="00016A66" w:rsidRDefault="00514830"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Generate a unique key that will be bound to the </w:t>
            </w:r>
            <w:r w:rsidR="003F207B" w:rsidRPr="00016A66">
              <w:rPr>
                <w:rFonts w:asciiTheme="minorHAnsi" w:hAnsiTheme="minorHAnsi"/>
                <w:sz w:val="22"/>
                <w:szCs w:val="22"/>
              </w:rPr>
              <w:t>verification</w:t>
            </w:r>
            <w:r w:rsidRPr="00016A66">
              <w:rPr>
                <w:rFonts w:asciiTheme="minorHAnsi" w:hAnsiTheme="minorHAnsi"/>
                <w:sz w:val="22"/>
                <w:szCs w:val="22"/>
              </w:rPr>
              <w:t xml:space="preserve"> link in the email.</w:t>
            </w:r>
          </w:p>
          <w:p w14:paraId="637A9E89" w14:textId="77777777" w:rsidR="00514830" w:rsidRPr="00016A66" w:rsidRDefault="00DB5AB9"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Send email to the user with a</w:t>
            </w:r>
            <w:r w:rsidR="00514830" w:rsidRPr="00016A66">
              <w:rPr>
                <w:rFonts w:asciiTheme="minorHAnsi" w:hAnsiTheme="minorHAnsi"/>
                <w:sz w:val="22"/>
                <w:szCs w:val="22"/>
              </w:rPr>
              <w:t xml:space="preserve"> </w:t>
            </w:r>
            <w:r w:rsidR="00BA733D" w:rsidRPr="00016A66">
              <w:rPr>
                <w:rFonts w:asciiTheme="minorHAnsi" w:hAnsiTheme="minorHAnsi"/>
                <w:sz w:val="22"/>
                <w:szCs w:val="22"/>
              </w:rPr>
              <w:t xml:space="preserve">verification </w:t>
            </w:r>
            <w:r w:rsidR="00514830" w:rsidRPr="00016A66">
              <w:rPr>
                <w:rFonts w:asciiTheme="minorHAnsi" w:hAnsiTheme="minorHAnsi"/>
                <w:sz w:val="22"/>
                <w:szCs w:val="22"/>
              </w:rPr>
              <w:t xml:space="preserve">link to </w:t>
            </w:r>
            <w:r w:rsidR="0077792C" w:rsidRPr="00016A66">
              <w:rPr>
                <w:rFonts w:asciiTheme="minorHAnsi" w:hAnsiTheme="minorHAnsi"/>
                <w:sz w:val="22"/>
                <w:szCs w:val="22"/>
              </w:rPr>
              <w:t>verify his email address</w:t>
            </w:r>
            <w:r w:rsidR="00514830" w:rsidRPr="00016A66">
              <w:rPr>
                <w:rFonts w:asciiTheme="minorHAnsi" w:hAnsiTheme="minorHAnsi"/>
                <w:sz w:val="22"/>
                <w:szCs w:val="22"/>
              </w:rPr>
              <w:t>.</w:t>
            </w:r>
          </w:p>
          <w:p w14:paraId="34D0E1CF" w14:textId="1744B31A" w:rsidR="00D64F87" w:rsidRPr="00016A66" w:rsidRDefault="00D64F87"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On successful email update on the server end, the app will make another call to the GCM for registering the device to receive </w:t>
            </w:r>
            <w:r w:rsidR="008720ED" w:rsidRPr="00016A66">
              <w:rPr>
                <w:rFonts w:asciiTheme="minorHAnsi" w:hAnsiTheme="minorHAnsi"/>
                <w:sz w:val="22"/>
                <w:szCs w:val="22"/>
              </w:rPr>
              <w:t>push notifications.</w:t>
            </w:r>
          </w:p>
          <w:p w14:paraId="7220C79B" w14:textId="77777777" w:rsidR="00514830" w:rsidRPr="00016A66" w:rsidRDefault="00DB5AB9"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Verifying the email account is not a mandatory process and the user can login to the app and continue to access it.</w:t>
            </w:r>
          </w:p>
          <w:p w14:paraId="07CF5C6D" w14:textId="03FCB5F3" w:rsidR="00BA74DC" w:rsidRPr="00016A66" w:rsidRDefault="00066A34" w:rsidP="00563FB3">
            <w:pPr>
              <w:pStyle w:val="ListParagraph"/>
              <w:numPr>
                <w:ilvl w:val="1"/>
                <w:numId w:val="1"/>
              </w:numPr>
              <w:rPr>
                <w:rFonts w:asciiTheme="minorHAnsi" w:hAnsiTheme="minorHAnsi"/>
                <w:sz w:val="22"/>
                <w:szCs w:val="22"/>
              </w:rPr>
            </w:pPr>
            <w:r w:rsidRPr="00016A66">
              <w:rPr>
                <w:rFonts w:asciiTheme="minorHAnsi" w:hAnsiTheme="minorHAnsi"/>
                <w:sz w:val="22"/>
                <w:szCs w:val="22"/>
              </w:rPr>
              <w:t>Display a message to the user “Thank you! You are now logged and have full access to this app. We have sent you an email to confirm your email address. Please ensure you confirm your email address at the earliest for continued access to this app.”</w:t>
            </w:r>
          </w:p>
        </w:tc>
      </w:tr>
      <w:tr w:rsidR="00F327DE" w:rsidRPr="00016A66" w14:paraId="05BD3BED" w14:textId="77777777" w:rsidTr="00514830">
        <w:tc>
          <w:tcPr>
            <w:tcW w:w="1297" w:type="dxa"/>
            <w:shd w:val="clear" w:color="auto" w:fill="F2F2F2" w:themeFill="background1" w:themeFillShade="F2"/>
          </w:tcPr>
          <w:p w14:paraId="2350AD2F" w14:textId="77777777" w:rsidR="00F327DE" w:rsidRPr="00016A66" w:rsidRDefault="00F327DE" w:rsidP="00514830">
            <w:pPr>
              <w:rPr>
                <w:rFonts w:asciiTheme="minorHAnsi" w:hAnsiTheme="minorHAnsi"/>
                <w:sz w:val="22"/>
                <w:szCs w:val="22"/>
              </w:rPr>
            </w:pPr>
            <w:r w:rsidRPr="00016A66">
              <w:rPr>
                <w:rFonts w:asciiTheme="minorHAnsi" w:hAnsiTheme="minorHAnsi"/>
                <w:sz w:val="22"/>
                <w:szCs w:val="22"/>
              </w:rPr>
              <w:lastRenderedPageBreak/>
              <w:t>My Searches on Login</w:t>
            </w:r>
          </w:p>
        </w:tc>
        <w:tc>
          <w:tcPr>
            <w:tcW w:w="10891" w:type="dxa"/>
          </w:tcPr>
          <w:p w14:paraId="6910B418" w14:textId="1EA5B6AA" w:rsidR="00F327DE" w:rsidRPr="00016A66" w:rsidRDefault="00F327DE" w:rsidP="00F327DE">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data for “my searches” will be downloaded on the mobile device immediately on login</w:t>
            </w:r>
            <w:r w:rsidR="005A501B" w:rsidRPr="00016A66">
              <w:rPr>
                <w:rFonts w:asciiTheme="minorHAnsi" w:hAnsiTheme="minorHAnsi"/>
                <w:sz w:val="22"/>
                <w:szCs w:val="22"/>
              </w:rPr>
              <w:t>.</w:t>
            </w:r>
          </w:p>
          <w:p w14:paraId="40D9FC9F" w14:textId="77777777" w:rsidR="00402F41" w:rsidRPr="00016A66" w:rsidRDefault="00F327DE" w:rsidP="002D1A1E">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Only active searches and </w:t>
            </w:r>
            <w:r w:rsidR="00733B63" w:rsidRPr="00016A66">
              <w:rPr>
                <w:rFonts w:asciiTheme="minorHAnsi" w:hAnsiTheme="minorHAnsi"/>
                <w:sz w:val="22"/>
                <w:szCs w:val="22"/>
              </w:rPr>
              <w:t xml:space="preserve">up to </w:t>
            </w:r>
            <w:r w:rsidRPr="00016A66">
              <w:rPr>
                <w:rFonts w:asciiTheme="minorHAnsi" w:hAnsiTheme="minorHAnsi"/>
                <w:sz w:val="22"/>
                <w:szCs w:val="22"/>
              </w:rPr>
              <w:t xml:space="preserve">15 deactivated searches </w:t>
            </w:r>
            <w:r w:rsidR="007A3979" w:rsidRPr="00016A66">
              <w:rPr>
                <w:rFonts w:asciiTheme="minorHAnsi" w:hAnsiTheme="minorHAnsi"/>
                <w:sz w:val="22"/>
                <w:szCs w:val="22"/>
              </w:rPr>
              <w:t xml:space="preserve">(which are not yet deleted) </w:t>
            </w:r>
            <w:r w:rsidRPr="00016A66">
              <w:rPr>
                <w:rFonts w:asciiTheme="minorHAnsi" w:hAnsiTheme="minorHAnsi"/>
                <w:sz w:val="22"/>
                <w:szCs w:val="22"/>
              </w:rPr>
              <w:t>will be downloaded on the device.</w:t>
            </w:r>
          </w:p>
        </w:tc>
      </w:tr>
    </w:tbl>
    <w:p w14:paraId="47B0B69C" w14:textId="77777777" w:rsidR="00514830" w:rsidRPr="00016A66" w:rsidRDefault="00514830" w:rsidP="00514830"/>
    <w:p w14:paraId="615A4B66" w14:textId="77777777" w:rsidR="00514830" w:rsidRPr="00016A66" w:rsidRDefault="00844553" w:rsidP="00514830">
      <w:pPr>
        <w:pStyle w:val="Heading2"/>
        <w:ind w:left="810" w:hanging="450"/>
      </w:pPr>
      <w:bookmarkStart w:id="16" w:name="_Toc444696319"/>
      <w:r w:rsidRPr="00016A66">
        <w:t>Email verification</w:t>
      </w:r>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695"/>
      </w:tblGrid>
      <w:tr w:rsidR="00514830" w:rsidRPr="00016A66" w14:paraId="28E57AAD" w14:textId="77777777" w:rsidTr="00514830">
        <w:tc>
          <w:tcPr>
            <w:tcW w:w="1297" w:type="dxa"/>
            <w:shd w:val="clear" w:color="auto" w:fill="F2F2F2" w:themeFill="background1" w:themeFillShade="F2"/>
          </w:tcPr>
          <w:p w14:paraId="600B61E4"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Req.</w:t>
            </w:r>
          </w:p>
        </w:tc>
        <w:tc>
          <w:tcPr>
            <w:tcW w:w="10891" w:type="dxa"/>
          </w:tcPr>
          <w:p w14:paraId="2FB75FDD" w14:textId="77777777" w:rsidR="00A1762B" w:rsidRPr="00016A66" w:rsidRDefault="0064291E" w:rsidP="00A1762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Verifying the email account is not a mandatory process and the user can login to the app and continue to access it</w:t>
            </w:r>
            <w:r w:rsidR="00514830" w:rsidRPr="00016A66">
              <w:rPr>
                <w:rFonts w:asciiTheme="minorHAnsi" w:hAnsiTheme="minorHAnsi"/>
                <w:sz w:val="22"/>
                <w:szCs w:val="22"/>
              </w:rPr>
              <w:t>.</w:t>
            </w:r>
            <w:r w:rsidR="002C59C7" w:rsidRPr="00016A66">
              <w:rPr>
                <w:rFonts w:asciiTheme="minorHAnsi" w:hAnsiTheme="minorHAnsi"/>
                <w:sz w:val="22"/>
                <w:szCs w:val="22"/>
              </w:rPr>
              <w:t xml:space="preserve"> But the app will keep reminding the user to verify his email.</w:t>
            </w:r>
          </w:p>
        </w:tc>
      </w:tr>
      <w:tr w:rsidR="00514830" w:rsidRPr="00016A66" w14:paraId="0670F4CD" w14:textId="77777777" w:rsidTr="00514830">
        <w:tc>
          <w:tcPr>
            <w:tcW w:w="1297" w:type="dxa"/>
            <w:shd w:val="clear" w:color="auto" w:fill="F2F2F2" w:themeFill="background1" w:themeFillShade="F2"/>
          </w:tcPr>
          <w:p w14:paraId="06A00D14"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Email</w:t>
            </w:r>
          </w:p>
        </w:tc>
        <w:tc>
          <w:tcPr>
            <w:tcW w:w="10891" w:type="dxa"/>
          </w:tcPr>
          <w:p w14:paraId="45225DA8"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 xml:space="preserve">Subject: </w:t>
            </w:r>
            <w:r w:rsidR="000439A6" w:rsidRPr="00016A66">
              <w:rPr>
                <w:rFonts w:asciiTheme="minorHAnsi" w:hAnsiTheme="minorHAnsi"/>
                <w:sz w:val="22"/>
                <w:szCs w:val="22"/>
              </w:rPr>
              <w:t xml:space="preserve">&lt;name&gt;, </w:t>
            </w:r>
            <w:r w:rsidR="000439A6" w:rsidRPr="00016A66">
              <w:rPr>
                <w:rFonts w:ascii="Calibri" w:eastAsia="Calibri" w:hAnsi="Calibri" w:cs="Calibri"/>
                <w:sz w:val="22"/>
                <w:szCs w:val="22"/>
              </w:rPr>
              <w:t>please confirm your e</w:t>
            </w:r>
            <w:r w:rsidRPr="00016A66">
              <w:rPr>
                <w:rFonts w:ascii="Calibri" w:eastAsia="Calibri" w:hAnsi="Calibri" w:cs="Calibri"/>
                <w:sz w:val="22"/>
                <w:szCs w:val="22"/>
              </w:rPr>
              <w:t xml:space="preserve">mail </w:t>
            </w:r>
            <w:r w:rsidR="000439A6" w:rsidRPr="00016A66">
              <w:rPr>
                <w:rFonts w:ascii="Calibri" w:eastAsia="Calibri" w:hAnsi="Calibri" w:cs="Calibri"/>
                <w:sz w:val="22"/>
                <w:szCs w:val="22"/>
              </w:rPr>
              <w:t>a</w:t>
            </w:r>
            <w:r w:rsidRPr="00016A66">
              <w:rPr>
                <w:rFonts w:ascii="Calibri" w:eastAsia="Calibri" w:hAnsi="Calibri" w:cs="Calibri"/>
                <w:sz w:val="22"/>
                <w:szCs w:val="22"/>
              </w:rPr>
              <w:t>ddress</w:t>
            </w:r>
          </w:p>
          <w:p w14:paraId="526FC202" w14:textId="77777777" w:rsidR="00514830" w:rsidRPr="00016A66" w:rsidRDefault="00514830" w:rsidP="00514830">
            <w:pPr>
              <w:rPr>
                <w:rFonts w:asciiTheme="minorHAnsi" w:hAnsiTheme="minorHAnsi"/>
                <w:sz w:val="22"/>
                <w:szCs w:val="22"/>
              </w:rPr>
            </w:pPr>
          </w:p>
          <w:p w14:paraId="2472A79C"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Welcome to Savvy Shopper</w:t>
            </w:r>
            <w:r w:rsidR="00203C0E" w:rsidRPr="00016A66">
              <w:rPr>
                <w:rFonts w:asciiTheme="minorHAnsi" w:hAnsiTheme="minorHAnsi"/>
                <w:sz w:val="22"/>
                <w:szCs w:val="22"/>
              </w:rPr>
              <w:t>, &lt;name&gt;</w:t>
            </w:r>
            <w:r w:rsidRPr="00016A66">
              <w:rPr>
                <w:rFonts w:asciiTheme="minorHAnsi" w:hAnsiTheme="minorHAnsi"/>
                <w:sz w:val="22"/>
                <w:szCs w:val="22"/>
              </w:rPr>
              <w:t>!</w:t>
            </w:r>
          </w:p>
          <w:p w14:paraId="5D94E031" w14:textId="77777777" w:rsidR="00514830" w:rsidRPr="00016A66" w:rsidRDefault="00514830" w:rsidP="00514830">
            <w:pPr>
              <w:rPr>
                <w:rFonts w:asciiTheme="minorHAnsi" w:hAnsiTheme="minorHAnsi"/>
                <w:sz w:val="22"/>
                <w:szCs w:val="22"/>
              </w:rPr>
            </w:pPr>
          </w:p>
          <w:p w14:paraId="33698D72" w14:textId="77777777" w:rsidR="00514830" w:rsidRPr="00016A66" w:rsidRDefault="00514830" w:rsidP="00514830">
            <w:pPr>
              <w:rPr>
                <w:rFonts w:asciiTheme="minorHAnsi" w:hAnsiTheme="minorHAnsi"/>
                <w:sz w:val="22"/>
                <w:szCs w:val="22"/>
              </w:rPr>
            </w:pPr>
            <w:r w:rsidRPr="00016A66">
              <w:rPr>
                <w:rFonts w:asciiTheme="minorHAnsi" w:hAnsiTheme="minorHAnsi"/>
                <w:sz w:val="22"/>
                <w:szCs w:val="22"/>
              </w:rPr>
              <w:t xml:space="preserve">Thank you for registering with us. </w:t>
            </w:r>
            <w:r w:rsidR="00203C0E" w:rsidRPr="00016A66">
              <w:rPr>
                <w:rFonts w:asciiTheme="minorHAnsi" w:hAnsiTheme="minorHAnsi"/>
                <w:sz w:val="22"/>
                <w:szCs w:val="22"/>
              </w:rPr>
              <w:t>Just one more step - please confirm your email address. If you're ever locked out of your account, this will help us get you back in.</w:t>
            </w:r>
          </w:p>
          <w:p w14:paraId="7364197D" w14:textId="77777777" w:rsidR="00514830" w:rsidRPr="00016A66" w:rsidRDefault="00514830" w:rsidP="00514830">
            <w:pPr>
              <w:rPr>
                <w:rFonts w:asciiTheme="minorHAnsi" w:hAnsiTheme="minorHAnsi"/>
                <w:sz w:val="22"/>
                <w:szCs w:val="22"/>
              </w:rPr>
            </w:pPr>
          </w:p>
          <w:p w14:paraId="6232D0C3" w14:textId="77777777" w:rsidR="00514830" w:rsidRPr="00016A66" w:rsidRDefault="00514830" w:rsidP="00514830">
            <w:pPr>
              <w:rPr>
                <w:rFonts w:asciiTheme="minorHAnsi" w:hAnsiTheme="minorHAnsi"/>
                <w:sz w:val="22"/>
                <w:szCs w:val="22"/>
              </w:rPr>
            </w:pPr>
            <w:r w:rsidRPr="00016A66">
              <w:rPr>
                <w:rFonts w:asciiTheme="minorHAnsi" w:hAnsiTheme="minorHAnsi"/>
                <w:color w:val="0000FF"/>
                <w:sz w:val="22"/>
                <w:szCs w:val="22"/>
                <w:u w:val="single"/>
              </w:rPr>
              <w:t xml:space="preserve">Confirm </w:t>
            </w:r>
            <w:hyperlink r:id="rId8" w:history="1">
              <w:r w:rsidRPr="00016A66">
                <w:rPr>
                  <w:rStyle w:val="Hyperlink"/>
                  <w:rFonts w:asciiTheme="minorHAnsi" w:hAnsiTheme="minorHAnsi"/>
                  <w:sz w:val="22"/>
                  <w:szCs w:val="22"/>
                </w:rPr>
                <w:t>email</w:t>
              </w:r>
            </w:hyperlink>
            <w:r w:rsidRPr="00016A66">
              <w:rPr>
                <w:rStyle w:val="Hyperlink"/>
                <w:rFonts w:asciiTheme="minorHAnsi" w:hAnsiTheme="minorHAnsi"/>
                <w:sz w:val="22"/>
                <w:szCs w:val="22"/>
              </w:rPr>
              <w:t xml:space="preserve"> address &lt;button&gt;</w:t>
            </w:r>
          </w:p>
          <w:p w14:paraId="527FA886" w14:textId="77777777" w:rsidR="00514830" w:rsidRPr="00016A66" w:rsidRDefault="00514830" w:rsidP="00DF3E02">
            <w:pPr>
              <w:rPr>
                <w:rFonts w:asciiTheme="minorHAnsi" w:hAnsiTheme="minorHAnsi"/>
                <w:i/>
                <w:sz w:val="22"/>
                <w:szCs w:val="22"/>
              </w:rPr>
            </w:pPr>
          </w:p>
        </w:tc>
      </w:tr>
      <w:tr w:rsidR="00514830" w:rsidRPr="00016A66" w14:paraId="1B2FD74A" w14:textId="77777777" w:rsidTr="00514830">
        <w:tc>
          <w:tcPr>
            <w:tcW w:w="1297" w:type="dxa"/>
            <w:shd w:val="clear" w:color="auto" w:fill="F2F2F2" w:themeFill="background1" w:themeFillShade="F2"/>
          </w:tcPr>
          <w:p w14:paraId="366C00F7" w14:textId="77777777" w:rsidR="00514830" w:rsidRPr="00016A66" w:rsidRDefault="00C62D10" w:rsidP="00514830">
            <w:pPr>
              <w:rPr>
                <w:rFonts w:asciiTheme="minorHAnsi" w:hAnsiTheme="minorHAnsi"/>
                <w:sz w:val="22"/>
                <w:szCs w:val="22"/>
              </w:rPr>
            </w:pPr>
            <w:r w:rsidRPr="00016A66">
              <w:rPr>
                <w:rFonts w:asciiTheme="minorHAnsi" w:hAnsiTheme="minorHAnsi"/>
                <w:sz w:val="22"/>
                <w:szCs w:val="22"/>
              </w:rPr>
              <w:t>Verification</w:t>
            </w:r>
            <w:r w:rsidR="00514830" w:rsidRPr="00016A66">
              <w:rPr>
                <w:rFonts w:asciiTheme="minorHAnsi" w:hAnsiTheme="minorHAnsi"/>
                <w:sz w:val="22"/>
                <w:szCs w:val="22"/>
              </w:rPr>
              <w:t xml:space="preserve"> process</w:t>
            </w:r>
          </w:p>
        </w:tc>
        <w:tc>
          <w:tcPr>
            <w:tcW w:w="10891" w:type="dxa"/>
          </w:tcPr>
          <w:p w14:paraId="66112293" w14:textId="6FD8ED77" w:rsidR="00253E65" w:rsidRPr="00016A66" w:rsidRDefault="00253E65" w:rsidP="00C62D1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account is not found show a message “Sorry! Your account has been deleted as you did not verify your email address with us. You’ll need to sign up again to gain an access to the app.”</w:t>
            </w:r>
          </w:p>
          <w:p w14:paraId="686DC8D0" w14:textId="2883EE6C" w:rsidR="00514830" w:rsidRPr="00016A66" w:rsidRDefault="00B80A8D" w:rsidP="00C62D1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user account if found, c</w:t>
            </w:r>
            <w:r w:rsidR="002A0DE4" w:rsidRPr="00016A66">
              <w:rPr>
                <w:rFonts w:asciiTheme="minorHAnsi" w:hAnsiTheme="minorHAnsi"/>
                <w:sz w:val="22"/>
                <w:szCs w:val="22"/>
              </w:rPr>
              <w:t xml:space="preserve">heck if </w:t>
            </w:r>
            <w:proofErr w:type="spellStart"/>
            <w:r w:rsidR="002A0DE4" w:rsidRPr="00016A66">
              <w:rPr>
                <w:rFonts w:asciiTheme="minorHAnsi" w:hAnsiTheme="minorHAnsi"/>
                <w:sz w:val="22"/>
                <w:szCs w:val="22"/>
              </w:rPr>
              <w:t>isAccountBlocked</w:t>
            </w:r>
            <w:proofErr w:type="spellEnd"/>
            <w:r w:rsidR="002A0DE4" w:rsidRPr="00016A66">
              <w:rPr>
                <w:rFonts w:asciiTheme="minorHAnsi" w:hAnsiTheme="minorHAnsi"/>
                <w:sz w:val="22"/>
                <w:szCs w:val="22"/>
              </w:rPr>
              <w:t xml:space="preserve"> is false. Then u</w:t>
            </w:r>
            <w:r w:rsidR="00514830" w:rsidRPr="00016A66">
              <w:rPr>
                <w:rFonts w:asciiTheme="minorHAnsi" w:hAnsiTheme="minorHAnsi"/>
                <w:sz w:val="22"/>
                <w:szCs w:val="22"/>
              </w:rPr>
              <w:t xml:space="preserve">pdate the </w:t>
            </w:r>
            <w:r w:rsidR="00C62D10" w:rsidRPr="00016A66">
              <w:rPr>
                <w:rFonts w:asciiTheme="minorHAnsi" w:hAnsiTheme="minorHAnsi"/>
                <w:sz w:val="22"/>
                <w:szCs w:val="22"/>
              </w:rPr>
              <w:t>user</w:t>
            </w:r>
            <w:r w:rsidR="005B0E34" w:rsidRPr="00016A66">
              <w:rPr>
                <w:rFonts w:asciiTheme="minorHAnsi" w:hAnsiTheme="minorHAnsi"/>
                <w:sz w:val="22"/>
                <w:szCs w:val="22"/>
              </w:rPr>
              <w:t xml:space="preserve"> record to </w:t>
            </w:r>
            <w:proofErr w:type="spellStart"/>
            <w:r w:rsidR="00C62D10" w:rsidRPr="00016A66">
              <w:rPr>
                <w:rFonts w:asciiTheme="minorHAnsi" w:hAnsiTheme="minorHAnsi"/>
                <w:sz w:val="22"/>
                <w:szCs w:val="22"/>
              </w:rPr>
              <w:t>isEmailVerified</w:t>
            </w:r>
            <w:proofErr w:type="spellEnd"/>
            <w:r w:rsidR="00C62D10" w:rsidRPr="00016A66">
              <w:rPr>
                <w:rFonts w:asciiTheme="minorHAnsi" w:hAnsiTheme="minorHAnsi"/>
                <w:sz w:val="22"/>
                <w:szCs w:val="22"/>
              </w:rPr>
              <w:t xml:space="preserve"> </w:t>
            </w:r>
            <w:r w:rsidR="005B0E34" w:rsidRPr="00016A66">
              <w:rPr>
                <w:rFonts w:asciiTheme="minorHAnsi" w:hAnsiTheme="minorHAnsi"/>
                <w:sz w:val="22"/>
                <w:szCs w:val="22"/>
              </w:rPr>
              <w:t>= true</w:t>
            </w:r>
            <w:r w:rsidR="00514830" w:rsidRPr="00016A66">
              <w:rPr>
                <w:rFonts w:asciiTheme="minorHAnsi" w:hAnsiTheme="minorHAnsi"/>
                <w:sz w:val="22"/>
                <w:szCs w:val="22"/>
              </w:rPr>
              <w:t xml:space="preserve">. </w:t>
            </w:r>
            <w:r w:rsidR="00FF0D19" w:rsidRPr="00016A66">
              <w:rPr>
                <w:rFonts w:asciiTheme="minorHAnsi" w:hAnsiTheme="minorHAnsi"/>
                <w:sz w:val="22"/>
                <w:szCs w:val="22"/>
              </w:rPr>
              <w:t xml:space="preserve"> Display the message saying “Thank you for confirming your email address with us.”</w:t>
            </w:r>
          </w:p>
          <w:p w14:paraId="4869BACB" w14:textId="446C2882" w:rsidR="00514830" w:rsidRPr="00016A66" w:rsidRDefault="002A0DE4" w:rsidP="00A65BF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Else, if </w:t>
            </w:r>
            <w:proofErr w:type="spellStart"/>
            <w:r w:rsidRPr="00016A66">
              <w:rPr>
                <w:rFonts w:asciiTheme="minorHAnsi" w:hAnsiTheme="minorHAnsi"/>
                <w:sz w:val="22"/>
                <w:szCs w:val="22"/>
              </w:rPr>
              <w:t>isAccountBlocked</w:t>
            </w:r>
            <w:proofErr w:type="spellEnd"/>
            <w:r w:rsidRPr="00016A66">
              <w:rPr>
                <w:rFonts w:asciiTheme="minorHAnsi" w:hAnsiTheme="minorHAnsi"/>
                <w:sz w:val="22"/>
                <w:szCs w:val="22"/>
              </w:rPr>
              <w:t xml:space="preserve"> = true</w:t>
            </w:r>
            <w:r w:rsidR="00D52656" w:rsidRPr="00016A66">
              <w:rPr>
                <w:rFonts w:asciiTheme="minorHAnsi" w:hAnsiTheme="minorHAnsi"/>
                <w:sz w:val="22"/>
                <w:szCs w:val="22"/>
              </w:rPr>
              <w:t xml:space="preserve">, </w:t>
            </w:r>
            <w:r w:rsidRPr="00016A66">
              <w:rPr>
                <w:rFonts w:asciiTheme="minorHAnsi" w:hAnsiTheme="minorHAnsi"/>
                <w:sz w:val="22"/>
                <w:szCs w:val="22"/>
              </w:rPr>
              <w:t xml:space="preserve">show a message </w:t>
            </w:r>
            <w:r w:rsidR="00957E99" w:rsidRPr="00016A66">
              <w:rPr>
                <w:rFonts w:asciiTheme="minorHAnsi" w:hAnsiTheme="minorHAnsi"/>
                <w:sz w:val="22"/>
                <w:szCs w:val="22"/>
              </w:rPr>
              <w:t>“</w:t>
            </w:r>
            <w:r w:rsidR="00C47877" w:rsidRPr="00016A66">
              <w:rPr>
                <w:rFonts w:asciiTheme="minorHAnsi" w:hAnsiTheme="minorHAnsi"/>
                <w:sz w:val="22"/>
                <w:szCs w:val="22"/>
              </w:rPr>
              <w:t xml:space="preserve">Sorry! Your account has </w:t>
            </w:r>
            <w:r w:rsidR="008404F2" w:rsidRPr="00016A66">
              <w:rPr>
                <w:rFonts w:asciiTheme="minorHAnsi" w:hAnsiTheme="minorHAnsi"/>
                <w:sz w:val="22"/>
                <w:szCs w:val="22"/>
              </w:rPr>
              <w:t>been deactivated</w:t>
            </w:r>
            <w:r w:rsidR="00C47877" w:rsidRPr="00016A66">
              <w:rPr>
                <w:rFonts w:asciiTheme="minorHAnsi" w:hAnsiTheme="minorHAnsi"/>
                <w:sz w:val="22"/>
                <w:szCs w:val="22"/>
              </w:rPr>
              <w:t>.</w:t>
            </w:r>
            <w:r w:rsidR="00957E99" w:rsidRPr="00016A66">
              <w:rPr>
                <w:rFonts w:asciiTheme="minorHAnsi" w:hAnsiTheme="minorHAnsi"/>
                <w:sz w:val="22"/>
                <w:szCs w:val="22"/>
              </w:rPr>
              <w:t>”</w:t>
            </w:r>
            <w:r w:rsidR="00D54363" w:rsidRPr="00016A66">
              <w:rPr>
                <w:rFonts w:asciiTheme="minorHAnsi" w:hAnsiTheme="minorHAnsi"/>
                <w:sz w:val="22"/>
                <w:szCs w:val="22"/>
              </w:rPr>
              <w:t>.</w:t>
            </w:r>
          </w:p>
        </w:tc>
      </w:tr>
    </w:tbl>
    <w:p w14:paraId="1562E7AF" w14:textId="77777777" w:rsidR="00514830" w:rsidRPr="00016A66" w:rsidRDefault="00514830" w:rsidP="00514830"/>
    <w:p w14:paraId="0E5EE817" w14:textId="77777777" w:rsidR="00A170E1" w:rsidRPr="00016A66" w:rsidRDefault="00A170E1" w:rsidP="00E259A7">
      <w:pPr>
        <w:pStyle w:val="Heading2"/>
        <w:ind w:left="810" w:hanging="450"/>
      </w:pPr>
      <w:bookmarkStart w:id="17" w:name="_Toc444696320"/>
      <w:bookmarkStart w:id="18" w:name="_Toc428807042"/>
      <w:r w:rsidRPr="00016A66">
        <w:t>Rate the app</w:t>
      </w:r>
      <w:bookmarkEnd w:id="1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0710"/>
      </w:tblGrid>
      <w:tr w:rsidR="00A170E1" w:rsidRPr="00016A66" w14:paraId="4F43F547" w14:textId="77777777" w:rsidTr="00A40BE7">
        <w:tc>
          <w:tcPr>
            <w:tcW w:w="1297" w:type="dxa"/>
            <w:shd w:val="clear" w:color="auto" w:fill="F2F2F2" w:themeFill="background1" w:themeFillShade="F2"/>
          </w:tcPr>
          <w:p w14:paraId="69FA60B7" w14:textId="77777777" w:rsidR="00A170E1" w:rsidRPr="00016A66" w:rsidRDefault="00A170E1" w:rsidP="00A40BE7">
            <w:pPr>
              <w:rPr>
                <w:rFonts w:asciiTheme="minorHAnsi" w:hAnsiTheme="minorHAnsi"/>
                <w:sz w:val="22"/>
                <w:szCs w:val="22"/>
              </w:rPr>
            </w:pPr>
            <w:r w:rsidRPr="00016A66">
              <w:rPr>
                <w:rFonts w:asciiTheme="minorHAnsi" w:hAnsiTheme="minorHAnsi"/>
                <w:sz w:val="22"/>
                <w:szCs w:val="22"/>
              </w:rPr>
              <w:t>Req.</w:t>
            </w:r>
          </w:p>
        </w:tc>
        <w:tc>
          <w:tcPr>
            <w:tcW w:w="10920" w:type="dxa"/>
          </w:tcPr>
          <w:p w14:paraId="455D4CAF" w14:textId="77777777" w:rsidR="00A170E1" w:rsidRPr="00016A66" w:rsidRDefault="00A170E1" w:rsidP="00A170E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 prompt will be implemented that encourages the user to rate the app on the play store.</w:t>
            </w:r>
          </w:p>
          <w:p w14:paraId="2753A73F" w14:textId="77777777" w:rsidR="00A170E1" w:rsidRPr="00016A66" w:rsidRDefault="00A170E1" w:rsidP="00A170E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is a third party plugin that’ll be integrated as is.</w:t>
            </w:r>
          </w:p>
        </w:tc>
      </w:tr>
    </w:tbl>
    <w:p w14:paraId="7D257304" w14:textId="77777777" w:rsidR="00A170E1" w:rsidRPr="00016A66" w:rsidRDefault="00A170E1" w:rsidP="00A170E1"/>
    <w:p w14:paraId="20BA5292" w14:textId="77777777" w:rsidR="00E2095D" w:rsidRPr="00016A66" w:rsidRDefault="00E2095D" w:rsidP="00E259A7">
      <w:pPr>
        <w:pStyle w:val="Heading2"/>
        <w:ind w:left="810" w:hanging="450"/>
      </w:pPr>
      <w:bookmarkStart w:id="19" w:name="_Toc444696321"/>
      <w:r w:rsidRPr="00016A66">
        <w:lastRenderedPageBreak/>
        <w:t>Navigation Menu</w:t>
      </w:r>
      <w:bookmarkEnd w:id="1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0706"/>
      </w:tblGrid>
      <w:tr w:rsidR="00AC4D4B" w:rsidRPr="00016A66" w14:paraId="61F819E8" w14:textId="77777777" w:rsidTr="004A1F45">
        <w:tc>
          <w:tcPr>
            <w:tcW w:w="1297" w:type="dxa"/>
            <w:shd w:val="clear" w:color="auto" w:fill="F2F2F2" w:themeFill="background1" w:themeFillShade="F2"/>
          </w:tcPr>
          <w:p w14:paraId="26FE7718" w14:textId="77777777" w:rsidR="00AC4D4B" w:rsidRPr="00016A66" w:rsidRDefault="00AC4D4B" w:rsidP="004A1F45">
            <w:pPr>
              <w:rPr>
                <w:rFonts w:asciiTheme="minorHAnsi" w:hAnsiTheme="minorHAnsi"/>
                <w:sz w:val="22"/>
                <w:szCs w:val="22"/>
              </w:rPr>
            </w:pPr>
            <w:r w:rsidRPr="00016A66">
              <w:rPr>
                <w:rFonts w:asciiTheme="minorHAnsi" w:hAnsiTheme="minorHAnsi"/>
                <w:sz w:val="22"/>
                <w:szCs w:val="22"/>
              </w:rPr>
              <w:t>Menu</w:t>
            </w:r>
          </w:p>
        </w:tc>
        <w:tc>
          <w:tcPr>
            <w:tcW w:w="10891" w:type="dxa"/>
          </w:tcPr>
          <w:p w14:paraId="0B2B9536" w14:textId="77777777" w:rsidR="00AC4D4B" w:rsidRPr="00016A66" w:rsidRDefault="00AC4D4B"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Navigation menu will have the following options</w:t>
            </w:r>
          </w:p>
          <w:p w14:paraId="2207E2A7" w14:textId="77777777" w:rsidR="009C0C8B" w:rsidRPr="00016A66" w:rsidRDefault="001752C2" w:rsidP="009C0C8B">
            <w:pPr>
              <w:pStyle w:val="ListParagraph"/>
              <w:numPr>
                <w:ilvl w:val="1"/>
                <w:numId w:val="1"/>
              </w:numPr>
              <w:rPr>
                <w:rFonts w:asciiTheme="minorHAnsi" w:hAnsiTheme="minorHAnsi"/>
                <w:sz w:val="22"/>
                <w:szCs w:val="22"/>
              </w:rPr>
            </w:pPr>
            <w:r w:rsidRPr="00016A66">
              <w:rPr>
                <w:rFonts w:asciiTheme="minorHAnsi" w:hAnsiTheme="minorHAnsi"/>
                <w:sz w:val="22"/>
                <w:szCs w:val="22"/>
              </w:rPr>
              <w:t>Logged in as &lt;user name&gt;</w:t>
            </w:r>
            <w:r w:rsidR="00B232BD" w:rsidRPr="00016A66">
              <w:rPr>
                <w:rFonts w:asciiTheme="minorHAnsi" w:hAnsiTheme="minorHAnsi"/>
                <w:sz w:val="22"/>
                <w:szCs w:val="22"/>
              </w:rPr>
              <w:t xml:space="preserve"> (the user name as retrieved from Facebook)</w:t>
            </w:r>
          </w:p>
          <w:p w14:paraId="238EF6B0" w14:textId="77777777" w:rsidR="00E54DC2" w:rsidRPr="00016A66" w:rsidRDefault="00E54DC2" w:rsidP="009C0C8B">
            <w:pPr>
              <w:pStyle w:val="ListParagraph"/>
              <w:numPr>
                <w:ilvl w:val="1"/>
                <w:numId w:val="1"/>
              </w:numPr>
              <w:rPr>
                <w:rFonts w:asciiTheme="minorHAnsi" w:hAnsiTheme="minorHAnsi"/>
                <w:sz w:val="22"/>
                <w:szCs w:val="22"/>
              </w:rPr>
            </w:pPr>
            <w:r w:rsidRPr="00016A66">
              <w:rPr>
                <w:rFonts w:asciiTheme="minorHAnsi" w:hAnsiTheme="minorHAnsi"/>
                <w:sz w:val="22"/>
                <w:szCs w:val="22"/>
              </w:rPr>
              <w:t>App version number</w:t>
            </w:r>
          </w:p>
          <w:p w14:paraId="3E9A857F" w14:textId="77777777" w:rsidR="00F15572" w:rsidRPr="00016A66" w:rsidRDefault="00F15572" w:rsidP="00F15572">
            <w:pPr>
              <w:pStyle w:val="ListParagraph"/>
              <w:ind w:left="1440"/>
              <w:rPr>
                <w:rFonts w:asciiTheme="minorHAnsi" w:hAnsiTheme="minorHAnsi"/>
                <w:sz w:val="22"/>
                <w:szCs w:val="22"/>
              </w:rPr>
            </w:pPr>
          </w:p>
          <w:p w14:paraId="49001E85" w14:textId="77777777" w:rsidR="00175C60" w:rsidRPr="00016A66" w:rsidRDefault="00175C60"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Home</w:t>
            </w:r>
          </w:p>
          <w:p w14:paraId="249FB5CD" w14:textId="77777777" w:rsidR="00492500" w:rsidRPr="00016A66" w:rsidRDefault="00492500" w:rsidP="00492500">
            <w:pPr>
              <w:pStyle w:val="ListParagraph"/>
              <w:ind w:left="1440"/>
              <w:rPr>
                <w:rFonts w:asciiTheme="minorHAnsi" w:hAnsiTheme="minorHAnsi"/>
                <w:sz w:val="22"/>
                <w:szCs w:val="22"/>
              </w:rPr>
            </w:pPr>
          </w:p>
          <w:p w14:paraId="1E0E3904" w14:textId="77777777" w:rsidR="00175C60" w:rsidRPr="00016A66" w:rsidRDefault="00175C60"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My Searches</w:t>
            </w:r>
            <w:r w:rsidR="005B21FC" w:rsidRPr="00016A66">
              <w:rPr>
                <w:rFonts w:asciiTheme="minorHAnsi" w:hAnsiTheme="minorHAnsi"/>
                <w:sz w:val="22"/>
                <w:szCs w:val="22"/>
              </w:rPr>
              <w:t xml:space="preserve"> </w:t>
            </w:r>
          </w:p>
          <w:p w14:paraId="22AE0321" w14:textId="77777777" w:rsidR="007D585F" w:rsidRPr="00016A66" w:rsidRDefault="000C3C3F"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My </w:t>
            </w:r>
            <w:r w:rsidR="00D33ADF" w:rsidRPr="00016A66">
              <w:rPr>
                <w:rFonts w:asciiTheme="minorHAnsi" w:hAnsiTheme="minorHAnsi"/>
                <w:sz w:val="22"/>
                <w:szCs w:val="22"/>
              </w:rPr>
              <w:t>Savvy Deals</w:t>
            </w:r>
          </w:p>
          <w:p w14:paraId="08BAD711" w14:textId="77777777" w:rsidR="00617D16" w:rsidRPr="00016A66" w:rsidRDefault="00617D16" w:rsidP="00617D16">
            <w:pPr>
              <w:pStyle w:val="ListParagraph"/>
              <w:ind w:left="1440"/>
              <w:rPr>
                <w:rFonts w:asciiTheme="minorHAnsi" w:hAnsiTheme="minorHAnsi"/>
                <w:sz w:val="22"/>
                <w:szCs w:val="22"/>
              </w:rPr>
            </w:pPr>
          </w:p>
          <w:p w14:paraId="02D964FF" w14:textId="77777777" w:rsidR="003F3342" w:rsidRPr="00016A66" w:rsidRDefault="00800E45"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Send Feedback</w:t>
            </w:r>
          </w:p>
          <w:p w14:paraId="6904387E" w14:textId="77777777" w:rsidR="00175C60" w:rsidRPr="00016A66" w:rsidRDefault="00175C60" w:rsidP="00AC4D4B">
            <w:pPr>
              <w:pStyle w:val="ListParagraph"/>
              <w:numPr>
                <w:ilvl w:val="1"/>
                <w:numId w:val="1"/>
              </w:numPr>
              <w:rPr>
                <w:rFonts w:asciiTheme="minorHAnsi" w:hAnsiTheme="minorHAnsi"/>
                <w:sz w:val="22"/>
                <w:szCs w:val="22"/>
              </w:rPr>
            </w:pPr>
            <w:r w:rsidRPr="00016A66">
              <w:rPr>
                <w:rFonts w:asciiTheme="minorHAnsi" w:hAnsiTheme="minorHAnsi"/>
                <w:sz w:val="22"/>
                <w:szCs w:val="22"/>
              </w:rPr>
              <w:t>Logout</w:t>
            </w:r>
          </w:p>
        </w:tc>
      </w:tr>
    </w:tbl>
    <w:p w14:paraId="0606CBDA" w14:textId="77777777" w:rsidR="008B5F7E" w:rsidRPr="00016A66" w:rsidRDefault="008B5F7E" w:rsidP="009C5447">
      <w:pPr>
        <w:pStyle w:val="Heading2"/>
        <w:ind w:left="810" w:hanging="450"/>
      </w:pPr>
      <w:bookmarkStart w:id="20" w:name="_Toc444696322"/>
      <w:bookmarkEnd w:id="18"/>
      <w:r w:rsidRPr="00016A66">
        <w:t>Home</w:t>
      </w:r>
      <w:r w:rsidR="00114E2E" w:rsidRPr="00016A66">
        <w:t xml:space="preserve"> Screen</w:t>
      </w:r>
      <w:bookmarkEnd w:id="20"/>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50CA2" w:rsidRPr="00016A66" w14:paraId="4EFECBD4" w14:textId="77777777" w:rsidTr="004A1F45">
        <w:tc>
          <w:tcPr>
            <w:tcW w:w="1579" w:type="dxa"/>
            <w:shd w:val="clear" w:color="auto" w:fill="F2F2F2" w:themeFill="background1" w:themeFillShade="F2"/>
          </w:tcPr>
          <w:p w14:paraId="4DC71341" w14:textId="77777777" w:rsidR="00550CA2" w:rsidRPr="00016A66" w:rsidRDefault="00550CA2" w:rsidP="004A1F45">
            <w:pPr>
              <w:rPr>
                <w:rFonts w:asciiTheme="minorHAnsi" w:hAnsiTheme="minorHAnsi"/>
                <w:sz w:val="22"/>
                <w:szCs w:val="22"/>
              </w:rPr>
            </w:pPr>
            <w:r w:rsidRPr="00016A66">
              <w:rPr>
                <w:rFonts w:asciiTheme="minorHAnsi" w:hAnsiTheme="minorHAnsi"/>
                <w:sz w:val="22"/>
                <w:szCs w:val="22"/>
              </w:rPr>
              <w:t>Req.</w:t>
            </w:r>
          </w:p>
        </w:tc>
        <w:tc>
          <w:tcPr>
            <w:tcW w:w="10638" w:type="dxa"/>
          </w:tcPr>
          <w:p w14:paraId="693A9321" w14:textId="77777777" w:rsidR="00550CA2" w:rsidRPr="00016A66" w:rsidRDefault="00550CA2"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screen will be split into 2 section:</w:t>
            </w:r>
          </w:p>
          <w:p w14:paraId="072B561F" w14:textId="77777777" w:rsidR="00550CA2" w:rsidRPr="00016A66" w:rsidRDefault="00F03D67" w:rsidP="004A1F4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4 </w:t>
            </w:r>
            <w:r w:rsidR="00A12B59" w:rsidRPr="00016A66">
              <w:rPr>
                <w:rFonts w:asciiTheme="minorHAnsi" w:hAnsiTheme="minorHAnsi"/>
                <w:sz w:val="22"/>
                <w:szCs w:val="22"/>
              </w:rPr>
              <w:t>targeted</w:t>
            </w:r>
            <w:r w:rsidRPr="00016A66">
              <w:rPr>
                <w:rFonts w:asciiTheme="minorHAnsi" w:hAnsiTheme="minorHAnsi"/>
                <w:sz w:val="22"/>
                <w:szCs w:val="22"/>
              </w:rPr>
              <w:t xml:space="preserve"> </w:t>
            </w:r>
            <w:r w:rsidR="00550CA2" w:rsidRPr="00016A66">
              <w:rPr>
                <w:rFonts w:asciiTheme="minorHAnsi" w:hAnsiTheme="minorHAnsi"/>
                <w:sz w:val="22"/>
                <w:szCs w:val="22"/>
              </w:rPr>
              <w:t>Categories</w:t>
            </w:r>
          </w:p>
          <w:p w14:paraId="4319609D" w14:textId="77777777" w:rsidR="00550CA2" w:rsidRPr="00016A66" w:rsidRDefault="00550CA2" w:rsidP="00550CA2">
            <w:pPr>
              <w:pStyle w:val="ListParagraph"/>
              <w:numPr>
                <w:ilvl w:val="1"/>
                <w:numId w:val="1"/>
              </w:numPr>
              <w:rPr>
                <w:rFonts w:asciiTheme="minorHAnsi" w:hAnsiTheme="minorHAnsi"/>
                <w:sz w:val="22"/>
                <w:szCs w:val="22"/>
              </w:rPr>
            </w:pPr>
            <w:r w:rsidRPr="00016A66">
              <w:rPr>
                <w:rFonts w:asciiTheme="minorHAnsi" w:hAnsiTheme="minorHAnsi"/>
                <w:sz w:val="22"/>
                <w:szCs w:val="22"/>
              </w:rPr>
              <w:t>Best Deals</w:t>
            </w:r>
          </w:p>
          <w:p w14:paraId="2493A3C7" w14:textId="07B6F8F9" w:rsidR="004E6393" w:rsidRPr="00016A66" w:rsidRDefault="004E6393" w:rsidP="004E639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Display an icon for “My Searches” on the top right corner.</w:t>
            </w:r>
          </w:p>
        </w:tc>
      </w:tr>
      <w:tr w:rsidR="00550CA2" w:rsidRPr="00016A66" w14:paraId="4FE53A1C" w14:textId="77777777" w:rsidTr="004A1F45">
        <w:tc>
          <w:tcPr>
            <w:tcW w:w="1579" w:type="dxa"/>
            <w:shd w:val="clear" w:color="auto" w:fill="F2F2F2" w:themeFill="background1" w:themeFillShade="F2"/>
          </w:tcPr>
          <w:p w14:paraId="1FDE693F" w14:textId="77777777" w:rsidR="00550CA2" w:rsidRPr="00016A66" w:rsidRDefault="00550CA2" w:rsidP="004A1F45">
            <w:pPr>
              <w:rPr>
                <w:rFonts w:asciiTheme="minorHAnsi" w:hAnsiTheme="minorHAnsi"/>
                <w:sz w:val="22"/>
                <w:szCs w:val="22"/>
              </w:rPr>
            </w:pPr>
            <w:r w:rsidRPr="00016A66">
              <w:rPr>
                <w:rFonts w:asciiTheme="minorHAnsi" w:hAnsiTheme="minorHAnsi"/>
                <w:sz w:val="22"/>
                <w:szCs w:val="22"/>
              </w:rPr>
              <w:t>Categories</w:t>
            </w:r>
          </w:p>
        </w:tc>
        <w:tc>
          <w:tcPr>
            <w:tcW w:w="10638" w:type="dxa"/>
          </w:tcPr>
          <w:p w14:paraId="35A71607" w14:textId="7C9BA81D" w:rsidR="008468AD" w:rsidRPr="00016A66" w:rsidRDefault="008468AD"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Section to display the notification if the email has not been verified yet.</w:t>
            </w:r>
          </w:p>
          <w:p w14:paraId="6604C822" w14:textId="77777777" w:rsidR="008468AD" w:rsidRPr="00016A66" w:rsidRDefault="008468AD" w:rsidP="008468AD">
            <w:pPr>
              <w:pStyle w:val="ListParagraph"/>
              <w:ind w:left="432"/>
              <w:rPr>
                <w:rFonts w:asciiTheme="minorHAnsi" w:hAnsiTheme="minorHAnsi"/>
                <w:sz w:val="22"/>
                <w:szCs w:val="22"/>
              </w:rPr>
            </w:pPr>
          </w:p>
          <w:p w14:paraId="7A8D5AD1" w14:textId="4BBCAACD" w:rsidR="008468AD" w:rsidRPr="00016A66" w:rsidRDefault="008468AD"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Some indicator if there are new deals of the day to catch the user’s attention.</w:t>
            </w:r>
            <w:r w:rsidR="00922FEA" w:rsidRPr="00016A66">
              <w:rPr>
                <w:rFonts w:asciiTheme="minorHAnsi" w:hAnsiTheme="minorHAnsi"/>
                <w:sz w:val="22"/>
                <w:szCs w:val="22"/>
              </w:rPr>
              <w:t xml:space="preserve"> We’ll check for the possibility</w:t>
            </w:r>
            <w:r w:rsidR="00956DBA" w:rsidRPr="00016A66">
              <w:rPr>
                <w:rFonts w:asciiTheme="minorHAnsi" w:hAnsiTheme="minorHAnsi"/>
                <w:sz w:val="22"/>
                <w:szCs w:val="22"/>
              </w:rPr>
              <w:t xml:space="preserve"> later after we check for the user experience</w:t>
            </w:r>
            <w:r w:rsidR="00360D2E" w:rsidRPr="00016A66">
              <w:rPr>
                <w:rFonts w:asciiTheme="minorHAnsi" w:hAnsiTheme="minorHAnsi"/>
                <w:sz w:val="22"/>
                <w:szCs w:val="22"/>
              </w:rPr>
              <w:t>.</w:t>
            </w:r>
          </w:p>
          <w:p w14:paraId="1BE1EE8D" w14:textId="77777777" w:rsidR="008468AD" w:rsidRPr="00016A66" w:rsidRDefault="008468AD" w:rsidP="008468AD">
            <w:pPr>
              <w:pStyle w:val="ListParagraph"/>
              <w:rPr>
                <w:rFonts w:asciiTheme="minorHAnsi" w:hAnsiTheme="minorHAnsi"/>
                <w:sz w:val="22"/>
                <w:szCs w:val="22"/>
              </w:rPr>
            </w:pPr>
          </w:p>
          <w:p w14:paraId="32785893" w14:textId="77777777" w:rsidR="00550CA2" w:rsidRPr="00016A66" w:rsidRDefault="00550CA2"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There will 4 fixed categories i.e. Beauty, Apparels, Bags, Mobile.</w:t>
            </w:r>
          </w:p>
          <w:p w14:paraId="4DEACC34" w14:textId="77777777" w:rsidR="002F7C34" w:rsidRPr="00016A66" w:rsidRDefault="00550CA2" w:rsidP="002F7C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Image of the category (Fixed category images which will be bundled with the app) and the category name will be displayed.</w:t>
            </w:r>
            <w:r w:rsidR="00A43703" w:rsidRPr="00016A66">
              <w:rPr>
                <w:rFonts w:asciiTheme="minorHAnsi" w:hAnsiTheme="minorHAnsi"/>
                <w:sz w:val="22"/>
                <w:szCs w:val="22"/>
              </w:rPr>
              <w:t xml:space="preserve"> During the design phase, we shall propose some paid imagery </w:t>
            </w:r>
            <w:r w:rsidR="00B062FA" w:rsidRPr="00016A66">
              <w:rPr>
                <w:rFonts w:asciiTheme="minorHAnsi" w:hAnsiTheme="minorHAnsi"/>
                <w:sz w:val="22"/>
                <w:szCs w:val="22"/>
              </w:rPr>
              <w:t xml:space="preserve">(from </w:t>
            </w:r>
            <w:hyperlink r:id="rId9" w:history="1">
              <w:r w:rsidR="00B062FA" w:rsidRPr="00016A66">
                <w:rPr>
                  <w:rStyle w:val="Hyperlink"/>
                  <w:rFonts w:asciiTheme="minorHAnsi" w:hAnsiTheme="minorHAnsi"/>
                  <w:sz w:val="22"/>
                  <w:szCs w:val="22"/>
                </w:rPr>
                <w:t>https://stock.adobe.com/</w:t>
              </w:r>
            </w:hyperlink>
            <w:r w:rsidR="00B062FA" w:rsidRPr="00016A66">
              <w:rPr>
                <w:rFonts w:asciiTheme="minorHAnsi" w:hAnsiTheme="minorHAnsi"/>
                <w:sz w:val="22"/>
                <w:szCs w:val="22"/>
              </w:rPr>
              <w:t xml:space="preserve">) </w:t>
            </w:r>
            <w:r w:rsidR="00A43703" w:rsidRPr="00016A66">
              <w:rPr>
                <w:rFonts w:asciiTheme="minorHAnsi" w:hAnsiTheme="minorHAnsi"/>
                <w:sz w:val="22"/>
                <w:szCs w:val="22"/>
              </w:rPr>
              <w:t>to make this section look attractive. The images will need to be purchased and provided to us.</w:t>
            </w:r>
          </w:p>
          <w:p w14:paraId="43A8C7B3" w14:textId="77777777" w:rsidR="002F7C34" w:rsidRPr="00016A66" w:rsidRDefault="002F7C34" w:rsidP="002F7C34">
            <w:pPr>
              <w:rPr>
                <w:rFonts w:asciiTheme="minorHAnsi" w:hAnsiTheme="minorHAnsi"/>
                <w:sz w:val="22"/>
                <w:szCs w:val="22"/>
              </w:rPr>
            </w:pPr>
          </w:p>
          <w:p w14:paraId="3D01EB94" w14:textId="50A75941" w:rsidR="000E4204" w:rsidRPr="00016A66" w:rsidRDefault="000E4204" w:rsidP="000E420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category box</w:t>
            </w:r>
            <w:r w:rsidR="00AA7DAE" w:rsidRPr="00016A66">
              <w:rPr>
                <w:rFonts w:asciiTheme="minorHAnsi" w:hAnsiTheme="minorHAnsi"/>
                <w:sz w:val="22"/>
                <w:szCs w:val="22"/>
              </w:rPr>
              <w:t xml:space="preserve"> / create search button</w:t>
            </w:r>
            <w:r w:rsidRPr="00016A66">
              <w:rPr>
                <w:rFonts w:asciiTheme="minorHAnsi" w:hAnsiTheme="minorHAnsi"/>
                <w:sz w:val="22"/>
                <w:szCs w:val="22"/>
              </w:rPr>
              <w:t>:</w:t>
            </w:r>
          </w:p>
          <w:p w14:paraId="6B34294F" w14:textId="77777777" w:rsidR="00371026" w:rsidRPr="00016A66" w:rsidRDefault="000E4204" w:rsidP="00320F01">
            <w:pPr>
              <w:pStyle w:val="ListParagraph"/>
              <w:numPr>
                <w:ilvl w:val="1"/>
                <w:numId w:val="1"/>
              </w:numPr>
              <w:rPr>
                <w:rFonts w:asciiTheme="minorHAnsi" w:hAnsiTheme="minorHAnsi"/>
                <w:sz w:val="22"/>
                <w:szCs w:val="22"/>
              </w:rPr>
            </w:pPr>
            <w:r w:rsidRPr="00016A66">
              <w:rPr>
                <w:rFonts w:asciiTheme="minorHAnsi" w:hAnsiTheme="minorHAnsi"/>
                <w:sz w:val="22"/>
                <w:szCs w:val="22"/>
              </w:rPr>
              <w:t>Will take the user to the search screen with the selected category na</w:t>
            </w:r>
            <w:r w:rsidR="008A7ADD" w:rsidRPr="00016A66">
              <w:rPr>
                <w:rFonts w:asciiTheme="minorHAnsi" w:hAnsiTheme="minorHAnsi"/>
                <w:sz w:val="22"/>
                <w:szCs w:val="22"/>
              </w:rPr>
              <w:t>me preloaded in the search form so that the user can start a new search in that category.</w:t>
            </w:r>
          </w:p>
          <w:p w14:paraId="293920FA" w14:textId="77777777" w:rsidR="00906B1C" w:rsidRPr="00016A66" w:rsidRDefault="00906B1C" w:rsidP="00906B1C">
            <w:pPr>
              <w:rPr>
                <w:rFonts w:asciiTheme="minorHAnsi" w:hAnsiTheme="minorHAnsi"/>
                <w:sz w:val="22"/>
                <w:szCs w:val="22"/>
              </w:rPr>
            </w:pPr>
          </w:p>
          <w:p w14:paraId="43E77603" w14:textId="77777777" w:rsidR="00AA7DAE" w:rsidRPr="00016A66" w:rsidRDefault="00AA7DAE" w:rsidP="00F6646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the right hand side corner button:</w:t>
            </w:r>
          </w:p>
          <w:p w14:paraId="706396D2" w14:textId="77777777" w:rsidR="007D071A" w:rsidRPr="00016A66" w:rsidRDefault="00AA7DAE" w:rsidP="00AA7DAE">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D</w:t>
            </w:r>
            <w:r w:rsidR="00F66467" w:rsidRPr="00016A66">
              <w:rPr>
                <w:rFonts w:asciiTheme="minorHAnsi" w:hAnsiTheme="minorHAnsi"/>
                <w:sz w:val="22"/>
                <w:szCs w:val="22"/>
              </w:rPr>
              <w:t>isplay the top brands within a category so that it is easy for the user to create a search for those brands.</w:t>
            </w:r>
          </w:p>
          <w:p w14:paraId="3038CA2B" w14:textId="2806D5E5" w:rsidR="00820BB9" w:rsidRPr="00016A66" w:rsidRDefault="00820BB9" w:rsidP="00AA7DAE">
            <w:pPr>
              <w:pStyle w:val="ListParagraph"/>
              <w:numPr>
                <w:ilvl w:val="1"/>
                <w:numId w:val="1"/>
              </w:numPr>
              <w:rPr>
                <w:rFonts w:asciiTheme="minorHAnsi" w:hAnsiTheme="minorHAnsi"/>
                <w:sz w:val="22"/>
                <w:szCs w:val="22"/>
              </w:rPr>
            </w:pPr>
            <w:r w:rsidRPr="00016A66">
              <w:rPr>
                <w:rFonts w:asciiTheme="minorHAnsi" w:hAnsiTheme="minorHAnsi"/>
                <w:sz w:val="22"/>
                <w:szCs w:val="22"/>
              </w:rPr>
              <w:t>These will be fix</w:t>
            </w:r>
            <w:r w:rsidR="005C7E79" w:rsidRPr="00016A66">
              <w:rPr>
                <w:rFonts w:asciiTheme="minorHAnsi" w:hAnsiTheme="minorHAnsi"/>
                <w:sz w:val="22"/>
                <w:szCs w:val="22"/>
              </w:rPr>
              <w:t>ed top brands for each category bundled with the app. If you need to change them, then we will need to submit an update to the play store.</w:t>
            </w:r>
          </w:p>
          <w:p w14:paraId="47217F1F" w14:textId="77777777" w:rsidR="00820BB9" w:rsidRPr="00016A66" w:rsidRDefault="00820BB9" w:rsidP="00AA7DAE">
            <w:pPr>
              <w:pStyle w:val="ListParagraph"/>
              <w:numPr>
                <w:ilvl w:val="1"/>
                <w:numId w:val="1"/>
              </w:numPr>
              <w:rPr>
                <w:rFonts w:asciiTheme="minorHAnsi" w:hAnsiTheme="minorHAnsi"/>
                <w:sz w:val="22"/>
                <w:szCs w:val="22"/>
              </w:rPr>
            </w:pPr>
            <w:r w:rsidRPr="00016A66">
              <w:rPr>
                <w:rFonts w:asciiTheme="minorHAnsi" w:hAnsiTheme="minorHAnsi"/>
                <w:sz w:val="22"/>
                <w:szCs w:val="22"/>
              </w:rPr>
              <w:t>Tapping on the brand will open the create search form with:</w:t>
            </w:r>
          </w:p>
          <w:p w14:paraId="253BD9F7" w14:textId="77777777" w:rsidR="00820BB9" w:rsidRPr="00016A66" w:rsidRDefault="00820BB9" w:rsidP="00820BB9">
            <w:pPr>
              <w:pStyle w:val="ListParagraph"/>
              <w:numPr>
                <w:ilvl w:val="2"/>
                <w:numId w:val="1"/>
              </w:numPr>
              <w:rPr>
                <w:rFonts w:asciiTheme="minorHAnsi" w:hAnsiTheme="minorHAnsi"/>
                <w:sz w:val="22"/>
                <w:szCs w:val="22"/>
              </w:rPr>
            </w:pPr>
            <w:r w:rsidRPr="00016A66">
              <w:rPr>
                <w:rFonts w:asciiTheme="minorHAnsi" w:hAnsiTheme="minorHAnsi"/>
                <w:sz w:val="22"/>
                <w:szCs w:val="22"/>
              </w:rPr>
              <w:t>Category selected</w:t>
            </w:r>
          </w:p>
          <w:p w14:paraId="15BA47C3" w14:textId="77777777" w:rsidR="00820BB9" w:rsidRPr="00016A66" w:rsidRDefault="00820BB9" w:rsidP="00820BB9">
            <w:pPr>
              <w:pStyle w:val="ListParagraph"/>
              <w:numPr>
                <w:ilvl w:val="2"/>
                <w:numId w:val="1"/>
              </w:numPr>
              <w:rPr>
                <w:rFonts w:asciiTheme="minorHAnsi" w:hAnsiTheme="minorHAnsi"/>
                <w:sz w:val="22"/>
                <w:szCs w:val="22"/>
              </w:rPr>
            </w:pPr>
            <w:r w:rsidRPr="00016A66">
              <w:rPr>
                <w:rFonts w:asciiTheme="minorHAnsi" w:hAnsiTheme="minorHAnsi"/>
                <w:sz w:val="22"/>
                <w:szCs w:val="22"/>
              </w:rPr>
              <w:t>Advanced search form opened</w:t>
            </w:r>
          </w:p>
          <w:p w14:paraId="0DB76688" w14:textId="3E4B65C4" w:rsidR="00820BB9" w:rsidRPr="00016A66" w:rsidRDefault="00820BB9" w:rsidP="00820BB9">
            <w:pPr>
              <w:pStyle w:val="ListParagraph"/>
              <w:numPr>
                <w:ilvl w:val="2"/>
                <w:numId w:val="1"/>
              </w:numPr>
              <w:rPr>
                <w:rFonts w:asciiTheme="minorHAnsi" w:hAnsiTheme="minorHAnsi"/>
                <w:sz w:val="22"/>
                <w:szCs w:val="22"/>
              </w:rPr>
            </w:pPr>
            <w:r w:rsidRPr="00016A66">
              <w:rPr>
                <w:rFonts w:asciiTheme="minorHAnsi" w:hAnsiTheme="minorHAnsi"/>
                <w:sz w:val="22"/>
                <w:szCs w:val="22"/>
              </w:rPr>
              <w:t>Brand selected</w:t>
            </w:r>
          </w:p>
        </w:tc>
      </w:tr>
      <w:tr w:rsidR="00114E2E" w:rsidRPr="00016A66" w14:paraId="79D461C0" w14:textId="77777777" w:rsidTr="00A559AB">
        <w:tc>
          <w:tcPr>
            <w:tcW w:w="1579" w:type="dxa"/>
            <w:shd w:val="clear" w:color="auto" w:fill="F2F2F2" w:themeFill="background1" w:themeFillShade="F2"/>
          </w:tcPr>
          <w:p w14:paraId="27F321AF" w14:textId="77777777" w:rsidR="00114E2E" w:rsidRPr="00016A66" w:rsidRDefault="00D55997" w:rsidP="00A67369">
            <w:pPr>
              <w:rPr>
                <w:rFonts w:asciiTheme="minorHAnsi" w:hAnsiTheme="minorHAnsi"/>
                <w:sz w:val="22"/>
                <w:szCs w:val="22"/>
              </w:rPr>
            </w:pPr>
            <w:r w:rsidRPr="00016A66">
              <w:rPr>
                <w:rFonts w:asciiTheme="minorHAnsi" w:hAnsiTheme="minorHAnsi"/>
                <w:sz w:val="22"/>
                <w:szCs w:val="22"/>
              </w:rPr>
              <w:lastRenderedPageBreak/>
              <w:t>Best Deals</w:t>
            </w:r>
          </w:p>
        </w:tc>
        <w:tc>
          <w:tcPr>
            <w:tcW w:w="10638" w:type="dxa"/>
          </w:tcPr>
          <w:p w14:paraId="3560046D" w14:textId="3FA6D016" w:rsidR="00B74D02" w:rsidRPr="00016A66" w:rsidRDefault="00DA5102" w:rsidP="001E450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Make an API call to return </w:t>
            </w:r>
            <w:r w:rsidR="009E0AD8" w:rsidRPr="00016A66">
              <w:rPr>
                <w:rFonts w:asciiTheme="minorHAnsi" w:hAnsiTheme="minorHAnsi"/>
                <w:sz w:val="22"/>
                <w:szCs w:val="22"/>
              </w:rPr>
              <w:t xml:space="preserve">random </w:t>
            </w:r>
            <w:r w:rsidRPr="00016A66">
              <w:rPr>
                <w:rFonts w:asciiTheme="minorHAnsi" w:hAnsiTheme="minorHAnsi"/>
                <w:sz w:val="22"/>
                <w:szCs w:val="22"/>
              </w:rPr>
              <w:t>10</w:t>
            </w:r>
            <w:r w:rsidR="00B74D02" w:rsidRPr="00016A66">
              <w:rPr>
                <w:rFonts w:asciiTheme="minorHAnsi" w:hAnsiTheme="minorHAnsi"/>
                <w:sz w:val="22"/>
                <w:szCs w:val="22"/>
              </w:rPr>
              <w:t xml:space="preserve"> deals of the day from the </w:t>
            </w:r>
            <w:proofErr w:type="spellStart"/>
            <w:r w:rsidR="00B74D02" w:rsidRPr="00016A66">
              <w:rPr>
                <w:rFonts w:asciiTheme="minorHAnsi" w:hAnsiTheme="minorHAnsi"/>
                <w:sz w:val="22"/>
                <w:szCs w:val="22"/>
              </w:rPr>
              <w:t>SavvyShopper</w:t>
            </w:r>
            <w:proofErr w:type="spellEnd"/>
            <w:r w:rsidR="00B74D02" w:rsidRPr="00016A66">
              <w:rPr>
                <w:rFonts w:asciiTheme="minorHAnsi" w:hAnsiTheme="minorHAnsi"/>
                <w:sz w:val="22"/>
                <w:szCs w:val="22"/>
              </w:rPr>
              <w:t xml:space="preserve"> database. </w:t>
            </w:r>
            <w:r w:rsidR="00104D6C" w:rsidRPr="00016A66">
              <w:rPr>
                <w:rFonts w:asciiTheme="minorHAnsi" w:hAnsiTheme="minorHAnsi"/>
                <w:sz w:val="22"/>
                <w:szCs w:val="22"/>
              </w:rPr>
              <w:t>If this returns empty, don’t show this section.</w:t>
            </w:r>
          </w:p>
          <w:p w14:paraId="3F9698DF" w14:textId="77777777" w:rsidR="008D0DF3" w:rsidRPr="00016A66" w:rsidRDefault="00B214C6" w:rsidP="00B74D0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will allow us to display</w:t>
            </w:r>
            <w:r w:rsidR="008D0DF3" w:rsidRPr="00016A66">
              <w:rPr>
                <w:rFonts w:asciiTheme="minorHAnsi" w:hAnsiTheme="minorHAnsi"/>
                <w:sz w:val="22"/>
                <w:szCs w:val="22"/>
              </w:rPr>
              <w:t>:</w:t>
            </w:r>
          </w:p>
          <w:p w14:paraId="0F738399" w14:textId="77777777" w:rsidR="008D0DF3" w:rsidRPr="00016A66" w:rsidRDefault="008D0DF3"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T</w:t>
            </w:r>
            <w:r w:rsidR="00B214C6" w:rsidRPr="00016A66">
              <w:rPr>
                <w:rFonts w:asciiTheme="minorHAnsi" w:hAnsiTheme="minorHAnsi"/>
                <w:sz w:val="22"/>
                <w:szCs w:val="22"/>
              </w:rPr>
              <w:t>itle (this is something like “Minimum 60% off”</w:t>
            </w:r>
            <w:r w:rsidRPr="00016A66">
              <w:rPr>
                <w:rFonts w:asciiTheme="minorHAnsi" w:hAnsiTheme="minorHAnsi"/>
                <w:sz w:val="22"/>
                <w:szCs w:val="22"/>
              </w:rPr>
              <w:t xml:space="preserve"> instead of the product name)</w:t>
            </w:r>
          </w:p>
          <w:p w14:paraId="5D8C3D3A" w14:textId="77777777" w:rsidR="008D0DF3" w:rsidRPr="00016A66" w:rsidRDefault="008D0DF3"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Description</w:t>
            </w:r>
            <w:r w:rsidR="00D87D39" w:rsidRPr="00016A66">
              <w:rPr>
                <w:rFonts w:asciiTheme="minorHAnsi" w:hAnsiTheme="minorHAnsi"/>
                <w:sz w:val="22"/>
                <w:szCs w:val="22"/>
              </w:rPr>
              <w:t xml:space="preserve"> / Product title</w:t>
            </w:r>
          </w:p>
          <w:p w14:paraId="6815C032" w14:textId="77777777" w:rsidR="000D60C6" w:rsidRPr="00016A66" w:rsidRDefault="008D0DF3"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I</w:t>
            </w:r>
            <w:r w:rsidR="0079793D" w:rsidRPr="00016A66">
              <w:rPr>
                <w:rFonts w:asciiTheme="minorHAnsi" w:hAnsiTheme="minorHAnsi"/>
                <w:sz w:val="22"/>
                <w:szCs w:val="22"/>
              </w:rPr>
              <w:t>mage of the product: Lazy loading of images for better user experience and performance</w:t>
            </w:r>
          </w:p>
          <w:p w14:paraId="257B2E1C" w14:textId="77777777" w:rsidR="000D60C6" w:rsidRPr="00016A66" w:rsidRDefault="000D60C6"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Buy button</w:t>
            </w:r>
          </w:p>
          <w:p w14:paraId="01A4A9E3" w14:textId="77777777" w:rsidR="000D60C6" w:rsidRPr="00016A66" w:rsidRDefault="000D60C6" w:rsidP="00B74D02">
            <w:pPr>
              <w:pStyle w:val="ListParagraph"/>
              <w:numPr>
                <w:ilvl w:val="1"/>
                <w:numId w:val="1"/>
              </w:numPr>
              <w:rPr>
                <w:rFonts w:asciiTheme="minorHAnsi" w:hAnsiTheme="minorHAnsi"/>
                <w:sz w:val="22"/>
                <w:szCs w:val="22"/>
              </w:rPr>
            </w:pPr>
            <w:r w:rsidRPr="00016A66">
              <w:rPr>
                <w:rFonts w:asciiTheme="minorHAnsi" w:hAnsiTheme="minorHAnsi"/>
                <w:sz w:val="22"/>
                <w:szCs w:val="22"/>
              </w:rPr>
              <w:t>Create Search button</w:t>
            </w:r>
          </w:p>
          <w:p w14:paraId="25162868" w14:textId="77777777" w:rsidR="007121EE" w:rsidRPr="00016A66" w:rsidRDefault="000F7D0E" w:rsidP="001E450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Buy button:</w:t>
            </w:r>
          </w:p>
          <w:p w14:paraId="5E18E76F" w14:textId="77777777" w:rsidR="000F7D0E" w:rsidRPr="00016A66" w:rsidRDefault="000F7D0E" w:rsidP="000F7D0E">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Will open up a web view redirecting the user to appropriate website as </w:t>
            </w:r>
            <w:r w:rsidR="00D9235B" w:rsidRPr="00016A66">
              <w:rPr>
                <w:rFonts w:asciiTheme="minorHAnsi" w:hAnsiTheme="minorHAnsi"/>
                <w:sz w:val="22"/>
                <w:szCs w:val="22"/>
              </w:rPr>
              <w:t>per the URL returned by the API</w:t>
            </w:r>
            <w:r w:rsidRPr="00016A66">
              <w:rPr>
                <w:rFonts w:asciiTheme="minorHAnsi" w:hAnsiTheme="minorHAnsi"/>
                <w:sz w:val="22"/>
                <w:szCs w:val="22"/>
              </w:rPr>
              <w:t>.</w:t>
            </w:r>
          </w:p>
          <w:p w14:paraId="7C7387DE" w14:textId="77777777" w:rsidR="000F7D0E" w:rsidRPr="00016A66" w:rsidRDefault="000F7D0E" w:rsidP="001E450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Create Search:</w:t>
            </w:r>
          </w:p>
          <w:p w14:paraId="77303F70" w14:textId="77777777" w:rsidR="00D9235B" w:rsidRPr="00016A66" w:rsidRDefault="00D9235B" w:rsidP="00D9235B">
            <w:pPr>
              <w:pStyle w:val="ListParagraph"/>
              <w:numPr>
                <w:ilvl w:val="1"/>
                <w:numId w:val="1"/>
              </w:numPr>
              <w:rPr>
                <w:rFonts w:asciiTheme="minorHAnsi" w:hAnsiTheme="minorHAnsi"/>
                <w:sz w:val="22"/>
                <w:szCs w:val="22"/>
              </w:rPr>
            </w:pPr>
            <w:r w:rsidRPr="00016A66">
              <w:rPr>
                <w:rFonts w:asciiTheme="minorHAnsi" w:hAnsiTheme="minorHAnsi"/>
                <w:sz w:val="22"/>
                <w:szCs w:val="22"/>
              </w:rPr>
              <w:t>Will take the user to Search screen</w:t>
            </w:r>
          </w:p>
          <w:p w14:paraId="10FEAC31" w14:textId="77777777" w:rsidR="00D9235B" w:rsidRPr="00016A66" w:rsidRDefault="00F44E20" w:rsidP="00F44E20">
            <w:pPr>
              <w:pStyle w:val="ListParagraph"/>
              <w:numPr>
                <w:ilvl w:val="1"/>
                <w:numId w:val="1"/>
              </w:numPr>
              <w:rPr>
                <w:rFonts w:asciiTheme="minorHAnsi" w:hAnsiTheme="minorHAnsi"/>
                <w:sz w:val="22"/>
                <w:szCs w:val="22"/>
              </w:rPr>
            </w:pPr>
            <w:r w:rsidRPr="00016A66">
              <w:rPr>
                <w:rFonts w:asciiTheme="minorHAnsi" w:hAnsiTheme="minorHAnsi"/>
                <w:sz w:val="22"/>
                <w:szCs w:val="22"/>
              </w:rPr>
              <w:t>Following s</w:t>
            </w:r>
            <w:r w:rsidR="00D9235B" w:rsidRPr="00016A66">
              <w:rPr>
                <w:rFonts w:asciiTheme="minorHAnsi" w:hAnsiTheme="minorHAnsi"/>
                <w:sz w:val="22"/>
                <w:szCs w:val="22"/>
              </w:rPr>
              <w:t>earch form fields will be pre-</w:t>
            </w:r>
            <w:r w:rsidRPr="00016A66">
              <w:rPr>
                <w:rFonts w:asciiTheme="minorHAnsi" w:hAnsiTheme="minorHAnsi"/>
                <w:sz w:val="22"/>
                <w:szCs w:val="22"/>
              </w:rPr>
              <w:t xml:space="preserve">loaded </w:t>
            </w:r>
            <w:r w:rsidR="00D9235B" w:rsidRPr="00016A66">
              <w:rPr>
                <w:rFonts w:asciiTheme="minorHAnsi" w:hAnsiTheme="minorHAnsi"/>
                <w:sz w:val="22"/>
                <w:szCs w:val="22"/>
              </w:rPr>
              <w:t xml:space="preserve"> with the deal details selected by the user</w:t>
            </w:r>
            <w:r w:rsidRPr="00016A66">
              <w:rPr>
                <w:rFonts w:asciiTheme="minorHAnsi" w:hAnsiTheme="minorHAnsi"/>
                <w:sz w:val="22"/>
                <w:szCs w:val="22"/>
              </w:rPr>
              <w:t xml:space="preserve">: </w:t>
            </w:r>
          </w:p>
          <w:p w14:paraId="15209B0F" w14:textId="77777777" w:rsidR="00F44E20" w:rsidRPr="00016A66" w:rsidRDefault="00F44E20" w:rsidP="00F44E20">
            <w:pPr>
              <w:pStyle w:val="ListParagraph"/>
              <w:numPr>
                <w:ilvl w:val="2"/>
                <w:numId w:val="1"/>
              </w:numPr>
              <w:rPr>
                <w:rFonts w:asciiTheme="minorHAnsi" w:hAnsiTheme="minorHAnsi"/>
                <w:sz w:val="22"/>
                <w:szCs w:val="22"/>
              </w:rPr>
            </w:pPr>
            <w:r w:rsidRPr="00016A66">
              <w:rPr>
                <w:rFonts w:asciiTheme="minorHAnsi" w:hAnsiTheme="minorHAnsi"/>
                <w:sz w:val="22"/>
                <w:szCs w:val="22"/>
              </w:rPr>
              <w:t>Category</w:t>
            </w:r>
          </w:p>
          <w:p w14:paraId="1EE95E53" w14:textId="58D5CBAE" w:rsidR="00F44E20" w:rsidRPr="00016A66" w:rsidRDefault="00C24799" w:rsidP="00DB16F4">
            <w:pPr>
              <w:pStyle w:val="ListParagraph"/>
              <w:numPr>
                <w:ilvl w:val="2"/>
                <w:numId w:val="1"/>
              </w:numPr>
              <w:rPr>
                <w:rFonts w:asciiTheme="minorHAnsi" w:hAnsiTheme="minorHAnsi"/>
                <w:sz w:val="22"/>
                <w:szCs w:val="22"/>
              </w:rPr>
            </w:pPr>
            <w:r w:rsidRPr="00016A66">
              <w:rPr>
                <w:rFonts w:asciiTheme="minorHAnsi" w:hAnsiTheme="minorHAnsi"/>
                <w:sz w:val="22"/>
                <w:szCs w:val="22"/>
              </w:rPr>
              <w:t>Keywords</w:t>
            </w:r>
            <w:r w:rsidR="00DB16F4" w:rsidRPr="00016A66">
              <w:rPr>
                <w:rFonts w:asciiTheme="minorHAnsi" w:hAnsiTheme="minorHAnsi"/>
                <w:sz w:val="22"/>
                <w:szCs w:val="22"/>
              </w:rPr>
              <w:t xml:space="preserve"> (from the description of the deal)</w:t>
            </w:r>
          </w:p>
        </w:tc>
      </w:tr>
    </w:tbl>
    <w:p w14:paraId="63B70D84" w14:textId="77777777" w:rsidR="002C571A" w:rsidRPr="00016A66" w:rsidRDefault="002C571A" w:rsidP="00E678DD">
      <w:pPr>
        <w:pStyle w:val="Heading2"/>
        <w:ind w:left="810" w:hanging="450"/>
      </w:pPr>
      <w:bookmarkStart w:id="21" w:name="_Toc444696323"/>
      <w:r w:rsidRPr="00016A66">
        <w:t>Clicking on Buy button from anywhere in the app</w:t>
      </w:r>
      <w:bookmarkEnd w:id="2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940309" w:rsidRPr="00016A66" w14:paraId="747C4852" w14:textId="77777777" w:rsidTr="004A1F45">
        <w:tc>
          <w:tcPr>
            <w:tcW w:w="1579" w:type="dxa"/>
            <w:shd w:val="clear" w:color="auto" w:fill="F2F2F2" w:themeFill="background1" w:themeFillShade="F2"/>
          </w:tcPr>
          <w:p w14:paraId="008E6A15" w14:textId="77777777" w:rsidR="00940309" w:rsidRPr="00016A66" w:rsidRDefault="00940309" w:rsidP="004A1F45">
            <w:pPr>
              <w:rPr>
                <w:rFonts w:asciiTheme="minorHAnsi" w:hAnsiTheme="minorHAnsi"/>
                <w:sz w:val="22"/>
                <w:szCs w:val="22"/>
              </w:rPr>
            </w:pPr>
            <w:r w:rsidRPr="00016A66">
              <w:rPr>
                <w:rFonts w:asciiTheme="minorHAnsi" w:hAnsiTheme="minorHAnsi"/>
                <w:sz w:val="22"/>
                <w:szCs w:val="22"/>
              </w:rPr>
              <w:t>Sample Product URLs</w:t>
            </w:r>
          </w:p>
        </w:tc>
        <w:tc>
          <w:tcPr>
            <w:tcW w:w="10638" w:type="dxa"/>
          </w:tcPr>
          <w:p w14:paraId="72885508" w14:textId="77777777" w:rsidR="00972A79" w:rsidRPr="00016A66" w:rsidRDefault="00972A79" w:rsidP="00940309">
            <w:pPr>
              <w:ind w:left="72"/>
              <w:rPr>
                <w:rFonts w:asciiTheme="minorHAnsi" w:hAnsiTheme="minorHAnsi"/>
                <w:sz w:val="22"/>
                <w:szCs w:val="22"/>
              </w:rPr>
            </w:pPr>
            <w:r w:rsidRPr="00016A66">
              <w:rPr>
                <w:rFonts w:asciiTheme="minorHAnsi" w:hAnsiTheme="minorHAnsi"/>
                <w:sz w:val="22"/>
                <w:szCs w:val="22"/>
              </w:rPr>
              <w:t xml:space="preserve">Affiliate ID </w:t>
            </w:r>
            <w:r w:rsidR="006C680B" w:rsidRPr="00016A66">
              <w:rPr>
                <w:rFonts w:asciiTheme="minorHAnsi" w:hAnsiTheme="minorHAnsi"/>
                <w:sz w:val="22"/>
                <w:szCs w:val="22"/>
              </w:rPr>
              <w:t>has</w:t>
            </w:r>
            <w:r w:rsidRPr="00016A66">
              <w:rPr>
                <w:rFonts w:asciiTheme="minorHAnsi" w:hAnsiTheme="minorHAnsi"/>
                <w:sz w:val="22"/>
                <w:szCs w:val="22"/>
              </w:rPr>
              <w:t xml:space="preserve"> been highlighted in blue</w:t>
            </w:r>
            <w:r w:rsidR="006C680B" w:rsidRPr="00016A66">
              <w:rPr>
                <w:rFonts w:asciiTheme="minorHAnsi" w:hAnsiTheme="minorHAnsi"/>
                <w:sz w:val="22"/>
                <w:szCs w:val="22"/>
              </w:rPr>
              <w:t xml:space="preserve"> below:</w:t>
            </w:r>
          </w:p>
          <w:p w14:paraId="733316F4" w14:textId="77777777" w:rsidR="00972A79" w:rsidRPr="00016A66" w:rsidRDefault="00972A79" w:rsidP="00940309">
            <w:pPr>
              <w:ind w:left="72"/>
              <w:rPr>
                <w:rFonts w:asciiTheme="minorHAnsi" w:hAnsiTheme="minorHAnsi"/>
                <w:sz w:val="22"/>
                <w:szCs w:val="22"/>
              </w:rPr>
            </w:pPr>
          </w:p>
          <w:p w14:paraId="0A048E8C" w14:textId="77777777" w:rsidR="00627E17" w:rsidRPr="00016A66" w:rsidRDefault="00627E17" w:rsidP="00940309">
            <w:pPr>
              <w:ind w:left="72"/>
              <w:rPr>
                <w:rFonts w:asciiTheme="minorHAnsi" w:hAnsiTheme="minorHAnsi"/>
                <w:b/>
                <w:sz w:val="22"/>
                <w:szCs w:val="22"/>
              </w:rPr>
            </w:pPr>
            <w:r w:rsidRPr="00016A66">
              <w:rPr>
                <w:rFonts w:asciiTheme="minorHAnsi" w:hAnsiTheme="minorHAnsi"/>
                <w:b/>
                <w:sz w:val="22"/>
                <w:szCs w:val="22"/>
              </w:rPr>
              <w:t>Amazon</w:t>
            </w:r>
          </w:p>
          <w:p w14:paraId="6BDD46BB" w14:textId="77777777" w:rsidR="00940309" w:rsidRPr="00016A66" w:rsidRDefault="004B7C73" w:rsidP="000E457B">
            <w:pPr>
              <w:ind w:left="720"/>
              <w:rPr>
                <w:rFonts w:asciiTheme="minorHAnsi" w:hAnsiTheme="minorHAnsi"/>
                <w:sz w:val="22"/>
                <w:szCs w:val="22"/>
              </w:rPr>
            </w:pPr>
            <w:hyperlink r:id="rId10" w:history="1">
              <w:r w:rsidR="00940309" w:rsidRPr="00016A66">
                <w:rPr>
                  <w:rStyle w:val="Hyperlink"/>
                  <w:rFonts w:asciiTheme="minorHAnsi" w:hAnsiTheme="minorHAnsi"/>
                  <w:sz w:val="22"/>
                  <w:szCs w:val="22"/>
                </w:rPr>
                <w:t>http://www.amazon.com/Kensington-K62533US-Contour-Notebook-Notebooks/dp/B0011YAOBE%3Fpsc%3D1%26SubscriptionId%3DAKIAJIGJAW7OF4KO5TIA%26tag%3Dseffcon-21%26linkCode%3Dxm2%26camp%3D2025%26creative%3D165953%26creativeASIN%3DB0011YAOBE</w:t>
              </w:r>
            </w:hyperlink>
            <w:r w:rsidR="00940309" w:rsidRPr="00016A66">
              <w:rPr>
                <w:rFonts w:asciiTheme="minorHAnsi" w:hAnsiTheme="minorHAnsi"/>
                <w:sz w:val="22"/>
                <w:szCs w:val="22"/>
              </w:rPr>
              <w:t xml:space="preserve"> </w:t>
            </w:r>
          </w:p>
          <w:p w14:paraId="22EF64C7" w14:textId="77777777" w:rsidR="00627E17" w:rsidRPr="00016A66" w:rsidRDefault="00940309" w:rsidP="000E457B">
            <w:pPr>
              <w:ind w:left="720"/>
              <w:rPr>
                <w:rFonts w:asciiTheme="minorHAnsi" w:hAnsiTheme="minorHAnsi"/>
                <w:sz w:val="22"/>
                <w:szCs w:val="22"/>
              </w:rPr>
            </w:pPr>
            <w:r w:rsidRPr="00016A66">
              <w:rPr>
                <w:rFonts w:asciiTheme="minorHAnsi" w:hAnsiTheme="minorHAnsi"/>
                <w:i/>
                <w:sz w:val="22"/>
                <w:szCs w:val="22"/>
              </w:rPr>
              <w:lastRenderedPageBreak/>
              <w:t>Seffcon-21 is our affiliate id for Amazon that will be used during development. Later this will need to be replaced by your account.</w:t>
            </w:r>
            <w:r w:rsidR="00627E17" w:rsidRPr="00016A66">
              <w:rPr>
                <w:rFonts w:asciiTheme="minorHAnsi" w:hAnsiTheme="minorHAnsi"/>
                <w:sz w:val="22"/>
                <w:szCs w:val="22"/>
              </w:rPr>
              <w:br/>
            </w:r>
          </w:p>
          <w:p w14:paraId="54F9EF0C" w14:textId="77777777" w:rsidR="00627E17" w:rsidRPr="00016A66" w:rsidRDefault="00627E17" w:rsidP="00940309">
            <w:pPr>
              <w:ind w:left="72"/>
              <w:rPr>
                <w:rFonts w:asciiTheme="minorHAnsi" w:hAnsiTheme="minorHAnsi"/>
                <w:b/>
                <w:sz w:val="22"/>
                <w:szCs w:val="22"/>
              </w:rPr>
            </w:pPr>
            <w:proofErr w:type="spellStart"/>
            <w:r w:rsidRPr="00016A66">
              <w:rPr>
                <w:rFonts w:asciiTheme="minorHAnsi" w:hAnsiTheme="minorHAnsi"/>
                <w:b/>
                <w:sz w:val="22"/>
                <w:szCs w:val="22"/>
              </w:rPr>
              <w:t>Filpkart</w:t>
            </w:r>
            <w:proofErr w:type="spellEnd"/>
          </w:p>
          <w:p w14:paraId="13548783" w14:textId="77777777" w:rsidR="00940309" w:rsidRPr="00016A66" w:rsidRDefault="004B7C73" w:rsidP="000E457B">
            <w:pPr>
              <w:ind w:left="720"/>
              <w:rPr>
                <w:rFonts w:asciiTheme="minorHAnsi" w:hAnsiTheme="minorHAnsi"/>
                <w:sz w:val="22"/>
                <w:szCs w:val="22"/>
              </w:rPr>
            </w:pPr>
            <w:hyperlink r:id="rId11" w:history="1">
              <w:r w:rsidR="00940309" w:rsidRPr="00016A66">
                <w:rPr>
                  <w:rStyle w:val="Hyperlink"/>
                  <w:rFonts w:asciiTheme="minorHAnsi" w:hAnsiTheme="minorHAnsi"/>
                  <w:sz w:val="22"/>
                  <w:szCs w:val="22"/>
                </w:rPr>
                <w:t>http://dl.flipkart.com/dl/american-tourister-flint-backpack/p/itmea59yghjcgkvc?pid=BKPEA59YANFGRYGN&amp;affid=satyenkan</w:t>
              </w:r>
            </w:hyperlink>
            <w:r w:rsidR="00940309" w:rsidRPr="00016A66">
              <w:rPr>
                <w:rFonts w:asciiTheme="minorHAnsi" w:hAnsiTheme="minorHAnsi"/>
                <w:sz w:val="22"/>
                <w:szCs w:val="22"/>
              </w:rPr>
              <w:t xml:space="preserve"> </w:t>
            </w:r>
          </w:p>
          <w:p w14:paraId="2CDF7280" w14:textId="77777777" w:rsidR="00627E17" w:rsidRPr="00016A66" w:rsidRDefault="00940309" w:rsidP="00627E17">
            <w:pPr>
              <w:ind w:left="72"/>
              <w:rPr>
                <w:rFonts w:asciiTheme="minorHAnsi" w:hAnsiTheme="minorHAnsi"/>
                <w:sz w:val="22"/>
                <w:szCs w:val="22"/>
              </w:rPr>
            </w:pPr>
            <w:r w:rsidRPr="00016A66">
              <w:rPr>
                <w:rFonts w:asciiTheme="minorHAnsi" w:hAnsiTheme="minorHAnsi"/>
                <w:sz w:val="22"/>
                <w:szCs w:val="22"/>
              </w:rPr>
              <w:br/>
            </w:r>
            <w:r w:rsidRPr="00016A66">
              <w:rPr>
                <w:rFonts w:asciiTheme="minorHAnsi" w:hAnsiTheme="minorHAnsi"/>
                <w:b/>
                <w:sz w:val="22"/>
                <w:szCs w:val="22"/>
              </w:rPr>
              <w:t>Snapdeal</w:t>
            </w:r>
          </w:p>
          <w:p w14:paraId="13385E09" w14:textId="77777777" w:rsidR="00940309" w:rsidRPr="00016A66" w:rsidRDefault="004B7C73" w:rsidP="000E457B">
            <w:pPr>
              <w:ind w:left="720"/>
              <w:rPr>
                <w:rFonts w:asciiTheme="minorHAnsi" w:hAnsiTheme="minorHAnsi"/>
                <w:sz w:val="22"/>
                <w:szCs w:val="22"/>
              </w:rPr>
            </w:pPr>
            <w:hyperlink r:id="rId12" w:history="1">
              <w:r w:rsidR="00940309" w:rsidRPr="00016A66">
                <w:rPr>
                  <w:rStyle w:val="Hyperlink"/>
                  <w:rFonts w:asciiTheme="minorHAnsi" w:hAnsiTheme="minorHAnsi"/>
                  <w:sz w:val="22"/>
                  <w:szCs w:val="22"/>
                </w:rPr>
                <w:t>http://www.snapdeal.com/product/lenovo-black-laptop-bag/656142880794?utm_source=aff_prog&amp;utm_campaign=afts&amp;offer_id=17&amp;aff_id=74452</w:t>
              </w:r>
            </w:hyperlink>
            <w:r w:rsidR="00940309" w:rsidRPr="00016A66">
              <w:rPr>
                <w:rFonts w:asciiTheme="minorHAnsi" w:hAnsiTheme="minorHAnsi"/>
                <w:sz w:val="22"/>
                <w:szCs w:val="22"/>
              </w:rPr>
              <w:t xml:space="preserve"> </w:t>
            </w:r>
          </w:p>
        </w:tc>
      </w:tr>
      <w:tr w:rsidR="00B96C5C" w:rsidRPr="00016A66" w14:paraId="4B95CC33" w14:textId="77777777" w:rsidTr="004A1F45">
        <w:tc>
          <w:tcPr>
            <w:tcW w:w="1579" w:type="dxa"/>
            <w:shd w:val="clear" w:color="auto" w:fill="F2F2F2" w:themeFill="background1" w:themeFillShade="F2"/>
          </w:tcPr>
          <w:p w14:paraId="5EEF75D0" w14:textId="77777777" w:rsidR="00B96C5C" w:rsidRPr="00016A66" w:rsidRDefault="00B96C5C" w:rsidP="004A1F45">
            <w:pPr>
              <w:rPr>
                <w:rFonts w:asciiTheme="minorHAnsi" w:hAnsiTheme="minorHAnsi"/>
                <w:sz w:val="22"/>
                <w:szCs w:val="22"/>
              </w:rPr>
            </w:pPr>
            <w:r w:rsidRPr="00016A66">
              <w:rPr>
                <w:rFonts w:asciiTheme="minorHAnsi" w:hAnsiTheme="minorHAnsi"/>
                <w:sz w:val="22"/>
                <w:szCs w:val="22"/>
              </w:rPr>
              <w:lastRenderedPageBreak/>
              <w:t>Tapping on Buy button – common workflow</w:t>
            </w:r>
          </w:p>
        </w:tc>
        <w:tc>
          <w:tcPr>
            <w:tcW w:w="10638" w:type="dxa"/>
          </w:tcPr>
          <w:p w14:paraId="23878880" w14:textId="77777777" w:rsidR="00B96C5C" w:rsidRPr="00016A66" w:rsidRDefault="00B96C5C"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product URL will not be displayed </w:t>
            </w:r>
            <w:r w:rsidR="00967633" w:rsidRPr="00016A66">
              <w:rPr>
                <w:rFonts w:asciiTheme="minorHAnsi" w:hAnsiTheme="minorHAnsi"/>
                <w:sz w:val="22"/>
                <w:szCs w:val="22"/>
              </w:rPr>
              <w:t xml:space="preserve">anywhere </w:t>
            </w:r>
            <w:r w:rsidRPr="00016A66">
              <w:rPr>
                <w:rFonts w:asciiTheme="minorHAnsi" w:hAnsiTheme="minorHAnsi"/>
                <w:sz w:val="22"/>
                <w:szCs w:val="22"/>
              </w:rPr>
              <w:t>within the app.</w:t>
            </w:r>
          </w:p>
          <w:p w14:paraId="218C6B79" w14:textId="77777777" w:rsidR="00B96C5C" w:rsidRPr="00016A66" w:rsidRDefault="00B96C5C"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We shall open the product URL within an embedded </w:t>
            </w:r>
            <w:proofErr w:type="spellStart"/>
            <w:r w:rsidRPr="00016A66">
              <w:rPr>
                <w:rFonts w:asciiTheme="minorHAnsi" w:hAnsiTheme="minorHAnsi"/>
                <w:sz w:val="22"/>
                <w:szCs w:val="22"/>
              </w:rPr>
              <w:t>webview</w:t>
            </w:r>
            <w:proofErr w:type="spellEnd"/>
            <w:r w:rsidRPr="00016A66">
              <w:rPr>
                <w:rFonts w:asciiTheme="minorHAnsi" w:hAnsiTheme="minorHAnsi"/>
                <w:sz w:val="22"/>
                <w:szCs w:val="22"/>
              </w:rPr>
              <w:t xml:space="preserve"> instead the app, but will also provide an option</w:t>
            </w:r>
            <w:r w:rsidR="0039018D" w:rsidRPr="00016A66">
              <w:rPr>
                <w:rFonts w:asciiTheme="minorHAnsi" w:hAnsiTheme="minorHAnsi"/>
                <w:sz w:val="22"/>
                <w:szCs w:val="22"/>
              </w:rPr>
              <w:t xml:space="preserve"> to open the URL in the device’s browser.</w:t>
            </w:r>
          </w:p>
          <w:p w14:paraId="2303B3B0" w14:textId="77777777" w:rsidR="00F177E0" w:rsidRPr="00016A66" w:rsidRDefault="00F177E0"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tapping the buy button</w:t>
            </w:r>
            <w:r w:rsidR="00D73E8B" w:rsidRPr="00016A66">
              <w:rPr>
                <w:rFonts w:asciiTheme="minorHAnsi" w:hAnsiTheme="minorHAnsi"/>
                <w:sz w:val="22"/>
                <w:szCs w:val="22"/>
              </w:rPr>
              <w:t>,</w:t>
            </w:r>
            <w:r w:rsidRPr="00016A66">
              <w:rPr>
                <w:rFonts w:asciiTheme="minorHAnsi" w:hAnsiTheme="minorHAnsi"/>
                <w:sz w:val="22"/>
                <w:szCs w:val="22"/>
              </w:rPr>
              <w:t xml:space="preserve"> a web service call will be made on the server to track the tap event. It is possible that the user may not complete the purchase on the e-commerce site, but it is important for us to know when the user clicked on “buy”. </w:t>
            </w:r>
            <w:r w:rsidR="00635CE0" w:rsidRPr="00016A66">
              <w:rPr>
                <w:rFonts w:asciiTheme="minorHAnsi" w:hAnsiTheme="minorHAnsi"/>
                <w:sz w:val="22"/>
                <w:szCs w:val="22"/>
              </w:rPr>
              <w:t>The web service will record the following details:</w:t>
            </w:r>
          </w:p>
          <w:p w14:paraId="6011194A" w14:textId="77777777" w:rsidR="00635CE0" w:rsidRPr="00016A66" w:rsidRDefault="0042000D"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User id </w:t>
            </w:r>
          </w:p>
          <w:p w14:paraId="0B040820" w14:textId="77777777" w:rsidR="0042000D" w:rsidRPr="00016A66" w:rsidRDefault="0042000D"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Date/time</w:t>
            </w:r>
          </w:p>
          <w:p w14:paraId="34B857BE" w14:textId="77777777" w:rsidR="00A12C97" w:rsidRPr="00016A66" w:rsidRDefault="00A12C97" w:rsidP="0042000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Ecommerce Site (Amazon or </w:t>
            </w:r>
            <w:proofErr w:type="spellStart"/>
            <w:r w:rsidRPr="00016A66">
              <w:rPr>
                <w:rFonts w:asciiTheme="minorHAnsi" w:hAnsiTheme="minorHAnsi"/>
                <w:sz w:val="22"/>
                <w:szCs w:val="22"/>
              </w:rPr>
              <w:t>FlipKart</w:t>
            </w:r>
            <w:proofErr w:type="spellEnd"/>
            <w:r w:rsidRPr="00016A66">
              <w:rPr>
                <w:rFonts w:asciiTheme="minorHAnsi" w:hAnsiTheme="minorHAnsi"/>
                <w:sz w:val="22"/>
                <w:szCs w:val="22"/>
              </w:rPr>
              <w:t xml:space="preserve"> or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w:t>
            </w:r>
          </w:p>
          <w:p w14:paraId="1F0ADCA2" w14:textId="77777777" w:rsidR="00E11925" w:rsidRPr="00016A66" w:rsidRDefault="00E11925" w:rsidP="0042000D">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SearchID</w:t>
            </w:r>
            <w:proofErr w:type="spellEnd"/>
            <w:r w:rsidRPr="00016A66">
              <w:rPr>
                <w:rFonts w:asciiTheme="minorHAnsi" w:hAnsiTheme="minorHAnsi"/>
                <w:sz w:val="22"/>
                <w:szCs w:val="22"/>
              </w:rPr>
              <w:t xml:space="preserve"> (using which the user found this product. This will not be available the DOTD)</w:t>
            </w:r>
          </w:p>
          <w:p w14:paraId="7EBEE6B3" w14:textId="77777777" w:rsidR="0042000D" w:rsidRPr="00016A66" w:rsidRDefault="0042000D" w:rsidP="0042000D">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IsDOTD</w:t>
            </w:r>
            <w:proofErr w:type="spellEnd"/>
            <w:r w:rsidRPr="00016A66">
              <w:rPr>
                <w:rFonts w:asciiTheme="minorHAnsi" w:hAnsiTheme="minorHAnsi"/>
                <w:sz w:val="22"/>
                <w:szCs w:val="22"/>
              </w:rPr>
              <w:t>?</w:t>
            </w:r>
            <w:r w:rsidR="00A12C97" w:rsidRPr="00016A66">
              <w:rPr>
                <w:rFonts w:asciiTheme="minorHAnsi" w:hAnsiTheme="minorHAnsi"/>
                <w:sz w:val="22"/>
                <w:szCs w:val="22"/>
              </w:rPr>
              <w:t xml:space="preserve"> (If yes, then Ecommerce site will be FlipKart</w:t>
            </w:r>
            <w:r w:rsidR="00F36517" w:rsidRPr="00016A66">
              <w:rPr>
                <w:rFonts w:asciiTheme="minorHAnsi" w:hAnsiTheme="minorHAnsi"/>
                <w:sz w:val="22"/>
                <w:szCs w:val="22"/>
              </w:rPr>
              <w:t>, as we are able to get DOTD only from FlipKart</w:t>
            </w:r>
            <w:r w:rsidR="00A12C97" w:rsidRPr="00016A66">
              <w:rPr>
                <w:rFonts w:asciiTheme="minorHAnsi" w:hAnsiTheme="minorHAnsi"/>
                <w:sz w:val="22"/>
                <w:szCs w:val="22"/>
              </w:rPr>
              <w:t>)</w:t>
            </w:r>
          </w:p>
          <w:p w14:paraId="7CA5558A" w14:textId="77777777" w:rsidR="0042000D" w:rsidRPr="00016A66" w:rsidRDefault="008C6E9C" w:rsidP="0042000D">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ProductID</w:t>
            </w:r>
            <w:proofErr w:type="spellEnd"/>
            <w:r w:rsidR="008D58EB" w:rsidRPr="00016A66">
              <w:rPr>
                <w:rFonts w:asciiTheme="minorHAnsi" w:hAnsiTheme="minorHAnsi"/>
                <w:sz w:val="22"/>
                <w:szCs w:val="22"/>
              </w:rPr>
              <w:t xml:space="preserve"> (this is the product id of the ecommerce site fetched from the searched results) </w:t>
            </w:r>
          </w:p>
          <w:p w14:paraId="6DCF7A5A" w14:textId="77777777" w:rsidR="007F5A0D" w:rsidRPr="00016A66" w:rsidRDefault="0042000D" w:rsidP="00871545">
            <w:pPr>
              <w:pStyle w:val="ListParagraph"/>
              <w:numPr>
                <w:ilvl w:val="1"/>
                <w:numId w:val="1"/>
              </w:numPr>
              <w:rPr>
                <w:rFonts w:asciiTheme="minorHAnsi" w:hAnsiTheme="minorHAnsi"/>
                <w:sz w:val="22"/>
                <w:szCs w:val="22"/>
              </w:rPr>
            </w:pPr>
            <w:r w:rsidRPr="00016A66">
              <w:rPr>
                <w:rFonts w:asciiTheme="minorHAnsi" w:hAnsiTheme="minorHAnsi"/>
                <w:sz w:val="22"/>
                <w:szCs w:val="22"/>
              </w:rPr>
              <w:t>URL (DOTD URL or Product URL)</w:t>
            </w:r>
          </w:p>
        </w:tc>
      </w:tr>
    </w:tbl>
    <w:p w14:paraId="4CC7A3F5" w14:textId="77777777" w:rsidR="002C571A" w:rsidRPr="00016A66" w:rsidRDefault="002C571A" w:rsidP="002C571A"/>
    <w:p w14:paraId="21E9C945" w14:textId="77777777" w:rsidR="00BC1275" w:rsidRPr="00016A66" w:rsidRDefault="00213F7A" w:rsidP="00E678DD">
      <w:pPr>
        <w:pStyle w:val="Heading2"/>
        <w:ind w:left="810" w:hanging="450"/>
      </w:pPr>
      <w:bookmarkStart w:id="22" w:name="_Toc444696324"/>
      <w:r w:rsidRPr="00016A66">
        <w:t xml:space="preserve">Loading top </w:t>
      </w:r>
      <w:r w:rsidR="00BC1275" w:rsidRPr="00016A66">
        <w:t>brand names</w:t>
      </w:r>
      <w:bookmarkEnd w:id="2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0819"/>
      </w:tblGrid>
      <w:tr w:rsidR="000447B7" w:rsidRPr="00016A66" w14:paraId="04885A0E" w14:textId="77777777" w:rsidTr="004A1F45">
        <w:tc>
          <w:tcPr>
            <w:tcW w:w="1177" w:type="dxa"/>
            <w:shd w:val="clear" w:color="auto" w:fill="F2F2F2" w:themeFill="background1" w:themeFillShade="F2"/>
          </w:tcPr>
          <w:p w14:paraId="20DB18B0" w14:textId="77777777" w:rsidR="000447B7" w:rsidRPr="00016A66" w:rsidRDefault="000447B7" w:rsidP="004A1F45">
            <w:pPr>
              <w:rPr>
                <w:rFonts w:asciiTheme="minorHAnsi" w:hAnsiTheme="minorHAnsi"/>
                <w:sz w:val="22"/>
                <w:szCs w:val="22"/>
              </w:rPr>
            </w:pPr>
            <w:r w:rsidRPr="00016A66">
              <w:rPr>
                <w:rFonts w:asciiTheme="minorHAnsi" w:hAnsiTheme="minorHAnsi"/>
                <w:sz w:val="22"/>
                <w:szCs w:val="22"/>
              </w:rPr>
              <w:t>Req.</w:t>
            </w:r>
          </w:p>
        </w:tc>
        <w:tc>
          <w:tcPr>
            <w:tcW w:w="11040" w:type="dxa"/>
          </w:tcPr>
          <w:p w14:paraId="104EC965" w14:textId="77777777" w:rsidR="000447B7" w:rsidRPr="00016A66" w:rsidRDefault="000447B7" w:rsidP="007D421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List of brands needs to be built </w:t>
            </w:r>
            <w:r w:rsidR="007D4218" w:rsidRPr="00016A66">
              <w:rPr>
                <w:rFonts w:asciiTheme="minorHAnsi" w:hAnsiTheme="minorHAnsi"/>
                <w:sz w:val="22"/>
                <w:szCs w:val="22"/>
              </w:rPr>
              <w:t>manually.</w:t>
            </w:r>
          </w:p>
          <w:p w14:paraId="3990D6AC" w14:textId="1BF07DBF" w:rsidR="0007063A" w:rsidRPr="00016A66" w:rsidRDefault="0007063A" w:rsidP="0054019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These brands will be fixed within the app and if you want to change this list, a ne</w:t>
            </w:r>
            <w:r w:rsidR="00540194" w:rsidRPr="00016A66">
              <w:rPr>
                <w:rFonts w:asciiTheme="minorHAnsi" w:hAnsiTheme="minorHAnsi"/>
                <w:sz w:val="22"/>
                <w:szCs w:val="22"/>
              </w:rPr>
              <w:t>w app upgrade will be required.</w:t>
            </w:r>
          </w:p>
        </w:tc>
      </w:tr>
      <w:tr w:rsidR="000447B7" w:rsidRPr="00016A66" w14:paraId="73ACC16D" w14:textId="77777777" w:rsidTr="004A1F45">
        <w:tc>
          <w:tcPr>
            <w:tcW w:w="1177" w:type="dxa"/>
            <w:shd w:val="clear" w:color="auto" w:fill="F2F2F2" w:themeFill="background1" w:themeFillShade="F2"/>
          </w:tcPr>
          <w:p w14:paraId="7DF38F31" w14:textId="77777777" w:rsidR="000447B7" w:rsidRPr="00016A66" w:rsidRDefault="00282C3D" w:rsidP="004A1F45">
            <w:pPr>
              <w:rPr>
                <w:rFonts w:asciiTheme="minorHAnsi" w:hAnsiTheme="minorHAnsi"/>
                <w:sz w:val="22"/>
                <w:szCs w:val="22"/>
              </w:rPr>
            </w:pPr>
            <w:r w:rsidRPr="00016A66">
              <w:rPr>
                <w:rFonts w:asciiTheme="minorHAnsi" w:hAnsiTheme="minorHAnsi"/>
                <w:sz w:val="22"/>
                <w:szCs w:val="22"/>
              </w:rPr>
              <w:t>Process</w:t>
            </w:r>
          </w:p>
        </w:tc>
        <w:tc>
          <w:tcPr>
            <w:tcW w:w="11040" w:type="dxa"/>
          </w:tcPr>
          <w:p w14:paraId="03C94F47" w14:textId="77777777" w:rsidR="00B26872" w:rsidRPr="00016A66" w:rsidRDefault="008F4BC5" w:rsidP="00B26872">
            <w:pPr>
              <w:pStyle w:val="ListParagraph"/>
              <w:numPr>
                <w:ilvl w:val="0"/>
                <w:numId w:val="1"/>
              </w:numPr>
              <w:ind w:left="432"/>
              <w:rPr>
                <w:rFonts w:asciiTheme="minorHAnsi" w:hAnsiTheme="minorHAnsi"/>
                <w:color w:val="FF0000"/>
                <w:sz w:val="22"/>
                <w:szCs w:val="22"/>
              </w:rPr>
            </w:pPr>
            <w:r w:rsidRPr="00016A66">
              <w:rPr>
                <w:rFonts w:asciiTheme="minorHAnsi" w:hAnsiTheme="minorHAnsi"/>
                <w:sz w:val="22"/>
                <w:szCs w:val="22"/>
              </w:rPr>
              <w:t>We can build this manually for now</w:t>
            </w:r>
            <w:r w:rsidR="00877917" w:rsidRPr="00016A66">
              <w:rPr>
                <w:rFonts w:asciiTheme="minorHAnsi" w:hAnsiTheme="minorHAnsi"/>
                <w:sz w:val="22"/>
                <w:szCs w:val="22"/>
              </w:rPr>
              <w:t xml:space="preserve"> for each category.</w:t>
            </w:r>
          </w:p>
          <w:p w14:paraId="5CF30FA9" w14:textId="77777777" w:rsidR="00520275" w:rsidRPr="00016A66" w:rsidRDefault="009A185E" w:rsidP="008E5EB6">
            <w:pPr>
              <w:pStyle w:val="ListParagraph"/>
              <w:numPr>
                <w:ilvl w:val="0"/>
                <w:numId w:val="1"/>
              </w:numPr>
              <w:ind w:left="432"/>
              <w:rPr>
                <w:rFonts w:asciiTheme="minorHAnsi" w:hAnsiTheme="minorHAnsi"/>
                <w:color w:val="FF0000"/>
                <w:sz w:val="22"/>
                <w:szCs w:val="22"/>
              </w:rPr>
            </w:pPr>
            <w:r w:rsidRPr="00016A66">
              <w:rPr>
                <w:rFonts w:asciiTheme="minorHAnsi" w:hAnsiTheme="minorHAnsi"/>
                <w:sz w:val="22"/>
                <w:szCs w:val="22"/>
              </w:rPr>
              <w:t>Use a site</w:t>
            </w:r>
            <w:r w:rsidRPr="00016A66">
              <w:rPr>
                <w:rFonts w:asciiTheme="minorHAnsi" w:hAnsiTheme="minorHAnsi"/>
                <w:b/>
                <w:sz w:val="22"/>
                <w:szCs w:val="22"/>
              </w:rPr>
              <w:t xml:space="preserve"> </w:t>
            </w:r>
            <w:r w:rsidR="008E5EB6" w:rsidRPr="00016A66">
              <w:rPr>
                <w:rFonts w:asciiTheme="minorHAnsi" w:hAnsiTheme="minorHAnsi"/>
                <w:sz w:val="22"/>
                <w:szCs w:val="22"/>
              </w:rPr>
              <w:t>like:</w:t>
            </w:r>
            <w:r w:rsidR="008E5EB6" w:rsidRPr="00016A66">
              <w:rPr>
                <w:rFonts w:asciiTheme="minorHAnsi" w:hAnsiTheme="minorHAnsi"/>
                <w:b/>
                <w:sz w:val="22"/>
                <w:szCs w:val="22"/>
              </w:rPr>
              <w:t xml:space="preserve"> </w:t>
            </w:r>
            <w:hyperlink r:id="rId13" w:history="1">
              <w:r w:rsidR="00E80523" w:rsidRPr="00016A66">
                <w:rPr>
                  <w:rStyle w:val="Hyperlink"/>
                  <w:rFonts w:asciiTheme="minorHAnsi" w:hAnsiTheme="minorHAnsi"/>
                  <w:sz w:val="22"/>
                  <w:szCs w:val="22"/>
                </w:rPr>
                <w:t>http://business.mapsofindia.com/top-brands-india/top-lipstick-brands-in-india.html</w:t>
              </w:r>
            </w:hyperlink>
            <w:r w:rsidR="00E80523" w:rsidRPr="00016A66">
              <w:rPr>
                <w:rFonts w:asciiTheme="minorHAnsi" w:hAnsiTheme="minorHAnsi"/>
                <w:sz w:val="22"/>
                <w:szCs w:val="22"/>
              </w:rPr>
              <w:t xml:space="preserve"> </w:t>
            </w:r>
            <w:r w:rsidR="008E5EB6" w:rsidRPr="00016A66">
              <w:rPr>
                <w:rFonts w:asciiTheme="minorHAnsi" w:hAnsiTheme="minorHAnsi"/>
                <w:sz w:val="22"/>
                <w:szCs w:val="22"/>
              </w:rPr>
              <w:t>to get only the top 10 brands</w:t>
            </w:r>
            <w:r w:rsidR="00E80523" w:rsidRPr="00016A66">
              <w:rPr>
                <w:rFonts w:asciiTheme="minorHAnsi" w:hAnsiTheme="minorHAnsi"/>
                <w:sz w:val="22"/>
                <w:szCs w:val="22"/>
              </w:rPr>
              <w:t>.</w:t>
            </w:r>
          </w:p>
        </w:tc>
      </w:tr>
      <w:tr w:rsidR="00985053" w:rsidRPr="00016A66" w14:paraId="56CA560D" w14:textId="77777777" w:rsidTr="004A1F45">
        <w:tc>
          <w:tcPr>
            <w:tcW w:w="1177" w:type="dxa"/>
            <w:shd w:val="clear" w:color="auto" w:fill="F2F2F2" w:themeFill="background1" w:themeFillShade="F2"/>
          </w:tcPr>
          <w:p w14:paraId="4585562D" w14:textId="77777777" w:rsidR="00985053" w:rsidRPr="00016A66" w:rsidRDefault="00FE76FB" w:rsidP="004A1F45">
            <w:pPr>
              <w:rPr>
                <w:rFonts w:asciiTheme="minorHAnsi" w:hAnsiTheme="minorHAnsi"/>
                <w:sz w:val="22"/>
                <w:szCs w:val="22"/>
              </w:rPr>
            </w:pPr>
            <w:r w:rsidRPr="00016A66">
              <w:rPr>
                <w:rFonts w:asciiTheme="minorHAnsi" w:hAnsiTheme="minorHAnsi"/>
                <w:b/>
                <w:sz w:val="22"/>
                <w:szCs w:val="22"/>
              </w:rPr>
              <w:t>For Beauty</w:t>
            </w:r>
          </w:p>
        </w:tc>
        <w:tc>
          <w:tcPr>
            <w:tcW w:w="11040" w:type="dxa"/>
          </w:tcPr>
          <w:p w14:paraId="2747E5A0" w14:textId="77777777" w:rsidR="00985053" w:rsidRPr="00016A66" w:rsidRDefault="00985053" w:rsidP="00F34C7C">
            <w:pPr>
              <w:pStyle w:val="ListParagraph"/>
              <w:numPr>
                <w:ilvl w:val="0"/>
                <w:numId w:val="6"/>
              </w:numPr>
              <w:rPr>
                <w:rFonts w:asciiTheme="minorHAnsi" w:hAnsiTheme="minorHAnsi"/>
                <w:sz w:val="22"/>
                <w:szCs w:val="22"/>
              </w:rPr>
            </w:pPr>
            <w:proofErr w:type="spellStart"/>
            <w:r w:rsidRPr="00016A66">
              <w:rPr>
                <w:rFonts w:asciiTheme="minorHAnsi" w:hAnsiTheme="minorHAnsi"/>
                <w:sz w:val="22"/>
                <w:szCs w:val="22"/>
              </w:rPr>
              <w:t>Lakme</w:t>
            </w:r>
            <w:proofErr w:type="spellEnd"/>
          </w:p>
          <w:p w14:paraId="0C40E679"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Revlon</w:t>
            </w:r>
          </w:p>
          <w:p w14:paraId="30D65E0A"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lastRenderedPageBreak/>
              <w:t>Avon</w:t>
            </w:r>
          </w:p>
          <w:p w14:paraId="2AE2744F"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M.A.C</w:t>
            </w:r>
          </w:p>
          <w:p w14:paraId="4C94C9E6"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Maybelline</w:t>
            </w:r>
          </w:p>
          <w:p w14:paraId="0312562C"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L'Oreal</w:t>
            </w:r>
          </w:p>
          <w:p w14:paraId="718092C0"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Color Bar</w:t>
            </w:r>
          </w:p>
          <w:p w14:paraId="6C8AB581"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Avon</w:t>
            </w:r>
          </w:p>
          <w:p w14:paraId="2061FA0B" w14:textId="77777777" w:rsidR="00985053" w:rsidRPr="00016A66" w:rsidRDefault="00985053"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Elle 18</w:t>
            </w:r>
          </w:p>
          <w:p w14:paraId="69C24C4A" w14:textId="77777777" w:rsidR="00985053" w:rsidRPr="00016A66" w:rsidRDefault="00985053" w:rsidP="00F34C7C">
            <w:pPr>
              <w:pStyle w:val="ListParagraph"/>
              <w:numPr>
                <w:ilvl w:val="0"/>
                <w:numId w:val="6"/>
              </w:numPr>
              <w:rPr>
                <w:rFonts w:asciiTheme="minorHAnsi" w:hAnsiTheme="minorHAnsi"/>
                <w:sz w:val="22"/>
                <w:szCs w:val="22"/>
              </w:rPr>
            </w:pPr>
            <w:proofErr w:type="spellStart"/>
            <w:r w:rsidRPr="00016A66">
              <w:rPr>
                <w:rFonts w:asciiTheme="minorHAnsi" w:hAnsiTheme="minorHAnsi"/>
                <w:sz w:val="22"/>
                <w:szCs w:val="22"/>
              </w:rPr>
              <w:t>Chambor</w:t>
            </w:r>
            <w:proofErr w:type="spellEnd"/>
          </w:p>
          <w:p w14:paraId="5DF599FC" w14:textId="77777777" w:rsidR="005542A8" w:rsidRPr="00016A66" w:rsidRDefault="005542A8"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Nivea</w:t>
            </w:r>
          </w:p>
          <w:p w14:paraId="32212FFD" w14:textId="77777777" w:rsidR="005542A8" w:rsidRPr="00016A66" w:rsidRDefault="005542A8" w:rsidP="00F34C7C">
            <w:pPr>
              <w:pStyle w:val="ListParagraph"/>
              <w:numPr>
                <w:ilvl w:val="0"/>
                <w:numId w:val="6"/>
              </w:numPr>
              <w:rPr>
                <w:rFonts w:asciiTheme="minorHAnsi" w:hAnsiTheme="minorHAnsi"/>
                <w:sz w:val="22"/>
                <w:szCs w:val="22"/>
              </w:rPr>
            </w:pPr>
            <w:r w:rsidRPr="00016A66">
              <w:rPr>
                <w:rFonts w:asciiTheme="minorHAnsi" w:hAnsiTheme="minorHAnsi"/>
                <w:sz w:val="22"/>
                <w:szCs w:val="22"/>
              </w:rPr>
              <w:t>Olay</w:t>
            </w:r>
          </w:p>
          <w:p w14:paraId="3E3AD5C7" w14:textId="77777777" w:rsidR="005542A8" w:rsidRPr="00016A66" w:rsidRDefault="005542A8" w:rsidP="00F34C7C">
            <w:pPr>
              <w:pStyle w:val="ListParagraph"/>
              <w:numPr>
                <w:ilvl w:val="0"/>
                <w:numId w:val="6"/>
              </w:numPr>
              <w:rPr>
                <w:rFonts w:asciiTheme="minorHAnsi" w:hAnsiTheme="minorHAnsi"/>
                <w:sz w:val="22"/>
                <w:szCs w:val="22"/>
              </w:rPr>
            </w:pPr>
            <w:proofErr w:type="spellStart"/>
            <w:r w:rsidRPr="00016A66">
              <w:rPr>
                <w:rFonts w:asciiTheme="minorHAnsi" w:hAnsiTheme="minorHAnsi"/>
                <w:sz w:val="22"/>
                <w:szCs w:val="22"/>
              </w:rPr>
              <w:t>Reviva</w:t>
            </w:r>
            <w:proofErr w:type="spellEnd"/>
          </w:p>
          <w:p w14:paraId="7227F71A" w14:textId="77777777" w:rsidR="005542A8" w:rsidRPr="00016A66" w:rsidRDefault="00D13F7D" w:rsidP="005542A8">
            <w:pPr>
              <w:pStyle w:val="ListParagraph"/>
              <w:numPr>
                <w:ilvl w:val="0"/>
                <w:numId w:val="6"/>
              </w:numPr>
              <w:rPr>
                <w:rFonts w:asciiTheme="minorHAnsi" w:hAnsiTheme="minorHAnsi"/>
                <w:sz w:val="22"/>
                <w:szCs w:val="22"/>
              </w:rPr>
            </w:pPr>
            <w:proofErr w:type="spellStart"/>
            <w:r w:rsidRPr="00016A66">
              <w:rPr>
                <w:rFonts w:asciiTheme="minorHAnsi" w:hAnsiTheme="minorHAnsi"/>
                <w:sz w:val="22"/>
                <w:szCs w:val="22"/>
              </w:rPr>
              <w:t>Garnier</w:t>
            </w:r>
            <w:proofErr w:type="spellEnd"/>
          </w:p>
          <w:p w14:paraId="023F890D" w14:textId="77777777" w:rsidR="00D13F7D" w:rsidRPr="00016A66" w:rsidRDefault="00D13F7D"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Shahnaz Husain</w:t>
            </w:r>
          </w:p>
          <w:p w14:paraId="5A795AB6"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Himalaya</w:t>
            </w:r>
          </w:p>
          <w:p w14:paraId="7C99F1A6"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VLCC</w:t>
            </w:r>
          </w:p>
          <w:p w14:paraId="38D875FA" w14:textId="77777777" w:rsidR="003349CA" w:rsidRPr="00016A66" w:rsidRDefault="003349CA" w:rsidP="005542A8">
            <w:pPr>
              <w:pStyle w:val="ListParagraph"/>
              <w:numPr>
                <w:ilvl w:val="0"/>
                <w:numId w:val="6"/>
              </w:numPr>
              <w:rPr>
                <w:rFonts w:asciiTheme="minorHAnsi" w:hAnsiTheme="minorHAnsi"/>
                <w:sz w:val="22"/>
                <w:szCs w:val="22"/>
              </w:rPr>
            </w:pPr>
            <w:proofErr w:type="spellStart"/>
            <w:r w:rsidRPr="00016A66">
              <w:rPr>
                <w:rFonts w:asciiTheme="minorHAnsi" w:hAnsiTheme="minorHAnsi"/>
                <w:sz w:val="22"/>
                <w:szCs w:val="22"/>
              </w:rPr>
              <w:t>Biotique</w:t>
            </w:r>
            <w:proofErr w:type="spellEnd"/>
          </w:p>
          <w:p w14:paraId="6332B748" w14:textId="77777777" w:rsidR="003349CA" w:rsidRPr="00016A66" w:rsidRDefault="003349CA" w:rsidP="005542A8">
            <w:pPr>
              <w:pStyle w:val="ListParagraph"/>
              <w:numPr>
                <w:ilvl w:val="0"/>
                <w:numId w:val="6"/>
              </w:numPr>
              <w:rPr>
                <w:rFonts w:asciiTheme="minorHAnsi" w:hAnsiTheme="minorHAnsi"/>
                <w:sz w:val="22"/>
                <w:szCs w:val="22"/>
              </w:rPr>
            </w:pPr>
            <w:proofErr w:type="spellStart"/>
            <w:r w:rsidRPr="00016A66">
              <w:rPr>
                <w:rFonts w:asciiTheme="minorHAnsi" w:hAnsiTheme="minorHAnsi"/>
                <w:sz w:val="22"/>
                <w:szCs w:val="22"/>
              </w:rPr>
              <w:t>Jovees</w:t>
            </w:r>
            <w:proofErr w:type="spellEnd"/>
          </w:p>
          <w:p w14:paraId="2BAE3F97" w14:textId="77777777" w:rsidR="003349CA" w:rsidRPr="00016A66" w:rsidRDefault="003349CA" w:rsidP="005542A8">
            <w:pPr>
              <w:pStyle w:val="ListParagraph"/>
              <w:numPr>
                <w:ilvl w:val="0"/>
                <w:numId w:val="6"/>
              </w:numPr>
              <w:rPr>
                <w:rFonts w:asciiTheme="minorHAnsi" w:hAnsiTheme="minorHAnsi"/>
                <w:sz w:val="22"/>
                <w:szCs w:val="22"/>
              </w:rPr>
            </w:pPr>
            <w:r w:rsidRPr="00016A66">
              <w:rPr>
                <w:rFonts w:asciiTheme="minorHAnsi" w:hAnsiTheme="minorHAnsi"/>
                <w:sz w:val="22"/>
                <w:szCs w:val="22"/>
              </w:rPr>
              <w:t>Amway</w:t>
            </w:r>
          </w:p>
        </w:tc>
      </w:tr>
      <w:tr w:rsidR="00985053" w:rsidRPr="00016A66" w14:paraId="43659293" w14:textId="77777777" w:rsidTr="004A1F45">
        <w:tc>
          <w:tcPr>
            <w:tcW w:w="1177" w:type="dxa"/>
            <w:shd w:val="clear" w:color="auto" w:fill="F2F2F2" w:themeFill="background1" w:themeFillShade="F2"/>
          </w:tcPr>
          <w:p w14:paraId="2B541487" w14:textId="77777777" w:rsidR="00FE76FB" w:rsidRPr="00016A66" w:rsidRDefault="00FE76FB" w:rsidP="00FE76FB">
            <w:pPr>
              <w:rPr>
                <w:rFonts w:asciiTheme="minorHAnsi" w:hAnsiTheme="minorHAnsi"/>
                <w:b/>
                <w:sz w:val="22"/>
                <w:szCs w:val="22"/>
              </w:rPr>
            </w:pPr>
            <w:r w:rsidRPr="00016A66">
              <w:rPr>
                <w:rFonts w:asciiTheme="minorHAnsi" w:hAnsiTheme="minorHAnsi"/>
                <w:b/>
                <w:sz w:val="22"/>
                <w:szCs w:val="22"/>
              </w:rPr>
              <w:lastRenderedPageBreak/>
              <w:t>For Apparels</w:t>
            </w:r>
          </w:p>
          <w:p w14:paraId="53A456C8" w14:textId="77777777" w:rsidR="00985053" w:rsidRPr="00016A66" w:rsidRDefault="00985053" w:rsidP="004A1F45">
            <w:pPr>
              <w:rPr>
                <w:rFonts w:asciiTheme="minorHAnsi" w:hAnsiTheme="minorHAnsi"/>
                <w:sz w:val="22"/>
                <w:szCs w:val="22"/>
              </w:rPr>
            </w:pPr>
          </w:p>
        </w:tc>
        <w:tc>
          <w:tcPr>
            <w:tcW w:w="11040" w:type="dxa"/>
          </w:tcPr>
          <w:p w14:paraId="62A22B65" w14:textId="77777777" w:rsidR="00985053" w:rsidRPr="00016A66" w:rsidRDefault="00985053"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Aaboli</w:t>
            </w:r>
            <w:proofErr w:type="spellEnd"/>
          </w:p>
          <w:p w14:paraId="02679B62"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Biba</w:t>
            </w:r>
          </w:p>
          <w:p w14:paraId="5BC0C256"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Diya</w:t>
            </w:r>
          </w:p>
          <w:p w14:paraId="0CEC3EE1"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EK</w:t>
            </w:r>
          </w:p>
          <w:p w14:paraId="5E34FBDA" w14:textId="77777777" w:rsidR="00985053" w:rsidRPr="00016A66" w:rsidRDefault="00985053"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Fabindia</w:t>
            </w:r>
            <w:proofErr w:type="spellEnd"/>
          </w:p>
          <w:p w14:paraId="31AECA4A" w14:textId="77777777" w:rsidR="00985053" w:rsidRPr="00016A66" w:rsidRDefault="00985053"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Melange</w:t>
            </w:r>
            <w:proofErr w:type="spellEnd"/>
          </w:p>
          <w:p w14:paraId="19934889" w14:textId="77777777" w:rsidR="00985053" w:rsidRPr="00016A66" w:rsidRDefault="00985053"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Rangriti</w:t>
            </w:r>
            <w:proofErr w:type="spellEnd"/>
          </w:p>
          <w:p w14:paraId="42526678"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Allen </w:t>
            </w:r>
            <w:proofErr w:type="spellStart"/>
            <w:r w:rsidRPr="00016A66">
              <w:rPr>
                <w:rFonts w:asciiTheme="minorHAnsi" w:hAnsiTheme="minorHAnsi"/>
                <w:sz w:val="22"/>
                <w:szCs w:val="22"/>
              </w:rPr>
              <w:t>Solly</w:t>
            </w:r>
            <w:proofErr w:type="spellEnd"/>
          </w:p>
          <w:p w14:paraId="6E31D3FF"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Arrow</w:t>
            </w:r>
          </w:p>
          <w:p w14:paraId="089EC5A4"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Wrangler</w:t>
            </w:r>
          </w:p>
          <w:p w14:paraId="4E10DC8D" w14:textId="77777777" w:rsidR="00985053" w:rsidRPr="00016A66" w:rsidRDefault="00985053"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Provogue</w:t>
            </w:r>
            <w:proofErr w:type="spellEnd"/>
          </w:p>
          <w:p w14:paraId="77E9DAFF"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Killer</w:t>
            </w:r>
          </w:p>
          <w:p w14:paraId="6183574E"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Madura Garments</w:t>
            </w:r>
          </w:p>
          <w:p w14:paraId="06B9301E"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Raymond</w:t>
            </w:r>
          </w:p>
          <w:p w14:paraId="0977AE24" w14:textId="77777777" w:rsidR="00985053" w:rsidRPr="00016A66" w:rsidRDefault="00985053"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Pantaloon</w:t>
            </w:r>
            <w:proofErr w:type="spellEnd"/>
          </w:p>
          <w:p w14:paraId="4F605A3E" w14:textId="77777777" w:rsidR="00985053" w:rsidRPr="00016A66" w:rsidRDefault="00985053"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lastRenderedPageBreak/>
              <w:t>Levi Strauss</w:t>
            </w:r>
          </w:p>
          <w:p w14:paraId="3E72DB15" w14:textId="77777777" w:rsidR="00FE76FB" w:rsidRPr="00016A66" w:rsidRDefault="00FE76FB"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Levi</w:t>
            </w:r>
            <w:r w:rsidR="00453836" w:rsidRPr="00016A66">
              <w:rPr>
                <w:rFonts w:asciiTheme="minorHAnsi" w:hAnsiTheme="minorHAnsi"/>
                <w:sz w:val="22"/>
                <w:szCs w:val="22"/>
              </w:rPr>
              <w:t>’</w:t>
            </w:r>
            <w:r w:rsidRPr="00016A66">
              <w:rPr>
                <w:rFonts w:asciiTheme="minorHAnsi" w:hAnsiTheme="minorHAnsi"/>
                <w:sz w:val="22"/>
                <w:szCs w:val="22"/>
              </w:rPr>
              <w:t>s</w:t>
            </w:r>
          </w:p>
          <w:p w14:paraId="574B974F" w14:textId="77777777" w:rsidR="00CB098E" w:rsidRPr="00016A66" w:rsidRDefault="00CB098E"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DJ&amp;C</w:t>
            </w:r>
          </w:p>
          <w:p w14:paraId="09F89402" w14:textId="77777777" w:rsidR="00FE76FB" w:rsidRPr="00016A66" w:rsidRDefault="00FE76FB"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Spykar</w:t>
            </w:r>
            <w:proofErr w:type="spellEnd"/>
          </w:p>
          <w:p w14:paraId="2052D031"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Peter England</w:t>
            </w:r>
          </w:p>
          <w:p w14:paraId="2409BBDF"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John Miller</w:t>
            </w:r>
          </w:p>
          <w:p w14:paraId="24792C36"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Wills</w:t>
            </w:r>
          </w:p>
          <w:p w14:paraId="57A1D10F"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Mufti</w:t>
            </w:r>
          </w:p>
          <w:p w14:paraId="75DE0430" w14:textId="77777777" w:rsidR="00453836" w:rsidRPr="00016A66" w:rsidRDefault="00453836" w:rsidP="00F34C7C">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Oxemberg</w:t>
            </w:r>
            <w:proofErr w:type="spellEnd"/>
          </w:p>
          <w:p w14:paraId="61539A2D"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United colors of Benetton</w:t>
            </w:r>
          </w:p>
          <w:p w14:paraId="5F4E8A2F"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Pepe Jeans</w:t>
            </w:r>
          </w:p>
          <w:p w14:paraId="6318251C"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Lee</w:t>
            </w:r>
          </w:p>
          <w:p w14:paraId="30547C90" w14:textId="77777777" w:rsidR="00453836" w:rsidRPr="00016A66" w:rsidRDefault="0045383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Van Heusen</w:t>
            </w:r>
          </w:p>
          <w:p w14:paraId="343B6E8A" w14:textId="77777777" w:rsidR="007169E6" w:rsidRPr="00016A66" w:rsidRDefault="007169E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Barbie</w:t>
            </w:r>
          </w:p>
          <w:p w14:paraId="670C6FE2" w14:textId="77777777" w:rsidR="007169E6" w:rsidRPr="00016A66" w:rsidRDefault="007169E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Disney</w:t>
            </w:r>
          </w:p>
          <w:p w14:paraId="632D2371" w14:textId="77777777" w:rsidR="007169E6" w:rsidRPr="00016A66" w:rsidRDefault="007169E6" w:rsidP="00F34C7C">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Gini &amp; </w:t>
            </w:r>
            <w:proofErr w:type="spellStart"/>
            <w:r w:rsidRPr="00016A66">
              <w:rPr>
                <w:rFonts w:asciiTheme="minorHAnsi" w:hAnsiTheme="minorHAnsi"/>
                <w:sz w:val="22"/>
                <w:szCs w:val="22"/>
              </w:rPr>
              <w:t>Jony</w:t>
            </w:r>
            <w:proofErr w:type="spellEnd"/>
          </w:p>
          <w:p w14:paraId="55B586EF"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 Orange and Orchid</w:t>
            </w:r>
          </w:p>
          <w:p w14:paraId="30065358"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 </w:t>
            </w:r>
            <w:proofErr w:type="spellStart"/>
            <w:r w:rsidRPr="00016A66">
              <w:rPr>
                <w:rFonts w:asciiTheme="minorHAnsi" w:hAnsiTheme="minorHAnsi"/>
                <w:sz w:val="22"/>
                <w:szCs w:val="22"/>
              </w:rPr>
              <w:t>Goodway</w:t>
            </w:r>
            <w:proofErr w:type="spellEnd"/>
          </w:p>
          <w:p w14:paraId="7DB82C9C"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Cool Baby  Cool Baby</w:t>
            </w:r>
          </w:p>
          <w:p w14:paraId="1D944E1E" w14:textId="77777777" w:rsidR="007169E6" w:rsidRPr="00016A66" w:rsidRDefault="007169E6" w:rsidP="007169E6">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NeedyBee</w:t>
            </w:r>
            <w:proofErr w:type="spellEnd"/>
            <w:r w:rsidRPr="00016A66">
              <w:rPr>
                <w:rFonts w:asciiTheme="minorHAnsi" w:hAnsiTheme="minorHAnsi"/>
                <w:sz w:val="22"/>
                <w:szCs w:val="22"/>
              </w:rPr>
              <w:t xml:space="preserve">  </w:t>
            </w:r>
            <w:proofErr w:type="spellStart"/>
            <w:r w:rsidRPr="00016A66">
              <w:rPr>
                <w:rFonts w:asciiTheme="minorHAnsi" w:hAnsiTheme="minorHAnsi"/>
                <w:sz w:val="22"/>
                <w:szCs w:val="22"/>
              </w:rPr>
              <w:t>NeedyBee</w:t>
            </w:r>
            <w:proofErr w:type="spellEnd"/>
          </w:p>
          <w:p w14:paraId="5D8588AC"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Easy Feel  Easy Feel</w:t>
            </w:r>
          </w:p>
          <w:p w14:paraId="66D91C07" w14:textId="77777777" w:rsidR="007169E6" w:rsidRPr="00016A66" w:rsidRDefault="007169E6" w:rsidP="007169E6">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PinkXenia</w:t>
            </w:r>
            <w:proofErr w:type="spellEnd"/>
            <w:r w:rsidRPr="00016A66">
              <w:rPr>
                <w:rFonts w:asciiTheme="minorHAnsi" w:hAnsiTheme="minorHAnsi"/>
                <w:sz w:val="22"/>
                <w:szCs w:val="22"/>
              </w:rPr>
              <w:t xml:space="preserve">  </w:t>
            </w:r>
            <w:proofErr w:type="spellStart"/>
            <w:r w:rsidRPr="00016A66">
              <w:rPr>
                <w:rFonts w:asciiTheme="minorHAnsi" w:hAnsiTheme="minorHAnsi"/>
                <w:sz w:val="22"/>
                <w:szCs w:val="22"/>
              </w:rPr>
              <w:t>PinkXenia</w:t>
            </w:r>
            <w:proofErr w:type="spellEnd"/>
          </w:p>
          <w:p w14:paraId="321527D0"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Lifestyle - You  Lifestyle - You</w:t>
            </w:r>
          </w:p>
          <w:p w14:paraId="70A52649"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DSB  </w:t>
            </w:r>
            <w:proofErr w:type="spellStart"/>
            <w:r w:rsidRPr="00016A66">
              <w:rPr>
                <w:rFonts w:asciiTheme="minorHAnsi" w:hAnsiTheme="minorHAnsi"/>
                <w:sz w:val="22"/>
                <w:szCs w:val="22"/>
              </w:rPr>
              <w:t>DSB</w:t>
            </w:r>
            <w:proofErr w:type="spellEnd"/>
          </w:p>
          <w:p w14:paraId="0ABAA28D"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Naughty Baby  Naughty Baby</w:t>
            </w:r>
          </w:p>
          <w:p w14:paraId="34FAC195"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House of Quirk  House of Quirk</w:t>
            </w:r>
          </w:p>
          <w:p w14:paraId="12E13A1D"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MYKID  </w:t>
            </w:r>
            <w:proofErr w:type="spellStart"/>
            <w:r w:rsidRPr="00016A66">
              <w:rPr>
                <w:rFonts w:asciiTheme="minorHAnsi" w:hAnsiTheme="minorHAnsi"/>
                <w:sz w:val="22"/>
                <w:szCs w:val="22"/>
              </w:rPr>
              <w:t>MYKID</w:t>
            </w:r>
            <w:proofErr w:type="spellEnd"/>
          </w:p>
          <w:p w14:paraId="657F1ADD" w14:textId="77777777" w:rsidR="007169E6" w:rsidRPr="00016A66" w:rsidRDefault="007169E6" w:rsidP="007169E6">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Aglare</w:t>
            </w:r>
            <w:proofErr w:type="spellEnd"/>
            <w:r w:rsidRPr="00016A66">
              <w:rPr>
                <w:rFonts w:asciiTheme="minorHAnsi" w:hAnsiTheme="minorHAnsi"/>
                <w:sz w:val="22"/>
                <w:szCs w:val="22"/>
              </w:rPr>
              <w:t xml:space="preserve">  </w:t>
            </w:r>
            <w:proofErr w:type="spellStart"/>
            <w:r w:rsidRPr="00016A66">
              <w:rPr>
                <w:rFonts w:asciiTheme="minorHAnsi" w:hAnsiTheme="minorHAnsi"/>
                <w:sz w:val="22"/>
                <w:szCs w:val="22"/>
              </w:rPr>
              <w:t>Aglare</w:t>
            </w:r>
            <w:proofErr w:type="spellEnd"/>
          </w:p>
          <w:p w14:paraId="58367031" w14:textId="77777777" w:rsidR="007169E6" w:rsidRPr="00016A66" w:rsidRDefault="007169E6" w:rsidP="007169E6">
            <w:pPr>
              <w:pStyle w:val="ListParagraph"/>
              <w:numPr>
                <w:ilvl w:val="0"/>
                <w:numId w:val="7"/>
              </w:numPr>
              <w:rPr>
                <w:rFonts w:asciiTheme="minorHAnsi" w:hAnsiTheme="minorHAnsi"/>
                <w:sz w:val="22"/>
                <w:szCs w:val="22"/>
              </w:rPr>
            </w:pPr>
            <w:r w:rsidRPr="00016A66">
              <w:rPr>
                <w:rFonts w:asciiTheme="minorHAnsi" w:hAnsiTheme="minorHAnsi"/>
                <w:sz w:val="22"/>
                <w:szCs w:val="22"/>
              </w:rPr>
              <w:t>Beau &amp; Belle Littles  Beau &amp; Belle Littles</w:t>
            </w:r>
          </w:p>
          <w:p w14:paraId="3B7AF4D2"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Lilliput</w:t>
            </w:r>
          </w:p>
          <w:p w14:paraId="770F0124"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Weekender</w:t>
            </w:r>
          </w:p>
          <w:p w14:paraId="15ABAEA7" w14:textId="77777777" w:rsidR="00377CC2" w:rsidRPr="00016A66" w:rsidRDefault="00377CC2" w:rsidP="00377CC2">
            <w:pPr>
              <w:pStyle w:val="ListParagraph"/>
              <w:numPr>
                <w:ilvl w:val="0"/>
                <w:numId w:val="7"/>
              </w:numPr>
              <w:rPr>
                <w:rFonts w:asciiTheme="minorHAnsi" w:hAnsiTheme="minorHAnsi"/>
                <w:sz w:val="22"/>
                <w:szCs w:val="22"/>
              </w:rPr>
            </w:pPr>
            <w:proofErr w:type="spellStart"/>
            <w:r w:rsidRPr="00016A66">
              <w:rPr>
                <w:rFonts w:asciiTheme="minorHAnsi" w:hAnsiTheme="minorHAnsi"/>
                <w:sz w:val="22"/>
                <w:szCs w:val="22"/>
              </w:rPr>
              <w:t>Zapp</w:t>
            </w:r>
            <w:proofErr w:type="spellEnd"/>
          </w:p>
          <w:p w14:paraId="7657F7C9"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 The </w:t>
            </w:r>
            <w:proofErr w:type="spellStart"/>
            <w:r w:rsidRPr="00016A66">
              <w:rPr>
                <w:rFonts w:asciiTheme="minorHAnsi" w:hAnsiTheme="minorHAnsi"/>
                <w:sz w:val="22"/>
                <w:szCs w:val="22"/>
              </w:rPr>
              <w:t>Gud</w:t>
            </w:r>
            <w:proofErr w:type="spellEnd"/>
            <w:r w:rsidRPr="00016A66">
              <w:rPr>
                <w:rFonts w:asciiTheme="minorHAnsi" w:hAnsiTheme="minorHAnsi"/>
                <w:sz w:val="22"/>
                <w:szCs w:val="22"/>
              </w:rPr>
              <w:t xml:space="preserve"> Look </w:t>
            </w:r>
          </w:p>
          <w:p w14:paraId="27C9BFEC"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lastRenderedPageBreak/>
              <w:t xml:space="preserve">  </w:t>
            </w:r>
            <w:proofErr w:type="spellStart"/>
            <w:r w:rsidRPr="00016A66">
              <w:rPr>
                <w:rFonts w:asciiTheme="minorHAnsi" w:hAnsiTheme="minorHAnsi"/>
                <w:sz w:val="22"/>
                <w:szCs w:val="22"/>
              </w:rPr>
              <w:t>DeDe'S</w:t>
            </w:r>
            <w:proofErr w:type="spellEnd"/>
            <w:r w:rsidRPr="00016A66">
              <w:rPr>
                <w:rFonts w:asciiTheme="minorHAnsi" w:hAnsiTheme="minorHAnsi"/>
                <w:sz w:val="22"/>
                <w:szCs w:val="22"/>
              </w:rPr>
              <w:t xml:space="preserve"> </w:t>
            </w:r>
          </w:p>
          <w:p w14:paraId="01D49BC7"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DivyaEmporio</w:t>
            </w:r>
            <w:proofErr w:type="spellEnd"/>
            <w:r w:rsidRPr="00016A66">
              <w:rPr>
                <w:rFonts w:asciiTheme="minorHAnsi" w:hAnsiTheme="minorHAnsi"/>
                <w:sz w:val="22"/>
                <w:szCs w:val="22"/>
              </w:rPr>
              <w:t xml:space="preserve"> </w:t>
            </w:r>
          </w:p>
          <w:p w14:paraId="5468C901"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 Vibes </w:t>
            </w:r>
          </w:p>
          <w:p w14:paraId="52F40F8B"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silkone</w:t>
            </w:r>
            <w:proofErr w:type="spellEnd"/>
            <w:r w:rsidRPr="00016A66">
              <w:rPr>
                <w:rFonts w:asciiTheme="minorHAnsi" w:hAnsiTheme="minorHAnsi"/>
                <w:sz w:val="22"/>
                <w:szCs w:val="22"/>
              </w:rPr>
              <w:t xml:space="preserve"> </w:t>
            </w:r>
          </w:p>
          <w:p w14:paraId="780532B7"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 A V Fashion </w:t>
            </w:r>
          </w:p>
          <w:p w14:paraId="7A7793E8"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 Salwar Studio </w:t>
            </w:r>
          </w:p>
          <w:p w14:paraId="58722E2E"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Clickedia</w:t>
            </w:r>
            <w:proofErr w:type="spellEnd"/>
            <w:r w:rsidRPr="00016A66">
              <w:rPr>
                <w:rFonts w:asciiTheme="minorHAnsi" w:hAnsiTheme="minorHAnsi"/>
                <w:sz w:val="22"/>
                <w:szCs w:val="22"/>
              </w:rPr>
              <w:t xml:space="preserve"> </w:t>
            </w:r>
          </w:p>
          <w:p w14:paraId="2F628124"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Vaamsi</w:t>
            </w:r>
            <w:proofErr w:type="spellEnd"/>
            <w:r w:rsidRPr="00016A66">
              <w:rPr>
                <w:rFonts w:asciiTheme="minorHAnsi" w:hAnsiTheme="minorHAnsi"/>
                <w:sz w:val="22"/>
                <w:szCs w:val="22"/>
              </w:rPr>
              <w:t xml:space="preserve"> </w:t>
            </w:r>
          </w:p>
          <w:p w14:paraId="7101012A"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Anu</w:t>
            </w:r>
            <w:proofErr w:type="spellEnd"/>
            <w:r w:rsidRPr="00016A66">
              <w:rPr>
                <w:rFonts w:asciiTheme="minorHAnsi" w:hAnsiTheme="minorHAnsi"/>
                <w:sz w:val="22"/>
                <w:szCs w:val="22"/>
              </w:rPr>
              <w:t xml:space="preserve"> Clothing </w:t>
            </w:r>
          </w:p>
          <w:p w14:paraId="4E96A636"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 Leading Lady </w:t>
            </w:r>
          </w:p>
          <w:p w14:paraId="04734C7F"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mrig</w:t>
            </w:r>
            <w:proofErr w:type="spellEnd"/>
            <w:r w:rsidRPr="00016A66">
              <w:rPr>
                <w:rFonts w:asciiTheme="minorHAnsi" w:hAnsiTheme="minorHAnsi"/>
                <w:sz w:val="22"/>
                <w:szCs w:val="22"/>
              </w:rPr>
              <w:t xml:space="preserve"> </w:t>
            </w:r>
          </w:p>
          <w:p w14:paraId="564A66AC"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Paheli</w:t>
            </w:r>
            <w:proofErr w:type="spellEnd"/>
            <w:r w:rsidRPr="00016A66">
              <w:rPr>
                <w:rFonts w:asciiTheme="minorHAnsi" w:hAnsiTheme="minorHAnsi"/>
                <w:sz w:val="22"/>
                <w:szCs w:val="22"/>
              </w:rPr>
              <w:t xml:space="preserve"> </w:t>
            </w:r>
          </w:p>
          <w:p w14:paraId="7F51B9B5"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 FABFIRKI </w:t>
            </w:r>
          </w:p>
          <w:p w14:paraId="7D4E642A" w14:textId="77777777" w:rsidR="00377CC2" w:rsidRPr="00016A66" w:rsidRDefault="00377CC2" w:rsidP="00377CC2">
            <w:pPr>
              <w:pStyle w:val="ListParagraph"/>
              <w:numPr>
                <w:ilvl w:val="0"/>
                <w:numId w:val="7"/>
              </w:numPr>
              <w:rPr>
                <w:rFonts w:asciiTheme="minorHAnsi" w:hAnsiTheme="minorHAnsi"/>
                <w:sz w:val="22"/>
                <w:szCs w:val="22"/>
              </w:rPr>
            </w:pPr>
            <w:r w:rsidRPr="00016A66">
              <w:rPr>
                <w:rFonts w:asciiTheme="minorHAnsi" w:hAnsiTheme="minorHAnsi"/>
                <w:sz w:val="22"/>
                <w:szCs w:val="22"/>
              </w:rPr>
              <w:t xml:space="preserve">  </w:t>
            </w:r>
            <w:proofErr w:type="spellStart"/>
            <w:r w:rsidRPr="00016A66">
              <w:rPr>
                <w:rFonts w:asciiTheme="minorHAnsi" w:hAnsiTheme="minorHAnsi"/>
                <w:sz w:val="22"/>
                <w:szCs w:val="22"/>
              </w:rPr>
              <w:t>Ustaad</w:t>
            </w:r>
            <w:proofErr w:type="spellEnd"/>
            <w:r w:rsidRPr="00016A66">
              <w:rPr>
                <w:rFonts w:asciiTheme="minorHAnsi" w:hAnsiTheme="minorHAnsi"/>
                <w:sz w:val="22"/>
                <w:szCs w:val="22"/>
              </w:rPr>
              <w:t xml:space="preserve"> </w:t>
            </w:r>
          </w:p>
        </w:tc>
      </w:tr>
      <w:tr w:rsidR="00985053" w:rsidRPr="00016A66" w14:paraId="61A9FD70" w14:textId="77777777" w:rsidTr="004A1F45">
        <w:tc>
          <w:tcPr>
            <w:tcW w:w="1177" w:type="dxa"/>
            <w:shd w:val="clear" w:color="auto" w:fill="F2F2F2" w:themeFill="background1" w:themeFillShade="F2"/>
          </w:tcPr>
          <w:p w14:paraId="2AB4D9DC" w14:textId="77777777" w:rsidR="00FE76FB" w:rsidRPr="00016A66" w:rsidRDefault="00FE76FB" w:rsidP="00FE76FB">
            <w:pPr>
              <w:rPr>
                <w:rFonts w:asciiTheme="minorHAnsi" w:hAnsiTheme="minorHAnsi"/>
                <w:b/>
                <w:sz w:val="22"/>
                <w:szCs w:val="22"/>
              </w:rPr>
            </w:pPr>
            <w:r w:rsidRPr="00016A66">
              <w:rPr>
                <w:rFonts w:asciiTheme="minorHAnsi" w:hAnsiTheme="minorHAnsi"/>
                <w:b/>
                <w:sz w:val="22"/>
                <w:szCs w:val="22"/>
              </w:rPr>
              <w:lastRenderedPageBreak/>
              <w:t>For Bags</w:t>
            </w:r>
          </w:p>
          <w:p w14:paraId="77169932" w14:textId="77777777" w:rsidR="00985053" w:rsidRPr="00016A66" w:rsidRDefault="00985053" w:rsidP="004A1F45">
            <w:pPr>
              <w:rPr>
                <w:rFonts w:asciiTheme="minorHAnsi" w:hAnsiTheme="minorHAnsi"/>
                <w:sz w:val="22"/>
                <w:szCs w:val="22"/>
              </w:rPr>
            </w:pPr>
          </w:p>
        </w:tc>
        <w:tc>
          <w:tcPr>
            <w:tcW w:w="11040" w:type="dxa"/>
          </w:tcPr>
          <w:p w14:paraId="39000FEC"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10th Planet</w:t>
            </w:r>
          </w:p>
          <w:p w14:paraId="526F94D8"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1Bolzo</w:t>
            </w:r>
          </w:p>
          <w:p w14:paraId="1DAE0095"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120 Spice</w:t>
            </w:r>
          </w:p>
          <w:p w14:paraId="37590D00"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2ndmay</w:t>
            </w:r>
          </w:p>
          <w:p w14:paraId="6E548DAB"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3 coins plus</w:t>
            </w:r>
          </w:p>
          <w:p w14:paraId="3CCBBCB4"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Adidas</w:t>
            </w:r>
          </w:p>
          <w:p w14:paraId="6F13084D" w14:textId="77777777" w:rsidR="00985053" w:rsidRPr="00016A66" w:rsidRDefault="00985053" w:rsidP="00F34C7C">
            <w:pPr>
              <w:pStyle w:val="ListParagraph"/>
              <w:numPr>
                <w:ilvl w:val="0"/>
                <w:numId w:val="8"/>
              </w:numPr>
              <w:rPr>
                <w:rFonts w:asciiTheme="minorHAnsi" w:hAnsiTheme="minorHAnsi"/>
                <w:sz w:val="22"/>
                <w:szCs w:val="22"/>
              </w:rPr>
            </w:pPr>
            <w:proofErr w:type="spellStart"/>
            <w:r w:rsidRPr="00016A66">
              <w:rPr>
                <w:rFonts w:asciiTheme="minorHAnsi" w:hAnsiTheme="minorHAnsi"/>
                <w:sz w:val="22"/>
                <w:szCs w:val="22"/>
              </w:rPr>
              <w:t>Baggit</w:t>
            </w:r>
            <w:proofErr w:type="spellEnd"/>
          </w:p>
          <w:p w14:paraId="483253AE" w14:textId="77777777" w:rsidR="00985053" w:rsidRPr="00016A66" w:rsidRDefault="00985053" w:rsidP="00F34C7C">
            <w:pPr>
              <w:pStyle w:val="ListParagraph"/>
              <w:numPr>
                <w:ilvl w:val="0"/>
                <w:numId w:val="8"/>
              </w:numPr>
              <w:rPr>
                <w:rFonts w:asciiTheme="minorHAnsi" w:hAnsiTheme="minorHAnsi"/>
                <w:sz w:val="22"/>
                <w:szCs w:val="22"/>
              </w:rPr>
            </w:pPr>
            <w:proofErr w:type="spellStart"/>
            <w:r w:rsidRPr="00016A66">
              <w:rPr>
                <w:rFonts w:asciiTheme="minorHAnsi" w:hAnsiTheme="minorHAnsi"/>
                <w:sz w:val="22"/>
                <w:szCs w:val="22"/>
              </w:rPr>
              <w:t>Hidesign</w:t>
            </w:r>
            <w:proofErr w:type="spellEnd"/>
          </w:p>
          <w:p w14:paraId="4DC10EA8" w14:textId="77777777" w:rsidR="00985053" w:rsidRPr="00016A66" w:rsidRDefault="00985053" w:rsidP="00F34C7C">
            <w:pPr>
              <w:pStyle w:val="ListParagraph"/>
              <w:numPr>
                <w:ilvl w:val="0"/>
                <w:numId w:val="8"/>
              </w:numPr>
              <w:rPr>
                <w:rFonts w:asciiTheme="minorHAnsi" w:hAnsiTheme="minorHAnsi"/>
                <w:sz w:val="22"/>
                <w:szCs w:val="22"/>
              </w:rPr>
            </w:pPr>
            <w:proofErr w:type="spellStart"/>
            <w:r w:rsidRPr="00016A66">
              <w:rPr>
                <w:rFonts w:asciiTheme="minorHAnsi" w:hAnsiTheme="minorHAnsi"/>
                <w:sz w:val="22"/>
                <w:szCs w:val="22"/>
              </w:rPr>
              <w:t>Lavie</w:t>
            </w:r>
            <w:proofErr w:type="spellEnd"/>
          </w:p>
          <w:p w14:paraId="025C11B6" w14:textId="77777777" w:rsidR="00985053" w:rsidRPr="00016A66" w:rsidRDefault="00985053" w:rsidP="00F34C7C">
            <w:pPr>
              <w:pStyle w:val="ListParagraph"/>
              <w:numPr>
                <w:ilvl w:val="0"/>
                <w:numId w:val="8"/>
              </w:numPr>
              <w:rPr>
                <w:rFonts w:asciiTheme="minorHAnsi" w:hAnsiTheme="minorHAnsi"/>
                <w:sz w:val="22"/>
                <w:szCs w:val="22"/>
              </w:rPr>
            </w:pPr>
            <w:proofErr w:type="spellStart"/>
            <w:r w:rsidRPr="00016A66">
              <w:rPr>
                <w:rFonts w:asciiTheme="minorHAnsi" w:hAnsiTheme="minorHAnsi"/>
                <w:sz w:val="22"/>
                <w:szCs w:val="22"/>
              </w:rPr>
              <w:t>Caprese</w:t>
            </w:r>
            <w:proofErr w:type="spellEnd"/>
          </w:p>
          <w:p w14:paraId="21201BF5" w14:textId="77777777" w:rsidR="00985053" w:rsidRPr="00016A66" w:rsidRDefault="00985053" w:rsidP="00F34C7C">
            <w:pPr>
              <w:pStyle w:val="ListParagraph"/>
              <w:numPr>
                <w:ilvl w:val="0"/>
                <w:numId w:val="8"/>
              </w:numPr>
              <w:rPr>
                <w:rFonts w:asciiTheme="minorHAnsi" w:hAnsiTheme="minorHAnsi"/>
                <w:sz w:val="22"/>
                <w:szCs w:val="22"/>
              </w:rPr>
            </w:pPr>
            <w:proofErr w:type="spellStart"/>
            <w:r w:rsidRPr="00016A66">
              <w:rPr>
                <w:rFonts w:asciiTheme="minorHAnsi" w:hAnsiTheme="minorHAnsi"/>
                <w:sz w:val="22"/>
                <w:szCs w:val="22"/>
              </w:rPr>
              <w:t>Ladida</w:t>
            </w:r>
            <w:proofErr w:type="spellEnd"/>
          </w:p>
          <w:p w14:paraId="67DD3941"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The House of Tara</w:t>
            </w:r>
          </w:p>
          <w:p w14:paraId="2CEA6CBF"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Da Milano</w:t>
            </w:r>
          </w:p>
          <w:p w14:paraId="385AB813"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 xml:space="preserve">Lino </w:t>
            </w:r>
            <w:proofErr w:type="spellStart"/>
            <w:r w:rsidRPr="00016A66">
              <w:rPr>
                <w:rFonts w:asciiTheme="minorHAnsi" w:hAnsiTheme="minorHAnsi"/>
                <w:sz w:val="22"/>
                <w:szCs w:val="22"/>
              </w:rPr>
              <w:t>Perros</w:t>
            </w:r>
            <w:proofErr w:type="spellEnd"/>
          </w:p>
          <w:p w14:paraId="0B547ED5"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Peperone</w:t>
            </w:r>
          </w:p>
          <w:p w14:paraId="43926142" w14:textId="77777777" w:rsidR="00985053" w:rsidRPr="00016A66" w:rsidRDefault="00985053" w:rsidP="00F34C7C">
            <w:pPr>
              <w:pStyle w:val="ListParagraph"/>
              <w:numPr>
                <w:ilvl w:val="0"/>
                <w:numId w:val="8"/>
              </w:numPr>
              <w:rPr>
                <w:rFonts w:asciiTheme="minorHAnsi" w:hAnsiTheme="minorHAnsi"/>
                <w:sz w:val="22"/>
                <w:szCs w:val="22"/>
              </w:rPr>
            </w:pPr>
            <w:r w:rsidRPr="00016A66">
              <w:rPr>
                <w:rFonts w:asciiTheme="minorHAnsi" w:hAnsiTheme="minorHAnsi"/>
                <w:sz w:val="22"/>
                <w:szCs w:val="22"/>
              </w:rPr>
              <w:t xml:space="preserve">Kara </w:t>
            </w:r>
          </w:p>
        </w:tc>
      </w:tr>
      <w:tr w:rsidR="00985053" w:rsidRPr="00016A66" w14:paraId="413F9DD7" w14:textId="77777777" w:rsidTr="004A1F45">
        <w:tc>
          <w:tcPr>
            <w:tcW w:w="1177" w:type="dxa"/>
            <w:shd w:val="clear" w:color="auto" w:fill="F2F2F2" w:themeFill="background1" w:themeFillShade="F2"/>
          </w:tcPr>
          <w:p w14:paraId="516C9112" w14:textId="77777777" w:rsidR="00FE76FB" w:rsidRPr="00016A66" w:rsidRDefault="00FE76FB" w:rsidP="00FE76FB">
            <w:pPr>
              <w:rPr>
                <w:rFonts w:asciiTheme="minorHAnsi" w:hAnsiTheme="minorHAnsi"/>
                <w:b/>
                <w:sz w:val="22"/>
                <w:szCs w:val="22"/>
              </w:rPr>
            </w:pPr>
            <w:r w:rsidRPr="00016A66">
              <w:rPr>
                <w:rFonts w:asciiTheme="minorHAnsi" w:hAnsiTheme="minorHAnsi"/>
                <w:b/>
                <w:sz w:val="22"/>
                <w:szCs w:val="22"/>
              </w:rPr>
              <w:t>For Mobiles</w:t>
            </w:r>
          </w:p>
          <w:p w14:paraId="4D064225" w14:textId="77777777" w:rsidR="00985053" w:rsidRPr="00016A66" w:rsidRDefault="00985053" w:rsidP="004A1F45">
            <w:pPr>
              <w:rPr>
                <w:rFonts w:asciiTheme="minorHAnsi" w:hAnsiTheme="minorHAnsi"/>
                <w:sz w:val="22"/>
                <w:szCs w:val="22"/>
              </w:rPr>
            </w:pPr>
          </w:p>
        </w:tc>
        <w:tc>
          <w:tcPr>
            <w:tcW w:w="11040" w:type="dxa"/>
          </w:tcPr>
          <w:p w14:paraId="042460C8"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Samsung</w:t>
            </w:r>
          </w:p>
          <w:p w14:paraId="02A19C3F"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Sony</w:t>
            </w:r>
          </w:p>
          <w:p w14:paraId="0CF3CA39"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Apple</w:t>
            </w:r>
          </w:p>
          <w:p w14:paraId="7FA19C0F"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lastRenderedPageBreak/>
              <w:t>HTC</w:t>
            </w:r>
          </w:p>
          <w:p w14:paraId="75ECFADA"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Microsoft</w:t>
            </w:r>
          </w:p>
          <w:p w14:paraId="1F60613A"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Nokia</w:t>
            </w:r>
          </w:p>
          <w:p w14:paraId="4F7EB46D"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LG</w:t>
            </w:r>
          </w:p>
          <w:p w14:paraId="4ADCA8F1" w14:textId="77777777" w:rsidR="00985053" w:rsidRPr="00016A66" w:rsidRDefault="00985053" w:rsidP="00F34C7C">
            <w:pPr>
              <w:pStyle w:val="ListParagraph"/>
              <w:numPr>
                <w:ilvl w:val="0"/>
                <w:numId w:val="9"/>
              </w:numPr>
              <w:rPr>
                <w:rFonts w:asciiTheme="minorHAnsi" w:hAnsiTheme="minorHAnsi"/>
                <w:sz w:val="22"/>
                <w:szCs w:val="22"/>
              </w:rPr>
            </w:pPr>
            <w:proofErr w:type="spellStart"/>
            <w:r w:rsidRPr="00016A66">
              <w:rPr>
                <w:rFonts w:asciiTheme="minorHAnsi" w:hAnsiTheme="minorHAnsi"/>
                <w:sz w:val="22"/>
                <w:szCs w:val="22"/>
              </w:rPr>
              <w:t>Lenevo</w:t>
            </w:r>
            <w:proofErr w:type="spellEnd"/>
          </w:p>
          <w:p w14:paraId="0E49FC3F" w14:textId="77777777" w:rsidR="00985053" w:rsidRPr="00016A66" w:rsidRDefault="00985053" w:rsidP="00F34C7C">
            <w:pPr>
              <w:pStyle w:val="ListParagraph"/>
              <w:numPr>
                <w:ilvl w:val="0"/>
                <w:numId w:val="9"/>
              </w:numPr>
              <w:rPr>
                <w:rFonts w:asciiTheme="minorHAnsi" w:hAnsiTheme="minorHAnsi"/>
                <w:sz w:val="22"/>
                <w:szCs w:val="22"/>
              </w:rPr>
            </w:pPr>
            <w:proofErr w:type="spellStart"/>
            <w:r w:rsidRPr="00016A66">
              <w:rPr>
                <w:rFonts w:asciiTheme="minorHAnsi" w:hAnsiTheme="minorHAnsi"/>
                <w:sz w:val="22"/>
                <w:szCs w:val="22"/>
              </w:rPr>
              <w:t>Micromax</w:t>
            </w:r>
            <w:proofErr w:type="spellEnd"/>
          </w:p>
          <w:p w14:paraId="475EB66E"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Panasonic</w:t>
            </w:r>
          </w:p>
          <w:p w14:paraId="178986FC" w14:textId="77777777" w:rsidR="00985053" w:rsidRPr="00016A66" w:rsidRDefault="00985053" w:rsidP="00F34C7C">
            <w:pPr>
              <w:pStyle w:val="ListParagraph"/>
              <w:numPr>
                <w:ilvl w:val="0"/>
                <w:numId w:val="9"/>
              </w:numPr>
              <w:rPr>
                <w:rFonts w:asciiTheme="minorHAnsi" w:hAnsiTheme="minorHAnsi"/>
                <w:sz w:val="22"/>
                <w:szCs w:val="22"/>
              </w:rPr>
            </w:pPr>
            <w:proofErr w:type="spellStart"/>
            <w:r w:rsidRPr="00016A66">
              <w:rPr>
                <w:rFonts w:asciiTheme="minorHAnsi" w:hAnsiTheme="minorHAnsi"/>
                <w:sz w:val="22"/>
                <w:szCs w:val="22"/>
              </w:rPr>
              <w:t>Karbonn</w:t>
            </w:r>
            <w:proofErr w:type="spellEnd"/>
          </w:p>
          <w:p w14:paraId="120C300A" w14:textId="77777777" w:rsidR="00985053" w:rsidRPr="00016A66" w:rsidRDefault="00985053" w:rsidP="00F34C7C">
            <w:pPr>
              <w:pStyle w:val="ListParagraph"/>
              <w:numPr>
                <w:ilvl w:val="0"/>
                <w:numId w:val="9"/>
              </w:numPr>
              <w:rPr>
                <w:rFonts w:asciiTheme="minorHAnsi" w:hAnsiTheme="minorHAnsi"/>
                <w:sz w:val="22"/>
                <w:szCs w:val="22"/>
              </w:rPr>
            </w:pPr>
            <w:proofErr w:type="spellStart"/>
            <w:r w:rsidRPr="00016A66">
              <w:rPr>
                <w:rFonts w:asciiTheme="minorHAnsi" w:hAnsiTheme="minorHAnsi"/>
                <w:sz w:val="22"/>
                <w:szCs w:val="22"/>
              </w:rPr>
              <w:t>Intex</w:t>
            </w:r>
            <w:proofErr w:type="spellEnd"/>
          </w:p>
          <w:p w14:paraId="789BB5D6"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Asus</w:t>
            </w:r>
          </w:p>
          <w:p w14:paraId="089BDA84"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InFocus</w:t>
            </w:r>
          </w:p>
          <w:p w14:paraId="5E1AB286" w14:textId="77777777" w:rsidR="00985053" w:rsidRPr="00016A66" w:rsidRDefault="00985053" w:rsidP="00F34C7C">
            <w:pPr>
              <w:pStyle w:val="ListParagraph"/>
              <w:numPr>
                <w:ilvl w:val="0"/>
                <w:numId w:val="9"/>
              </w:numPr>
              <w:rPr>
                <w:rFonts w:asciiTheme="minorHAnsi" w:hAnsiTheme="minorHAnsi"/>
                <w:sz w:val="22"/>
                <w:szCs w:val="22"/>
              </w:rPr>
            </w:pPr>
            <w:r w:rsidRPr="00016A66">
              <w:rPr>
                <w:rFonts w:asciiTheme="minorHAnsi" w:hAnsiTheme="minorHAnsi"/>
                <w:sz w:val="22"/>
                <w:szCs w:val="22"/>
              </w:rPr>
              <w:t>Motorola</w:t>
            </w:r>
          </w:p>
        </w:tc>
      </w:tr>
    </w:tbl>
    <w:p w14:paraId="40970ECE" w14:textId="77777777" w:rsidR="00BC1275" w:rsidRPr="00016A66" w:rsidRDefault="00BC1275" w:rsidP="00BC1275"/>
    <w:p w14:paraId="7E1FDC89" w14:textId="77777777" w:rsidR="00E678DD" w:rsidRPr="00016A66" w:rsidRDefault="007F136B" w:rsidP="00E678DD">
      <w:pPr>
        <w:pStyle w:val="Heading2"/>
        <w:ind w:left="810" w:hanging="450"/>
      </w:pPr>
      <w:bookmarkStart w:id="23" w:name="_Toc444696325"/>
      <w:r w:rsidRPr="00016A66">
        <w:t xml:space="preserve">Create </w:t>
      </w:r>
      <w:r w:rsidR="00E45792" w:rsidRPr="00016A66">
        <w:t xml:space="preserve">New </w:t>
      </w:r>
      <w:r w:rsidR="00932422" w:rsidRPr="00016A66">
        <w:t>Search</w:t>
      </w:r>
      <w:bookmarkEnd w:id="23"/>
      <w:r w:rsidR="00932422" w:rsidRPr="00016A66">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0902"/>
      </w:tblGrid>
      <w:tr w:rsidR="0062017E" w:rsidRPr="00016A66" w14:paraId="7D03425C" w14:textId="77777777" w:rsidTr="00946182">
        <w:tc>
          <w:tcPr>
            <w:tcW w:w="1177" w:type="dxa"/>
            <w:shd w:val="clear" w:color="auto" w:fill="F2F2F2" w:themeFill="background1" w:themeFillShade="F2"/>
          </w:tcPr>
          <w:p w14:paraId="275C5C99" w14:textId="77777777" w:rsidR="0062017E" w:rsidRPr="00016A66" w:rsidRDefault="0062017E" w:rsidP="00946182">
            <w:pPr>
              <w:rPr>
                <w:rFonts w:asciiTheme="minorHAnsi" w:hAnsiTheme="minorHAnsi"/>
                <w:sz w:val="22"/>
                <w:szCs w:val="22"/>
              </w:rPr>
            </w:pPr>
            <w:r w:rsidRPr="00016A66">
              <w:rPr>
                <w:rFonts w:asciiTheme="minorHAnsi" w:hAnsiTheme="minorHAnsi"/>
                <w:sz w:val="22"/>
                <w:szCs w:val="22"/>
              </w:rPr>
              <w:t>Req.</w:t>
            </w:r>
          </w:p>
        </w:tc>
        <w:tc>
          <w:tcPr>
            <w:tcW w:w="11040" w:type="dxa"/>
          </w:tcPr>
          <w:p w14:paraId="1D59118E" w14:textId="77777777" w:rsidR="0062017E" w:rsidRPr="00016A66" w:rsidRDefault="0062017E" w:rsidP="0094618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screen can be reached via the navigation menu or home screen when tapped on category or best deals.</w:t>
            </w:r>
          </w:p>
        </w:tc>
      </w:tr>
      <w:tr w:rsidR="00932422" w:rsidRPr="00016A66" w14:paraId="322888AA" w14:textId="77777777" w:rsidTr="008C7F19">
        <w:tc>
          <w:tcPr>
            <w:tcW w:w="1177" w:type="dxa"/>
            <w:shd w:val="clear" w:color="auto" w:fill="F2F2F2" w:themeFill="background1" w:themeFillShade="F2"/>
          </w:tcPr>
          <w:p w14:paraId="0115B218" w14:textId="77777777" w:rsidR="00932422" w:rsidRPr="00016A66" w:rsidRDefault="0062017E" w:rsidP="00A15EBC">
            <w:pPr>
              <w:rPr>
                <w:rFonts w:asciiTheme="minorHAnsi" w:hAnsiTheme="minorHAnsi"/>
                <w:sz w:val="22"/>
                <w:szCs w:val="22"/>
              </w:rPr>
            </w:pPr>
            <w:r w:rsidRPr="00016A66">
              <w:rPr>
                <w:rFonts w:asciiTheme="minorHAnsi" w:hAnsiTheme="minorHAnsi"/>
                <w:sz w:val="22"/>
                <w:szCs w:val="22"/>
              </w:rPr>
              <w:t>Pre-</w:t>
            </w:r>
            <w:r w:rsidR="00932422" w:rsidRPr="00016A66">
              <w:rPr>
                <w:rFonts w:asciiTheme="minorHAnsi" w:hAnsiTheme="minorHAnsi"/>
                <w:sz w:val="22"/>
                <w:szCs w:val="22"/>
              </w:rPr>
              <w:t>Req</w:t>
            </w:r>
            <w:r w:rsidRPr="00016A66">
              <w:rPr>
                <w:rFonts w:asciiTheme="minorHAnsi" w:hAnsiTheme="minorHAnsi"/>
                <w:sz w:val="22"/>
                <w:szCs w:val="22"/>
              </w:rPr>
              <w:t>uisite</w:t>
            </w:r>
            <w:r w:rsidR="00932422" w:rsidRPr="00016A66">
              <w:rPr>
                <w:rFonts w:asciiTheme="minorHAnsi" w:hAnsiTheme="minorHAnsi"/>
                <w:sz w:val="22"/>
                <w:szCs w:val="22"/>
              </w:rPr>
              <w:t>.</w:t>
            </w:r>
          </w:p>
        </w:tc>
        <w:tc>
          <w:tcPr>
            <w:tcW w:w="11040" w:type="dxa"/>
          </w:tcPr>
          <w:p w14:paraId="385E0123" w14:textId="738A1081" w:rsidR="00932422" w:rsidRPr="00016A66" w:rsidRDefault="0062017E" w:rsidP="00D40C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 user can create a new search only if the existing active searches &lt; 5. The max. number of active searches that a user can create is </w:t>
            </w:r>
            <w:r w:rsidR="000F2C97" w:rsidRPr="00016A66">
              <w:rPr>
                <w:rFonts w:asciiTheme="minorHAnsi" w:hAnsiTheme="minorHAnsi"/>
                <w:sz w:val="22"/>
                <w:szCs w:val="22"/>
              </w:rPr>
              <w:t xml:space="preserve">as per the setting returned in the Login </w:t>
            </w:r>
            <w:proofErr w:type="spellStart"/>
            <w:r w:rsidR="000F2C97" w:rsidRPr="00016A66">
              <w:rPr>
                <w:rFonts w:asciiTheme="minorHAnsi" w:hAnsiTheme="minorHAnsi"/>
                <w:sz w:val="22"/>
                <w:szCs w:val="22"/>
              </w:rPr>
              <w:t>webservice</w:t>
            </w:r>
            <w:proofErr w:type="spellEnd"/>
            <w:r w:rsidR="000F2C97" w:rsidRPr="00016A66">
              <w:rPr>
                <w:rFonts w:asciiTheme="minorHAnsi" w:hAnsiTheme="minorHAnsi"/>
                <w:sz w:val="22"/>
                <w:szCs w:val="22"/>
              </w:rPr>
              <w:t xml:space="preserve"> call</w:t>
            </w:r>
            <w:r w:rsidR="00153BD2" w:rsidRPr="00016A66">
              <w:rPr>
                <w:rFonts w:asciiTheme="minorHAnsi" w:hAnsiTheme="minorHAnsi"/>
                <w:sz w:val="22"/>
                <w:szCs w:val="22"/>
              </w:rPr>
              <w:t xml:space="preserve"> (</w:t>
            </w:r>
            <w:proofErr w:type="spellStart"/>
            <w:r w:rsidR="00153BD2" w:rsidRPr="00016A66">
              <w:rPr>
                <w:rFonts w:asciiTheme="minorHAnsi" w:hAnsiTheme="minorHAnsi"/>
                <w:sz w:val="22"/>
                <w:szCs w:val="22"/>
              </w:rPr>
              <w:t>MaxActiveSearchesForAUser</w:t>
            </w:r>
            <w:proofErr w:type="spellEnd"/>
            <w:r w:rsidR="005B1F20" w:rsidRPr="00016A66">
              <w:rPr>
                <w:rFonts w:asciiTheme="minorHAnsi" w:hAnsiTheme="minorHAnsi"/>
                <w:sz w:val="22"/>
                <w:szCs w:val="22"/>
              </w:rPr>
              <w:t xml:space="preserve"> and </w:t>
            </w:r>
            <w:proofErr w:type="spellStart"/>
            <w:r w:rsidR="005B1F20" w:rsidRPr="00016A66">
              <w:rPr>
                <w:rFonts w:asciiTheme="minorHAnsi" w:hAnsiTheme="minorHAnsi"/>
                <w:sz w:val="22"/>
                <w:szCs w:val="22"/>
              </w:rPr>
              <w:t>MaxTotalSearchesForAUser</w:t>
            </w:r>
            <w:proofErr w:type="spellEnd"/>
            <w:r w:rsidR="00153BD2" w:rsidRPr="00016A66">
              <w:rPr>
                <w:rFonts w:asciiTheme="minorHAnsi" w:hAnsiTheme="minorHAnsi"/>
                <w:sz w:val="22"/>
                <w:szCs w:val="22"/>
              </w:rPr>
              <w:t>)</w:t>
            </w:r>
            <w:r w:rsidRPr="00016A66">
              <w:rPr>
                <w:rFonts w:asciiTheme="minorHAnsi" w:hAnsiTheme="minorHAnsi"/>
                <w:sz w:val="22"/>
                <w:szCs w:val="22"/>
              </w:rPr>
              <w:t xml:space="preserve">. </w:t>
            </w:r>
          </w:p>
          <w:p w14:paraId="095E5AF6" w14:textId="77777777" w:rsidR="00D3716B" w:rsidRPr="00016A66" w:rsidRDefault="00ED6C70" w:rsidP="001568C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 on Create New Search button:</w:t>
            </w:r>
          </w:p>
          <w:p w14:paraId="7DF154C4" w14:textId="701497B9" w:rsidR="008705CB" w:rsidRPr="00016A66" w:rsidRDefault="008705CB" w:rsidP="00ED6C70">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Check for the count of total searches and if it is </w:t>
            </w:r>
            <w:proofErr w:type="spellStart"/>
            <w:r w:rsidR="00D40CC5" w:rsidRPr="00016A66">
              <w:rPr>
                <w:rFonts w:asciiTheme="minorHAnsi" w:hAnsiTheme="minorHAnsi"/>
                <w:sz w:val="22"/>
                <w:szCs w:val="22"/>
              </w:rPr>
              <w:t>MaxTotalSearchesForAUser</w:t>
            </w:r>
            <w:proofErr w:type="spellEnd"/>
            <w:r w:rsidRPr="00016A66">
              <w:rPr>
                <w:rFonts w:asciiTheme="minorHAnsi" w:hAnsiTheme="minorHAnsi"/>
                <w:sz w:val="22"/>
                <w:szCs w:val="22"/>
              </w:rPr>
              <w:t>, then:</w:t>
            </w:r>
          </w:p>
          <w:p w14:paraId="03D433A3" w14:textId="77777777" w:rsidR="00ED6C70" w:rsidRPr="00016A66" w:rsidRDefault="00ED6C70" w:rsidP="008705CB">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Check for the count of active searches and if it is &lt; </w:t>
            </w:r>
            <w:proofErr w:type="spellStart"/>
            <w:r w:rsidRPr="00016A66">
              <w:rPr>
                <w:rFonts w:asciiTheme="minorHAnsi" w:hAnsiTheme="minorHAnsi"/>
                <w:sz w:val="22"/>
                <w:szCs w:val="22"/>
              </w:rPr>
              <w:t>MaxActiveSearchesForAUser</w:t>
            </w:r>
            <w:proofErr w:type="spellEnd"/>
            <w:r w:rsidRPr="00016A66">
              <w:rPr>
                <w:rFonts w:asciiTheme="minorHAnsi" w:hAnsiTheme="minorHAnsi"/>
                <w:sz w:val="22"/>
                <w:szCs w:val="22"/>
              </w:rPr>
              <w:t>, then take the user to the create search form. On this form, there’ll be only 1 button “Create Search”.</w:t>
            </w:r>
          </w:p>
          <w:p w14:paraId="43998E8B" w14:textId="77777777" w:rsidR="00723450" w:rsidRPr="00016A66" w:rsidRDefault="00ED6C70" w:rsidP="008705CB">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But if this count &gt;= </w:t>
            </w:r>
            <w:proofErr w:type="spellStart"/>
            <w:r w:rsidRPr="00016A66">
              <w:rPr>
                <w:rFonts w:asciiTheme="minorHAnsi" w:hAnsiTheme="minorHAnsi"/>
                <w:sz w:val="22"/>
                <w:szCs w:val="22"/>
              </w:rPr>
              <w:t>MaxActiveSearchesForAUser</w:t>
            </w:r>
            <w:proofErr w:type="spellEnd"/>
            <w:r w:rsidRPr="00016A66">
              <w:rPr>
                <w:rFonts w:asciiTheme="minorHAnsi" w:hAnsiTheme="minorHAnsi"/>
                <w:sz w:val="22"/>
                <w:szCs w:val="22"/>
              </w:rPr>
              <w:t>, then show him a warning “You’ve reached the limit for number of active searches (5). You’ll need to deactivate a search in order to activate this one”. But let him continue to the create search form and create a search.  On this form, there’ll be only 1 button “Create Search”.</w:t>
            </w:r>
          </w:p>
          <w:p w14:paraId="7ECDA464" w14:textId="533E57F1" w:rsidR="00BD36C1" w:rsidRPr="00016A66" w:rsidRDefault="000A348A" w:rsidP="0097693F">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Else, show him a message “You cannot create more than </w:t>
            </w:r>
            <w:proofErr w:type="spellStart"/>
            <w:proofErr w:type="gramStart"/>
            <w:r w:rsidR="00D40CC5" w:rsidRPr="00016A66">
              <w:rPr>
                <w:rFonts w:asciiTheme="minorHAnsi" w:hAnsiTheme="minorHAnsi"/>
                <w:sz w:val="22"/>
                <w:szCs w:val="22"/>
              </w:rPr>
              <w:t>MaxTotalSearchesForAUser</w:t>
            </w:r>
            <w:proofErr w:type="spellEnd"/>
            <w:r w:rsidR="00D40CC5" w:rsidRPr="00016A66">
              <w:rPr>
                <w:rFonts w:asciiTheme="minorHAnsi" w:hAnsiTheme="minorHAnsi"/>
                <w:sz w:val="22"/>
                <w:szCs w:val="22"/>
              </w:rPr>
              <w:t xml:space="preserve"> </w:t>
            </w:r>
            <w:r w:rsidRPr="00016A66">
              <w:rPr>
                <w:rFonts w:asciiTheme="minorHAnsi" w:hAnsiTheme="minorHAnsi"/>
                <w:sz w:val="22"/>
                <w:szCs w:val="22"/>
              </w:rPr>
              <w:t xml:space="preserve"> searches</w:t>
            </w:r>
            <w:proofErr w:type="gramEnd"/>
            <w:r w:rsidRPr="00016A66">
              <w:rPr>
                <w:rFonts w:asciiTheme="minorHAnsi" w:hAnsiTheme="minorHAnsi"/>
                <w:sz w:val="22"/>
                <w:szCs w:val="22"/>
              </w:rPr>
              <w:t>. You may delete a search and try again.”</w:t>
            </w:r>
          </w:p>
        </w:tc>
      </w:tr>
      <w:tr w:rsidR="00932422" w:rsidRPr="00016A66" w14:paraId="722673CE" w14:textId="77777777" w:rsidTr="008C7F19">
        <w:tc>
          <w:tcPr>
            <w:tcW w:w="1177" w:type="dxa"/>
            <w:shd w:val="clear" w:color="auto" w:fill="F2F2F2" w:themeFill="background1" w:themeFillShade="F2"/>
          </w:tcPr>
          <w:p w14:paraId="580FB0CE" w14:textId="77777777" w:rsidR="00932422" w:rsidRPr="00016A66" w:rsidRDefault="00932422" w:rsidP="00A15EBC">
            <w:pPr>
              <w:rPr>
                <w:rFonts w:asciiTheme="minorHAnsi" w:hAnsiTheme="minorHAnsi"/>
                <w:sz w:val="22"/>
                <w:szCs w:val="22"/>
              </w:rPr>
            </w:pPr>
            <w:r w:rsidRPr="00016A66">
              <w:rPr>
                <w:rFonts w:asciiTheme="minorHAnsi" w:hAnsiTheme="minorHAnsi"/>
                <w:sz w:val="22"/>
                <w:szCs w:val="22"/>
              </w:rPr>
              <w:t>Search</w:t>
            </w:r>
            <w:r w:rsidR="00FD205E" w:rsidRPr="00016A66">
              <w:rPr>
                <w:rFonts w:asciiTheme="minorHAnsi" w:hAnsiTheme="minorHAnsi"/>
                <w:sz w:val="22"/>
                <w:szCs w:val="22"/>
              </w:rPr>
              <w:t xml:space="preserve"> screen</w:t>
            </w:r>
          </w:p>
        </w:tc>
        <w:tc>
          <w:tcPr>
            <w:tcW w:w="11040" w:type="dxa"/>
          </w:tcPr>
          <w:p w14:paraId="6CFEC0E0" w14:textId="77777777" w:rsidR="00932422" w:rsidRPr="00016A66" w:rsidRDefault="00A17515" w:rsidP="00A15EB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Category drop down: This may be preloaded, if category or best deal from the home screen was tapped on.</w:t>
            </w:r>
            <w:r w:rsidR="001C2F34" w:rsidRPr="00016A66">
              <w:rPr>
                <w:rFonts w:asciiTheme="minorHAnsi" w:hAnsiTheme="minorHAnsi"/>
                <w:sz w:val="22"/>
                <w:szCs w:val="22"/>
              </w:rPr>
              <w:t xml:space="preserve"> Else the user will need to select the category.</w:t>
            </w:r>
            <w:r w:rsidR="00396B8C" w:rsidRPr="00016A66">
              <w:rPr>
                <w:rFonts w:asciiTheme="minorHAnsi" w:hAnsiTheme="minorHAnsi"/>
                <w:sz w:val="22"/>
                <w:szCs w:val="22"/>
              </w:rPr>
              <w:t xml:space="preserve"> </w:t>
            </w:r>
            <w:r w:rsidR="00932422" w:rsidRPr="00016A66">
              <w:rPr>
                <w:rFonts w:asciiTheme="minorHAnsi" w:hAnsiTheme="minorHAnsi"/>
                <w:sz w:val="22"/>
                <w:szCs w:val="22"/>
              </w:rPr>
              <w:t xml:space="preserve">Based on the selected </w:t>
            </w:r>
            <w:r w:rsidR="00E12A37" w:rsidRPr="00016A66">
              <w:rPr>
                <w:rFonts w:asciiTheme="minorHAnsi" w:hAnsiTheme="minorHAnsi"/>
                <w:sz w:val="22"/>
                <w:szCs w:val="22"/>
              </w:rPr>
              <w:t xml:space="preserve">category, </w:t>
            </w:r>
            <w:r w:rsidR="00932422" w:rsidRPr="00016A66">
              <w:rPr>
                <w:rFonts w:asciiTheme="minorHAnsi" w:hAnsiTheme="minorHAnsi"/>
                <w:sz w:val="22"/>
                <w:szCs w:val="22"/>
              </w:rPr>
              <w:t>user will be presented with any one of the below search forms:</w:t>
            </w:r>
          </w:p>
          <w:p w14:paraId="043A3CC0" w14:textId="77777777" w:rsidR="00932422" w:rsidRPr="00016A66" w:rsidRDefault="00932422" w:rsidP="00A15EBC">
            <w:pPr>
              <w:rPr>
                <w:rFonts w:asciiTheme="minorHAnsi" w:hAnsiTheme="minorHAnsi"/>
                <w:sz w:val="22"/>
                <w:szCs w:val="22"/>
              </w:rPr>
            </w:pPr>
          </w:p>
          <w:p w14:paraId="49395077" w14:textId="77777777" w:rsidR="00932422" w:rsidRPr="00016A66" w:rsidRDefault="001B646C" w:rsidP="00A15EBC">
            <w:pPr>
              <w:rPr>
                <w:rFonts w:asciiTheme="minorHAnsi" w:hAnsiTheme="minorHAnsi"/>
                <w:b/>
                <w:sz w:val="22"/>
                <w:szCs w:val="22"/>
              </w:rPr>
            </w:pPr>
            <w:r w:rsidRPr="00016A66">
              <w:rPr>
                <w:rFonts w:asciiTheme="minorHAnsi" w:hAnsiTheme="minorHAnsi"/>
                <w:b/>
                <w:sz w:val="22"/>
                <w:szCs w:val="22"/>
              </w:rPr>
              <w:lastRenderedPageBreak/>
              <w:t xml:space="preserve">1] </w:t>
            </w:r>
            <w:r w:rsidR="00932422" w:rsidRPr="00016A66">
              <w:rPr>
                <w:rFonts w:asciiTheme="minorHAnsi" w:hAnsiTheme="minorHAnsi"/>
                <w:b/>
                <w:sz w:val="22"/>
                <w:szCs w:val="22"/>
              </w:rPr>
              <w:t>Beauty:</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932422" w:rsidRPr="00016A66" w14:paraId="29AC4E4B" w14:textId="77777777" w:rsidTr="00A15EBC">
              <w:trPr>
                <w:trHeight w:val="278"/>
              </w:trPr>
              <w:tc>
                <w:tcPr>
                  <w:tcW w:w="1460" w:type="dxa"/>
                  <w:shd w:val="clear" w:color="auto" w:fill="DBE5F1" w:themeFill="accent1" w:themeFillTint="33"/>
                </w:tcPr>
                <w:p w14:paraId="36D0C058"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016FC504" w14:textId="77777777" w:rsidR="00932422" w:rsidRPr="00016A66" w:rsidRDefault="00932422"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37E5E426"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096E5A67"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698EE321" w14:textId="77777777" w:rsidR="00932422" w:rsidRPr="00016A66" w:rsidRDefault="00932422"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932422" w:rsidRPr="00016A66" w14:paraId="7302C2A2" w14:textId="77777777" w:rsidTr="00A15EBC">
              <w:tc>
                <w:tcPr>
                  <w:tcW w:w="1460" w:type="dxa"/>
                </w:tcPr>
                <w:p w14:paraId="52445CE6"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23ACD29A"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81818C4"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Y</w:t>
                  </w:r>
                </w:p>
                <w:p w14:paraId="0F7AE13C" w14:textId="77777777" w:rsidR="00070ACC" w:rsidRPr="00016A66" w:rsidRDefault="00070ACC" w:rsidP="00A15EBC">
                  <w:pPr>
                    <w:pStyle w:val="ListParagraph"/>
                    <w:ind w:left="0"/>
                    <w:rPr>
                      <w:rFonts w:asciiTheme="minorHAnsi" w:hAnsiTheme="minorHAnsi"/>
                      <w:sz w:val="22"/>
                      <w:szCs w:val="22"/>
                    </w:rPr>
                  </w:pPr>
                </w:p>
                <w:p w14:paraId="781F7FF4" w14:textId="77777777" w:rsidR="00070ACC" w:rsidRPr="00016A66" w:rsidRDefault="00070ACC" w:rsidP="00A15EBC">
                  <w:pPr>
                    <w:pStyle w:val="ListParagraph"/>
                    <w:ind w:left="0"/>
                    <w:rPr>
                      <w:rFonts w:asciiTheme="minorHAnsi" w:hAnsiTheme="minorHAnsi"/>
                      <w:sz w:val="22"/>
                      <w:szCs w:val="22"/>
                    </w:rPr>
                  </w:pPr>
                  <w:r w:rsidRPr="00016A66">
                    <w:rPr>
                      <w:rFonts w:asciiTheme="minorHAnsi" w:hAnsiTheme="minorHAnsi"/>
                      <w:sz w:val="22"/>
                      <w:szCs w:val="22"/>
                    </w:rPr>
                    <w:t>N when advanced search is clicked</w:t>
                  </w:r>
                  <w:r w:rsidR="00ED10F8" w:rsidRPr="00016A66">
                    <w:rPr>
                      <w:rFonts w:asciiTheme="minorHAnsi" w:hAnsiTheme="minorHAnsi"/>
                      <w:sz w:val="22"/>
                      <w:szCs w:val="22"/>
                    </w:rPr>
                    <w:t xml:space="preserve"> and something is filled, else Y</w:t>
                  </w:r>
                </w:p>
              </w:tc>
              <w:tc>
                <w:tcPr>
                  <w:tcW w:w="1244" w:type="dxa"/>
                </w:tcPr>
                <w:p w14:paraId="6B7CA694" w14:textId="77777777" w:rsidR="00932422" w:rsidRPr="00016A66" w:rsidRDefault="00932422" w:rsidP="00A15EBC">
                  <w:pPr>
                    <w:pStyle w:val="ListParagraph"/>
                    <w:ind w:left="0"/>
                    <w:rPr>
                      <w:rFonts w:asciiTheme="minorHAnsi" w:hAnsiTheme="minorHAnsi"/>
                      <w:sz w:val="22"/>
                      <w:szCs w:val="22"/>
                    </w:rPr>
                  </w:pPr>
                  <w:proofErr w:type="spellStart"/>
                  <w:r w:rsidRPr="00016A66">
                    <w:rPr>
                      <w:rFonts w:asciiTheme="minorHAnsi" w:hAnsiTheme="minorHAnsi"/>
                      <w:sz w:val="22"/>
                      <w:szCs w:val="22"/>
                    </w:rPr>
                    <w:t>Maxlen</w:t>
                  </w:r>
                  <w:proofErr w:type="spellEnd"/>
                  <w:r w:rsidRPr="00016A66">
                    <w:rPr>
                      <w:rFonts w:asciiTheme="minorHAnsi" w:hAnsiTheme="minorHAnsi"/>
                      <w:sz w:val="22"/>
                      <w:szCs w:val="22"/>
                    </w:rPr>
                    <w:t xml:space="preserve"> = 100 characters</w:t>
                  </w:r>
                </w:p>
              </w:tc>
              <w:tc>
                <w:tcPr>
                  <w:tcW w:w="5184" w:type="dxa"/>
                </w:tcPr>
                <w:p w14:paraId="280F6E2F" w14:textId="32AAE3B2" w:rsidR="00932422" w:rsidRPr="00016A66" w:rsidRDefault="00D56A17" w:rsidP="00C956AB">
                  <w:pPr>
                    <w:pStyle w:val="ListParagraph"/>
                    <w:ind w:left="0"/>
                    <w:rPr>
                      <w:rFonts w:asciiTheme="minorHAnsi" w:hAnsiTheme="minorHAnsi"/>
                      <w:sz w:val="22"/>
                      <w:szCs w:val="22"/>
                    </w:rPr>
                  </w:pPr>
                  <w:r w:rsidRPr="00016A66">
                    <w:rPr>
                      <w:rFonts w:asciiTheme="minorHAnsi" w:hAnsiTheme="minorHAnsi"/>
                      <w:sz w:val="22"/>
                      <w:szCs w:val="22"/>
                    </w:rPr>
                    <w:t>E.g.: Revlon Lipstick</w:t>
                  </w:r>
                </w:p>
              </w:tc>
            </w:tr>
            <w:tr w:rsidR="008B3887" w:rsidRPr="00016A66" w14:paraId="4BE07884" w14:textId="77777777" w:rsidTr="00584A54">
              <w:tc>
                <w:tcPr>
                  <w:tcW w:w="1460" w:type="dxa"/>
                </w:tcPr>
                <w:p w14:paraId="68150D17"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Carry out search for</w:t>
                  </w:r>
                </w:p>
              </w:tc>
              <w:tc>
                <w:tcPr>
                  <w:tcW w:w="1585" w:type="dxa"/>
                </w:tcPr>
                <w:p w14:paraId="0AA4226C"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55C92E66"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2205DC7E"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55E894A8" w14:textId="77777777" w:rsidR="008B3887" w:rsidRPr="00016A66" w:rsidRDefault="008B3887" w:rsidP="00584A54">
                  <w:pPr>
                    <w:pStyle w:val="ListParagraph"/>
                    <w:ind w:left="0"/>
                    <w:rPr>
                      <w:rFonts w:asciiTheme="minorHAnsi" w:hAnsiTheme="minorHAnsi"/>
                      <w:sz w:val="22"/>
                      <w:szCs w:val="22"/>
                    </w:rPr>
                  </w:pPr>
                </w:p>
              </w:tc>
              <w:tc>
                <w:tcPr>
                  <w:tcW w:w="5184" w:type="dxa"/>
                </w:tcPr>
                <w:p w14:paraId="569BC46D"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p w14:paraId="30CB69CF" w14:textId="77777777" w:rsidR="008B3887" w:rsidRPr="00016A66" w:rsidRDefault="008B3887" w:rsidP="00584A54">
                  <w:pPr>
                    <w:pStyle w:val="ListParagraph"/>
                    <w:ind w:left="0"/>
                    <w:rPr>
                      <w:rFonts w:asciiTheme="minorHAnsi" w:hAnsiTheme="minorHAnsi"/>
                      <w:sz w:val="22"/>
                      <w:szCs w:val="22"/>
                    </w:rPr>
                  </w:pPr>
                </w:p>
                <w:p w14:paraId="06A6E65F"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limit to the days – should be category specific and changeable.</w:t>
                  </w:r>
                </w:p>
              </w:tc>
            </w:tr>
            <w:tr w:rsidR="00E92CE4" w:rsidRPr="00016A66" w14:paraId="14292C2E" w14:textId="77777777" w:rsidTr="00A15EBC">
              <w:tc>
                <w:tcPr>
                  <w:tcW w:w="10814" w:type="dxa"/>
                  <w:gridSpan w:val="5"/>
                </w:tcPr>
                <w:p w14:paraId="4BF1BE95" w14:textId="77777777" w:rsidR="00E92CE4" w:rsidRPr="00016A66" w:rsidRDefault="00E92CE4" w:rsidP="00E92CE4">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w:t>
                  </w:r>
                  <w:r w:rsidR="00DA4FB5" w:rsidRPr="00016A66">
                    <w:rPr>
                      <w:rFonts w:asciiTheme="minorHAnsi" w:hAnsiTheme="minorHAnsi"/>
                      <w:color w:val="0000FF"/>
                      <w:sz w:val="22"/>
                      <w:szCs w:val="22"/>
                      <w:u w:val="single"/>
                    </w:rPr>
                    <w:t>d</w:t>
                  </w:r>
                  <w:r w:rsidRPr="00016A66">
                    <w:rPr>
                      <w:rFonts w:asciiTheme="minorHAnsi" w:hAnsiTheme="minorHAnsi"/>
                      <w:color w:val="0000FF"/>
                      <w:sz w:val="22"/>
                      <w:szCs w:val="22"/>
                      <w:u w:val="single"/>
                    </w:rPr>
                    <w:t xml:space="preserve">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w:t>
                  </w:r>
                  <w:r w:rsidR="00966BA3" w:rsidRPr="00016A66">
                    <w:rPr>
                      <w:rFonts w:asciiTheme="minorHAnsi" w:hAnsiTheme="minorHAnsi"/>
                      <w:sz w:val="22"/>
                      <w:szCs w:val="22"/>
                    </w:rPr>
                    <w:t>d</w:t>
                  </w:r>
                  <w:r w:rsidRPr="00016A66">
                    <w:rPr>
                      <w:rFonts w:asciiTheme="minorHAnsi" w:hAnsiTheme="minorHAnsi"/>
                      <w:sz w:val="22"/>
                      <w:szCs w:val="22"/>
                    </w:rPr>
                    <w:t xml:space="preserve"> search.</w:t>
                  </w:r>
                </w:p>
              </w:tc>
            </w:tr>
            <w:tr w:rsidR="00932422" w:rsidRPr="00016A66" w14:paraId="2AEA08C1" w14:textId="77777777" w:rsidTr="00A15EBC">
              <w:tc>
                <w:tcPr>
                  <w:tcW w:w="1460" w:type="dxa"/>
                </w:tcPr>
                <w:p w14:paraId="6DFCB8BF" w14:textId="77777777" w:rsidR="00932422" w:rsidRPr="00016A66" w:rsidRDefault="00932422" w:rsidP="00B04E76">
                  <w:pPr>
                    <w:pStyle w:val="ListParagraph"/>
                    <w:ind w:left="0"/>
                    <w:rPr>
                      <w:rFonts w:asciiTheme="minorHAnsi" w:hAnsiTheme="minorHAnsi"/>
                      <w:sz w:val="22"/>
                      <w:szCs w:val="22"/>
                    </w:rPr>
                  </w:pPr>
                  <w:r w:rsidRPr="00016A66">
                    <w:rPr>
                      <w:rFonts w:asciiTheme="minorHAnsi" w:hAnsiTheme="minorHAnsi"/>
                      <w:sz w:val="22"/>
                      <w:szCs w:val="22"/>
                    </w:rPr>
                    <w:t xml:space="preserve">Brand </w:t>
                  </w:r>
                </w:p>
              </w:tc>
              <w:tc>
                <w:tcPr>
                  <w:tcW w:w="1585" w:type="dxa"/>
                </w:tcPr>
                <w:p w14:paraId="1348586C" w14:textId="77777777" w:rsidR="00932422" w:rsidRPr="00016A66" w:rsidRDefault="005536EF" w:rsidP="00A15EBC">
                  <w:pPr>
                    <w:pStyle w:val="ListParagraph"/>
                    <w:ind w:left="0"/>
                    <w:rPr>
                      <w:rFonts w:asciiTheme="minorHAnsi" w:hAnsiTheme="minorHAnsi"/>
                      <w:sz w:val="22"/>
                      <w:szCs w:val="22"/>
                    </w:rPr>
                  </w:pPr>
                  <w:r w:rsidRPr="00016A66">
                    <w:rPr>
                      <w:rFonts w:asciiTheme="minorHAnsi" w:hAnsiTheme="minorHAnsi"/>
                      <w:sz w:val="22"/>
                      <w:szCs w:val="22"/>
                    </w:rPr>
                    <w:t>Multi-selection allowed</w:t>
                  </w:r>
                </w:p>
              </w:tc>
              <w:tc>
                <w:tcPr>
                  <w:tcW w:w="1341" w:type="dxa"/>
                </w:tcPr>
                <w:p w14:paraId="5974E367"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7444BAC9" w14:textId="77777777" w:rsidR="00932422" w:rsidRPr="00016A66" w:rsidRDefault="00932422" w:rsidP="00A15EBC">
                  <w:pPr>
                    <w:pStyle w:val="ListParagraph"/>
                    <w:ind w:left="0"/>
                    <w:rPr>
                      <w:rFonts w:asciiTheme="minorHAnsi" w:hAnsiTheme="minorHAnsi"/>
                      <w:sz w:val="22"/>
                      <w:szCs w:val="22"/>
                    </w:rPr>
                  </w:pPr>
                </w:p>
              </w:tc>
              <w:tc>
                <w:tcPr>
                  <w:tcW w:w="5184" w:type="dxa"/>
                </w:tcPr>
                <w:p w14:paraId="0BBE9F18" w14:textId="332C0E2D" w:rsidR="00932422" w:rsidRPr="00016A66" w:rsidRDefault="00997950" w:rsidP="00A4285C">
                  <w:pPr>
                    <w:pStyle w:val="ListParagraph"/>
                    <w:ind w:left="0"/>
                    <w:rPr>
                      <w:rFonts w:asciiTheme="minorHAnsi" w:hAnsiTheme="minorHAnsi"/>
                      <w:sz w:val="22"/>
                      <w:szCs w:val="22"/>
                    </w:rPr>
                  </w:pPr>
                  <w:r w:rsidRPr="00016A66">
                    <w:rPr>
                      <w:rFonts w:asciiTheme="minorHAnsi" w:hAnsiTheme="minorHAnsi"/>
                      <w:sz w:val="22"/>
                      <w:szCs w:val="22"/>
                    </w:rPr>
                    <w:t>Max 5 allowed.</w:t>
                  </w:r>
                </w:p>
              </w:tc>
            </w:tr>
            <w:tr w:rsidR="00932422" w:rsidRPr="00016A66" w14:paraId="7054E70C" w14:textId="77777777" w:rsidTr="00A15EBC">
              <w:tc>
                <w:tcPr>
                  <w:tcW w:w="1460" w:type="dxa"/>
                </w:tcPr>
                <w:p w14:paraId="6F5E8DF5"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1978D28A"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4B31A637"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4AC25AA8" w14:textId="77777777" w:rsidR="00932422" w:rsidRPr="00016A66" w:rsidRDefault="00932422" w:rsidP="00A15EBC">
                  <w:pPr>
                    <w:pStyle w:val="ListParagraph"/>
                    <w:ind w:left="0"/>
                    <w:rPr>
                      <w:rFonts w:asciiTheme="minorHAnsi" w:hAnsiTheme="minorHAnsi"/>
                      <w:sz w:val="22"/>
                      <w:szCs w:val="22"/>
                    </w:rPr>
                  </w:pPr>
                </w:p>
              </w:tc>
              <w:tc>
                <w:tcPr>
                  <w:tcW w:w="5184" w:type="dxa"/>
                </w:tcPr>
                <w:p w14:paraId="1D1CAE3C"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EC599B" w:rsidRPr="00016A66" w14:paraId="162F2512" w14:textId="77777777" w:rsidTr="00946182">
              <w:tc>
                <w:tcPr>
                  <w:tcW w:w="1460" w:type="dxa"/>
                </w:tcPr>
                <w:p w14:paraId="047CFC4A" w14:textId="77777777" w:rsidR="00EC599B" w:rsidRPr="00016A66" w:rsidRDefault="00EC599B" w:rsidP="00946182">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49E75635" w14:textId="77777777" w:rsidR="00EC599B" w:rsidRPr="00016A66" w:rsidRDefault="00EC599B" w:rsidP="00946182">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4AE3195A" w14:textId="77777777" w:rsidR="00EC599B" w:rsidRPr="00016A66" w:rsidRDefault="00EC599B" w:rsidP="00946182">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05507355" w14:textId="77777777" w:rsidR="00EC599B" w:rsidRPr="00016A66" w:rsidRDefault="0044674C" w:rsidP="00946182">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7A652AFD" w14:textId="77777777" w:rsidR="00EC599B" w:rsidRPr="00016A66" w:rsidRDefault="00EC599B" w:rsidP="00946182">
                  <w:pPr>
                    <w:pStyle w:val="ListParagraph"/>
                    <w:ind w:left="0"/>
                    <w:rPr>
                      <w:rFonts w:asciiTheme="minorHAnsi" w:hAnsiTheme="minorHAnsi"/>
                      <w:sz w:val="22"/>
                      <w:szCs w:val="22"/>
                    </w:rPr>
                  </w:pPr>
                </w:p>
              </w:tc>
            </w:tr>
            <w:tr w:rsidR="00932422" w:rsidRPr="00016A66" w14:paraId="6175BFF4" w14:textId="77777777" w:rsidTr="00A15EBC">
              <w:tc>
                <w:tcPr>
                  <w:tcW w:w="1460" w:type="dxa"/>
                </w:tcPr>
                <w:p w14:paraId="681507A1"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09D287BB" w14:textId="77777777" w:rsidR="00932422" w:rsidRPr="00016A66" w:rsidRDefault="00932422"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6CADB50C" w14:textId="77777777" w:rsidR="00932422" w:rsidRPr="00016A66" w:rsidRDefault="00932422" w:rsidP="00A15EBC">
                  <w:pPr>
                    <w:pStyle w:val="ListParagraph"/>
                    <w:ind w:left="0"/>
                    <w:rPr>
                      <w:rFonts w:asciiTheme="minorHAnsi" w:hAnsiTheme="minorHAnsi"/>
                      <w:sz w:val="22"/>
                      <w:szCs w:val="22"/>
                    </w:rPr>
                  </w:pPr>
                </w:p>
              </w:tc>
              <w:tc>
                <w:tcPr>
                  <w:tcW w:w="1244" w:type="dxa"/>
                </w:tcPr>
                <w:p w14:paraId="5F077C54" w14:textId="77777777" w:rsidR="00932422" w:rsidRPr="00016A66" w:rsidRDefault="00932422" w:rsidP="00A15EBC">
                  <w:pPr>
                    <w:pStyle w:val="ListParagraph"/>
                    <w:ind w:left="0"/>
                    <w:rPr>
                      <w:rFonts w:asciiTheme="minorHAnsi" w:hAnsiTheme="minorHAnsi"/>
                      <w:sz w:val="22"/>
                      <w:szCs w:val="22"/>
                    </w:rPr>
                  </w:pPr>
                </w:p>
              </w:tc>
              <w:tc>
                <w:tcPr>
                  <w:tcW w:w="5184" w:type="dxa"/>
                </w:tcPr>
                <w:p w14:paraId="3D397CCE" w14:textId="77777777" w:rsidR="00932422" w:rsidRPr="00016A66" w:rsidRDefault="00932422" w:rsidP="00A15EBC">
                  <w:pPr>
                    <w:pStyle w:val="ListParagraph"/>
                    <w:ind w:left="0"/>
                    <w:rPr>
                      <w:rFonts w:asciiTheme="minorHAnsi" w:hAnsiTheme="minorHAnsi"/>
                      <w:sz w:val="22"/>
                      <w:szCs w:val="22"/>
                    </w:rPr>
                  </w:pPr>
                </w:p>
              </w:tc>
            </w:tr>
          </w:tbl>
          <w:p w14:paraId="7D51DAAA" w14:textId="77777777" w:rsidR="00932422" w:rsidRPr="00016A66" w:rsidRDefault="00932422" w:rsidP="00A15EBC">
            <w:pPr>
              <w:rPr>
                <w:rFonts w:asciiTheme="minorHAnsi" w:hAnsiTheme="minorHAnsi"/>
                <w:sz w:val="22"/>
                <w:szCs w:val="22"/>
              </w:rPr>
            </w:pPr>
          </w:p>
          <w:p w14:paraId="483EA298" w14:textId="77777777" w:rsidR="00D172B3" w:rsidRPr="00016A66" w:rsidRDefault="001B646C" w:rsidP="00A15EBC">
            <w:pPr>
              <w:rPr>
                <w:rFonts w:asciiTheme="minorHAnsi" w:hAnsiTheme="minorHAnsi"/>
                <w:b/>
                <w:sz w:val="22"/>
                <w:szCs w:val="22"/>
              </w:rPr>
            </w:pPr>
            <w:r w:rsidRPr="00016A66">
              <w:rPr>
                <w:rFonts w:asciiTheme="minorHAnsi" w:hAnsiTheme="minorHAnsi"/>
                <w:b/>
                <w:sz w:val="22"/>
                <w:szCs w:val="22"/>
              </w:rPr>
              <w:t xml:space="preserve">2] </w:t>
            </w:r>
            <w:r w:rsidR="00D172B3" w:rsidRPr="00016A66">
              <w:rPr>
                <w:rFonts w:asciiTheme="minorHAnsi" w:hAnsiTheme="minorHAnsi"/>
                <w:b/>
                <w:sz w:val="22"/>
                <w:szCs w:val="22"/>
              </w:rPr>
              <w:t>Bags:</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D172B3" w:rsidRPr="00016A66" w14:paraId="7C2265C5" w14:textId="77777777" w:rsidTr="00A15EBC">
              <w:trPr>
                <w:trHeight w:val="278"/>
              </w:trPr>
              <w:tc>
                <w:tcPr>
                  <w:tcW w:w="1460" w:type="dxa"/>
                  <w:shd w:val="clear" w:color="auto" w:fill="DBE5F1" w:themeFill="accent1" w:themeFillTint="33"/>
                </w:tcPr>
                <w:p w14:paraId="25F07E5B"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162C3A6F" w14:textId="77777777" w:rsidR="00D172B3" w:rsidRPr="00016A66" w:rsidRDefault="00D172B3"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39CA71D7"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267E23D1"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5030D32E" w14:textId="77777777" w:rsidR="00D172B3" w:rsidRPr="00016A66" w:rsidRDefault="00D172B3"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713E97" w:rsidRPr="00016A66" w14:paraId="20C8061D" w14:textId="77777777" w:rsidTr="00A15EBC">
              <w:tc>
                <w:tcPr>
                  <w:tcW w:w="1460" w:type="dxa"/>
                </w:tcPr>
                <w:p w14:paraId="4EA74382"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01D59F55"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B4E2FD4"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Y</w:t>
                  </w:r>
                </w:p>
                <w:p w14:paraId="018DE1D1" w14:textId="77777777" w:rsidR="00713E97" w:rsidRPr="00016A66" w:rsidRDefault="00713E97" w:rsidP="00A40BE7">
                  <w:pPr>
                    <w:pStyle w:val="ListParagraph"/>
                    <w:ind w:left="0"/>
                    <w:rPr>
                      <w:rFonts w:asciiTheme="minorHAnsi" w:hAnsiTheme="minorHAnsi"/>
                      <w:sz w:val="22"/>
                      <w:szCs w:val="22"/>
                    </w:rPr>
                  </w:pPr>
                </w:p>
                <w:p w14:paraId="3B1CB477"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 xml:space="preserve">N when advanced search is clicked and </w:t>
                  </w:r>
                  <w:r w:rsidRPr="00016A66">
                    <w:rPr>
                      <w:rFonts w:asciiTheme="minorHAnsi" w:hAnsiTheme="minorHAnsi"/>
                      <w:sz w:val="22"/>
                      <w:szCs w:val="22"/>
                    </w:rPr>
                    <w:lastRenderedPageBreak/>
                    <w:t>something is filled, else Y</w:t>
                  </w:r>
                </w:p>
              </w:tc>
              <w:tc>
                <w:tcPr>
                  <w:tcW w:w="1244" w:type="dxa"/>
                </w:tcPr>
                <w:p w14:paraId="57441325" w14:textId="77777777" w:rsidR="00713E97" w:rsidRPr="00016A66" w:rsidRDefault="00713E97" w:rsidP="00A15EBC">
                  <w:pPr>
                    <w:pStyle w:val="ListParagraph"/>
                    <w:ind w:left="0"/>
                    <w:rPr>
                      <w:rFonts w:asciiTheme="minorHAnsi" w:hAnsiTheme="minorHAnsi"/>
                      <w:sz w:val="22"/>
                      <w:szCs w:val="22"/>
                    </w:rPr>
                  </w:pPr>
                  <w:proofErr w:type="spellStart"/>
                  <w:r w:rsidRPr="00016A66">
                    <w:rPr>
                      <w:rFonts w:asciiTheme="minorHAnsi" w:hAnsiTheme="minorHAnsi"/>
                      <w:sz w:val="22"/>
                      <w:szCs w:val="22"/>
                    </w:rPr>
                    <w:lastRenderedPageBreak/>
                    <w:t>Maxlen</w:t>
                  </w:r>
                  <w:proofErr w:type="spellEnd"/>
                  <w:r w:rsidRPr="00016A66">
                    <w:rPr>
                      <w:rFonts w:asciiTheme="minorHAnsi" w:hAnsiTheme="minorHAnsi"/>
                      <w:sz w:val="22"/>
                      <w:szCs w:val="22"/>
                    </w:rPr>
                    <w:t xml:space="preserve"> = 100 characters</w:t>
                  </w:r>
                </w:p>
              </w:tc>
              <w:tc>
                <w:tcPr>
                  <w:tcW w:w="5184" w:type="dxa"/>
                </w:tcPr>
                <w:p w14:paraId="699F568B" w14:textId="77777777" w:rsidR="00713E97" w:rsidRPr="00016A66" w:rsidRDefault="00713E97" w:rsidP="00A15EBC">
                  <w:pPr>
                    <w:pStyle w:val="ListParagraph"/>
                    <w:ind w:left="0"/>
                    <w:rPr>
                      <w:rFonts w:asciiTheme="minorHAnsi" w:hAnsiTheme="minorHAnsi"/>
                      <w:sz w:val="22"/>
                      <w:szCs w:val="22"/>
                    </w:rPr>
                  </w:pPr>
                </w:p>
              </w:tc>
            </w:tr>
            <w:tr w:rsidR="008B3887" w:rsidRPr="00016A66" w14:paraId="25A40D49" w14:textId="77777777" w:rsidTr="00584A54">
              <w:tc>
                <w:tcPr>
                  <w:tcW w:w="1460" w:type="dxa"/>
                </w:tcPr>
                <w:p w14:paraId="507B726B"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lastRenderedPageBreak/>
                    <w:t>Carry out search for</w:t>
                  </w:r>
                </w:p>
              </w:tc>
              <w:tc>
                <w:tcPr>
                  <w:tcW w:w="1585" w:type="dxa"/>
                </w:tcPr>
                <w:p w14:paraId="2AE143A5"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1EECE371"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00DE1902"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6372029E" w14:textId="77777777" w:rsidR="008B3887" w:rsidRPr="00016A66" w:rsidRDefault="008B3887" w:rsidP="00584A54">
                  <w:pPr>
                    <w:pStyle w:val="ListParagraph"/>
                    <w:ind w:left="0"/>
                    <w:rPr>
                      <w:rFonts w:asciiTheme="minorHAnsi" w:hAnsiTheme="minorHAnsi"/>
                      <w:sz w:val="22"/>
                      <w:szCs w:val="22"/>
                    </w:rPr>
                  </w:pPr>
                </w:p>
              </w:tc>
              <w:tc>
                <w:tcPr>
                  <w:tcW w:w="5184" w:type="dxa"/>
                </w:tcPr>
                <w:p w14:paraId="27DB5DA3"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tc>
            </w:tr>
            <w:tr w:rsidR="00986C11" w:rsidRPr="00016A66" w14:paraId="5D10E4C9" w14:textId="77777777" w:rsidTr="00A15EBC">
              <w:tc>
                <w:tcPr>
                  <w:tcW w:w="10814" w:type="dxa"/>
                  <w:gridSpan w:val="5"/>
                </w:tcPr>
                <w:p w14:paraId="349F446D" w14:textId="77777777" w:rsidR="00986C11" w:rsidRPr="00016A66" w:rsidRDefault="00986C11" w:rsidP="00946182">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Advanced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w:t>
                  </w:r>
                  <w:r w:rsidR="00966BA3" w:rsidRPr="00016A66">
                    <w:rPr>
                      <w:rFonts w:asciiTheme="minorHAnsi" w:hAnsiTheme="minorHAnsi"/>
                      <w:sz w:val="22"/>
                      <w:szCs w:val="22"/>
                    </w:rPr>
                    <w:t>d</w:t>
                  </w:r>
                  <w:r w:rsidRPr="00016A66">
                    <w:rPr>
                      <w:rFonts w:asciiTheme="minorHAnsi" w:hAnsiTheme="minorHAnsi"/>
                      <w:sz w:val="22"/>
                      <w:szCs w:val="22"/>
                    </w:rPr>
                    <w:t xml:space="preserve"> search.</w:t>
                  </w:r>
                </w:p>
              </w:tc>
            </w:tr>
            <w:tr w:rsidR="000E0B42" w:rsidRPr="00016A66" w14:paraId="0770C8F1" w14:textId="77777777" w:rsidTr="00584A54">
              <w:tc>
                <w:tcPr>
                  <w:tcW w:w="1460" w:type="dxa"/>
                </w:tcPr>
                <w:p w14:paraId="0E2BB71E"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Type</w:t>
                  </w:r>
                </w:p>
              </w:tc>
              <w:tc>
                <w:tcPr>
                  <w:tcW w:w="1585" w:type="dxa"/>
                </w:tcPr>
                <w:p w14:paraId="3E1CBD42"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Drop Down List</w:t>
                  </w:r>
                </w:p>
              </w:tc>
              <w:tc>
                <w:tcPr>
                  <w:tcW w:w="1341" w:type="dxa"/>
                </w:tcPr>
                <w:p w14:paraId="6F957221"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53483E12" w14:textId="77777777" w:rsidR="000E0B42" w:rsidRPr="00016A66" w:rsidRDefault="000E0B42" w:rsidP="00584A54">
                  <w:pPr>
                    <w:pStyle w:val="ListParagraph"/>
                    <w:ind w:left="0"/>
                    <w:rPr>
                      <w:rFonts w:asciiTheme="minorHAnsi" w:hAnsiTheme="minorHAnsi"/>
                      <w:sz w:val="22"/>
                      <w:szCs w:val="22"/>
                    </w:rPr>
                  </w:pPr>
                </w:p>
              </w:tc>
              <w:tc>
                <w:tcPr>
                  <w:tcW w:w="5184" w:type="dxa"/>
                </w:tcPr>
                <w:p w14:paraId="1582098A"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 xml:space="preserve">Fixed list of common types will be fixed with the app – laptop bag, backpack, rope bag, duffel bag, laundry bag, school bag, messenger bags, luggage, briefcases, handbags, sling bags, gym bags, cabin baggage (all categories at: </w:t>
                  </w:r>
                  <w:hyperlink r:id="rId14" w:history="1">
                    <w:r w:rsidRPr="00016A66">
                      <w:rPr>
                        <w:rStyle w:val="Hyperlink"/>
                        <w:rFonts w:asciiTheme="minorHAnsi" w:eastAsiaTheme="majorEastAsia" w:hAnsiTheme="minorHAnsi"/>
                        <w:color w:val="auto"/>
                        <w:sz w:val="22"/>
                        <w:szCs w:val="22"/>
                      </w:rPr>
                      <w:t>http://www.amazon.in/s/ref=nb_sb_noss?url=search-alias%3Dluggage&amp;field-keywords</w:t>
                    </w:r>
                  </w:hyperlink>
                  <w:r w:rsidRPr="00016A66">
                    <w:rPr>
                      <w:rFonts w:asciiTheme="minorHAnsi" w:hAnsiTheme="minorHAnsi"/>
                      <w:sz w:val="22"/>
                      <w:szCs w:val="22"/>
                    </w:rPr>
                    <w:t xml:space="preserve">=)   </w:t>
                  </w:r>
                </w:p>
                <w:p w14:paraId="38B4B42C" w14:textId="77777777" w:rsidR="000E0B42" w:rsidRPr="00016A66" w:rsidRDefault="000E0B42" w:rsidP="00584A54">
                  <w:pPr>
                    <w:pStyle w:val="ListParagraph"/>
                    <w:ind w:left="0"/>
                    <w:rPr>
                      <w:rFonts w:asciiTheme="minorHAnsi" w:hAnsiTheme="minorHAnsi"/>
                      <w:sz w:val="22"/>
                      <w:szCs w:val="22"/>
                    </w:rPr>
                  </w:pPr>
                  <w:r w:rsidRPr="00016A66">
                    <w:rPr>
                      <w:rFonts w:asciiTheme="minorHAnsi" w:hAnsiTheme="minorHAnsi"/>
                      <w:sz w:val="22"/>
                      <w:szCs w:val="22"/>
                    </w:rPr>
                    <w:t>We suggest to soft code these bag types at the database level. There will be no script developed to manage these bag types to begin with.</w:t>
                  </w:r>
                </w:p>
              </w:tc>
            </w:tr>
            <w:tr w:rsidR="00F116FA" w:rsidRPr="00016A66" w14:paraId="7909E1F7" w14:textId="77777777" w:rsidTr="00A15EBC">
              <w:tc>
                <w:tcPr>
                  <w:tcW w:w="1460" w:type="dxa"/>
                </w:tcPr>
                <w:p w14:paraId="1052AEEE" w14:textId="77777777" w:rsidR="00F116FA" w:rsidRPr="00016A66" w:rsidRDefault="00F116FA" w:rsidP="00A15EBC">
                  <w:pPr>
                    <w:pStyle w:val="ListParagraph"/>
                    <w:ind w:left="0"/>
                    <w:rPr>
                      <w:rFonts w:asciiTheme="minorHAnsi" w:hAnsiTheme="minorHAnsi"/>
                      <w:sz w:val="22"/>
                      <w:szCs w:val="22"/>
                    </w:rPr>
                  </w:pPr>
                  <w:r w:rsidRPr="00016A66">
                    <w:rPr>
                      <w:rFonts w:asciiTheme="minorHAnsi" w:hAnsiTheme="minorHAnsi"/>
                      <w:sz w:val="22"/>
                      <w:szCs w:val="22"/>
                    </w:rPr>
                    <w:t>Brand name</w:t>
                  </w:r>
                </w:p>
              </w:tc>
              <w:tc>
                <w:tcPr>
                  <w:tcW w:w="1585" w:type="dxa"/>
                </w:tcPr>
                <w:p w14:paraId="4F0D8806" w14:textId="77777777" w:rsidR="00F116FA" w:rsidRPr="00016A66" w:rsidRDefault="00F116FA" w:rsidP="00A15EBC">
                  <w:pPr>
                    <w:pStyle w:val="ListParagraph"/>
                    <w:ind w:left="0"/>
                    <w:rPr>
                      <w:rFonts w:asciiTheme="minorHAnsi" w:hAnsiTheme="minorHAnsi"/>
                      <w:sz w:val="22"/>
                      <w:szCs w:val="22"/>
                    </w:rPr>
                  </w:pPr>
                  <w:r w:rsidRPr="00016A66">
                    <w:rPr>
                      <w:rFonts w:asciiTheme="minorHAnsi" w:hAnsiTheme="minorHAnsi"/>
                      <w:sz w:val="22"/>
                      <w:szCs w:val="22"/>
                    </w:rPr>
                    <w:t>Multi-selection allowed</w:t>
                  </w:r>
                </w:p>
              </w:tc>
              <w:tc>
                <w:tcPr>
                  <w:tcW w:w="1341" w:type="dxa"/>
                </w:tcPr>
                <w:p w14:paraId="5528246C" w14:textId="77777777" w:rsidR="00F116FA" w:rsidRPr="00016A66" w:rsidRDefault="00F116FA"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000A1FB3" w14:textId="77777777" w:rsidR="00F116FA" w:rsidRPr="00016A66" w:rsidRDefault="00F116FA" w:rsidP="00A15EBC">
                  <w:pPr>
                    <w:pStyle w:val="ListParagraph"/>
                    <w:ind w:left="0"/>
                    <w:rPr>
                      <w:rFonts w:asciiTheme="minorHAnsi" w:hAnsiTheme="minorHAnsi"/>
                      <w:sz w:val="22"/>
                      <w:szCs w:val="22"/>
                    </w:rPr>
                  </w:pPr>
                </w:p>
              </w:tc>
              <w:tc>
                <w:tcPr>
                  <w:tcW w:w="5184" w:type="dxa"/>
                </w:tcPr>
                <w:p w14:paraId="1F6ECF0D" w14:textId="1F2A45BA" w:rsidR="00F116FA" w:rsidRPr="00016A66" w:rsidRDefault="00F116FA" w:rsidP="00484DC5">
                  <w:pPr>
                    <w:pStyle w:val="ListParagraph"/>
                    <w:ind w:left="0"/>
                    <w:rPr>
                      <w:rFonts w:asciiTheme="minorHAnsi" w:hAnsiTheme="minorHAnsi"/>
                      <w:sz w:val="22"/>
                      <w:szCs w:val="22"/>
                    </w:rPr>
                  </w:pPr>
                  <w:r w:rsidRPr="00016A66">
                    <w:rPr>
                      <w:rFonts w:asciiTheme="minorHAnsi" w:hAnsiTheme="minorHAnsi"/>
                      <w:sz w:val="22"/>
                      <w:szCs w:val="22"/>
                    </w:rPr>
                    <w:t>Max 5 allowed.</w:t>
                  </w:r>
                </w:p>
              </w:tc>
            </w:tr>
            <w:tr w:rsidR="00D172B3" w:rsidRPr="00016A66" w14:paraId="3991E8A4" w14:textId="77777777" w:rsidTr="00A15EBC">
              <w:tc>
                <w:tcPr>
                  <w:tcW w:w="1460" w:type="dxa"/>
                </w:tcPr>
                <w:p w14:paraId="0B2EA9B5"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18314AAA"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60A214B"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3DAC034D" w14:textId="77777777" w:rsidR="00D172B3" w:rsidRPr="00016A66" w:rsidRDefault="00D172B3" w:rsidP="00A15EBC">
                  <w:pPr>
                    <w:pStyle w:val="ListParagraph"/>
                    <w:ind w:left="0"/>
                    <w:rPr>
                      <w:rFonts w:asciiTheme="minorHAnsi" w:hAnsiTheme="minorHAnsi"/>
                      <w:sz w:val="22"/>
                      <w:szCs w:val="22"/>
                    </w:rPr>
                  </w:pPr>
                </w:p>
              </w:tc>
              <w:tc>
                <w:tcPr>
                  <w:tcW w:w="5184" w:type="dxa"/>
                </w:tcPr>
                <w:p w14:paraId="0B077EA3"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2569BC" w:rsidRPr="00016A66" w14:paraId="50151714" w14:textId="77777777" w:rsidTr="00A15EBC">
              <w:tc>
                <w:tcPr>
                  <w:tcW w:w="1460" w:type="dxa"/>
                </w:tcPr>
                <w:p w14:paraId="7F0B75B6" w14:textId="77777777" w:rsidR="002569BC" w:rsidRPr="00016A66" w:rsidRDefault="002569BC" w:rsidP="00A15EBC">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75AFD1F5" w14:textId="77777777" w:rsidR="002569BC" w:rsidRPr="00016A66" w:rsidRDefault="002569BC"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516942B" w14:textId="77777777" w:rsidR="002569BC" w:rsidRPr="00016A66" w:rsidRDefault="002569BC"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7E3F32AC" w14:textId="77777777" w:rsidR="002569BC" w:rsidRPr="00016A66" w:rsidRDefault="002569BC" w:rsidP="00A40BE7">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5987F6D4" w14:textId="77777777" w:rsidR="002569BC" w:rsidRPr="00016A66" w:rsidRDefault="002569BC" w:rsidP="00A15EBC">
                  <w:pPr>
                    <w:pStyle w:val="ListParagraph"/>
                    <w:ind w:left="0"/>
                    <w:rPr>
                      <w:rFonts w:asciiTheme="minorHAnsi" w:hAnsiTheme="minorHAnsi"/>
                      <w:sz w:val="22"/>
                      <w:szCs w:val="22"/>
                    </w:rPr>
                  </w:pPr>
                </w:p>
              </w:tc>
            </w:tr>
            <w:tr w:rsidR="00D172B3" w:rsidRPr="00016A66" w14:paraId="06365C72" w14:textId="77777777" w:rsidTr="00A15EBC">
              <w:tc>
                <w:tcPr>
                  <w:tcW w:w="1460" w:type="dxa"/>
                </w:tcPr>
                <w:p w14:paraId="40080F99"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104B3986" w14:textId="77777777" w:rsidR="00D172B3" w:rsidRPr="00016A66" w:rsidRDefault="00D172B3"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30EA9476" w14:textId="77777777" w:rsidR="00D172B3" w:rsidRPr="00016A66" w:rsidRDefault="00D172B3" w:rsidP="00A15EBC">
                  <w:pPr>
                    <w:pStyle w:val="ListParagraph"/>
                    <w:ind w:left="0"/>
                    <w:rPr>
                      <w:rFonts w:asciiTheme="minorHAnsi" w:hAnsiTheme="minorHAnsi"/>
                      <w:sz w:val="22"/>
                      <w:szCs w:val="22"/>
                    </w:rPr>
                  </w:pPr>
                </w:p>
              </w:tc>
              <w:tc>
                <w:tcPr>
                  <w:tcW w:w="1244" w:type="dxa"/>
                </w:tcPr>
                <w:p w14:paraId="324E30FC" w14:textId="77777777" w:rsidR="00D172B3" w:rsidRPr="00016A66" w:rsidRDefault="00D172B3" w:rsidP="00A15EBC">
                  <w:pPr>
                    <w:pStyle w:val="ListParagraph"/>
                    <w:ind w:left="0"/>
                    <w:rPr>
                      <w:rFonts w:asciiTheme="minorHAnsi" w:hAnsiTheme="minorHAnsi"/>
                      <w:sz w:val="22"/>
                      <w:szCs w:val="22"/>
                    </w:rPr>
                  </w:pPr>
                </w:p>
              </w:tc>
              <w:tc>
                <w:tcPr>
                  <w:tcW w:w="5184" w:type="dxa"/>
                </w:tcPr>
                <w:p w14:paraId="7CB9FD46" w14:textId="77777777" w:rsidR="00D172B3" w:rsidRPr="00016A66" w:rsidRDefault="00D172B3" w:rsidP="00A15EBC">
                  <w:pPr>
                    <w:pStyle w:val="ListParagraph"/>
                    <w:ind w:left="0"/>
                    <w:rPr>
                      <w:rFonts w:asciiTheme="minorHAnsi" w:hAnsiTheme="minorHAnsi"/>
                      <w:sz w:val="22"/>
                      <w:szCs w:val="22"/>
                    </w:rPr>
                  </w:pPr>
                </w:p>
              </w:tc>
            </w:tr>
          </w:tbl>
          <w:p w14:paraId="6E85382F" w14:textId="77777777" w:rsidR="00D172B3" w:rsidRPr="00016A66" w:rsidRDefault="00D172B3" w:rsidP="00A15EBC">
            <w:pPr>
              <w:rPr>
                <w:rFonts w:asciiTheme="minorHAnsi" w:hAnsiTheme="minorHAnsi"/>
                <w:sz w:val="22"/>
                <w:szCs w:val="22"/>
              </w:rPr>
            </w:pPr>
          </w:p>
          <w:p w14:paraId="07C95AD0" w14:textId="77777777" w:rsidR="00317F46" w:rsidRPr="00016A66" w:rsidRDefault="001B646C" w:rsidP="00A15EBC">
            <w:pPr>
              <w:rPr>
                <w:rFonts w:asciiTheme="minorHAnsi" w:hAnsiTheme="minorHAnsi"/>
                <w:b/>
                <w:sz w:val="22"/>
                <w:szCs w:val="22"/>
              </w:rPr>
            </w:pPr>
            <w:r w:rsidRPr="00016A66">
              <w:rPr>
                <w:rFonts w:asciiTheme="minorHAnsi" w:hAnsiTheme="minorHAnsi"/>
                <w:b/>
                <w:sz w:val="22"/>
                <w:szCs w:val="22"/>
              </w:rPr>
              <w:t xml:space="preserve">3] </w:t>
            </w:r>
            <w:r w:rsidR="00317F46" w:rsidRPr="00016A66">
              <w:rPr>
                <w:rFonts w:asciiTheme="minorHAnsi" w:hAnsiTheme="minorHAnsi"/>
                <w:b/>
                <w:sz w:val="22"/>
                <w:szCs w:val="22"/>
              </w:rPr>
              <w:t>Mobile:</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317F46" w:rsidRPr="00016A66" w14:paraId="73AE1E89" w14:textId="77777777" w:rsidTr="00A15EBC">
              <w:trPr>
                <w:trHeight w:val="278"/>
              </w:trPr>
              <w:tc>
                <w:tcPr>
                  <w:tcW w:w="1460" w:type="dxa"/>
                  <w:shd w:val="clear" w:color="auto" w:fill="DBE5F1" w:themeFill="accent1" w:themeFillTint="33"/>
                </w:tcPr>
                <w:p w14:paraId="52AD9B3A"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6928ECB7" w14:textId="77777777" w:rsidR="00317F46" w:rsidRPr="00016A66" w:rsidRDefault="00317F46"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620E10DB"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50A97C5F"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1115280C" w14:textId="77777777" w:rsidR="00317F46" w:rsidRPr="00016A66" w:rsidRDefault="00317F46"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713E97" w:rsidRPr="00016A66" w14:paraId="41EF41D0" w14:textId="77777777" w:rsidTr="00A15EBC">
              <w:tc>
                <w:tcPr>
                  <w:tcW w:w="1460" w:type="dxa"/>
                </w:tcPr>
                <w:p w14:paraId="79D6673A"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314306D8"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36A6029"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Y</w:t>
                  </w:r>
                </w:p>
                <w:p w14:paraId="52F800FA" w14:textId="77777777" w:rsidR="00713E97" w:rsidRPr="00016A66" w:rsidRDefault="00713E97" w:rsidP="00A40BE7">
                  <w:pPr>
                    <w:pStyle w:val="ListParagraph"/>
                    <w:ind w:left="0"/>
                    <w:rPr>
                      <w:rFonts w:asciiTheme="minorHAnsi" w:hAnsiTheme="minorHAnsi"/>
                      <w:sz w:val="22"/>
                      <w:szCs w:val="22"/>
                    </w:rPr>
                  </w:pPr>
                </w:p>
                <w:p w14:paraId="0F4A48DF"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 xml:space="preserve">N when advanced search is clicked and </w:t>
                  </w:r>
                  <w:r w:rsidRPr="00016A66">
                    <w:rPr>
                      <w:rFonts w:asciiTheme="minorHAnsi" w:hAnsiTheme="minorHAnsi"/>
                      <w:sz w:val="22"/>
                      <w:szCs w:val="22"/>
                    </w:rPr>
                    <w:lastRenderedPageBreak/>
                    <w:t>something is filled, else Y</w:t>
                  </w:r>
                </w:p>
              </w:tc>
              <w:tc>
                <w:tcPr>
                  <w:tcW w:w="1244" w:type="dxa"/>
                </w:tcPr>
                <w:p w14:paraId="2FDA4284" w14:textId="77777777" w:rsidR="00713E97" w:rsidRPr="00016A66" w:rsidRDefault="00713E97" w:rsidP="00A15EBC">
                  <w:pPr>
                    <w:pStyle w:val="ListParagraph"/>
                    <w:ind w:left="0"/>
                    <w:rPr>
                      <w:rFonts w:asciiTheme="minorHAnsi" w:hAnsiTheme="minorHAnsi"/>
                      <w:sz w:val="22"/>
                      <w:szCs w:val="22"/>
                    </w:rPr>
                  </w:pPr>
                  <w:proofErr w:type="spellStart"/>
                  <w:r w:rsidRPr="00016A66">
                    <w:rPr>
                      <w:rFonts w:asciiTheme="minorHAnsi" w:hAnsiTheme="minorHAnsi"/>
                      <w:sz w:val="22"/>
                      <w:szCs w:val="22"/>
                    </w:rPr>
                    <w:lastRenderedPageBreak/>
                    <w:t>Maxlen</w:t>
                  </w:r>
                  <w:proofErr w:type="spellEnd"/>
                  <w:r w:rsidRPr="00016A66">
                    <w:rPr>
                      <w:rFonts w:asciiTheme="minorHAnsi" w:hAnsiTheme="minorHAnsi"/>
                      <w:sz w:val="22"/>
                      <w:szCs w:val="22"/>
                    </w:rPr>
                    <w:t xml:space="preserve"> = 100 characters</w:t>
                  </w:r>
                </w:p>
              </w:tc>
              <w:tc>
                <w:tcPr>
                  <w:tcW w:w="5184" w:type="dxa"/>
                </w:tcPr>
                <w:p w14:paraId="6336A1EF" w14:textId="77777777" w:rsidR="00713E97" w:rsidRPr="00016A66" w:rsidRDefault="009904DC" w:rsidP="00A15EBC">
                  <w:pPr>
                    <w:pStyle w:val="ListParagraph"/>
                    <w:ind w:left="0"/>
                    <w:rPr>
                      <w:rFonts w:asciiTheme="minorHAnsi" w:hAnsiTheme="minorHAnsi"/>
                      <w:sz w:val="22"/>
                      <w:szCs w:val="22"/>
                    </w:rPr>
                  </w:pPr>
                  <w:r w:rsidRPr="00016A66">
                    <w:rPr>
                      <w:rFonts w:asciiTheme="minorHAnsi" w:hAnsiTheme="minorHAnsi"/>
                      <w:sz w:val="22"/>
                      <w:szCs w:val="22"/>
                    </w:rPr>
                    <w:t xml:space="preserve">E.g.: of the product. </w:t>
                  </w:r>
                </w:p>
              </w:tc>
            </w:tr>
            <w:tr w:rsidR="008B3887" w:rsidRPr="00016A66" w14:paraId="7C07CA3A" w14:textId="77777777" w:rsidTr="00584A54">
              <w:tc>
                <w:tcPr>
                  <w:tcW w:w="1460" w:type="dxa"/>
                </w:tcPr>
                <w:p w14:paraId="6E42212D"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lastRenderedPageBreak/>
                    <w:t>Carry out search for</w:t>
                  </w:r>
                </w:p>
              </w:tc>
              <w:tc>
                <w:tcPr>
                  <w:tcW w:w="1585" w:type="dxa"/>
                </w:tcPr>
                <w:p w14:paraId="79FFB840"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624C67A8"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28319457"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Default 7 days</w:t>
                  </w:r>
                </w:p>
              </w:tc>
              <w:tc>
                <w:tcPr>
                  <w:tcW w:w="1244" w:type="dxa"/>
                </w:tcPr>
                <w:p w14:paraId="11148E32" w14:textId="77777777" w:rsidR="008B3887" w:rsidRPr="00016A66" w:rsidRDefault="008B3887" w:rsidP="00584A54">
                  <w:pPr>
                    <w:pStyle w:val="ListParagraph"/>
                    <w:ind w:left="0"/>
                    <w:rPr>
                      <w:rFonts w:asciiTheme="minorHAnsi" w:hAnsiTheme="minorHAnsi"/>
                      <w:sz w:val="22"/>
                      <w:szCs w:val="22"/>
                    </w:rPr>
                  </w:pPr>
                </w:p>
              </w:tc>
              <w:tc>
                <w:tcPr>
                  <w:tcW w:w="5184" w:type="dxa"/>
                </w:tcPr>
                <w:p w14:paraId="5C9FDDAB"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tc>
            </w:tr>
            <w:tr w:rsidR="004D3258" w:rsidRPr="00016A66" w14:paraId="6AB78F31" w14:textId="77777777" w:rsidTr="00A15EBC">
              <w:tc>
                <w:tcPr>
                  <w:tcW w:w="10814" w:type="dxa"/>
                  <w:gridSpan w:val="5"/>
                </w:tcPr>
                <w:p w14:paraId="12BCA94C" w14:textId="77777777" w:rsidR="004D3258" w:rsidRPr="00016A66" w:rsidRDefault="004D3258" w:rsidP="00946182">
                  <w:pPr>
                    <w:pStyle w:val="ListParagraph"/>
                    <w:ind w:left="0"/>
                    <w:rPr>
                      <w:rFonts w:asciiTheme="minorHAnsi" w:hAnsiTheme="minorHAnsi"/>
                      <w:sz w:val="22"/>
                      <w:szCs w:val="22"/>
                    </w:rPr>
                  </w:pPr>
                  <w:r w:rsidRPr="00016A66">
                    <w:rPr>
                      <w:rFonts w:asciiTheme="minorHAnsi" w:hAnsiTheme="minorHAnsi"/>
                      <w:color w:val="0000FF"/>
                      <w:sz w:val="22"/>
                      <w:szCs w:val="22"/>
                      <w:u w:val="single"/>
                    </w:rPr>
                    <w:t>Advanced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advanced search.</w:t>
                  </w:r>
                </w:p>
              </w:tc>
            </w:tr>
            <w:tr w:rsidR="00317F46" w:rsidRPr="00016A66" w14:paraId="295024A7" w14:textId="77777777" w:rsidTr="00A15EBC">
              <w:tc>
                <w:tcPr>
                  <w:tcW w:w="1460" w:type="dxa"/>
                </w:tcPr>
                <w:p w14:paraId="1331B4E2" w14:textId="764947CC" w:rsidR="00317F46" w:rsidRPr="00016A66" w:rsidRDefault="006260B2" w:rsidP="00A15EBC">
                  <w:pPr>
                    <w:pStyle w:val="ListParagraph"/>
                    <w:ind w:left="0"/>
                    <w:rPr>
                      <w:rFonts w:asciiTheme="minorHAnsi" w:hAnsiTheme="minorHAnsi"/>
                      <w:sz w:val="22"/>
                      <w:szCs w:val="22"/>
                    </w:rPr>
                  </w:pPr>
                  <w:r w:rsidRPr="00016A66">
                    <w:rPr>
                      <w:rFonts w:asciiTheme="minorHAnsi" w:hAnsiTheme="minorHAnsi"/>
                      <w:sz w:val="22"/>
                      <w:szCs w:val="22"/>
                    </w:rPr>
                    <w:t xml:space="preserve">Accessory </w:t>
                  </w:r>
                  <w:r w:rsidR="00317F46" w:rsidRPr="00016A66">
                    <w:rPr>
                      <w:rFonts w:asciiTheme="minorHAnsi" w:hAnsiTheme="minorHAnsi"/>
                      <w:sz w:val="22"/>
                      <w:szCs w:val="22"/>
                    </w:rPr>
                    <w:t>Manufacturer</w:t>
                  </w:r>
                </w:p>
              </w:tc>
              <w:tc>
                <w:tcPr>
                  <w:tcW w:w="1585" w:type="dxa"/>
                </w:tcPr>
                <w:p w14:paraId="74F4FBF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572557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3E44CADC" w14:textId="77777777" w:rsidR="00317F46" w:rsidRPr="00016A66" w:rsidRDefault="00317F46" w:rsidP="00A15EBC">
                  <w:pPr>
                    <w:pStyle w:val="ListParagraph"/>
                    <w:ind w:left="0"/>
                    <w:rPr>
                      <w:rFonts w:asciiTheme="minorHAnsi" w:hAnsiTheme="minorHAnsi"/>
                      <w:sz w:val="22"/>
                      <w:szCs w:val="22"/>
                    </w:rPr>
                  </w:pPr>
                </w:p>
              </w:tc>
              <w:tc>
                <w:tcPr>
                  <w:tcW w:w="5184" w:type="dxa"/>
                </w:tcPr>
                <w:p w14:paraId="702728AB" w14:textId="77777777" w:rsidR="00317F46" w:rsidRPr="00016A66" w:rsidRDefault="00317F46" w:rsidP="00A15EBC">
                  <w:pPr>
                    <w:pStyle w:val="ListParagraph"/>
                    <w:ind w:left="0"/>
                    <w:rPr>
                      <w:rFonts w:asciiTheme="minorHAnsi" w:hAnsiTheme="minorHAnsi"/>
                      <w:sz w:val="22"/>
                      <w:szCs w:val="22"/>
                    </w:rPr>
                  </w:pPr>
                </w:p>
              </w:tc>
            </w:tr>
            <w:tr w:rsidR="00317F46" w:rsidRPr="00016A66" w14:paraId="1F05B1D1" w14:textId="77777777" w:rsidTr="00A15EBC">
              <w:tc>
                <w:tcPr>
                  <w:tcW w:w="1460" w:type="dxa"/>
                </w:tcPr>
                <w:p w14:paraId="029AF05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Phone Manufacturer</w:t>
                  </w:r>
                </w:p>
              </w:tc>
              <w:tc>
                <w:tcPr>
                  <w:tcW w:w="1585" w:type="dxa"/>
                </w:tcPr>
                <w:p w14:paraId="0D01F825"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1F995712"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58AE1DC7" w14:textId="77777777" w:rsidR="00317F46" w:rsidRPr="00016A66" w:rsidRDefault="00317F46" w:rsidP="00A15EBC">
                  <w:pPr>
                    <w:pStyle w:val="ListParagraph"/>
                    <w:ind w:left="0"/>
                    <w:rPr>
                      <w:rFonts w:asciiTheme="minorHAnsi" w:hAnsiTheme="minorHAnsi"/>
                      <w:sz w:val="22"/>
                      <w:szCs w:val="22"/>
                    </w:rPr>
                  </w:pPr>
                </w:p>
              </w:tc>
              <w:tc>
                <w:tcPr>
                  <w:tcW w:w="5184" w:type="dxa"/>
                </w:tcPr>
                <w:p w14:paraId="2AB93A7E" w14:textId="77777777" w:rsidR="00317F46" w:rsidRPr="00016A66" w:rsidRDefault="00317F46" w:rsidP="00A15EBC">
                  <w:pPr>
                    <w:pStyle w:val="ListParagraph"/>
                    <w:ind w:left="0"/>
                    <w:rPr>
                      <w:rFonts w:asciiTheme="minorHAnsi" w:hAnsiTheme="minorHAnsi"/>
                      <w:sz w:val="22"/>
                      <w:szCs w:val="22"/>
                    </w:rPr>
                  </w:pPr>
                </w:p>
              </w:tc>
            </w:tr>
            <w:tr w:rsidR="00317F46" w:rsidRPr="00016A66" w14:paraId="79F23345" w14:textId="77777777" w:rsidTr="00A15EBC">
              <w:tc>
                <w:tcPr>
                  <w:tcW w:w="1460" w:type="dxa"/>
                </w:tcPr>
                <w:p w14:paraId="388361B0"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234770B6"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06BBAC72"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68D338F9" w14:textId="77777777" w:rsidR="00317F46" w:rsidRPr="00016A66" w:rsidRDefault="00317F46" w:rsidP="00A15EBC">
                  <w:pPr>
                    <w:pStyle w:val="ListParagraph"/>
                    <w:ind w:left="0"/>
                    <w:rPr>
                      <w:rFonts w:asciiTheme="minorHAnsi" w:hAnsiTheme="minorHAnsi"/>
                      <w:sz w:val="22"/>
                      <w:szCs w:val="22"/>
                    </w:rPr>
                  </w:pPr>
                </w:p>
              </w:tc>
              <w:tc>
                <w:tcPr>
                  <w:tcW w:w="5184" w:type="dxa"/>
                </w:tcPr>
                <w:p w14:paraId="0A3DA511"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2B23AE" w:rsidRPr="00016A66" w14:paraId="7EBFA597" w14:textId="77777777" w:rsidTr="00A15EBC">
              <w:tc>
                <w:tcPr>
                  <w:tcW w:w="1460" w:type="dxa"/>
                </w:tcPr>
                <w:p w14:paraId="35DC9B53"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6B3F7E2F"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DD8C030"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7F520006" w14:textId="77777777" w:rsidR="002B23AE" w:rsidRPr="00016A66" w:rsidRDefault="002B23AE" w:rsidP="00A40BE7">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07D7D980" w14:textId="77777777" w:rsidR="002B23AE" w:rsidRPr="00016A66" w:rsidRDefault="002B23AE" w:rsidP="00A15EBC">
                  <w:pPr>
                    <w:pStyle w:val="ListParagraph"/>
                    <w:ind w:left="0"/>
                    <w:rPr>
                      <w:rFonts w:asciiTheme="minorHAnsi" w:hAnsiTheme="minorHAnsi"/>
                      <w:sz w:val="22"/>
                      <w:szCs w:val="22"/>
                    </w:rPr>
                  </w:pPr>
                </w:p>
              </w:tc>
            </w:tr>
            <w:tr w:rsidR="00317F46" w:rsidRPr="00016A66" w14:paraId="181E8C0C" w14:textId="77777777" w:rsidTr="00A15EBC">
              <w:tc>
                <w:tcPr>
                  <w:tcW w:w="1460" w:type="dxa"/>
                </w:tcPr>
                <w:p w14:paraId="2BE306DD"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3F8B285F" w14:textId="77777777" w:rsidR="00317F46" w:rsidRPr="00016A66" w:rsidRDefault="00317F46"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5898A76A" w14:textId="77777777" w:rsidR="00317F46" w:rsidRPr="00016A66" w:rsidRDefault="00317F46" w:rsidP="00A15EBC">
                  <w:pPr>
                    <w:pStyle w:val="ListParagraph"/>
                    <w:ind w:left="0"/>
                    <w:rPr>
                      <w:rFonts w:asciiTheme="minorHAnsi" w:hAnsiTheme="minorHAnsi"/>
                      <w:sz w:val="22"/>
                      <w:szCs w:val="22"/>
                    </w:rPr>
                  </w:pPr>
                </w:p>
              </w:tc>
              <w:tc>
                <w:tcPr>
                  <w:tcW w:w="1244" w:type="dxa"/>
                </w:tcPr>
                <w:p w14:paraId="735B84B7" w14:textId="77777777" w:rsidR="00317F46" w:rsidRPr="00016A66" w:rsidRDefault="00317F46" w:rsidP="00A15EBC">
                  <w:pPr>
                    <w:pStyle w:val="ListParagraph"/>
                    <w:ind w:left="0"/>
                    <w:rPr>
                      <w:rFonts w:asciiTheme="minorHAnsi" w:hAnsiTheme="minorHAnsi"/>
                      <w:sz w:val="22"/>
                      <w:szCs w:val="22"/>
                    </w:rPr>
                  </w:pPr>
                </w:p>
              </w:tc>
              <w:tc>
                <w:tcPr>
                  <w:tcW w:w="5184" w:type="dxa"/>
                </w:tcPr>
                <w:p w14:paraId="18FF6050" w14:textId="77777777" w:rsidR="00317F46" w:rsidRPr="00016A66" w:rsidRDefault="00317F46" w:rsidP="00A15EBC">
                  <w:pPr>
                    <w:pStyle w:val="ListParagraph"/>
                    <w:ind w:left="0"/>
                    <w:rPr>
                      <w:rFonts w:asciiTheme="minorHAnsi" w:hAnsiTheme="minorHAnsi"/>
                      <w:sz w:val="22"/>
                      <w:szCs w:val="22"/>
                    </w:rPr>
                  </w:pPr>
                </w:p>
              </w:tc>
            </w:tr>
          </w:tbl>
          <w:p w14:paraId="66EF5790" w14:textId="77777777" w:rsidR="00317F46" w:rsidRPr="00016A66" w:rsidRDefault="00317F46" w:rsidP="00A15EBC">
            <w:pPr>
              <w:rPr>
                <w:rFonts w:asciiTheme="minorHAnsi" w:hAnsiTheme="minorHAnsi"/>
                <w:sz w:val="22"/>
                <w:szCs w:val="22"/>
              </w:rPr>
            </w:pPr>
          </w:p>
          <w:p w14:paraId="06FF19CA" w14:textId="77777777" w:rsidR="00317F46" w:rsidRPr="00016A66" w:rsidRDefault="001B646C" w:rsidP="00A15EBC">
            <w:pPr>
              <w:rPr>
                <w:rFonts w:asciiTheme="minorHAnsi" w:hAnsiTheme="minorHAnsi"/>
                <w:b/>
                <w:sz w:val="22"/>
                <w:szCs w:val="22"/>
              </w:rPr>
            </w:pPr>
            <w:r w:rsidRPr="00016A66">
              <w:rPr>
                <w:rFonts w:asciiTheme="minorHAnsi" w:hAnsiTheme="minorHAnsi"/>
                <w:b/>
                <w:sz w:val="22"/>
                <w:szCs w:val="22"/>
              </w:rPr>
              <w:t xml:space="preserve">4] </w:t>
            </w:r>
            <w:r w:rsidR="00D46A7E" w:rsidRPr="00016A66">
              <w:rPr>
                <w:rFonts w:asciiTheme="minorHAnsi" w:hAnsiTheme="minorHAnsi"/>
                <w:b/>
                <w:sz w:val="22"/>
                <w:szCs w:val="22"/>
              </w:rPr>
              <w:t>Apparels:</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D46A7E" w:rsidRPr="00016A66" w14:paraId="236F1F37" w14:textId="77777777" w:rsidTr="00A15EBC">
              <w:trPr>
                <w:trHeight w:val="278"/>
              </w:trPr>
              <w:tc>
                <w:tcPr>
                  <w:tcW w:w="1460" w:type="dxa"/>
                  <w:shd w:val="clear" w:color="auto" w:fill="DBE5F1" w:themeFill="accent1" w:themeFillTint="33"/>
                </w:tcPr>
                <w:p w14:paraId="038D1222"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Field</w:t>
                  </w:r>
                </w:p>
              </w:tc>
              <w:tc>
                <w:tcPr>
                  <w:tcW w:w="1585" w:type="dxa"/>
                  <w:shd w:val="clear" w:color="auto" w:fill="DBE5F1" w:themeFill="accent1" w:themeFillTint="33"/>
                </w:tcPr>
                <w:p w14:paraId="55FD5B39" w14:textId="77777777" w:rsidR="00D46A7E" w:rsidRPr="00016A66" w:rsidRDefault="00D46A7E" w:rsidP="00A15EBC">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341" w:type="dxa"/>
                  <w:shd w:val="clear" w:color="auto" w:fill="DBE5F1" w:themeFill="accent1" w:themeFillTint="33"/>
                </w:tcPr>
                <w:p w14:paraId="73A16E60"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244" w:type="dxa"/>
                  <w:shd w:val="clear" w:color="auto" w:fill="DBE5F1" w:themeFill="accent1" w:themeFillTint="33"/>
                </w:tcPr>
                <w:p w14:paraId="13143C75"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5184" w:type="dxa"/>
                  <w:shd w:val="clear" w:color="auto" w:fill="DBE5F1" w:themeFill="accent1" w:themeFillTint="33"/>
                </w:tcPr>
                <w:p w14:paraId="0A60176B" w14:textId="77777777" w:rsidR="00D46A7E" w:rsidRPr="00016A66" w:rsidRDefault="00D46A7E" w:rsidP="00A15EBC">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713E97" w:rsidRPr="00016A66" w14:paraId="6673520E" w14:textId="77777777" w:rsidTr="00A15EBC">
              <w:tc>
                <w:tcPr>
                  <w:tcW w:w="1460" w:type="dxa"/>
                </w:tcPr>
                <w:p w14:paraId="790D556C"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Keyword</w:t>
                  </w:r>
                </w:p>
              </w:tc>
              <w:tc>
                <w:tcPr>
                  <w:tcW w:w="1585" w:type="dxa"/>
                </w:tcPr>
                <w:p w14:paraId="0F930547" w14:textId="77777777" w:rsidR="00713E97" w:rsidRPr="00016A66" w:rsidRDefault="00713E97"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163E1DC8"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Y</w:t>
                  </w:r>
                </w:p>
                <w:p w14:paraId="680942D7" w14:textId="77777777" w:rsidR="00713E97" w:rsidRPr="00016A66" w:rsidRDefault="00713E97" w:rsidP="00A40BE7">
                  <w:pPr>
                    <w:pStyle w:val="ListParagraph"/>
                    <w:ind w:left="0"/>
                    <w:rPr>
                      <w:rFonts w:asciiTheme="minorHAnsi" w:hAnsiTheme="minorHAnsi"/>
                      <w:sz w:val="22"/>
                      <w:szCs w:val="22"/>
                    </w:rPr>
                  </w:pPr>
                </w:p>
                <w:p w14:paraId="4656335B" w14:textId="77777777" w:rsidR="00713E97" w:rsidRPr="00016A66" w:rsidRDefault="00713E97" w:rsidP="00A40BE7">
                  <w:pPr>
                    <w:pStyle w:val="ListParagraph"/>
                    <w:ind w:left="0"/>
                    <w:rPr>
                      <w:rFonts w:asciiTheme="minorHAnsi" w:hAnsiTheme="minorHAnsi"/>
                      <w:sz w:val="22"/>
                      <w:szCs w:val="22"/>
                    </w:rPr>
                  </w:pPr>
                  <w:r w:rsidRPr="00016A66">
                    <w:rPr>
                      <w:rFonts w:asciiTheme="minorHAnsi" w:hAnsiTheme="minorHAnsi"/>
                      <w:sz w:val="22"/>
                      <w:szCs w:val="22"/>
                    </w:rPr>
                    <w:t>N when advanced search is clicked and something is filled, else Y</w:t>
                  </w:r>
                </w:p>
              </w:tc>
              <w:tc>
                <w:tcPr>
                  <w:tcW w:w="1244" w:type="dxa"/>
                </w:tcPr>
                <w:p w14:paraId="73FD108F" w14:textId="77777777" w:rsidR="00713E97" w:rsidRPr="00016A66" w:rsidRDefault="00713E97" w:rsidP="00A15EBC">
                  <w:pPr>
                    <w:pStyle w:val="ListParagraph"/>
                    <w:ind w:left="0"/>
                    <w:rPr>
                      <w:rFonts w:asciiTheme="minorHAnsi" w:hAnsiTheme="minorHAnsi"/>
                      <w:sz w:val="22"/>
                      <w:szCs w:val="22"/>
                    </w:rPr>
                  </w:pPr>
                  <w:proofErr w:type="spellStart"/>
                  <w:r w:rsidRPr="00016A66">
                    <w:rPr>
                      <w:rFonts w:asciiTheme="minorHAnsi" w:hAnsiTheme="minorHAnsi"/>
                      <w:sz w:val="22"/>
                      <w:szCs w:val="22"/>
                    </w:rPr>
                    <w:t>Maxlen</w:t>
                  </w:r>
                  <w:proofErr w:type="spellEnd"/>
                  <w:r w:rsidRPr="00016A66">
                    <w:rPr>
                      <w:rFonts w:asciiTheme="minorHAnsi" w:hAnsiTheme="minorHAnsi"/>
                      <w:sz w:val="22"/>
                      <w:szCs w:val="22"/>
                    </w:rPr>
                    <w:t xml:space="preserve"> = 100 characters</w:t>
                  </w:r>
                </w:p>
              </w:tc>
              <w:tc>
                <w:tcPr>
                  <w:tcW w:w="5184" w:type="dxa"/>
                </w:tcPr>
                <w:p w14:paraId="4E712A5F" w14:textId="77777777" w:rsidR="00713E97" w:rsidRPr="00016A66" w:rsidRDefault="00713E97" w:rsidP="00A15EBC">
                  <w:pPr>
                    <w:pStyle w:val="ListParagraph"/>
                    <w:ind w:left="0"/>
                    <w:rPr>
                      <w:rFonts w:asciiTheme="minorHAnsi" w:hAnsiTheme="minorHAnsi"/>
                      <w:sz w:val="22"/>
                      <w:szCs w:val="22"/>
                    </w:rPr>
                  </w:pPr>
                </w:p>
              </w:tc>
            </w:tr>
            <w:tr w:rsidR="00D46A7E" w:rsidRPr="00016A66" w14:paraId="12657628" w14:textId="77777777" w:rsidTr="00A15EBC">
              <w:tc>
                <w:tcPr>
                  <w:tcW w:w="1460" w:type="dxa"/>
                </w:tcPr>
                <w:p w14:paraId="711FD13A" w14:textId="5BF2919C" w:rsidR="00D46A7E" w:rsidRPr="00016A66" w:rsidRDefault="003F181A" w:rsidP="00A15EBC">
                  <w:pPr>
                    <w:pStyle w:val="ListParagraph"/>
                    <w:ind w:left="0"/>
                    <w:rPr>
                      <w:rFonts w:asciiTheme="minorHAnsi" w:hAnsiTheme="minorHAnsi"/>
                      <w:sz w:val="22"/>
                      <w:szCs w:val="22"/>
                    </w:rPr>
                  </w:pPr>
                  <w:r w:rsidRPr="00016A66">
                    <w:rPr>
                      <w:rFonts w:asciiTheme="minorHAnsi" w:hAnsiTheme="minorHAnsi"/>
                      <w:sz w:val="22"/>
                      <w:szCs w:val="22"/>
                    </w:rPr>
                    <w:t>Sub-category</w:t>
                  </w:r>
                </w:p>
              </w:tc>
              <w:tc>
                <w:tcPr>
                  <w:tcW w:w="1585" w:type="dxa"/>
                </w:tcPr>
                <w:p w14:paraId="6CAA9EB8" w14:textId="77777777" w:rsidR="00D46A7E" w:rsidRPr="00016A66" w:rsidRDefault="0083750B" w:rsidP="00A15EBC">
                  <w:pPr>
                    <w:pStyle w:val="ListParagraph"/>
                    <w:ind w:left="0"/>
                    <w:rPr>
                      <w:rFonts w:asciiTheme="minorHAnsi" w:hAnsiTheme="minorHAnsi"/>
                      <w:sz w:val="22"/>
                      <w:szCs w:val="22"/>
                    </w:rPr>
                  </w:pPr>
                  <w:r w:rsidRPr="00016A66">
                    <w:rPr>
                      <w:rFonts w:asciiTheme="minorHAnsi" w:hAnsiTheme="minorHAnsi"/>
                      <w:sz w:val="22"/>
                      <w:szCs w:val="22"/>
                    </w:rPr>
                    <w:t>List</w:t>
                  </w:r>
                </w:p>
              </w:tc>
              <w:tc>
                <w:tcPr>
                  <w:tcW w:w="1341" w:type="dxa"/>
                </w:tcPr>
                <w:p w14:paraId="6897F466" w14:textId="77777777" w:rsidR="00D46A7E" w:rsidRPr="00016A66" w:rsidRDefault="0083750B" w:rsidP="00A15EBC">
                  <w:pPr>
                    <w:pStyle w:val="ListParagraph"/>
                    <w:ind w:left="0"/>
                    <w:rPr>
                      <w:rFonts w:asciiTheme="minorHAnsi" w:hAnsiTheme="minorHAnsi"/>
                      <w:sz w:val="22"/>
                      <w:szCs w:val="22"/>
                    </w:rPr>
                  </w:pPr>
                  <w:r w:rsidRPr="00016A66">
                    <w:rPr>
                      <w:rFonts w:asciiTheme="minorHAnsi" w:hAnsiTheme="minorHAnsi"/>
                      <w:sz w:val="22"/>
                      <w:szCs w:val="22"/>
                    </w:rPr>
                    <w:t>Y</w:t>
                  </w:r>
                </w:p>
              </w:tc>
              <w:tc>
                <w:tcPr>
                  <w:tcW w:w="1244" w:type="dxa"/>
                </w:tcPr>
                <w:p w14:paraId="2887DB20" w14:textId="77777777" w:rsidR="00D46A7E" w:rsidRPr="00016A66" w:rsidRDefault="00D46A7E" w:rsidP="00A15EBC">
                  <w:pPr>
                    <w:pStyle w:val="ListParagraph"/>
                    <w:ind w:left="0"/>
                    <w:rPr>
                      <w:rFonts w:asciiTheme="minorHAnsi" w:hAnsiTheme="minorHAnsi"/>
                      <w:sz w:val="22"/>
                      <w:szCs w:val="22"/>
                    </w:rPr>
                  </w:pPr>
                </w:p>
              </w:tc>
              <w:tc>
                <w:tcPr>
                  <w:tcW w:w="5184" w:type="dxa"/>
                </w:tcPr>
                <w:p w14:paraId="7EEE2DF1" w14:textId="77777777" w:rsidR="004F18CB" w:rsidRPr="00016A66" w:rsidRDefault="0083750B" w:rsidP="00E01BE7">
                  <w:pPr>
                    <w:pStyle w:val="ListParagraph"/>
                    <w:ind w:left="0"/>
                    <w:rPr>
                      <w:rFonts w:asciiTheme="minorHAnsi" w:hAnsiTheme="minorHAnsi"/>
                      <w:sz w:val="22"/>
                      <w:szCs w:val="22"/>
                    </w:rPr>
                  </w:pPr>
                  <w:r w:rsidRPr="00016A66">
                    <w:rPr>
                      <w:rFonts w:asciiTheme="minorHAnsi" w:hAnsiTheme="minorHAnsi"/>
                      <w:sz w:val="22"/>
                      <w:szCs w:val="22"/>
                    </w:rPr>
                    <w:t xml:space="preserve">Drop down with </w:t>
                  </w:r>
                  <w:r w:rsidRPr="00016A66">
                    <w:rPr>
                      <w:rFonts w:asciiTheme="minorHAnsi" w:hAnsiTheme="minorHAnsi"/>
                      <w:i/>
                      <w:sz w:val="22"/>
                      <w:szCs w:val="22"/>
                    </w:rPr>
                    <w:t xml:space="preserve">boys clothing, </w:t>
                  </w:r>
                  <w:proofErr w:type="spellStart"/>
                  <w:r w:rsidRPr="00016A66">
                    <w:rPr>
                      <w:rFonts w:asciiTheme="minorHAnsi" w:hAnsiTheme="minorHAnsi"/>
                      <w:i/>
                      <w:sz w:val="22"/>
                      <w:szCs w:val="22"/>
                    </w:rPr>
                    <w:t>girls</w:t>
                  </w:r>
                  <w:proofErr w:type="spellEnd"/>
                  <w:r w:rsidRPr="00016A66">
                    <w:rPr>
                      <w:rFonts w:asciiTheme="minorHAnsi" w:hAnsiTheme="minorHAnsi"/>
                      <w:i/>
                      <w:sz w:val="22"/>
                      <w:szCs w:val="22"/>
                    </w:rPr>
                    <w:t xml:space="preserve"> clothing, women ethnic wear, infant wea</w:t>
                  </w:r>
                  <w:r w:rsidR="00134A98" w:rsidRPr="00016A66">
                    <w:rPr>
                      <w:rFonts w:asciiTheme="minorHAnsi" w:hAnsiTheme="minorHAnsi"/>
                      <w:i/>
                      <w:sz w:val="22"/>
                      <w:szCs w:val="22"/>
                    </w:rPr>
                    <w:t>r, women clothing, men clothing.</w:t>
                  </w:r>
                  <w:r w:rsidR="00E01BE7" w:rsidRPr="00016A66">
                    <w:rPr>
                      <w:rFonts w:asciiTheme="minorHAnsi" w:hAnsiTheme="minorHAnsi"/>
                      <w:i/>
                      <w:sz w:val="22"/>
                      <w:szCs w:val="22"/>
                    </w:rPr>
                    <w:t xml:space="preserve"> </w:t>
                  </w:r>
                  <w:r w:rsidR="004F18CB" w:rsidRPr="00016A66">
                    <w:rPr>
                      <w:rFonts w:asciiTheme="minorHAnsi" w:hAnsiTheme="minorHAnsi"/>
                      <w:i/>
                      <w:sz w:val="22"/>
                      <w:szCs w:val="22"/>
                    </w:rPr>
                    <w:t>This will be a fixed list</w:t>
                  </w:r>
                  <w:r w:rsidR="00EF2F80" w:rsidRPr="00016A66">
                    <w:rPr>
                      <w:rFonts w:asciiTheme="minorHAnsi" w:hAnsiTheme="minorHAnsi"/>
                      <w:i/>
                      <w:sz w:val="22"/>
                      <w:szCs w:val="22"/>
                    </w:rPr>
                    <w:t xml:space="preserve"> packaged with the app.</w:t>
                  </w:r>
                </w:p>
              </w:tc>
            </w:tr>
            <w:tr w:rsidR="008B3887" w:rsidRPr="00016A66" w14:paraId="7BEAFB46" w14:textId="77777777" w:rsidTr="00584A54">
              <w:tc>
                <w:tcPr>
                  <w:tcW w:w="1460" w:type="dxa"/>
                </w:tcPr>
                <w:p w14:paraId="3A29109C"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Carry out search for</w:t>
                  </w:r>
                </w:p>
              </w:tc>
              <w:tc>
                <w:tcPr>
                  <w:tcW w:w="1585" w:type="dxa"/>
                </w:tcPr>
                <w:p w14:paraId="546F0A83"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Drop down (1 to 14) for days</w:t>
                  </w:r>
                </w:p>
              </w:tc>
              <w:tc>
                <w:tcPr>
                  <w:tcW w:w="1341" w:type="dxa"/>
                </w:tcPr>
                <w:p w14:paraId="42F31543"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 xml:space="preserve">Y </w:t>
                  </w:r>
                </w:p>
                <w:p w14:paraId="028384BC"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lastRenderedPageBreak/>
                    <w:t>Default 7 days</w:t>
                  </w:r>
                </w:p>
              </w:tc>
              <w:tc>
                <w:tcPr>
                  <w:tcW w:w="1244" w:type="dxa"/>
                </w:tcPr>
                <w:p w14:paraId="0A87C82A" w14:textId="77777777" w:rsidR="008B3887" w:rsidRPr="00016A66" w:rsidRDefault="008B3887" w:rsidP="00584A54">
                  <w:pPr>
                    <w:pStyle w:val="ListParagraph"/>
                    <w:ind w:left="0"/>
                    <w:rPr>
                      <w:rFonts w:asciiTheme="minorHAnsi" w:hAnsiTheme="minorHAnsi"/>
                      <w:sz w:val="22"/>
                      <w:szCs w:val="22"/>
                    </w:rPr>
                  </w:pPr>
                </w:p>
              </w:tc>
              <w:tc>
                <w:tcPr>
                  <w:tcW w:w="5184" w:type="dxa"/>
                </w:tcPr>
                <w:p w14:paraId="161698A7" w14:textId="77777777" w:rsidR="008B3887" w:rsidRPr="00016A66" w:rsidRDefault="008B3887" w:rsidP="00584A54">
                  <w:pPr>
                    <w:pStyle w:val="ListParagraph"/>
                    <w:ind w:left="0"/>
                    <w:rPr>
                      <w:rFonts w:asciiTheme="minorHAnsi" w:hAnsiTheme="minorHAnsi"/>
                      <w:sz w:val="22"/>
                      <w:szCs w:val="22"/>
                    </w:rPr>
                  </w:pPr>
                  <w:r w:rsidRPr="00016A66">
                    <w:rPr>
                      <w:rFonts w:asciiTheme="minorHAnsi" w:hAnsiTheme="minorHAnsi"/>
                      <w:sz w:val="22"/>
                      <w:szCs w:val="22"/>
                    </w:rPr>
                    <w:t>The search will run on a daily basis for the selected number of days.</w:t>
                  </w:r>
                </w:p>
              </w:tc>
            </w:tr>
            <w:tr w:rsidR="00EB0967" w:rsidRPr="00016A66" w14:paraId="1CF9D828" w14:textId="77777777" w:rsidTr="00A15EBC">
              <w:tc>
                <w:tcPr>
                  <w:tcW w:w="10814" w:type="dxa"/>
                  <w:gridSpan w:val="5"/>
                </w:tcPr>
                <w:p w14:paraId="59729CE5" w14:textId="77777777" w:rsidR="00EB0967" w:rsidRPr="00016A66" w:rsidRDefault="00EB0967" w:rsidP="00946182">
                  <w:pPr>
                    <w:pStyle w:val="ListParagraph"/>
                    <w:ind w:left="0"/>
                    <w:rPr>
                      <w:rFonts w:asciiTheme="minorHAnsi" w:hAnsiTheme="minorHAnsi"/>
                      <w:sz w:val="22"/>
                      <w:szCs w:val="22"/>
                    </w:rPr>
                  </w:pPr>
                  <w:r w:rsidRPr="00016A66">
                    <w:rPr>
                      <w:rFonts w:asciiTheme="minorHAnsi" w:hAnsiTheme="minorHAnsi"/>
                      <w:color w:val="0000FF"/>
                      <w:sz w:val="22"/>
                      <w:szCs w:val="22"/>
                      <w:u w:val="single"/>
                    </w:rPr>
                    <w:lastRenderedPageBreak/>
                    <w:t>Advanced Search</w:t>
                  </w:r>
                  <w:r w:rsidRPr="00016A66">
                    <w:rPr>
                      <w:rFonts w:asciiTheme="minorHAnsi" w:hAnsiTheme="minorHAnsi"/>
                      <w:color w:val="0000FF"/>
                      <w:sz w:val="22"/>
                      <w:szCs w:val="22"/>
                    </w:rPr>
                    <w:t xml:space="preserve"> </w:t>
                  </w:r>
                  <w:r w:rsidRPr="00016A66">
                    <w:rPr>
                      <w:rFonts w:asciiTheme="minorHAnsi" w:hAnsiTheme="minorHAnsi"/>
                      <w:sz w:val="22"/>
                      <w:szCs w:val="22"/>
                    </w:rPr>
                    <w:t>– This will be hidden and will be appear when the user opts for advanced search.</w:t>
                  </w:r>
                </w:p>
              </w:tc>
            </w:tr>
            <w:tr w:rsidR="00A4285C" w:rsidRPr="00016A66" w14:paraId="5263A4C3" w14:textId="77777777" w:rsidTr="00A15EBC">
              <w:tc>
                <w:tcPr>
                  <w:tcW w:w="1460" w:type="dxa"/>
                </w:tcPr>
                <w:p w14:paraId="05B56AEA" w14:textId="77777777" w:rsidR="00A4285C" w:rsidRPr="00016A66" w:rsidRDefault="00A4285C" w:rsidP="00A15EBC">
                  <w:pPr>
                    <w:pStyle w:val="ListParagraph"/>
                    <w:ind w:left="0"/>
                    <w:rPr>
                      <w:rFonts w:asciiTheme="minorHAnsi" w:hAnsiTheme="minorHAnsi"/>
                      <w:sz w:val="22"/>
                      <w:szCs w:val="22"/>
                    </w:rPr>
                  </w:pPr>
                  <w:r w:rsidRPr="00016A66">
                    <w:rPr>
                      <w:rFonts w:asciiTheme="minorHAnsi" w:hAnsiTheme="minorHAnsi"/>
                      <w:sz w:val="22"/>
                      <w:szCs w:val="22"/>
                    </w:rPr>
                    <w:t>Brand name</w:t>
                  </w:r>
                </w:p>
              </w:tc>
              <w:tc>
                <w:tcPr>
                  <w:tcW w:w="1585" w:type="dxa"/>
                </w:tcPr>
                <w:p w14:paraId="1BD3376D" w14:textId="77777777" w:rsidR="00A4285C" w:rsidRPr="00016A66" w:rsidRDefault="00A4285C" w:rsidP="00A15EBC">
                  <w:pPr>
                    <w:pStyle w:val="ListParagraph"/>
                    <w:ind w:left="0"/>
                    <w:rPr>
                      <w:rFonts w:asciiTheme="minorHAnsi" w:hAnsiTheme="minorHAnsi"/>
                      <w:sz w:val="22"/>
                      <w:szCs w:val="22"/>
                    </w:rPr>
                  </w:pPr>
                  <w:r w:rsidRPr="00016A66">
                    <w:rPr>
                      <w:rFonts w:asciiTheme="minorHAnsi" w:hAnsiTheme="minorHAnsi"/>
                      <w:sz w:val="22"/>
                      <w:szCs w:val="22"/>
                    </w:rPr>
                    <w:t>Multi-selection allowed</w:t>
                  </w:r>
                </w:p>
              </w:tc>
              <w:tc>
                <w:tcPr>
                  <w:tcW w:w="1341" w:type="dxa"/>
                </w:tcPr>
                <w:p w14:paraId="11020EB7" w14:textId="77777777" w:rsidR="00A4285C" w:rsidRPr="00016A66" w:rsidRDefault="00A4285C"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16FB4C36" w14:textId="77777777" w:rsidR="00A4285C" w:rsidRPr="00016A66" w:rsidRDefault="00A4285C" w:rsidP="00A15EBC">
                  <w:pPr>
                    <w:pStyle w:val="ListParagraph"/>
                    <w:ind w:left="0"/>
                    <w:rPr>
                      <w:rFonts w:asciiTheme="minorHAnsi" w:hAnsiTheme="minorHAnsi"/>
                      <w:sz w:val="22"/>
                      <w:szCs w:val="22"/>
                    </w:rPr>
                  </w:pPr>
                </w:p>
              </w:tc>
              <w:tc>
                <w:tcPr>
                  <w:tcW w:w="5184" w:type="dxa"/>
                </w:tcPr>
                <w:p w14:paraId="41A78344" w14:textId="2CF4873B" w:rsidR="00A4285C" w:rsidRPr="00016A66" w:rsidRDefault="00C901A5" w:rsidP="00484DC5">
                  <w:pPr>
                    <w:pStyle w:val="ListParagraph"/>
                    <w:ind w:left="0"/>
                    <w:rPr>
                      <w:rFonts w:asciiTheme="minorHAnsi" w:hAnsiTheme="minorHAnsi"/>
                      <w:sz w:val="22"/>
                      <w:szCs w:val="22"/>
                    </w:rPr>
                  </w:pPr>
                  <w:r w:rsidRPr="00016A66">
                    <w:rPr>
                      <w:rFonts w:asciiTheme="minorHAnsi" w:hAnsiTheme="minorHAnsi"/>
                      <w:sz w:val="22"/>
                      <w:szCs w:val="22"/>
                    </w:rPr>
                    <w:t>Max 5 allowed.</w:t>
                  </w:r>
                </w:p>
              </w:tc>
            </w:tr>
            <w:tr w:rsidR="00950940" w:rsidRPr="00016A66" w14:paraId="0887C535" w14:textId="77777777" w:rsidTr="00A40BE7">
              <w:tc>
                <w:tcPr>
                  <w:tcW w:w="1460" w:type="dxa"/>
                </w:tcPr>
                <w:p w14:paraId="53B4BD9B"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Color</w:t>
                  </w:r>
                </w:p>
              </w:tc>
              <w:tc>
                <w:tcPr>
                  <w:tcW w:w="1585" w:type="dxa"/>
                </w:tcPr>
                <w:p w14:paraId="57DACB4F"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7FB67408"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158E4B0C" w14:textId="77777777" w:rsidR="00950940" w:rsidRPr="00016A66" w:rsidRDefault="00950940" w:rsidP="00A40BE7">
                  <w:pPr>
                    <w:pStyle w:val="ListParagraph"/>
                    <w:ind w:left="0"/>
                    <w:rPr>
                      <w:rFonts w:asciiTheme="minorHAnsi" w:hAnsiTheme="minorHAnsi"/>
                      <w:sz w:val="22"/>
                      <w:szCs w:val="22"/>
                    </w:rPr>
                  </w:pPr>
                </w:p>
              </w:tc>
              <w:tc>
                <w:tcPr>
                  <w:tcW w:w="5184" w:type="dxa"/>
                </w:tcPr>
                <w:p w14:paraId="0EE1D3D1" w14:textId="77777777" w:rsidR="00950940" w:rsidRPr="00016A66" w:rsidRDefault="00950940" w:rsidP="00A40BE7">
                  <w:pPr>
                    <w:pStyle w:val="ListParagraph"/>
                    <w:ind w:left="0"/>
                    <w:rPr>
                      <w:rFonts w:asciiTheme="minorHAnsi" w:hAnsiTheme="minorHAnsi"/>
                      <w:sz w:val="22"/>
                      <w:szCs w:val="22"/>
                    </w:rPr>
                  </w:pPr>
                  <w:r w:rsidRPr="00016A66">
                    <w:rPr>
                      <w:rFonts w:asciiTheme="minorHAnsi" w:hAnsiTheme="minorHAnsi"/>
                      <w:sz w:val="22"/>
                      <w:szCs w:val="22"/>
                    </w:rPr>
                    <w:t>To enter the color</w:t>
                  </w:r>
                </w:p>
              </w:tc>
            </w:tr>
            <w:tr w:rsidR="00D46A7E" w:rsidRPr="00016A66" w14:paraId="74C46B51" w14:textId="77777777" w:rsidTr="00A15EBC">
              <w:tc>
                <w:tcPr>
                  <w:tcW w:w="1460" w:type="dxa"/>
                </w:tcPr>
                <w:p w14:paraId="5BA53248" w14:textId="77777777" w:rsidR="00D46A7E" w:rsidRPr="00016A66" w:rsidRDefault="00950940" w:rsidP="00A15EBC">
                  <w:pPr>
                    <w:pStyle w:val="ListParagraph"/>
                    <w:ind w:left="0"/>
                    <w:rPr>
                      <w:rFonts w:asciiTheme="minorHAnsi" w:hAnsiTheme="minorHAnsi"/>
                      <w:sz w:val="22"/>
                      <w:szCs w:val="22"/>
                    </w:rPr>
                  </w:pPr>
                  <w:r w:rsidRPr="00016A66">
                    <w:rPr>
                      <w:rFonts w:asciiTheme="minorHAnsi" w:hAnsiTheme="minorHAnsi"/>
                      <w:sz w:val="22"/>
                      <w:szCs w:val="22"/>
                    </w:rPr>
                    <w:t>Size</w:t>
                  </w:r>
                </w:p>
              </w:tc>
              <w:tc>
                <w:tcPr>
                  <w:tcW w:w="1585" w:type="dxa"/>
                </w:tcPr>
                <w:p w14:paraId="6B86DE8D" w14:textId="77777777" w:rsidR="00D46A7E" w:rsidRPr="00016A66" w:rsidRDefault="00746B7C"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014C4BB" w14:textId="77777777" w:rsidR="00D46A7E" w:rsidRPr="00016A66" w:rsidRDefault="00746B7C"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27CBF701" w14:textId="77777777" w:rsidR="00D46A7E" w:rsidRPr="00016A66" w:rsidRDefault="00D46A7E" w:rsidP="00A15EBC">
                  <w:pPr>
                    <w:pStyle w:val="ListParagraph"/>
                    <w:ind w:left="0"/>
                    <w:rPr>
                      <w:rFonts w:asciiTheme="minorHAnsi" w:hAnsiTheme="minorHAnsi"/>
                      <w:sz w:val="22"/>
                      <w:szCs w:val="22"/>
                    </w:rPr>
                  </w:pPr>
                </w:p>
              </w:tc>
              <w:tc>
                <w:tcPr>
                  <w:tcW w:w="5184" w:type="dxa"/>
                </w:tcPr>
                <w:p w14:paraId="56CF9643" w14:textId="77777777" w:rsidR="00D46A7E" w:rsidRPr="00016A66" w:rsidRDefault="00746B7C" w:rsidP="00B972F3">
                  <w:pPr>
                    <w:pStyle w:val="ListParagraph"/>
                    <w:ind w:left="0"/>
                    <w:rPr>
                      <w:rFonts w:asciiTheme="minorHAnsi" w:hAnsiTheme="minorHAnsi"/>
                      <w:sz w:val="22"/>
                      <w:szCs w:val="22"/>
                    </w:rPr>
                  </w:pPr>
                  <w:r w:rsidRPr="00016A66">
                    <w:rPr>
                      <w:rFonts w:asciiTheme="minorHAnsi" w:hAnsiTheme="minorHAnsi"/>
                      <w:sz w:val="22"/>
                      <w:szCs w:val="22"/>
                    </w:rPr>
                    <w:t xml:space="preserve">E.g.: </w:t>
                  </w:r>
                  <w:r w:rsidR="00B972F3" w:rsidRPr="00016A66">
                    <w:rPr>
                      <w:rFonts w:asciiTheme="minorHAnsi" w:hAnsiTheme="minorHAnsi"/>
                      <w:sz w:val="22"/>
                      <w:szCs w:val="22"/>
                    </w:rPr>
                    <w:t>Small, Medium, Large, X-Large</w:t>
                  </w:r>
                </w:p>
              </w:tc>
            </w:tr>
            <w:tr w:rsidR="002B23AE" w:rsidRPr="00016A66" w14:paraId="748F9194" w14:textId="77777777" w:rsidTr="00A15EBC">
              <w:tc>
                <w:tcPr>
                  <w:tcW w:w="1460" w:type="dxa"/>
                </w:tcPr>
                <w:p w14:paraId="2E56009B"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Enter max price</w:t>
                  </w:r>
                </w:p>
              </w:tc>
              <w:tc>
                <w:tcPr>
                  <w:tcW w:w="1585" w:type="dxa"/>
                </w:tcPr>
                <w:p w14:paraId="34620FA7"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Text box</w:t>
                  </w:r>
                </w:p>
              </w:tc>
              <w:tc>
                <w:tcPr>
                  <w:tcW w:w="1341" w:type="dxa"/>
                </w:tcPr>
                <w:p w14:paraId="30FF4F3D" w14:textId="77777777" w:rsidR="002B23AE" w:rsidRPr="00016A66" w:rsidRDefault="002B23AE" w:rsidP="00A15EBC">
                  <w:pPr>
                    <w:pStyle w:val="ListParagraph"/>
                    <w:ind w:left="0"/>
                    <w:rPr>
                      <w:rFonts w:asciiTheme="minorHAnsi" w:hAnsiTheme="minorHAnsi"/>
                      <w:sz w:val="22"/>
                      <w:szCs w:val="22"/>
                    </w:rPr>
                  </w:pPr>
                  <w:r w:rsidRPr="00016A66">
                    <w:rPr>
                      <w:rFonts w:asciiTheme="minorHAnsi" w:hAnsiTheme="minorHAnsi"/>
                      <w:sz w:val="22"/>
                      <w:szCs w:val="22"/>
                    </w:rPr>
                    <w:t>N</w:t>
                  </w:r>
                </w:p>
              </w:tc>
              <w:tc>
                <w:tcPr>
                  <w:tcW w:w="1244" w:type="dxa"/>
                </w:tcPr>
                <w:p w14:paraId="4D8F9B45" w14:textId="77777777" w:rsidR="002B23AE" w:rsidRPr="00016A66" w:rsidRDefault="002B23AE" w:rsidP="00A40BE7">
                  <w:pPr>
                    <w:pStyle w:val="ListParagraph"/>
                    <w:ind w:left="0"/>
                    <w:rPr>
                      <w:rFonts w:asciiTheme="minorHAnsi" w:hAnsiTheme="minorHAnsi"/>
                      <w:sz w:val="22"/>
                      <w:szCs w:val="22"/>
                    </w:rPr>
                  </w:pPr>
                  <w:r w:rsidRPr="00016A66">
                    <w:rPr>
                      <w:rFonts w:asciiTheme="minorHAnsi" w:hAnsiTheme="minorHAnsi"/>
                      <w:sz w:val="22"/>
                      <w:szCs w:val="22"/>
                    </w:rPr>
                    <w:t>Only numbers allowed</w:t>
                  </w:r>
                </w:p>
              </w:tc>
              <w:tc>
                <w:tcPr>
                  <w:tcW w:w="5184" w:type="dxa"/>
                </w:tcPr>
                <w:p w14:paraId="1944842E" w14:textId="77777777" w:rsidR="002B23AE" w:rsidRPr="00016A66" w:rsidRDefault="002B23AE" w:rsidP="00A15EBC">
                  <w:pPr>
                    <w:pStyle w:val="ListParagraph"/>
                    <w:ind w:left="0"/>
                    <w:rPr>
                      <w:rFonts w:asciiTheme="minorHAnsi" w:hAnsiTheme="minorHAnsi"/>
                      <w:sz w:val="22"/>
                      <w:szCs w:val="22"/>
                    </w:rPr>
                  </w:pPr>
                </w:p>
              </w:tc>
            </w:tr>
            <w:tr w:rsidR="00D46A7E" w:rsidRPr="00016A66" w14:paraId="01F5620F" w14:textId="77777777" w:rsidTr="00A15EBC">
              <w:tc>
                <w:tcPr>
                  <w:tcW w:w="1460" w:type="dxa"/>
                </w:tcPr>
                <w:p w14:paraId="3AE0E0A5" w14:textId="77777777" w:rsidR="00D46A7E" w:rsidRPr="00016A66" w:rsidRDefault="00D46A7E" w:rsidP="00A15EBC">
                  <w:pPr>
                    <w:pStyle w:val="ListParagraph"/>
                    <w:ind w:left="0"/>
                    <w:rPr>
                      <w:rFonts w:asciiTheme="minorHAnsi" w:hAnsiTheme="minorHAnsi"/>
                      <w:sz w:val="22"/>
                      <w:szCs w:val="22"/>
                    </w:rPr>
                  </w:pPr>
                  <w:r w:rsidRPr="00016A66">
                    <w:rPr>
                      <w:rFonts w:asciiTheme="minorHAnsi" w:hAnsiTheme="minorHAnsi"/>
                      <w:sz w:val="22"/>
                      <w:szCs w:val="22"/>
                    </w:rPr>
                    <w:t xml:space="preserve">Submit </w:t>
                  </w:r>
                </w:p>
              </w:tc>
              <w:tc>
                <w:tcPr>
                  <w:tcW w:w="1585" w:type="dxa"/>
                </w:tcPr>
                <w:p w14:paraId="6016DB6D" w14:textId="77777777" w:rsidR="00D46A7E" w:rsidRPr="00016A66" w:rsidRDefault="00D46A7E" w:rsidP="00A15EBC">
                  <w:pPr>
                    <w:pStyle w:val="ListParagraph"/>
                    <w:ind w:left="0"/>
                    <w:rPr>
                      <w:rFonts w:asciiTheme="minorHAnsi" w:hAnsiTheme="minorHAnsi"/>
                      <w:sz w:val="22"/>
                      <w:szCs w:val="22"/>
                    </w:rPr>
                  </w:pPr>
                  <w:r w:rsidRPr="00016A66">
                    <w:rPr>
                      <w:rFonts w:asciiTheme="minorHAnsi" w:hAnsiTheme="minorHAnsi"/>
                      <w:sz w:val="22"/>
                      <w:szCs w:val="22"/>
                    </w:rPr>
                    <w:t xml:space="preserve">Button </w:t>
                  </w:r>
                </w:p>
              </w:tc>
              <w:tc>
                <w:tcPr>
                  <w:tcW w:w="1341" w:type="dxa"/>
                </w:tcPr>
                <w:p w14:paraId="67ECDB5B" w14:textId="77777777" w:rsidR="00D46A7E" w:rsidRPr="00016A66" w:rsidRDefault="00D46A7E" w:rsidP="00A15EBC">
                  <w:pPr>
                    <w:pStyle w:val="ListParagraph"/>
                    <w:ind w:left="0"/>
                    <w:rPr>
                      <w:rFonts w:asciiTheme="minorHAnsi" w:hAnsiTheme="minorHAnsi"/>
                      <w:sz w:val="22"/>
                      <w:szCs w:val="22"/>
                    </w:rPr>
                  </w:pPr>
                </w:p>
              </w:tc>
              <w:tc>
                <w:tcPr>
                  <w:tcW w:w="1244" w:type="dxa"/>
                </w:tcPr>
                <w:p w14:paraId="04A82E72" w14:textId="77777777" w:rsidR="00D46A7E" w:rsidRPr="00016A66" w:rsidRDefault="00D46A7E" w:rsidP="00A15EBC">
                  <w:pPr>
                    <w:pStyle w:val="ListParagraph"/>
                    <w:ind w:left="0"/>
                    <w:rPr>
                      <w:rFonts w:asciiTheme="minorHAnsi" w:hAnsiTheme="minorHAnsi"/>
                      <w:sz w:val="22"/>
                      <w:szCs w:val="22"/>
                    </w:rPr>
                  </w:pPr>
                </w:p>
              </w:tc>
              <w:tc>
                <w:tcPr>
                  <w:tcW w:w="5184" w:type="dxa"/>
                </w:tcPr>
                <w:p w14:paraId="430A6C9C" w14:textId="77777777" w:rsidR="00D46A7E" w:rsidRPr="00016A66" w:rsidRDefault="00D46A7E" w:rsidP="00A15EBC">
                  <w:pPr>
                    <w:pStyle w:val="ListParagraph"/>
                    <w:ind w:left="0"/>
                    <w:rPr>
                      <w:rFonts w:asciiTheme="minorHAnsi" w:hAnsiTheme="minorHAnsi"/>
                      <w:sz w:val="22"/>
                      <w:szCs w:val="22"/>
                    </w:rPr>
                  </w:pPr>
                </w:p>
              </w:tc>
            </w:tr>
          </w:tbl>
          <w:p w14:paraId="3DBF9491" w14:textId="77777777" w:rsidR="00D46A7E" w:rsidRPr="00016A66" w:rsidRDefault="00D46A7E" w:rsidP="00A15EBC">
            <w:pPr>
              <w:rPr>
                <w:rFonts w:asciiTheme="minorHAnsi" w:hAnsiTheme="minorHAnsi"/>
                <w:sz w:val="22"/>
                <w:szCs w:val="22"/>
              </w:rPr>
            </w:pPr>
          </w:p>
          <w:p w14:paraId="79B36494" w14:textId="77777777" w:rsidR="00E92CE4" w:rsidRPr="00016A66" w:rsidRDefault="00E92CE4" w:rsidP="00A15EBC">
            <w:pPr>
              <w:rPr>
                <w:rFonts w:asciiTheme="minorHAnsi" w:hAnsiTheme="minorHAnsi"/>
                <w:color w:val="0000FF"/>
                <w:sz w:val="22"/>
                <w:szCs w:val="22"/>
              </w:rPr>
            </w:pPr>
            <w:r w:rsidRPr="00016A66">
              <w:rPr>
                <w:rFonts w:asciiTheme="minorHAnsi" w:hAnsiTheme="minorHAnsi"/>
                <w:color w:val="0000FF"/>
                <w:sz w:val="22"/>
                <w:szCs w:val="22"/>
              </w:rPr>
              <w:t xml:space="preserve">Note: </w:t>
            </w:r>
            <w:r w:rsidR="00710D02" w:rsidRPr="00016A66">
              <w:rPr>
                <w:rFonts w:asciiTheme="minorHAnsi" w:hAnsiTheme="minorHAnsi"/>
                <w:color w:val="0000FF"/>
                <w:sz w:val="22"/>
                <w:szCs w:val="22"/>
              </w:rPr>
              <w:t xml:space="preserve">Many of </w:t>
            </w:r>
            <w:r w:rsidRPr="00016A66">
              <w:rPr>
                <w:rFonts w:asciiTheme="minorHAnsi" w:hAnsiTheme="minorHAnsi"/>
                <w:color w:val="0000FF"/>
                <w:sz w:val="22"/>
                <w:szCs w:val="22"/>
              </w:rPr>
              <w:t>fields are free text boxes, if there are typos made by the user then the results will not be correct.</w:t>
            </w:r>
          </w:p>
        </w:tc>
      </w:tr>
      <w:tr w:rsidR="00A15EBC" w:rsidRPr="00016A66" w14:paraId="5B2F3BB9" w14:textId="77777777" w:rsidTr="008C7F19">
        <w:tc>
          <w:tcPr>
            <w:tcW w:w="1177" w:type="dxa"/>
            <w:shd w:val="clear" w:color="auto" w:fill="F2F2F2" w:themeFill="background1" w:themeFillShade="F2"/>
          </w:tcPr>
          <w:p w14:paraId="4835915C" w14:textId="77777777" w:rsidR="00A15EBC" w:rsidRPr="00016A66" w:rsidRDefault="008C7F19" w:rsidP="00A15EBC">
            <w:pPr>
              <w:rPr>
                <w:rFonts w:asciiTheme="minorHAnsi" w:hAnsiTheme="minorHAnsi"/>
                <w:sz w:val="22"/>
                <w:szCs w:val="22"/>
              </w:rPr>
            </w:pPr>
            <w:r w:rsidRPr="00016A66">
              <w:rPr>
                <w:rFonts w:asciiTheme="minorHAnsi" w:hAnsiTheme="minorHAnsi"/>
                <w:sz w:val="22"/>
                <w:szCs w:val="22"/>
              </w:rPr>
              <w:lastRenderedPageBreak/>
              <w:t>Tapping o</w:t>
            </w:r>
            <w:r w:rsidR="00A15EBC" w:rsidRPr="00016A66">
              <w:rPr>
                <w:rFonts w:asciiTheme="minorHAnsi" w:hAnsiTheme="minorHAnsi"/>
                <w:sz w:val="22"/>
                <w:szCs w:val="22"/>
              </w:rPr>
              <w:t>n Submit</w:t>
            </w:r>
          </w:p>
        </w:tc>
        <w:tc>
          <w:tcPr>
            <w:tcW w:w="11040" w:type="dxa"/>
          </w:tcPr>
          <w:p w14:paraId="4A164313" w14:textId="539C894A" w:rsidR="00A15EBC" w:rsidRPr="00016A66" w:rsidRDefault="00A15EBC" w:rsidP="00A15EBC">
            <w:pPr>
              <w:pStyle w:val="ListParagraph"/>
              <w:numPr>
                <w:ilvl w:val="0"/>
                <w:numId w:val="1"/>
              </w:numPr>
              <w:rPr>
                <w:rFonts w:asciiTheme="minorHAnsi" w:hAnsiTheme="minorHAnsi"/>
                <w:sz w:val="22"/>
                <w:szCs w:val="22"/>
              </w:rPr>
            </w:pPr>
            <w:r w:rsidRPr="00016A66">
              <w:rPr>
                <w:rFonts w:asciiTheme="minorHAnsi" w:hAnsiTheme="minorHAnsi"/>
                <w:sz w:val="22"/>
                <w:szCs w:val="22"/>
              </w:rPr>
              <w:t xml:space="preserve">Make a </w:t>
            </w:r>
            <w:proofErr w:type="spellStart"/>
            <w:r w:rsidRPr="00016A66">
              <w:rPr>
                <w:rFonts w:asciiTheme="minorHAnsi" w:hAnsiTheme="minorHAnsi"/>
                <w:sz w:val="22"/>
                <w:szCs w:val="22"/>
              </w:rPr>
              <w:t>webservice</w:t>
            </w:r>
            <w:proofErr w:type="spellEnd"/>
            <w:r w:rsidRPr="00016A66">
              <w:rPr>
                <w:rFonts w:asciiTheme="minorHAnsi" w:hAnsiTheme="minorHAnsi"/>
                <w:sz w:val="22"/>
                <w:szCs w:val="22"/>
              </w:rPr>
              <w:t xml:space="preserve"> call to </w:t>
            </w:r>
            <w:r w:rsidR="003E7891" w:rsidRPr="00016A66">
              <w:rPr>
                <w:rFonts w:asciiTheme="minorHAnsi" w:hAnsiTheme="minorHAnsi"/>
                <w:sz w:val="22"/>
                <w:szCs w:val="22"/>
              </w:rPr>
              <w:t>record the search requested by the user on the server.</w:t>
            </w:r>
            <w:r w:rsidR="004121E5" w:rsidRPr="00016A66">
              <w:rPr>
                <w:rFonts w:asciiTheme="minorHAnsi" w:hAnsiTheme="minorHAnsi"/>
                <w:sz w:val="22"/>
                <w:szCs w:val="22"/>
              </w:rPr>
              <w:t xml:space="preserve"> The search request will be also have an expiry date based on the number of days selected for the search to be carried out.</w:t>
            </w:r>
            <w:r w:rsidR="00FF7E82" w:rsidRPr="00016A66">
              <w:rPr>
                <w:rFonts w:asciiTheme="minorHAnsi" w:hAnsiTheme="minorHAnsi"/>
                <w:sz w:val="22"/>
                <w:szCs w:val="22"/>
              </w:rPr>
              <w:t xml:space="preserve"> Calculate </w:t>
            </w:r>
            <w:proofErr w:type="spellStart"/>
            <w:r w:rsidR="00FF7E82" w:rsidRPr="00016A66">
              <w:rPr>
                <w:rFonts w:asciiTheme="minorHAnsi" w:hAnsiTheme="minorHAnsi"/>
                <w:sz w:val="22"/>
                <w:szCs w:val="22"/>
              </w:rPr>
              <w:t>UserDeactivatedOn</w:t>
            </w:r>
            <w:proofErr w:type="spellEnd"/>
            <w:r w:rsidR="00FF7E82" w:rsidRPr="00016A66">
              <w:rPr>
                <w:rFonts w:asciiTheme="minorHAnsi" w:hAnsiTheme="minorHAnsi"/>
                <w:sz w:val="22"/>
                <w:szCs w:val="22"/>
              </w:rPr>
              <w:t xml:space="preserve"> Date as Expiry Date + 14 days so that after 14 days of expiry the search results are automatically deleted.</w:t>
            </w:r>
          </w:p>
          <w:p w14:paraId="531802C6" w14:textId="0A39E219" w:rsidR="00FD2955" w:rsidRPr="00016A66" w:rsidRDefault="003E7891" w:rsidP="00B74FF9">
            <w:pPr>
              <w:pStyle w:val="ListParagraph"/>
              <w:numPr>
                <w:ilvl w:val="0"/>
                <w:numId w:val="1"/>
              </w:numPr>
              <w:rPr>
                <w:rFonts w:asciiTheme="minorHAnsi" w:hAnsiTheme="minorHAnsi"/>
                <w:sz w:val="22"/>
                <w:szCs w:val="22"/>
              </w:rPr>
            </w:pPr>
            <w:r w:rsidRPr="00016A66">
              <w:rPr>
                <w:rFonts w:asciiTheme="minorHAnsi" w:hAnsiTheme="minorHAnsi"/>
                <w:sz w:val="22"/>
                <w:szCs w:val="22"/>
              </w:rPr>
              <w:t>The user will not receive the search results immediately. A message will be displayed to the user as “Thank you for creating the search.</w:t>
            </w:r>
            <w:r w:rsidR="00A5061C" w:rsidRPr="00016A66">
              <w:rPr>
                <w:rFonts w:asciiTheme="minorHAnsi" w:hAnsiTheme="minorHAnsi"/>
                <w:sz w:val="22"/>
                <w:szCs w:val="22"/>
              </w:rPr>
              <w:t xml:space="preserve"> You can activate it </w:t>
            </w:r>
            <w:r w:rsidR="0081540B" w:rsidRPr="00016A66">
              <w:rPr>
                <w:rFonts w:asciiTheme="minorHAnsi" w:hAnsiTheme="minorHAnsi"/>
                <w:sz w:val="22"/>
                <w:szCs w:val="22"/>
              </w:rPr>
              <w:t xml:space="preserve">immediately or activate it later </w:t>
            </w:r>
            <w:r w:rsidR="00A5061C" w:rsidRPr="00016A66">
              <w:rPr>
                <w:rFonts w:asciiTheme="minorHAnsi" w:hAnsiTheme="minorHAnsi"/>
                <w:sz w:val="22"/>
                <w:szCs w:val="22"/>
              </w:rPr>
              <w:t>from the listing.</w:t>
            </w:r>
            <w:r w:rsidRPr="00016A66">
              <w:rPr>
                <w:rFonts w:asciiTheme="minorHAnsi" w:hAnsiTheme="minorHAnsi"/>
                <w:sz w:val="22"/>
                <w:szCs w:val="22"/>
              </w:rPr>
              <w:t>”</w:t>
            </w:r>
            <w:r w:rsidR="00A5061C" w:rsidRPr="00016A66">
              <w:rPr>
                <w:rFonts w:asciiTheme="minorHAnsi" w:hAnsiTheme="minorHAnsi"/>
                <w:sz w:val="22"/>
                <w:szCs w:val="22"/>
              </w:rPr>
              <w:t xml:space="preserve"> Clicking on </w:t>
            </w:r>
            <w:r w:rsidR="0081540B" w:rsidRPr="00016A66">
              <w:rPr>
                <w:rFonts w:asciiTheme="minorHAnsi" w:hAnsiTheme="minorHAnsi"/>
                <w:sz w:val="22"/>
                <w:szCs w:val="22"/>
              </w:rPr>
              <w:t>“Acti</w:t>
            </w:r>
            <w:r w:rsidR="00721E2E" w:rsidRPr="00016A66">
              <w:rPr>
                <w:rFonts w:asciiTheme="minorHAnsi" w:hAnsiTheme="minorHAnsi"/>
                <w:sz w:val="22"/>
                <w:szCs w:val="22"/>
              </w:rPr>
              <w:t>vate Now”</w:t>
            </w:r>
            <w:r w:rsidR="00A5061C" w:rsidRPr="00016A66">
              <w:rPr>
                <w:rFonts w:asciiTheme="minorHAnsi" w:hAnsiTheme="minorHAnsi"/>
                <w:sz w:val="22"/>
                <w:szCs w:val="22"/>
              </w:rPr>
              <w:t xml:space="preserve"> will take him to the listing with latest created search on the top</w:t>
            </w:r>
            <w:r w:rsidR="0081540B" w:rsidRPr="00016A66">
              <w:rPr>
                <w:rFonts w:asciiTheme="minorHAnsi" w:hAnsiTheme="minorHAnsi"/>
                <w:sz w:val="22"/>
                <w:szCs w:val="22"/>
              </w:rPr>
              <w:t xml:space="preserve"> and activated</w:t>
            </w:r>
            <w:r w:rsidR="00A5061C" w:rsidRPr="00016A66">
              <w:rPr>
                <w:rFonts w:asciiTheme="minorHAnsi" w:hAnsiTheme="minorHAnsi"/>
                <w:sz w:val="22"/>
                <w:szCs w:val="22"/>
              </w:rPr>
              <w:t>.</w:t>
            </w:r>
            <w:r w:rsidR="0081540B" w:rsidRPr="00016A66">
              <w:rPr>
                <w:rFonts w:asciiTheme="minorHAnsi" w:hAnsiTheme="minorHAnsi"/>
                <w:sz w:val="22"/>
                <w:szCs w:val="22"/>
              </w:rPr>
              <w:t xml:space="preserve"> Clicking on “</w:t>
            </w:r>
            <w:r w:rsidR="00B74FF9" w:rsidRPr="00016A66">
              <w:rPr>
                <w:rFonts w:asciiTheme="minorHAnsi" w:hAnsiTheme="minorHAnsi"/>
                <w:sz w:val="22"/>
                <w:szCs w:val="22"/>
              </w:rPr>
              <w:t>Got it!</w:t>
            </w:r>
            <w:r w:rsidR="0081540B" w:rsidRPr="00016A66">
              <w:rPr>
                <w:rFonts w:asciiTheme="minorHAnsi" w:hAnsiTheme="minorHAnsi"/>
                <w:sz w:val="22"/>
                <w:szCs w:val="22"/>
              </w:rPr>
              <w:t>” will take him to the listing with latest created search on the top and inactive.</w:t>
            </w:r>
          </w:p>
        </w:tc>
      </w:tr>
    </w:tbl>
    <w:p w14:paraId="3E130139" w14:textId="77777777" w:rsidR="00145AAD" w:rsidRPr="00016A66" w:rsidRDefault="00145AAD" w:rsidP="009C5447">
      <w:pPr>
        <w:pStyle w:val="Heading2"/>
        <w:ind w:left="810" w:hanging="450"/>
      </w:pPr>
      <w:bookmarkStart w:id="24" w:name="_Toc444696326"/>
      <w:r w:rsidRPr="00016A66">
        <w:t>Search Engine for Amazon</w:t>
      </w:r>
      <w:bookmarkEnd w:id="24"/>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8E7812" w:rsidRPr="00016A66" w14:paraId="43103848" w14:textId="77777777" w:rsidTr="00946182">
        <w:tc>
          <w:tcPr>
            <w:tcW w:w="1579" w:type="dxa"/>
            <w:shd w:val="clear" w:color="auto" w:fill="F2F2F2" w:themeFill="background1" w:themeFillShade="F2"/>
          </w:tcPr>
          <w:p w14:paraId="7A22B973" w14:textId="77777777" w:rsidR="008E7812" w:rsidRPr="00016A66" w:rsidRDefault="008E7812" w:rsidP="00946182">
            <w:pPr>
              <w:rPr>
                <w:rFonts w:asciiTheme="minorHAnsi" w:hAnsiTheme="minorHAnsi"/>
                <w:sz w:val="22"/>
                <w:szCs w:val="22"/>
              </w:rPr>
            </w:pPr>
            <w:r w:rsidRPr="00016A66">
              <w:rPr>
                <w:rFonts w:asciiTheme="minorHAnsi" w:hAnsiTheme="minorHAnsi"/>
                <w:sz w:val="22"/>
                <w:szCs w:val="22"/>
              </w:rPr>
              <w:t>Algorithm</w:t>
            </w:r>
          </w:p>
        </w:tc>
        <w:tc>
          <w:tcPr>
            <w:tcW w:w="10638" w:type="dxa"/>
          </w:tcPr>
          <w:p w14:paraId="21317780" w14:textId="77777777" w:rsidR="008E7812" w:rsidRPr="00016A66" w:rsidRDefault="008E7812" w:rsidP="001201D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engine would be a scheduled job that will run every night and find all new search requests that are not yet deleted by the user, not yet deactivated by the user, and the current date &lt;= expiry date of the search request.</w:t>
            </w:r>
          </w:p>
          <w:p w14:paraId="01C233C2" w14:textId="77777777" w:rsidR="008E7812" w:rsidRPr="00016A66" w:rsidRDefault="008E7812" w:rsidP="007A661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Amazon Search API would be called with the correct search criteria for each category. This has been referred from: </w:t>
            </w:r>
            <w:hyperlink r:id="rId15" w:history="1">
              <w:r w:rsidRPr="00016A66">
                <w:rPr>
                  <w:rStyle w:val="Hyperlink"/>
                  <w:rFonts w:asciiTheme="minorHAnsi" w:hAnsiTheme="minorHAnsi"/>
                  <w:sz w:val="22"/>
                  <w:szCs w:val="22"/>
                </w:rPr>
                <w:t>http://docs.aws.amazon.com/AWSECommerceService/latest/DG/LocaleIN.html</w:t>
              </w:r>
            </w:hyperlink>
            <w:r w:rsidR="00D033A0" w:rsidRPr="00016A66">
              <w:rPr>
                <w:rFonts w:asciiTheme="minorHAnsi" w:hAnsiTheme="minorHAnsi"/>
                <w:sz w:val="22"/>
                <w:szCs w:val="22"/>
              </w:rPr>
              <w:t xml:space="preserve">. The search </w:t>
            </w:r>
            <w:r w:rsidR="0034228C" w:rsidRPr="00016A66">
              <w:rPr>
                <w:rFonts w:asciiTheme="minorHAnsi" w:hAnsiTheme="minorHAnsi"/>
                <w:sz w:val="22"/>
                <w:szCs w:val="22"/>
              </w:rPr>
              <w:t>criteria for each category are</w:t>
            </w:r>
            <w:r w:rsidR="008B6897" w:rsidRPr="00016A66">
              <w:rPr>
                <w:rFonts w:asciiTheme="minorHAnsi" w:hAnsiTheme="minorHAnsi"/>
                <w:sz w:val="22"/>
                <w:szCs w:val="22"/>
              </w:rPr>
              <w:t xml:space="preserve"> </w:t>
            </w:r>
            <w:r w:rsidR="00D033A0" w:rsidRPr="00016A66">
              <w:rPr>
                <w:rFonts w:asciiTheme="minorHAnsi" w:hAnsiTheme="minorHAnsi"/>
                <w:sz w:val="22"/>
                <w:szCs w:val="22"/>
              </w:rPr>
              <w:t>defined in this section.</w:t>
            </w:r>
          </w:p>
          <w:p w14:paraId="12484D2E" w14:textId="77777777" w:rsidR="00A043CB" w:rsidRPr="00016A66" w:rsidRDefault="00A043CB" w:rsidP="00A043C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attempt will be tracked in the database and the search date/time and the number of results retrieved will be tracked for each search request.</w:t>
            </w:r>
          </w:p>
          <w:p w14:paraId="7AC59DEC" w14:textId="77777777" w:rsidR="00416BA6" w:rsidRPr="00016A66" w:rsidRDefault="00416BA6" w:rsidP="00416BA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After the search results are obtained they will be stored in the database against the requested search.</w:t>
            </w:r>
          </w:p>
          <w:p w14:paraId="0A487121" w14:textId="77777777" w:rsidR="002722FF" w:rsidRPr="00016A66" w:rsidRDefault="001671EA" w:rsidP="00A043C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Rules:</w:t>
            </w:r>
          </w:p>
          <w:p w14:paraId="1828C559" w14:textId="77777777" w:rsidR="001671EA" w:rsidRPr="00016A66" w:rsidRDefault="001671EA" w:rsidP="001671EA">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Record the unique product id as the [ASIN] field that is returned by Amazon.</w:t>
            </w:r>
          </w:p>
          <w:p w14:paraId="6F27B04F" w14:textId="77777777" w:rsidR="001671EA" w:rsidRPr="00016A66" w:rsidRDefault="001671EA" w:rsidP="001671EA">
            <w:pPr>
              <w:pStyle w:val="ListParagraph"/>
              <w:numPr>
                <w:ilvl w:val="1"/>
                <w:numId w:val="1"/>
              </w:numPr>
              <w:rPr>
                <w:rFonts w:asciiTheme="minorHAnsi" w:hAnsiTheme="minorHAnsi"/>
                <w:sz w:val="22"/>
                <w:szCs w:val="22"/>
              </w:rPr>
            </w:pPr>
            <w:r w:rsidRPr="00016A66">
              <w:rPr>
                <w:rFonts w:asciiTheme="minorHAnsi" w:hAnsiTheme="minorHAnsi"/>
                <w:sz w:val="22"/>
                <w:szCs w:val="22"/>
              </w:rPr>
              <w:t>If the product with this ASIN for this search request already exists in the search results table:</w:t>
            </w:r>
          </w:p>
          <w:p w14:paraId="60A3C3C1" w14:textId="247A2282" w:rsidR="00134663" w:rsidRPr="00016A66" w:rsidRDefault="00134663" w:rsidP="00BD4518">
            <w:pPr>
              <w:pStyle w:val="ListParagraph"/>
              <w:numPr>
                <w:ilvl w:val="2"/>
                <w:numId w:val="1"/>
              </w:numPr>
              <w:rPr>
                <w:rFonts w:asciiTheme="minorHAnsi" w:hAnsiTheme="minorHAnsi"/>
                <w:sz w:val="22"/>
                <w:szCs w:val="22"/>
              </w:rPr>
            </w:pPr>
            <w:r w:rsidRPr="00016A66">
              <w:rPr>
                <w:rFonts w:asciiTheme="minorHAnsi" w:hAnsiTheme="minorHAnsi"/>
                <w:sz w:val="22"/>
                <w:szCs w:val="22"/>
              </w:rPr>
              <w:t>If yes, update the</w:t>
            </w:r>
            <w:r w:rsidR="007413F9" w:rsidRPr="00016A66">
              <w:rPr>
                <w:rFonts w:asciiTheme="minorHAnsi" w:hAnsiTheme="minorHAnsi"/>
                <w:sz w:val="22"/>
                <w:szCs w:val="22"/>
              </w:rPr>
              <w:t xml:space="preserve"> product details</w:t>
            </w:r>
            <w:r w:rsidRPr="00016A66">
              <w:rPr>
                <w:rFonts w:asciiTheme="minorHAnsi" w:hAnsiTheme="minorHAnsi"/>
                <w:sz w:val="22"/>
                <w:szCs w:val="22"/>
              </w:rPr>
              <w:t xml:space="preserve"> </w:t>
            </w:r>
            <w:r w:rsidR="00FA0FB0" w:rsidRPr="00016A66">
              <w:rPr>
                <w:rFonts w:asciiTheme="minorHAnsi" w:hAnsiTheme="minorHAnsi"/>
                <w:sz w:val="22"/>
                <w:szCs w:val="22"/>
              </w:rPr>
              <w:t>(</w:t>
            </w:r>
            <w:r w:rsidR="007413F9" w:rsidRPr="00016A66">
              <w:rPr>
                <w:rFonts w:asciiTheme="minorHAnsi" w:hAnsiTheme="minorHAnsi"/>
                <w:sz w:val="22"/>
                <w:szCs w:val="22"/>
              </w:rPr>
              <w:t xml:space="preserve">price </w:t>
            </w:r>
            <w:r w:rsidR="00FA0FB0" w:rsidRPr="00016A66">
              <w:rPr>
                <w:rFonts w:asciiTheme="minorHAnsi" w:hAnsiTheme="minorHAnsi"/>
                <w:sz w:val="22"/>
                <w:szCs w:val="22"/>
              </w:rPr>
              <w:t xml:space="preserve">must have got changed) </w:t>
            </w:r>
            <w:r w:rsidR="00BD4518" w:rsidRPr="00016A66">
              <w:rPr>
                <w:rFonts w:asciiTheme="minorHAnsi" w:hAnsiTheme="minorHAnsi"/>
                <w:sz w:val="22"/>
                <w:szCs w:val="22"/>
              </w:rPr>
              <w:t xml:space="preserve">and </w:t>
            </w:r>
            <w:proofErr w:type="spellStart"/>
            <w:r w:rsidR="00BD4518" w:rsidRPr="00016A66">
              <w:rPr>
                <w:rFonts w:asciiTheme="minorHAnsi" w:hAnsiTheme="minorHAnsi"/>
                <w:sz w:val="22"/>
                <w:szCs w:val="22"/>
              </w:rPr>
              <w:t>IsAvailableWithCurrentSearch</w:t>
            </w:r>
            <w:proofErr w:type="spellEnd"/>
            <w:r w:rsidR="00BD4518" w:rsidRPr="00016A66">
              <w:rPr>
                <w:rFonts w:asciiTheme="minorHAnsi" w:hAnsiTheme="minorHAnsi"/>
                <w:sz w:val="22"/>
                <w:szCs w:val="22"/>
              </w:rPr>
              <w:t xml:space="preserve"> = 1</w:t>
            </w:r>
            <w:r w:rsidR="00946182" w:rsidRPr="00016A66">
              <w:rPr>
                <w:rFonts w:asciiTheme="minorHAnsi" w:hAnsiTheme="minorHAnsi"/>
                <w:sz w:val="22"/>
                <w:szCs w:val="22"/>
              </w:rPr>
              <w:t>.</w:t>
            </w:r>
          </w:p>
          <w:p w14:paraId="5A05CD5B" w14:textId="45710000" w:rsidR="003C53FD" w:rsidRPr="00016A66" w:rsidRDefault="007413F9" w:rsidP="00BD4518">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this product is a bookmarked product, then </w:t>
            </w:r>
          </w:p>
          <w:p w14:paraId="1B19DC8A" w14:textId="3645B04E" w:rsidR="007413F9" w:rsidRPr="00016A66" w:rsidRDefault="007413F9" w:rsidP="007413F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Update this product in </w:t>
            </w:r>
            <w:proofErr w:type="spellStart"/>
            <w:r w:rsidRPr="00016A66">
              <w:rPr>
                <w:rFonts w:asciiTheme="minorHAnsi" w:hAnsiTheme="minorHAnsi"/>
                <w:sz w:val="22"/>
                <w:szCs w:val="22"/>
              </w:rPr>
              <w:t>MySavvyDeals</w:t>
            </w:r>
            <w:proofErr w:type="spellEnd"/>
            <w:r w:rsidRPr="00016A66">
              <w:rPr>
                <w:rFonts w:asciiTheme="minorHAnsi" w:hAnsiTheme="minorHAnsi"/>
                <w:sz w:val="22"/>
                <w:szCs w:val="22"/>
              </w:rPr>
              <w:t xml:space="preserve"> collection with the new details</w:t>
            </w:r>
            <w:r w:rsidR="00465A9D" w:rsidRPr="00016A66">
              <w:rPr>
                <w:rFonts w:asciiTheme="minorHAnsi" w:hAnsiTheme="minorHAnsi"/>
                <w:sz w:val="22"/>
                <w:szCs w:val="22"/>
              </w:rPr>
              <w:t xml:space="preserve"> (name, price, description, </w:t>
            </w:r>
            <w:proofErr w:type="spellStart"/>
            <w:r w:rsidR="00465A9D" w:rsidRPr="00016A66">
              <w:rPr>
                <w:rFonts w:asciiTheme="minorHAnsi" w:hAnsiTheme="minorHAnsi"/>
                <w:sz w:val="22"/>
                <w:szCs w:val="22"/>
              </w:rPr>
              <w:t>productURL</w:t>
            </w:r>
            <w:proofErr w:type="spellEnd"/>
            <w:r w:rsidR="00465A9D" w:rsidRPr="00016A66">
              <w:rPr>
                <w:rFonts w:asciiTheme="minorHAnsi" w:hAnsiTheme="minorHAnsi"/>
                <w:sz w:val="22"/>
                <w:szCs w:val="22"/>
              </w:rPr>
              <w:t>).</w:t>
            </w:r>
          </w:p>
          <w:p w14:paraId="2A8974C8" w14:textId="10BC1404" w:rsidR="00465A9D" w:rsidRPr="00016A66" w:rsidRDefault="00465A9D" w:rsidP="007413F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If the existing price (when the product was bookmarked) and the new price from the latest search </w:t>
            </w:r>
            <w:r w:rsidR="00CC6124" w:rsidRPr="00016A66">
              <w:rPr>
                <w:rFonts w:asciiTheme="minorHAnsi" w:hAnsiTheme="minorHAnsi"/>
                <w:sz w:val="22"/>
                <w:szCs w:val="22"/>
              </w:rPr>
              <w:t>are</w:t>
            </w:r>
            <w:r w:rsidRPr="00016A66">
              <w:rPr>
                <w:rFonts w:asciiTheme="minorHAnsi" w:hAnsiTheme="minorHAnsi"/>
                <w:sz w:val="22"/>
                <w:szCs w:val="22"/>
              </w:rPr>
              <w:t xml:space="preserve"> different, then update </w:t>
            </w:r>
            <w:proofErr w:type="spellStart"/>
            <w:r w:rsidRPr="00016A66">
              <w:rPr>
                <w:rFonts w:asciiTheme="minorHAnsi" w:hAnsiTheme="minorHAnsi"/>
                <w:sz w:val="22"/>
                <w:szCs w:val="22"/>
              </w:rPr>
              <w:t>MySavvyDeals.isPriceChanged</w:t>
            </w:r>
            <w:proofErr w:type="spellEnd"/>
            <w:r w:rsidRPr="00016A66">
              <w:rPr>
                <w:rFonts w:asciiTheme="minorHAnsi" w:hAnsiTheme="minorHAnsi"/>
                <w:sz w:val="22"/>
                <w:szCs w:val="22"/>
              </w:rPr>
              <w:t xml:space="preserve"> to 1.</w:t>
            </w:r>
          </w:p>
          <w:p w14:paraId="55DDCE37" w14:textId="02FBD6AC" w:rsidR="00B7164E" w:rsidRPr="00016A66" w:rsidRDefault="00B7164E" w:rsidP="007413F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would help the separate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to send out price changed notifications for bookmarked items).</w:t>
            </w:r>
          </w:p>
          <w:p w14:paraId="0599A31A" w14:textId="77777777" w:rsidR="001671EA" w:rsidRPr="00016A66" w:rsidRDefault="001671EA" w:rsidP="001671EA">
            <w:pPr>
              <w:pStyle w:val="ListParagraph"/>
              <w:numPr>
                <w:ilvl w:val="1"/>
                <w:numId w:val="1"/>
              </w:numPr>
              <w:rPr>
                <w:rFonts w:asciiTheme="minorHAnsi" w:hAnsiTheme="minorHAnsi"/>
                <w:sz w:val="22"/>
                <w:szCs w:val="22"/>
              </w:rPr>
            </w:pPr>
            <w:r w:rsidRPr="00016A66">
              <w:rPr>
                <w:rFonts w:asciiTheme="minorHAnsi" w:hAnsiTheme="minorHAnsi"/>
                <w:sz w:val="22"/>
                <w:szCs w:val="22"/>
              </w:rPr>
              <w:t>If the product with this ASIN for this search request DOES NOT exist in the search results table:</w:t>
            </w:r>
          </w:p>
          <w:p w14:paraId="7212C3B4" w14:textId="77777777" w:rsidR="001671EA" w:rsidRPr="00016A66" w:rsidRDefault="001671EA" w:rsidP="001671EA">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This is a new product. </w:t>
            </w:r>
          </w:p>
          <w:p w14:paraId="54EAD77C" w14:textId="77777777" w:rsidR="002962B9" w:rsidRPr="00016A66" w:rsidRDefault="001671EA" w:rsidP="002962B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Insert the new product found with </w:t>
            </w:r>
            <w:proofErr w:type="spellStart"/>
            <w:r w:rsidR="002962B9" w:rsidRPr="00016A66">
              <w:rPr>
                <w:rFonts w:asciiTheme="minorHAnsi" w:hAnsiTheme="minorHAnsi"/>
                <w:sz w:val="22"/>
                <w:szCs w:val="22"/>
              </w:rPr>
              <w:t>IsAvailableWithCurrentSearch</w:t>
            </w:r>
            <w:proofErr w:type="spellEnd"/>
            <w:r w:rsidR="002962B9" w:rsidRPr="00016A66">
              <w:rPr>
                <w:rFonts w:asciiTheme="minorHAnsi" w:hAnsiTheme="minorHAnsi"/>
                <w:sz w:val="22"/>
                <w:szCs w:val="22"/>
              </w:rPr>
              <w:t xml:space="preserve"> = 1</w:t>
            </w:r>
          </w:p>
          <w:p w14:paraId="50599D11" w14:textId="77777777" w:rsidR="001E7914" w:rsidRPr="00016A66" w:rsidRDefault="001E7914" w:rsidP="00946182">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For all other existing </w:t>
            </w:r>
            <w:r w:rsidR="00946182" w:rsidRPr="00016A66">
              <w:rPr>
                <w:rFonts w:asciiTheme="minorHAnsi" w:hAnsiTheme="minorHAnsi"/>
                <w:sz w:val="22"/>
                <w:szCs w:val="22"/>
              </w:rPr>
              <w:t>ASINs for this same search request:</w:t>
            </w:r>
          </w:p>
          <w:p w14:paraId="18EB7A08" w14:textId="77777777" w:rsidR="00946182" w:rsidRPr="00016A66" w:rsidRDefault="00946182" w:rsidP="00946182">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Check if </w:t>
            </w:r>
            <w:proofErr w:type="spellStart"/>
            <w:r w:rsidRPr="00016A66">
              <w:rPr>
                <w:rFonts w:asciiTheme="minorHAnsi" w:hAnsiTheme="minorHAnsi"/>
                <w:sz w:val="22"/>
                <w:szCs w:val="22"/>
              </w:rPr>
              <w:t>IsBookmarked</w:t>
            </w:r>
            <w:proofErr w:type="spellEnd"/>
            <w:r w:rsidRPr="00016A66">
              <w:rPr>
                <w:rFonts w:asciiTheme="minorHAnsi" w:hAnsiTheme="minorHAnsi"/>
                <w:sz w:val="22"/>
                <w:szCs w:val="22"/>
              </w:rPr>
              <w:t xml:space="preserve"> = 1</w:t>
            </w:r>
          </w:p>
          <w:p w14:paraId="1CB54B1E" w14:textId="77777777" w:rsidR="00E97D19" w:rsidRPr="00016A66" w:rsidRDefault="00E97D19" w:rsidP="00E97D1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was bookmarked by the user so it should not be deleted but update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0.</w:t>
            </w:r>
          </w:p>
          <w:p w14:paraId="720F78F0" w14:textId="77777777" w:rsidR="00946182" w:rsidRPr="00016A66" w:rsidRDefault="00946182" w:rsidP="00946182">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Else if </w:t>
            </w:r>
            <w:proofErr w:type="spellStart"/>
            <w:r w:rsidRPr="00016A66">
              <w:rPr>
                <w:rFonts w:asciiTheme="minorHAnsi" w:hAnsiTheme="minorHAnsi"/>
                <w:sz w:val="22"/>
                <w:szCs w:val="22"/>
              </w:rPr>
              <w:t>IsBookmarked</w:t>
            </w:r>
            <w:proofErr w:type="spellEnd"/>
            <w:r w:rsidRPr="00016A66">
              <w:rPr>
                <w:rFonts w:asciiTheme="minorHAnsi" w:hAnsiTheme="minorHAnsi"/>
                <w:sz w:val="22"/>
                <w:szCs w:val="22"/>
              </w:rPr>
              <w:t xml:space="preserve"> = 0</w:t>
            </w:r>
          </w:p>
          <w:p w14:paraId="569F947C" w14:textId="77777777" w:rsidR="00BB2980" w:rsidRPr="00016A66" w:rsidRDefault="00946182" w:rsidP="009A41F0">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was not bookmarked </w:t>
            </w:r>
            <w:r w:rsidR="00E97D19" w:rsidRPr="00016A66">
              <w:rPr>
                <w:rFonts w:asciiTheme="minorHAnsi" w:hAnsiTheme="minorHAnsi"/>
                <w:sz w:val="22"/>
                <w:szCs w:val="22"/>
              </w:rPr>
              <w:t>by the user so this should be deleted.</w:t>
            </w:r>
          </w:p>
        </w:tc>
      </w:tr>
      <w:tr w:rsidR="00A2518D" w:rsidRPr="00016A66" w14:paraId="2B3101A6" w14:textId="77777777" w:rsidTr="00946182">
        <w:tc>
          <w:tcPr>
            <w:tcW w:w="1579" w:type="dxa"/>
            <w:shd w:val="clear" w:color="auto" w:fill="F2F2F2" w:themeFill="background1" w:themeFillShade="F2"/>
          </w:tcPr>
          <w:p w14:paraId="604BF6D3" w14:textId="77777777" w:rsidR="00A2518D" w:rsidRPr="00016A66" w:rsidRDefault="00A2518D" w:rsidP="00946182">
            <w:pPr>
              <w:rPr>
                <w:rFonts w:asciiTheme="minorHAnsi" w:hAnsiTheme="minorHAnsi"/>
                <w:sz w:val="22"/>
                <w:szCs w:val="22"/>
              </w:rPr>
            </w:pPr>
            <w:r w:rsidRPr="00016A66">
              <w:rPr>
                <w:rFonts w:asciiTheme="minorHAnsi" w:hAnsiTheme="minorHAnsi"/>
                <w:sz w:val="22"/>
                <w:szCs w:val="22"/>
              </w:rPr>
              <w:lastRenderedPageBreak/>
              <w:t xml:space="preserve">Amazon API for beauty </w:t>
            </w:r>
            <w:r w:rsidR="001A0270" w:rsidRPr="00016A66">
              <w:rPr>
                <w:rFonts w:asciiTheme="minorHAnsi" w:hAnsiTheme="minorHAnsi"/>
                <w:sz w:val="22"/>
                <w:szCs w:val="22"/>
              </w:rPr>
              <w:t>– search criteria.</w:t>
            </w:r>
          </w:p>
        </w:tc>
        <w:tc>
          <w:tcPr>
            <w:tcW w:w="10638" w:type="dxa"/>
          </w:tcPr>
          <w:p w14:paraId="5D48E03B" w14:textId="77777777" w:rsidR="00A2518D" w:rsidRPr="00016A66" w:rsidRDefault="00A2518D" w:rsidP="0094618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 Search API</w:t>
            </w:r>
          </w:p>
          <w:p w14:paraId="2745B7EF" w14:textId="43974C8C" w:rsidR="00FD65F8" w:rsidRPr="00016A66" w:rsidRDefault="00FD65F8" w:rsidP="00FD65F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results a</w:t>
            </w:r>
            <w:r w:rsidR="00C777E1" w:rsidRPr="00016A66">
              <w:rPr>
                <w:rFonts w:asciiTheme="minorHAnsi" w:hAnsiTheme="minorHAnsi"/>
                <w:sz w:val="22"/>
                <w:szCs w:val="22"/>
              </w:rPr>
              <w:t xml:space="preserve">re sorted by </w:t>
            </w:r>
            <w:proofErr w:type="spellStart"/>
            <w:r w:rsidR="00C777E1" w:rsidRPr="00016A66">
              <w:rPr>
                <w:rFonts w:asciiTheme="minorHAnsi" w:hAnsiTheme="minorHAnsi"/>
                <w:sz w:val="22"/>
                <w:szCs w:val="22"/>
              </w:rPr>
              <w:t>BestSeller</w:t>
            </w:r>
            <w:proofErr w:type="spellEnd"/>
            <w:r w:rsidR="00C777E1" w:rsidRPr="00016A66">
              <w:rPr>
                <w:rFonts w:asciiTheme="minorHAnsi" w:hAnsiTheme="minorHAnsi"/>
                <w:sz w:val="22"/>
                <w:szCs w:val="22"/>
              </w:rPr>
              <w:t xml:space="preserve"> ranking, but we shall sort is as lowest price on the top when displaying the results to the user.</w:t>
            </w:r>
          </w:p>
          <w:p w14:paraId="46185F38" w14:textId="6AACF7C3" w:rsidR="00741BB9" w:rsidRPr="00016A66" w:rsidRDefault="00741BB9" w:rsidP="00FD65F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API call does not find the most relevant products as per the search criteria provided by us, in most cases, Amazon automatically returns related brand results.</w:t>
            </w:r>
          </w:p>
          <w:p w14:paraId="778B40A5" w14:textId="79D8254C" w:rsidR="004D3A1F" w:rsidRPr="00016A66" w:rsidRDefault="004D3A1F" w:rsidP="004D3A1F">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Response group should be "</w:t>
            </w:r>
            <w:proofErr w:type="spellStart"/>
            <w:r w:rsidRPr="00016A66">
              <w:rPr>
                <w:rFonts w:asciiTheme="minorHAnsi" w:hAnsiTheme="minorHAnsi"/>
                <w:sz w:val="22"/>
                <w:szCs w:val="22"/>
              </w:rPr>
              <w:t>ResponseGroup</w:t>
            </w:r>
            <w:proofErr w:type="spellEnd"/>
            <w:r w:rsidRPr="00016A66">
              <w:rPr>
                <w:rFonts w:asciiTheme="minorHAnsi" w:hAnsiTheme="minorHAnsi"/>
                <w:sz w:val="22"/>
                <w:szCs w:val="22"/>
              </w:rPr>
              <w:t>" =&gt; "</w:t>
            </w:r>
            <w:proofErr w:type="spellStart"/>
            <w:r w:rsidRPr="00016A66">
              <w:rPr>
                <w:rFonts w:asciiTheme="minorHAnsi" w:hAnsiTheme="minorHAnsi"/>
                <w:sz w:val="22"/>
                <w:szCs w:val="22"/>
              </w:rPr>
              <w:t>Medium,Offers,Variations</w:t>
            </w:r>
            <w:proofErr w:type="spellEnd"/>
            <w:r w:rsidRPr="00016A66">
              <w:rPr>
                <w:rFonts w:asciiTheme="minorHAnsi" w:hAnsiTheme="minorHAnsi"/>
                <w:sz w:val="22"/>
                <w:szCs w:val="22"/>
              </w:rPr>
              <w:t>"</w:t>
            </w:r>
            <w:r w:rsidR="00183D9C" w:rsidRPr="00016A66">
              <w:rPr>
                <w:rFonts w:asciiTheme="minorHAnsi" w:hAnsiTheme="minorHAnsi"/>
                <w:sz w:val="22"/>
                <w:szCs w:val="22"/>
              </w:rPr>
              <w:t xml:space="preserve"> as for apparels the price is available at the size variation level and not at the parent level</w:t>
            </w:r>
          </w:p>
          <w:tbl>
            <w:tblPr>
              <w:tblStyle w:val="TableGrid"/>
              <w:tblW w:w="0" w:type="auto"/>
              <w:tblInd w:w="607" w:type="dxa"/>
              <w:tblLayout w:type="fixed"/>
              <w:tblLook w:val="04A0" w:firstRow="1" w:lastRow="0" w:firstColumn="1" w:lastColumn="0" w:noHBand="0" w:noVBand="1"/>
            </w:tblPr>
            <w:tblGrid>
              <w:gridCol w:w="3654"/>
              <w:gridCol w:w="5812"/>
            </w:tblGrid>
            <w:tr w:rsidR="00A2518D" w:rsidRPr="00016A66" w14:paraId="6EC6966B" w14:textId="77777777" w:rsidTr="00FA6A99">
              <w:tc>
                <w:tcPr>
                  <w:tcW w:w="3654" w:type="dxa"/>
                  <w:tcBorders>
                    <w:top w:val="single" w:sz="4" w:space="0" w:color="auto"/>
                    <w:left w:val="single" w:sz="4" w:space="0" w:color="auto"/>
                    <w:bottom w:val="single" w:sz="4" w:space="0" w:color="auto"/>
                    <w:right w:val="single" w:sz="4" w:space="0" w:color="auto"/>
                  </w:tcBorders>
                  <w:hideMark/>
                </w:tcPr>
                <w:p w14:paraId="4FCF20A2"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5823C197"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Amazon Searchable Field</w:t>
                  </w:r>
                </w:p>
              </w:tc>
            </w:tr>
            <w:tr w:rsidR="00DE7E34" w:rsidRPr="00016A66" w14:paraId="4E38CE80" w14:textId="77777777" w:rsidTr="00DE7E34">
              <w:tc>
                <w:tcPr>
                  <w:tcW w:w="3654" w:type="dxa"/>
                  <w:tcBorders>
                    <w:top w:val="single" w:sz="4" w:space="0" w:color="auto"/>
                    <w:left w:val="single" w:sz="4" w:space="0" w:color="auto"/>
                    <w:bottom w:val="single" w:sz="4" w:space="0" w:color="auto"/>
                    <w:right w:val="single" w:sz="4" w:space="0" w:color="auto"/>
                  </w:tcBorders>
                </w:tcPr>
                <w:p w14:paraId="53857B89" w14:textId="77777777" w:rsidR="00DE7E34" w:rsidRPr="00016A66" w:rsidRDefault="007D3BBF"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2E10991" w14:textId="77777777" w:rsidR="00DE7E34" w:rsidRPr="00016A66" w:rsidRDefault="005874C9" w:rsidP="00FC6037">
                  <w:pPr>
                    <w:rPr>
                      <w:rFonts w:asciiTheme="minorHAnsi" w:hAnsiTheme="minorHAnsi"/>
                      <w:sz w:val="22"/>
                    </w:rPr>
                  </w:pPr>
                  <w:proofErr w:type="spellStart"/>
                  <w:r w:rsidRPr="00016A66">
                    <w:rPr>
                      <w:rFonts w:asciiTheme="minorHAnsi" w:hAnsiTheme="minorHAnsi"/>
                      <w:sz w:val="22"/>
                    </w:rPr>
                    <w:t>SearchIndex</w:t>
                  </w:r>
                  <w:proofErr w:type="spellEnd"/>
                  <w:r w:rsidRPr="00016A66">
                    <w:rPr>
                      <w:rFonts w:asciiTheme="minorHAnsi" w:hAnsiTheme="minorHAnsi"/>
                      <w:sz w:val="22"/>
                    </w:rPr>
                    <w:t xml:space="preserve"> = “Beauty”</w:t>
                  </w:r>
                </w:p>
              </w:tc>
            </w:tr>
            <w:tr w:rsidR="00F16E9F" w:rsidRPr="00016A66" w14:paraId="485AF014"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677DCFB2" w14:textId="77777777" w:rsidR="00F16E9F" w:rsidRPr="00016A66" w:rsidRDefault="00F16E9F" w:rsidP="00BC74DE">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6095D23A" w14:textId="77777777" w:rsidR="00F16E9F" w:rsidRPr="00016A66" w:rsidRDefault="00F16E9F" w:rsidP="00BC74DE">
                  <w:pPr>
                    <w:rPr>
                      <w:rFonts w:asciiTheme="minorHAnsi" w:hAnsiTheme="minorHAnsi"/>
                      <w:sz w:val="22"/>
                    </w:rPr>
                  </w:pPr>
                  <w:proofErr w:type="spellStart"/>
                  <w:r w:rsidRPr="00016A66">
                    <w:rPr>
                      <w:rFonts w:asciiTheme="minorHAnsi" w:hAnsiTheme="minorHAnsi"/>
                      <w:sz w:val="22"/>
                    </w:rPr>
                    <w:t>ItemSearch.Brand</w:t>
                  </w:r>
                  <w:proofErr w:type="spellEnd"/>
                  <w:r w:rsidRPr="00016A66">
                    <w:rPr>
                      <w:rFonts w:asciiTheme="minorHAnsi" w:hAnsiTheme="minorHAnsi"/>
                      <w:sz w:val="22"/>
                    </w:rPr>
                    <w:t xml:space="preserve"> </w:t>
                  </w:r>
                </w:p>
                <w:p w14:paraId="6EAEF0DB" w14:textId="77777777" w:rsidR="00F16E9F" w:rsidRPr="00016A66" w:rsidRDefault="00F16E9F" w:rsidP="00BC74DE">
                  <w:pPr>
                    <w:rPr>
                      <w:rFonts w:asciiTheme="minorHAnsi" w:hAnsiTheme="minorHAnsi"/>
                      <w:sz w:val="22"/>
                    </w:rPr>
                  </w:pPr>
                  <w:r w:rsidRPr="00016A66">
                    <w:rPr>
                      <w:rFonts w:asciiTheme="minorHAnsi" w:hAnsiTheme="minorHAnsi"/>
                      <w:sz w:val="22"/>
                    </w:rPr>
                    <w:t>For each brand a separate API call will need to be made.</w:t>
                  </w:r>
                </w:p>
              </w:tc>
            </w:tr>
            <w:tr w:rsidR="00C81DBA" w:rsidRPr="00016A66" w14:paraId="2D46ACBE" w14:textId="77777777" w:rsidTr="008501F8">
              <w:tc>
                <w:tcPr>
                  <w:tcW w:w="3654" w:type="dxa"/>
                  <w:tcBorders>
                    <w:top w:val="single" w:sz="4" w:space="0" w:color="auto"/>
                    <w:left w:val="single" w:sz="4" w:space="0" w:color="auto"/>
                    <w:bottom w:val="single" w:sz="4" w:space="0" w:color="auto"/>
                    <w:right w:val="single" w:sz="4" w:space="0" w:color="auto"/>
                  </w:tcBorders>
                  <w:hideMark/>
                </w:tcPr>
                <w:p w14:paraId="7456E1A2" w14:textId="77777777" w:rsidR="00C81DBA" w:rsidRPr="00016A66" w:rsidRDefault="00C81DBA" w:rsidP="00946182">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52F97A94" w14:textId="2F93D53C" w:rsidR="00C81DBA" w:rsidRPr="00016A66" w:rsidRDefault="00C81DBA" w:rsidP="00946182">
                  <w:pPr>
                    <w:rPr>
                      <w:rFonts w:asciiTheme="minorHAnsi" w:hAnsiTheme="minorHAnsi"/>
                      <w:sz w:val="22"/>
                    </w:rPr>
                  </w:pPr>
                  <w:r w:rsidRPr="00016A66">
                    <w:rPr>
                      <w:rFonts w:asciiTheme="minorHAnsi" w:hAnsiTheme="minorHAnsi"/>
                      <w:sz w:val="22"/>
                    </w:rPr>
                    <w:t>Keyword = Keyword + Color</w:t>
                  </w:r>
                </w:p>
                <w:p w14:paraId="47E0685E" w14:textId="77777777" w:rsidR="00C81DBA" w:rsidRPr="00016A66" w:rsidRDefault="00C81DBA" w:rsidP="00946182">
                  <w:pPr>
                    <w:rPr>
                      <w:rFonts w:asciiTheme="minorHAnsi" w:hAnsiTheme="minorHAnsi"/>
                      <w:sz w:val="22"/>
                    </w:rPr>
                  </w:pPr>
                </w:p>
                <w:p w14:paraId="441AFB96" w14:textId="59ED86FB" w:rsidR="00C81DBA" w:rsidRPr="00016A66" w:rsidRDefault="00C81DBA" w:rsidP="00946182">
                  <w:pPr>
                    <w:rPr>
                      <w:rFonts w:asciiTheme="minorHAnsi" w:hAnsiTheme="minorHAnsi"/>
                      <w:sz w:val="22"/>
                    </w:rPr>
                  </w:pPr>
                  <w:r w:rsidRPr="00016A66">
                    <w:rPr>
                      <w:rFonts w:asciiTheme="minorHAnsi" w:hAnsiTheme="minorHAnsi"/>
                      <w:sz w:val="22"/>
                    </w:rPr>
                    <w:lastRenderedPageBreak/>
                    <w:t xml:space="preserve">Search in </w:t>
                  </w: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p>
                <w:p w14:paraId="5A328D85" w14:textId="77777777" w:rsidR="00C81DBA" w:rsidRPr="00016A66" w:rsidRDefault="00C81DBA" w:rsidP="00946182">
                  <w:pPr>
                    <w:rPr>
                      <w:rFonts w:asciiTheme="minorHAnsi" w:hAnsiTheme="minorHAnsi"/>
                      <w:sz w:val="22"/>
                    </w:rPr>
                  </w:pPr>
                </w:p>
                <w:p w14:paraId="606C13F6" w14:textId="5ADF4A76" w:rsidR="00C81DBA" w:rsidRPr="00016A66" w:rsidRDefault="00C81DBA" w:rsidP="00DA6F56">
                  <w:pPr>
                    <w:rPr>
                      <w:rFonts w:asciiTheme="minorHAnsi" w:hAnsiTheme="minorHAnsi"/>
                      <w:sz w:val="22"/>
                    </w:rPr>
                  </w:pPr>
                  <w:r w:rsidRPr="00016A66">
                    <w:rPr>
                      <w:rFonts w:asciiTheme="minorHAnsi" w:hAnsiTheme="minorHAnsi"/>
                      <w:sz w:val="22"/>
                    </w:rPr>
                    <w:t>E.g.: Revlon Lipstick Red</w:t>
                  </w:r>
                </w:p>
              </w:tc>
            </w:tr>
            <w:tr w:rsidR="00C81DBA" w:rsidRPr="00016A66" w14:paraId="20C6F454" w14:textId="77777777" w:rsidTr="008501F8">
              <w:tc>
                <w:tcPr>
                  <w:tcW w:w="3654" w:type="dxa"/>
                  <w:tcBorders>
                    <w:top w:val="single" w:sz="4" w:space="0" w:color="auto"/>
                    <w:left w:val="single" w:sz="4" w:space="0" w:color="auto"/>
                    <w:bottom w:val="single" w:sz="4" w:space="0" w:color="auto"/>
                    <w:right w:val="single" w:sz="4" w:space="0" w:color="auto"/>
                  </w:tcBorders>
                  <w:hideMark/>
                </w:tcPr>
                <w:p w14:paraId="472CB1F2" w14:textId="77777777" w:rsidR="00C81DBA" w:rsidRPr="00016A66" w:rsidRDefault="00C81DBA" w:rsidP="00BC74DE">
                  <w:pPr>
                    <w:rPr>
                      <w:rFonts w:asciiTheme="minorHAnsi" w:hAnsiTheme="minorHAnsi"/>
                      <w:sz w:val="22"/>
                    </w:rPr>
                  </w:pPr>
                  <w:r w:rsidRPr="00016A66">
                    <w:rPr>
                      <w:rFonts w:asciiTheme="minorHAnsi" w:hAnsiTheme="minorHAnsi"/>
                      <w:sz w:val="22"/>
                    </w:rPr>
                    <w:t>Color</w:t>
                  </w:r>
                </w:p>
                <w:p w14:paraId="017440F9" w14:textId="18B36BCE" w:rsidR="00C81DBA" w:rsidRPr="00016A66" w:rsidRDefault="00C81DBA" w:rsidP="00946182">
                  <w:pPr>
                    <w:rPr>
                      <w:rFonts w:asciiTheme="minorHAnsi" w:hAnsiTheme="minorHAnsi"/>
                      <w:sz w:val="22"/>
                      <w:szCs w:val="22"/>
                    </w:rPr>
                  </w:pPr>
                  <w:r w:rsidRPr="00016A66">
                    <w:rPr>
                      <w:rFonts w:asciiTheme="minorHAnsi" w:hAnsiTheme="minorHAnsi"/>
                      <w:sz w:val="22"/>
                    </w:rPr>
                    <w:lastRenderedPageBreak/>
                    <w:t>Output parameter: [color]</w:t>
                  </w:r>
                </w:p>
              </w:tc>
              <w:tc>
                <w:tcPr>
                  <w:tcW w:w="5812" w:type="dxa"/>
                  <w:vMerge/>
                  <w:tcBorders>
                    <w:left w:val="single" w:sz="4" w:space="0" w:color="auto"/>
                    <w:bottom w:val="single" w:sz="4" w:space="0" w:color="auto"/>
                    <w:right w:val="single" w:sz="4" w:space="0" w:color="auto"/>
                  </w:tcBorders>
                </w:tcPr>
                <w:p w14:paraId="63ED46EE" w14:textId="433876B2" w:rsidR="00C81DBA" w:rsidRPr="00016A66" w:rsidRDefault="00C81DBA" w:rsidP="00946182">
                  <w:pPr>
                    <w:rPr>
                      <w:rFonts w:asciiTheme="minorHAnsi" w:hAnsiTheme="minorHAnsi"/>
                      <w:sz w:val="22"/>
                      <w:szCs w:val="22"/>
                    </w:rPr>
                  </w:pPr>
                </w:p>
              </w:tc>
            </w:tr>
            <w:tr w:rsidR="007F1843" w:rsidRPr="00016A66" w14:paraId="0271627F" w14:textId="77777777" w:rsidTr="00FA6A99">
              <w:tc>
                <w:tcPr>
                  <w:tcW w:w="3654" w:type="dxa"/>
                  <w:tcBorders>
                    <w:top w:val="single" w:sz="4" w:space="0" w:color="auto"/>
                    <w:left w:val="single" w:sz="4" w:space="0" w:color="auto"/>
                    <w:bottom w:val="single" w:sz="4" w:space="0" w:color="auto"/>
                    <w:right w:val="single" w:sz="4" w:space="0" w:color="auto"/>
                  </w:tcBorders>
                  <w:hideMark/>
                </w:tcPr>
                <w:p w14:paraId="41EFC08C" w14:textId="77777777" w:rsidR="007F1843" w:rsidRPr="00016A66" w:rsidRDefault="007F1843" w:rsidP="00946182">
                  <w:pPr>
                    <w:rPr>
                      <w:rFonts w:asciiTheme="minorHAnsi" w:hAnsiTheme="minorHAnsi"/>
                      <w:sz w:val="22"/>
                      <w:szCs w:val="22"/>
                    </w:rPr>
                  </w:pPr>
                  <w:r w:rsidRPr="00016A66">
                    <w:rPr>
                      <w:rFonts w:asciiTheme="minorHAnsi" w:hAnsiTheme="minorHAnsi"/>
                      <w:sz w:val="22"/>
                    </w:rPr>
                    <w:lastRenderedPageBreak/>
                    <w:t>Max Price</w:t>
                  </w:r>
                </w:p>
              </w:tc>
              <w:tc>
                <w:tcPr>
                  <w:tcW w:w="5812" w:type="dxa"/>
                  <w:tcBorders>
                    <w:top w:val="single" w:sz="4" w:space="0" w:color="auto"/>
                    <w:left w:val="single" w:sz="4" w:space="0" w:color="auto"/>
                    <w:bottom w:val="single" w:sz="4" w:space="0" w:color="auto"/>
                    <w:right w:val="single" w:sz="4" w:space="0" w:color="auto"/>
                  </w:tcBorders>
                  <w:hideMark/>
                </w:tcPr>
                <w:p w14:paraId="1B2A605B" w14:textId="77777777" w:rsidR="007F1843" w:rsidRPr="00016A66" w:rsidRDefault="007F1843" w:rsidP="00584A54">
                  <w:pPr>
                    <w:rPr>
                      <w:rFonts w:asciiTheme="minorHAnsi" w:hAnsiTheme="minorHAnsi"/>
                      <w:sz w:val="22"/>
                    </w:rPr>
                  </w:pPr>
                  <w:r w:rsidRPr="00016A66">
                    <w:rPr>
                      <w:rFonts w:asciiTheme="minorHAnsi" w:hAnsiTheme="minorHAnsi"/>
                      <w:sz w:val="22"/>
                    </w:rPr>
                    <w:t>We’ll need to build this logic instead of passing this as the search criteria.</w:t>
                  </w:r>
                </w:p>
                <w:p w14:paraId="25BA984C" w14:textId="43BF4CA3" w:rsidR="007F1843" w:rsidRPr="00016A66" w:rsidRDefault="007F1843" w:rsidP="00946182">
                  <w:pPr>
                    <w:rPr>
                      <w:rFonts w:asciiTheme="minorHAnsi" w:hAnsiTheme="minorHAnsi"/>
                      <w:sz w:val="22"/>
                    </w:rPr>
                  </w:pPr>
                  <w:proofErr w:type="spellStart"/>
                  <w:r w:rsidRPr="00016A66">
                    <w:rPr>
                      <w:rFonts w:asciiTheme="minorHAnsi" w:hAnsiTheme="minorHAnsi"/>
                      <w:sz w:val="22"/>
                    </w:rPr>
                    <w:t>ItemSearch.SalesPrice</w:t>
                  </w:r>
                  <w:proofErr w:type="spellEnd"/>
                  <w:r w:rsidRPr="00016A66">
                    <w:rPr>
                      <w:rFonts w:asciiTheme="minorHAnsi" w:hAnsiTheme="minorHAnsi"/>
                      <w:sz w:val="22"/>
                    </w:rPr>
                    <w:t xml:space="preserve"> &lt;= Max Price</w:t>
                  </w:r>
                </w:p>
              </w:tc>
            </w:tr>
            <w:tr w:rsidR="00A2518D" w:rsidRPr="00016A66" w14:paraId="7584328C" w14:textId="77777777" w:rsidTr="00FA6A99">
              <w:tc>
                <w:tcPr>
                  <w:tcW w:w="3654" w:type="dxa"/>
                  <w:tcBorders>
                    <w:top w:val="single" w:sz="4" w:space="0" w:color="auto"/>
                    <w:left w:val="single" w:sz="4" w:space="0" w:color="auto"/>
                    <w:bottom w:val="single" w:sz="4" w:space="0" w:color="auto"/>
                    <w:right w:val="single" w:sz="4" w:space="0" w:color="auto"/>
                  </w:tcBorders>
                </w:tcPr>
                <w:p w14:paraId="52DC4F2B" w14:textId="77777777" w:rsidR="00A2518D" w:rsidRPr="00016A66" w:rsidRDefault="00A2518D"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68D604D4" w14:textId="77777777" w:rsidR="00A2518D" w:rsidRPr="00016A66" w:rsidRDefault="00A2518D" w:rsidP="00946182">
                  <w:pPr>
                    <w:rPr>
                      <w:rFonts w:asciiTheme="minorHAnsi" w:hAnsiTheme="minorHAnsi"/>
                      <w:sz w:val="22"/>
                    </w:rPr>
                  </w:pPr>
                  <w:proofErr w:type="spellStart"/>
                  <w:r w:rsidRPr="00016A66">
                    <w:rPr>
                      <w:rFonts w:asciiTheme="minorHAnsi" w:hAnsiTheme="minorHAnsi"/>
                      <w:sz w:val="22"/>
                    </w:rPr>
                    <w:t>ItemSearch.Availability</w:t>
                  </w:r>
                  <w:proofErr w:type="spellEnd"/>
                  <w:r w:rsidRPr="00016A66">
                    <w:rPr>
                      <w:rFonts w:asciiTheme="minorHAnsi" w:hAnsiTheme="minorHAnsi"/>
                      <w:sz w:val="22"/>
                    </w:rPr>
                    <w:t xml:space="preserve"> = ‘Available’</w:t>
                  </w:r>
                </w:p>
              </w:tc>
            </w:tr>
          </w:tbl>
          <w:p w14:paraId="6B941686" w14:textId="77777777" w:rsidR="00A2518D" w:rsidRPr="00016A66" w:rsidRDefault="00A2518D" w:rsidP="00946182">
            <w:pPr>
              <w:pStyle w:val="ListParagraph"/>
              <w:ind w:left="432"/>
              <w:rPr>
                <w:rFonts w:asciiTheme="minorHAnsi" w:hAnsiTheme="minorHAnsi"/>
                <w:sz w:val="22"/>
                <w:szCs w:val="22"/>
              </w:rPr>
            </w:pPr>
          </w:p>
        </w:tc>
      </w:tr>
      <w:tr w:rsidR="0077660D" w:rsidRPr="00016A66" w14:paraId="009C828D" w14:textId="77777777" w:rsidTr="00946182">
        <w:tc>
          <w:tcPr>
            <w:tcW w:w="1579" w:type="dxa"/>
            <w:shd w:val="clear" w:color="auto" w:fill="F2F2F2" w:themeFill="background1" w:themeFillShade="F2"/>
          </w:tcPr>
          <w:p w14:paraId="12191799" w14:textId="77777777" w:rsidR="0077660D" w:rsidRPr="00016A66" w:rsidRDefault="0077660D" w:rsidP="00A2518D">
            <w:pPr>
              <w:rPr>
                <w:rFonts w:asciiTheme="minorHAnsi" w:hAnsiTheme="minorHAnsi"/>
                <w:sz w:val="22"/>
                <w:szCs w:val="22"/>
              </w:rPr>
            </w:pPr>
            <w:r w:rsidRPr="00016A66">
              <w:rPr>
                <w:rFonts w:asciiTheme="minorHAnsi" w:hAnsiTheme="minorHAnsi"/>
                <w:sz w:val="22"/>
                <w:szCs w:val="22"/>
              </w:rPr>
              <w:lastRenderedPageBreak/>
              <w:t xml:space="preserve">Amazon API for </w:t>
            </w:r>
            <w:r w:rsidR="00A2518D" w:rsidRPr="00016A66">
              <w:rPr>
                <w:rFonts w:asciiTheme="minorHAnsi" w:hAnsiTheme="minorHAnsi"/>
                <w:sz w:val="22"/>
                <w:szCs w:val="22"/>
              </w:rPr>
              <w:t>bags</w:t>
            </w:r>
            <w:r w:rsidRPr="00016A66">
              <w:rPr>
                <w:rFonts w:asciiTheme="minorHAnsi" w:hAnsiTheme="minorHAnsi"/>
                <w:sz w:val="22"/>
                <w:szCs w:val="22"/>
              </w:rPr>
              <w:t xml:space="preserve"> </w:t>
            </w:r>
            <w:r w:rsidR="00F039E9" w:rsidRPr="00016A66">
              <w:rPr>
                <w:rFonts w:asciiTheme="minorHAnsi" w:hAnsiTheme="minorHAnsi"/>
                <w:sz w:val="22"/>
                <w:szCs w:val="22"/>
              </w:rPr>
              <w:t>– search criteria.</w:t>
            </w:r>
          </w:p>
        </w:tc>
        <w:tc>
          <w:tcPr>
            <w:tcW w:w="10638" w:type="dxa"/>
          </w:tcPr>
          <w:p w14:paraId="67AAF756" w14:textId="77777777" w:rsidR="009E796F" w:rsidRPr="00016A66" w:rsidRDefault="009E796F" w:rsidP="001201D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w:t>
            </w:r>
            <w:r w:rsidR="00662438" w:rsidRPr="00016A66">
              <w:rPr>
                <w:rFonts w:asciiTheme="minorHAnsi" w:hAnsiTheme="minorHAnsi"/>
                <w:sz w:val="22"/>
                <w:szCs w:val="22"/>
              </w:rPr>
              <w:t xml:space="preserve"> Search API</w:t>
            </w:r>
          </w:p>
          <w:tbl>
            <w:tblPr>
              <w:tblStyle w:val="TableGrid"/>
              <w:tblW w:w="0" w:type="auto"/>
              <w:tblInd w:w="607" w:type="dxa"/>
              <w:tblLayout w:type="fixed"/>
              <w:tblLook w:val="04A0" w:firstRow="1" w:lastRow="0" w:firstColumn="1" w:lastColumn="0" w:noHBand="0" w:noVBand="1"/>
            </w:tblPr>
            <w:tblGrid>
              <w:gridCol w:w="3654"/>
              <w:gridCol w:w="5812"/>
            </w:tblGrid>
            <w:tr w:rsidR="00A2518D" w:rsidRPr="00016A66" w14:paraId="1605231F"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24DF8545"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2E08788A" w14:textId="77777777" w:rsidR="00A2518D" w:rsidRPr="00016A66" w:rsidRDefault="00A2518D" w:rsidP="00946182">
                  <w:pPr>
                    <w:rPr>
                      <w:rFonts w:asciiTheme="minorHAnsi" w:hAnsiTheme="minorHAnsi"/>
                      <w:b/>
                      <w:sz w:val="22"/>
                      <w:szCs w:val="22"/>
                    </w:rPr>
                  </w:pPr>
                  <w:r w:rsidRPr="00016A66">
                    <w:rPr>
                      <w:rFonts w:asciiTheme="minorHAnsi" w:hAnsiTheme="minorHAnsi"/>
                      <w:b/>
                      <w:sz w:val="22"/>
                    </w:rPr>
                    <w:t>Amazon Searchable Field</w:t>
                  </w:r>
                </w:p>
              </w:tc>
            </w:tr>
            <w:tr w:rsidR="005C2602" w:rsidRPr="00016A66" w14:paraId="56018BFB" w14:textId="77777777" w:rsidTr="00FC6037">
              <w:tc>
                <w:tcPr>
                  <w:tcW w:w="3654" w:type="dxa"/>
                  <w:tcBorders>
                    <w:top w:val="single" w:sz="4" w:space="0" w:color="auto"/>
                    <w:left w:val="single" w:sz="4" w:space="0" w:color="auto"/>
                    <w:bottom w:val="single" w:sz="4" w:space="0" w:color="auto"/>
                    <w:right w:val="single" w:sz="4" w:space="0" w:color="auto"/>
                  </w:tcBorders>
                </w:tcPr>
                <w:p w14:paraId="5E211FB2" w14:textId="77777777" w:rsidR="005C2602" w:rsidRPr="00016A66" w:rsidRDefault="005C2602"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7C9DBC9" w14:textId="77777777" w:rsidR="005C2602" w:rsidRPr="00016A66" w:rsidRDefault="005C2602" w:rsidP="005C2602">
                  <w:pPr>
                    <w:rPr>
                      <w:rFonts w:asciiTheme="minorHAnsi" w:hAnsiTheme="minorHAnsi"/>
                      <w:sz w:val="22"/>
                    </w:rPr>
                  </w:pPr>
                  <w:proofErr w:type="spellStart"/>
                  <w:r w:rsidRPr="00016A66">
                    <w:rPr>
                      <w:rFonts w:asciiTheme="minorHAnsi" w:hAnsiTheme="minorHAnsi"/>
                      <w:sz w:val="22"/>
                    </w:rPr>
                    <w:t>SearchIndex</w:t>
                  </w:r>
                  <w:proofErr w:type="spellEnd"/>
                  <w:r w:rsidRPr="00016A66">
                    <w:rPr>
                      <w:rFonts w:asciiTheme="minorHAnsi" w:hAnsiTheme="minorHAnsi"/>
                      <w:sz w:val="22"/>
                    </w:rPr>
                    <w:t xml:space="preserve"> = “Luggage”</w:t>
                  </w:r>
                </w:p>
              </w:tc>
            </w:tr>
            <w:tr w:rsidR="001F5FE3" w:rsidRPr="00016A66" w14:paraId="32657E34"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7882CEC6" w14:textId="77777777" w:rsidR="001F5FE3" w:rsidRPr="00016A66" w:rsidRDefault="001F5FE3" w:rsidP="00946182">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2D3B03A9" w14:textId="77777777" w:rsidR="001F5FE3" w:rsidRPr="00016A66" w:rsidRDefault="001F5FE3" w:rsidP="00BC74DE">
                  <w:pPr>
                    <w:rPr>
                      <w:rFonts w:asciiTheme="minorHAnsi" w:hAnsiTheme="minorHAnsi"/>
                      <w:sz w:val="22"/>
                    </w:rPr>
                  </w:pPr>
                  <w:proofErr w:type="spellStart"/>
                  <w:r w:rsidRPr="00016A66">
                    <w:rPr>
                      <w:rFonts w:asciiTheme="minorHAnsi" w:hAnsiTheme="minorHAnsi"/>
                      <w:sz w:val="22"/>
                    </w:rPr>
                    <w:t>ItemSearch.Brand</w:t>
                  </w:r>
                  <w:proofErr w:type="spellEnd"/>
                  <w:r w:rsidRPr="00016A66">
                    <w:rPr>
                      <w:rFonts w:asciiTheme="minorHAnsi" w:hAnsiTheme="minorHAnsi"/>
                      <w:sz w:val="22"/>
                    </w:rPr>
                    <w:t xml:space="preserve"> </w:t>
                  </w:r>
                </w:p>
                <w:p w14:paraId="4D438581" w14:textId="4C084788" w:rsidR="001F5FE3" w:rsidRPr="00016A66" w:rsidRDefault="001F5FE3" w:rsidP="0070731D">
                  <w:pPr>
                    <w:rPr>
                      <w:rFonts w:asciiTheme="minorHAnsi" w:hAnsiTheme="minorHAnsi"/>
                      <w:sz w:val="22"/>
                    </w:rPr>
                  </w:pPr>
                  <w:r w:rsidRPr="00016A66">
                    <w:rPr>
                      <w:rFonts w:asciiTheme="minorHAnsi" w:hAnsiTheme="minorHAnsi"/>
                      <w:sz w:val="22"/>
                    </w:rPr>
                    <w:t>For each brand a separate API call will need to be made.</w:t>
                  </w:r>
                </w:p>
              </w:tc>
            </w:tr>
            <w:tr w:rsidR="009E2979" w:rsidRPr="00016A66" w14:paraId="430E2E95" w14:textId="77777777" w:rsidTr="00A077C4">
              <w:tc>
                <w:tcPr>
                  <w:tcW w:w="3654" w:type="dxa"/>
                  <w:tcBorders>
                    <w:top w:val="single" w:sz="4" w:space="0" w:color="auto"/>
                    <w:left w:val="single" w:sz="4" w:space="0" w:color="auto"/>
                    <w:bottom w:val="single" w:sz="4" w:space="0" w:color="auto"/>
                    <w:right w:val="single" w:sz="4" w:space="0" w:color="auto"/>
                  </w:tcBorders>
                  <w:hideMark/>
                </w:tcPr>
                <w:p w14:paraId="2CDBD385" w14:textId="77777777" w:rsidR="009E2979" w:rsidRPr="00016A66" w:rsidRDefault="009E2979" w:rsidP="00BC74DE">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078B4204" w14:textId="3CBC72E4" w:rsidR="009E2979" w:rsidRPr="00016A66" w:rsidRDefault="009E2979" w:rsidP="00BC74DE">
                  <w:pPr>
                    <w:rPr>
                      <w:rFonts w:asciiTheme="minorHAnsi" w:hAnsiTheme="minorHAnsi"/>
                      <w:sz w:val="22"/>
                    </w:rPr>
                  </w:pPr>
                  <w:r w:rsidRPr="00016A66">
                    <w:rPr>
                      <w:rFonts w:asciiTheme="minorHAnsi" w:hAnsiTheme="minorHAnsi"/>
                      <w:sz w:val="22"/>
                    </w:rPr>
                    <w:t xml:space="preserve">Keyword = Keyword + Type + Color </w:t>
                  </w:r>
                </w:p>
                <w:p w14:paraId="04703B65" w14:textId="77777777" w:rsidR="009E2979" w:rsidRPr="00016A66" w:rsidRDefault="009E2979" w:rsidP="00BC74DE">
                  <w:pPr>
                    <w:rPr>
                      <w:rFonts w:asciiTheme="minorHAnsi" w:hAnsiTheme="minorHAnsi"/>
                      <w:sz w:val="22"/>
                    </w:rPr>
                  </w:pPr>
                </w:p>
                <w:p w14:paraId="084E6891" w14:textId="52B63605" w:rsidR="009E2979" w:rsidRPr="00016A66" w:rsidRDefault="009E2979" w:rsidP="00BC74DE">
                  <w:pPr>
                    <w:rPr>
                      <w:rFonts w:asciiTheme="minorHAnsi" w:hAnsiTheme="minorHAnsi"/>
                      <w:sz w:val="22"/>
                    </w:rPr>
                  </w:pPr>
                  <w:r w:rsidRPr="00016A66">
                    <w:rPr>
                      <w:rFonts w:asciiTheme="minorHAnsi" w:hAnsiTheme="minorHAnsi"/>
                      <w:sz w:val="22"/>
                    </w:rPr>
                    <w:t xml:space="preserve">Search in </w:t>
                  </w: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p>
              </w:tc>
            </w:tr>
            <w:tr w:rsidR="009E2979" w:rsidRPr="00016A66" w14:paraId="522F75A0" w14:textId="77777777" w:rsidTr="00A077C4">
              <w:tc>
                <w:tcPr>
                  <w:tcW w:w="3654" w:type="dxa"/>
                  <w:tcBorders>
                    <w:top w:val="single" w:sz="4" w:space="0" w:color="auto"/>
                    <w:left w:val="single" w:sz="4" w:space="0" w:color="auto"/>
                    <w:bottom w:val="single" w:sz="4" w:space="0" w:color="auto"/>
                    <w:right w:val="single" w:sz="4" w:space="0" w:color="auto"/>
                  </w:tcBorders>
                </w:tcPr>
                <w:p w14:paraId="632485C6" w14:textId="77777777" w:rsidR="009E2979" w:rsidRPr="00016A66" w:rsidRDefault="009E2979" w:rsidP="00BC74DE">
                  <w:pPr>
                    <w:rPr>
                      <w:rFonts w:asciiTheme="minorHAnsi" w:hAnsiTheme="minorHAnsi"/>
                      <w:sz w:val="22"/>
                      <w:szCs w:val="22"/>
                    </w:rPr>
                  </w:pPr>
                  <w:r w:rsidRPr="00016A66">
                    <w:rPr>
                      <w:rFonts w:asciiTheme="minorHAnsi" w:hAnsiTheme="minorHAnsi"/>
                      <w:sz w:val="22"/>
                      <w:szCs w:val="22"/>
                    </w:rPr>
                    <w:t>Type</w:t>
                  </w:r>
                </w:p>
              </w:tc>
              <w:tc>
                <w:tcPr>
                  <w:tcW w:w="5812" w:type="dxa"/>
                  <w:vMerge/>
                  <w:tcBorders>
                    <w:left w:val="single" w:sz="4" w:space="0" w:color="auto"/>
                    <w:right w:val="single" w:sz="4" w:space="0" w:color="auto"/>
                  </w:tcBorders>
                </w:tcPr>
                <w:p w14:paraId="0B2CD68C" w14:textId="3343302A" w:rsidR="009E2979" w:rsidRPr="00016A66" w:rsidRDefault="009E2979" w:rsidP="00BC74DE">
                  <w:pPr>
                    <w:rPr>
                      <w:rFonts w:asciiTheme="minorHAnsi" w:hAnsiTheme="minorHAnsi"/>
                      <w:sz w:val="22"/>
                      <w:szCs w:val="22"/>
                    </w:rPr>
                  </w:pPr>
                </w:p>
              </w:tc>
            </w:tr>
            <w:tr w:rsidR="009E2979" w:rsidRPr="00016A66" w14:paraId="0D531624" w14:textId="77777777" w:rsidTr="00A077C4">
              <w:tc>
                <w:tcPr>
                  <w:tcW w:w="3654" w:type="dxa"/>
                  <w:tcBorders>
                    <w:top w:val="single" w:sz="4" w:space="0" w:color="auto"/>
                    <w:left w:val="single" w:sz="4" w:space="0" w:color="auto"/>
                    <w:bottom w:val="single" w:sz="4" w:space="0" w:color="auto"/>
                    <w:right w:val="single" w:sz="4" w:space="0" w:color="auto"/>
                  </w:tcBorders>
                  <w:hideMark/>
                </w:tcPr>
                <w:p w14:paraId="2E5495AB" w14:textId="77777777" w:rsidR="009E2979" w:rsidRPr="00016A66" w:rsidRDefault="009E2979" w:rsidP="00946182">
                  <w:pPr>
                    <w:rPr>
                      <w:rFonts w:asciiTheme="minorHAnsi" w:hAnsiTheme="minorHAnsi"/>
                      <w:sz w:val="22"/>
                    </w:rPr>
                  </w:pPr>
                  <w:r w:rsidRPr="00016A66">
                    <w:rPr>
                      <w:rFonts w:asciiTheme="minorHAnsi" w:hAnsiTheme="minorHAnsi"/>
                      <w:sz w:val="22"/>
                    </w:rPr>
                    <w:t>Color</w:t>
                  </w:r>
                </w:p>
                <w:p w14:paraId="7AA770A5" w14:textId="7DFE90FE" w:rsidR="009E2979" w:rsidRPr="00016A66" w:rsidRDefault="009E2979" w:rsidP="00946182">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04996F65" w14:textId="66322F7C" w:rsidR="009E2979" w:rsidRPr="00016A66" w:rsidRDefault="009E2979" w:rsidP="00946182">
                  <w:pPr>
                    <w:rPr>
                      <w:rFonts w:asciiTheme="minorHAnsi" w:hAnsiTheme="minorHAnsi"/>
                      <w:sz w:val="22"/>
                      <w:szCs w:val="22"/>
                    </w:rPr>
                  </w:pPr>
                </w:p>
              </w:tc>
            </w:tr>
            <w:tr w:rsidR="007F1843" w:rsidRPr="00016A66" w14:paraId="342F15EB"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1A694078" w14:textId="77777777" w:rsidR="007F1843" w:rsidRPr="00016A66" w:rsidRDefault="007F1843"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BC5767B" w14:textId="77777777" w:rsidR="007F1843" w:rsidRPr="00016A66" w:rsidRDefault="007F1843" w:rsidP="00584A54">
                  <w:pPr>
                    <w:rPr>
                      <w:rFonts w:asciiTheme="minorHAnsi" w:hAnsiTheme="minorHAnsi"/>
                      <w:sz w:val="22"/>
                    </w:rPr>
                  </w:pPr>
                  <w:r w:rsidRPr="00016A66">
                    <w:rPr>
                      <w:rFonts w:asciiTheme="minorHAnsi" w:hAnsiTheme="minorHAnsi"/>
                      <w:sz w:val="22"/>
                    </w:rPr>
                    <w:t>We’ll need to build this logic instead of passing this as the search criteria.</w:t>
                  </w:r>
                </w:p>
                <w:p w14:paraId="52DAEFD1" w14:textId="015F0A5B" w:rsidR="007F1843" w:rsidRPr="00016A66" w:rsidRDefault="007F1843" w:rsidP="00946182">
                  <w:pPr>
                    <w:rPr>
                      <w:rFonts w:asciiTheme="minorHAnsi" w:hAnsiTheme="minorHAnsi"/>
                      <w:sz w:val="22"/>
                    </w:rPr>
                  </w:pPr>
                  <w:proofErr w:type="spellStart"/>
                  <w:r w:rsidRPr="00016A66">
                    <w:rPr>
                      <w:rFonts w:asciiTheme="minorHAnsi" w:hAnsiTheme="minorHAnsi"/>
                      <w:sz w:val="22"/>
                    </w:rPr>
                    <w:t>ItemSearch.SalesPrice</w:t>
                  </w:r>
                  <w:proofErr w:type="spellEnd"/>
                  <w:r w:rsidRPr="00016A66">
                    <w:rPr>
                      <w:rFonts w:asciiTheme="minorHAnsi" w:hAnsiTheme="minorHAnsi"/>
                      <w:sz w:val="22"/>
                    </w:rPr>
                    <w:t xml:space="preserve"> &lt;= Max Price</w:t>
                  </w:r>
                </w:p>
              </w:tc>
            </w:tr>
            <w:tr w:rsidR="00A2518D" w:rsidRPr="00016A66" w14:paraId="38CA2415" w14:textId="77777777" w:rsidTr="00B8520F">
              <w:tc>
                <w:tcPr>
                  <w:tcW w:w="3654" w:type="dxa"/>
                  <w:tcBorders>
                    <w:top w:val="single" w:sz="4" w:space="0" w:color="auto"/>
                    <w:left w:val="single" w:sz="4" w:space="0" w:color="auto"/>
                    <w:bottom w:val="single" w:sz="4" w:space="0" w:color="auto"/>
                    <w:right w:val="single" w:sz="4" w:space="0" w:color="auto"/>
                  </w:tcBorders>
                </w:tcPr>
                <w:p w14:paraId="0D68AEEB" w14:textId="77777777" w:rsidR="00A2518D" w:rsidRPr="00016A66" w:rsidRDefault="00A2518D"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040B18FC" w14:textId="77777777" w:rsidR="00A2518D" w:rsidRPr="00016A66" w:rsidRDefault="00A2518D" w:rsidP="00946182">
                  <w:pPr>
                    <w:rPr>
                      <w:rFonts w:asciiTheme="minorHAnsi" w:hAnsiTheme="minorHAnsi"/>
                      <w:sz w:val="22"/>
                    </w:rPr>
                  </w:pPr>
                  <w:proofErr w:type="spellStart"/>
                  <w:r w:rsidRPr="00016A66">
                    <w:rPr>
                      <w:rFonts w:asciiTheme="minorHAnsi" w:hAnsiTheme="minorHAnsi"/>
                      <w:sz w:val="22"/>
                    </w:rPr>
                    <w:t>ItemSearch.Availability</w:t>
                  </w:r>
                  <w:proofErr w:type="spellEnd"/>
                  <w:r w:rsidRPr="00016A66">
                    <w:rPr>
                      <w:rFonts w:asciiTheme="minorHAnsi" w:hAnsiTheme="minorHAnsi"/>
                      <w:sz w:val="22"/>
                    </w:rPr>
                    <w:t xml:space="preserve"> = ‘Available’</w:t>
                  </w:r>
                </w:p>
              </w:tc>
            </w:tr>
          </w:tbl>
          <w:p w14:paraId="3DD71DBC" w14:textId="77777777" w:rsidR="009E796F" w:rsidRPr="00016A66" w:rsidRDefault="009E796F" w:rsidP="009E796F">
            <w:pPr>
              <w:pStyle w:val="ListParagraph"/>
              <w:ind w:left="432"/>
              <w:rPr>
                <w:rFonts w:asciiTheme="minorHAnsi" w:hAnsiTheme="minorHAnsi"/>
                <w:sz w:val="22"/>
                <w:szCs w:val="22"/>
              </w:rPr>
            </w:pPr>
          </w:p>
        </w:tc>
      </w:tr>
      <w:tr w:rsidR="00147BC2" w:rsidRPr="00016A66" w14:paraId="601C0478" w14:textId="77777777" w:rsidTr="00946182">
        <w:tc>
          <w:tcPr>
            <w:tcW w:w="1579" w:type="dxa"/>
            <w:shd w:val="clear" w:color="auto" w:fill="F2F2F2" w:themeFill="background1" w:themeFillShade="F2"/>
          </w:tcPr>
          <w:p w14:paraId="0F49191E" w14:textId="77777777" w:rsidR="00147BC2" w:rsidRPr="00016A66" w:rsidRDefault="00147BC2" w:rsidP="00147BC2">
            <w:pPr>
              <w:rPr>
                <w:rFonts w:asciiTheme="minorHAnsi" w:hAnsiTheme="minorHAnsi"/>
                <w:sz w:val="22"/>
                <w:szCs w:val="22"/>
              </w:rPr>
            </w:pPr>
            <w:r w:rsidRPr="00016A66">
              <w:rPr>
                <w:rFonts w:asciiTheme="minorHAnsi" w:hAnsiTheme="minorHAnsi"/>
                <w:sz w:val="22"/>
                <w:szCs w:val="22"/>
              </w:rPr>
              <w:t>Amazon API for mobile</w:t>
            </w:r>
            <w:r w:rsidR="00F039E9" w:rsidRPr="00016A66">
              <w:rPr>
                <w:rFonts w:asciiTheme="minorHAnsi" w:hAnsiTheme="minorHAnsi"/>
                <w:sz w:val="22"/>
                <w:szCs w:val="22"/>
              </w:rPr>
              <w:t>– search criteria.</w:t>
            </w:r>
          </w:p>
        </w:tc>
        <w:tc>
          <w:tcPr>
            <w:tcW w:w="10638" w:type="dxa"/>
          </w:tcPr>
          <w:p w14:paraId="025548BA" w14:textId="77777777" w:rsidR="00147BC2" w:rsidRPr="00016A66" w:rsidRDefault="00147BC2" w:rsidP="00147BC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 Search API</w:t>
            </w:r>
          </w:p>
          <w:tbl>
            <w:tblPr>
              <w:tblStyle w:val="TableGrid"/>
              <w:tblW w:w="0" w:type="auto"/>
              <w:tblInd w:w="607" w:type="dxa"/>
              <w:tblLayout w:type="fixed"/>
              <w:tblLook w:val="04A0" w:firstRow="1" w:lastRow="0" w:firstColumn="1" w:lastColumn="0" w:noHBand="0" w:noVBand="1"/>
            </w:tblPr>
            <w:tblGrid>
              <w:gridCol w:w="3654"/>
              <w:gridCol w:w="5812"/>
            </w:tblGrid>
            <w:tr w:rsidR="00147BC2" w:rsidRPr="00016A66" w14:paraId="3050D959" w14:textId="77777777" w:rsidTr="00147BC2">
              <w:tc>
                <w:tcPr>
                  <w:tcW w:w="3654" w:type="dxa"/>
                  <w:tcBorders>
                    <w:top w:val="single" w:sz="4" w:space="0" w:color="auto"/>
                    <w:left w:val="single" w:sz="4" w:space="0" w:color="auto"/>
                    <w:bottom w:val="single" w:sz="4" w:space="0" w:color="auto"/>
                    <w:right w:val="single" w:sz="4" w:space="0" w:color="auto"/>
                  </w:tcBorders>
                  <w:hideMark/>
                </w:tcPr>
                <w:p w14:paraId="1CD3C8B9" w14:textId="77777777" w:rsidR="00147BC2" w:rsidRPr="00016A66" w:rsidRDefault="00147BC2"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3C82570" w14:textId="77777777" w:rsidR="00147BC2" w:rsidRPr="00016A66" w:rsidRDefault="00147BC2" w:rsidP="00946182">
                  <w:pPr>
                    <w:rPr>
                      <w:rFonts w:asciiTheme="minorHAnsi" w:hAnsiTheme="minorHAnsi"/>
                      <w:b/>
                      <w:sz w:val="22"/>
                      <w:szCs w:val="22"/>
                    </w:rPr>
                  </w:pPr>
                  <w:r w:rsidRPr="00016A66">
                    <w:rPr>
                      <w:rFonts w:asciiTheme="minorHAnsi" w:hAnsiTheme="minorHAnsi"/>
                      <w:b/>
                      <w:sz w:val="22"/>
                    </w:rPr>
                    <w:t>Amazon Searchable Field</w:t>
                  </w:r>
                </w:p>
              </w:tc>
            </w:tr>
            <w:tr w:rsidR="005C2602" w:rsidRPr="00016A66" w14:paraId="4A4FCFCA" w14:textId="77777777" w:rsidTr="00FC6037">
              <w:tc>
                <w:tcPr>
                  <w:tcW w:w="3654" w:type="dxa"/>
                  <w:tcBorders>
                    <w:top w:val="single" w:sz="4" w:space="0" w:color="auto"/>
                    <w:left w:val="single" w:sz="4" w:space="0" w:color="auto"/>
                    <w:bottom w:val="single" w:sz="4" w:space="0" w:color="auto"/>
                    <w:right w:val="single" w:sz="4" w:space="0" w:color="auto"/>
                  </w:tcBorders>
                </w:tcPr>
                <w:p w14:paraId="28AEE823" w14:textId="77777777" w:rsidR="005C2602" w:rsidRPr="00016A66" w:rsidRDefault="005C2602"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590C5CC5" w14:textId="77777777" w:rsidR="005C2602" w:rsidRPr="00016A66" w:rsidRDefault="005C2602" w:rsidP="005C2602">
                  <w:pPr>
                    <w:rPr>
                      <w:rFonts w:asciiTheme="minorHAnsi" w:hAnsiTheme="minorHAnsi"/>
                      <w:sz w:val="22"/>
                    </w:rPr>
                  </w:pPr>
                  <w:proofErr w:type="spellStart"/>
                  <w:r w:rsidRPr="00016A66">
                    <w:rPr>
                      <w:rFonts w:asciiTheme="minorHAnsi" w:hAnsiTheme="minorHAnsi"/>
                      <w:sz w:val="22"/>
                    </w:rPr>
                    <w:t>SearchIndex</w:t>
                  </w:r>
                  <w:proofErr w:type="spellEnd"/>
                  <w:r w:rsidRPr="00016A66">
                    <w:rPr>
                      <w:rFonts w:asciiTheme="minorHAnsi" w:hAnsiTheme="minorHAnsi"/>
                      <w:sz w:val="22"/>
                    </w:rPr>
                    <w:t xml:space="preserve"> = “Electronics”</w:t>
                  </w:r>
                </w:p>
              </w:tc>
            </w:tr>
            <w:tr w:rsidR="00DB5DF2" w:rsidRPr="00016A66" w14:paraId="712A939F" w14:textId="77777777" w:rsidTr="00A64611">
              <w:tc>
                <w:tcPr>
                  <w:tcW w:w="3654" w:type="dxa"/>
                  <w:tcBorders>
                    <w:top w:val="single" w:sz="4" w:space="0" w:color="auto"/>
                    <w:left w:val="single" w:sz="4" w:space="0" w:color="auto"/>
                    <w:bottom w:val="single" w:sz="4" w:space="0" w:color="auto"/>
                    <w:right w:val="single" w:sz="4" w:space="0" w:color="auto"/>
                  </w:tcBorders>
                </w:tcPr>
                <w:p w14:paraId="72E34ED9" w14:textId="77777777" w:rsidR="00DB5DF2" w:rsidRPr="00016A66" w:rsidRDefault="00DB5DF2" w:rsidP="00946182">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2BEB6271" w14:textId="10279A09" w:rsidR="00DB5DF2" w:rsidRPr="00016A66" w:rsidRDefault="00DB5DF2" w:rsidP="00BC74DE">
                  <w:pPr>
                    <w:rPr>
                      <w:rFonts w:asciiTheme="minorHAnsi" w:hAnsiTheme="minorHAnsi"/>
                      <w:sz w:val="22"/>
                    </w:rPr>
                  </w:pPr>
                  <w:r w:rsidRPr="00016A66">
                    <w:rPr>
                      <w:rFonts w:asciiTheme="minorHAnsi" w:hAnsiTheme="minorHAnsi"/>
                      <w:sz w:val="22"/>
                    </w:rPr>
                    <w:t xml:space="preserve">Keyword = Keyword + Color </w:t>
                  </w:r>
                </w:p>
                <w:p w14:paraId="002C4BAB" w14:textId="77777777" w:rsidR="00DB5DF2" w:rsidRPr="00016A66" w:rsidRDefault="00DB5DF2" w:rsidP="00BC74DE">
                  <w:pPr>
                    <w:rPr>
                      <w:rFonts w:asciiTheme="minorHAnsi" w:hAnsiTheme="minorHAnsi"/>
                      <w:sz w:val="22"/>
                    </w:rPr>
                  </w:pPr>
                </w:p>
                <w:p w14:paraId="1554CC34" w14:textId="3E5F7E97" w:rsidR="00DB5DF2" w:rsidRPr="00016A66" w:rsidRDefault="00DB5DF2" w:rsidP="00946182">
                  <w:pPr>
                    <w:rPr>
                      <w:rFonts w:asciiTheme="minorHAnsi" w:hAnsiTheme="minorHAnsi"/>
                      <w:sz w:val="22"/>
                    </w:rPr>
                  </w:pPr>
                  <w:r w:rsidRPr="00016A66">
                    <w:rPr>
                      <w:rFonts w:asciiTheme="minorHAnsi" w:hAnsiTheme="minorHAnsi"/>
                      <w:sz w:val="22"/>
                    </w:rPr>
                    <w:t xml:space="preserve">Search in </w:t>
                  </w: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p>
              </w:tc>
            </w:tr>
            <w:tr w:rsidR="00DB5DF2" w:rsidRPr="00016A66" w14:paraId="30B48049" w14:textId="77777777" w:rsidTr="00A64611">
              <w:tc>
                <w:tcPr>
                  <w:tcW w:w="3654" w:type="dxa"/>
                  <w:tcBorders>
                    <w:top w:val="single" w:sz="4" w:space="0" w:color="auto"/>
                    <w:left w:val="single" w:sz="4" w:space="0" w:color="auto"/>
                    <w:bottom w:val="single" w:sz="4" w:space="0" w:color="auto"/>
                    <w:right w:val="single" w:sz="4" w:space="0" w:color="auto"/>
                  </w:tcBorders>
                  <w:hideMark/>
                </w:tcPr>
                <w:p w14:paraId="3B4CB6E1" w14:textId="77777777" w:rsidR="00DB5DF2" w:rsidRPr="00016A66" w:rsidRDefault="00DB5DF2" w:rsidP="00BC74DE">
                  <w:pPr>
                    <w:rPr>
                      <w:rFonts w:asciiTheme="minorHAnsi" w:hAnsiTheme="minorHAnsi"/>
                      <w:sz w:val="22"/>
                    </w:rPr>
                  </w:pPr>
                  <w:r w:rsidRPr="00016A66">
                    <w:rPr>
                      <w:rFonts w:asciiTheme="minorHAnsi" w:hAnsiTheme="minorHAnsi"/>
                      <w:sz w:val="22"/>
                    </w:rPr>
                    <w:t>Color</w:t>
                  </w:r>
                </w:p>
                <w:p w14:paraId="3F116790" w14:textId="09109834" w:rsidR="00DB5DF2" w:rsidRPr="00016A66" w:rsidRDefault="00DB5DF2" w:rsidP="00BC74DE">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46DD3E86" w14:textId="5A4D0749" w:rsidR="00DB5DF2" w:rsidRPr="00016A66" w:rsidRDefault="00DB5DF2" w:rsidP="00BC74DE">
                  <w:pPr>
                    <w:rPr>
                      <w:rFonts w:asciiTheme="minorHAnsi" w:hAnsiTheme="minorHAnsi"/>
                      <w:sz w:val="22"/>
                      <w:szCs w:val="22"/>
                    </w:rPr>
                  </w:pPr>
                </w:p>
              </w:tc>
            </w:tr>
            <w:tr w:rsidR="003C3233" w:rsidRPr="00016A66" w14:paraId="76D7A1C9" w14:textId="77777777" w:rsidTr="00BD498F">
              <w:trPr>
                <w:trHeight w:val="3679"/>
              </w:trPr>
              <w:tc>
                <w:tcPr>
                  <w:tcW w:w="3654" w:type="dxa"/>
                  <w:tcBorders>
                    <w:top w:val="single" w:sz="4" w:space="0" w:color="auto"/>
                    <w:left w:val="single" w:sz="4" w:space="0" w:color="auto"/>
                    <w:bottom w:val="single" w:sz="4" w:space="0" w:color="auto"/>
                    <w:right w:val="single" w:sz="4" w:space="0" w:color="auto"/>
                  </w:tcBorders>
                  <w:hideMark/>
                </w:tcPr>
                <w:p w14:paraId="218F0E0A" w14:textId="7BB7BA87" w:rsidR="003C3233" w:rsidRPr="00016A66" w:rsidRDefault="003C3233" w:rsidP="00946182">
                  <w:pPr>
                    <w:rPr>
                      <w:rFonts w:asciiTheme="minorHAnsi" w:hAnsiTheme="minorHAnsi"/>
                      <w:sz w:val="22"/>
                      <w:szCs w:val="22"/>
                    </w:rPr>
                  </w:pPr>
                  <w:r w:rsidRPr="00016A66">
                    <w:rPr>
                      <w:rFonts w:asciiTheme="minorHAnsi" w:hAnsiTheme="minorHAnsi"/>
                      <w:sz w:val="22"/>
                    </w:rPr>
                    <w:lastRenderedPageBreak/>
                    <w:t>Phone manufacturer</w:t>
                  </w:r>
                  <w:r w:rsidR="00A444E4" w:rsidRPr="00016A66">
                    <w:rPr>
                      <w:rFonts w:asciiTheme="minorHAnsi" w:hAnsiTheme="minorHAnsi"/>
                      <w:sz w:val="22"/>
                    </w:rPr>
                    <w:t xml:space="preserve"> / Accessory manufacturer</w:t>
                  </w:r>
                </w:p>
              </w:tc>
              <w:tc>
                <w:tcPr>
                  <w:tcW w:w="5812" w:type="dxa"/>
                  <w:tcBorders>
                    <w:top w:val="single" w:sz="4" w:space="0" w:color="auto"/>
                    <w:left w:val="single" w:sz="4" w:space="0" w:color="auto"/>
                    <w:bottom w:val="single" w:sz="4" w:space="0" w:color="auto"/>
                    <w:right w:val="single" w:sz="4" w:space="0" w:color="auto"/>
                  </w:tcBorders>
                  <w:hideMark/>
                </w:tcPr>
                <w:tbl>
                  <w:tblPr>
                    <w:tblStyle w:val="TableGrid"/>
                    <w:tblW w:w="0" w:type="auto"/>
                    <w:tblLayout w:type="fixed"/>
                    <w:tblLook w:val="04A0" w:firstRow="1" w:lastRow="0" w:firstColumn="1" w:lastColumn="0" w:noHBand="0" w:noVBand="1"/>
                  </w:tblPr>
                  <w:tblGrid>
                    <w:gridCol w:w="1588"/>
                    <w:gridCol w:w="1560"/>
                    <w:gridCol w:w="2433"/>
                  </w:tblGrid>
                  <w:tr w:rsidR="00A67CA1" w:rsidRPr="00016A66" w14:paraId="73CA1B1D" w14:textId="77777777" w:rsidTr="007A7D4A">
                    <w:tc>
                      <w:tcPr>
                        <w:tcW w:w="1588" w:type="dxa"/>
                      </w:tcPr>
                      <w:p w14:paraId="4D1B7608" w14:textId="45A7DCA6" w:rsidR="00A67CA1" w:rsidRPr="00016A66" w:rsidRDefault="00A67CA1" w:rsidP="00946182">
                        <w:pPr>
                          <w:rPr>
                            <w:rFonts w:asciiTheme="minorHAnsi" w:hAnsiTheme="minorHAnsi"/>
                            <w:b/>
                            <w:sz w:val="22"/>
                          </w:rPr>
                        </w:pPr>
                        <w:r w:rsidRPr="00016A66">
                          <w:rPr>
                            <w:rFonts w:asciiTheme="minorHAnsi" w:hAnsiTheme="minorHAnsi"/>
                            <w:b/>
                            <w:sz w:val="22"/>
                          </w:rPr>
                          <w:t>Phone manufacturer</w:t>
                        </w:r>
                      </w:p>
                    </w:tc>
                    <w:tc>
                      <w:tcPr>
                        <w:tcW w:w="1560" w:type="dxa"/>
                      </w:tcPr>
                      <w:p w14:paraId="318BFFCD" w14:textId="019B2140" w:rsidR="00A67CA1" w:rsidRPr="00016A66" w:rsidRDefault="00A67CA1" w:rsidP="00946182">
                        <w:pPr>
                          <w:rPr>
                            <w:rFonts w:asciiTheme="minorHAnsi" w:hAnsiTheme="minorHAnsi"/>
                            <w:b/>
                            <w:sz w:val="22"/>
                          </w:rPr>
                        </w:pPr>
                        <w:r w:rsidRPr="00016A66">
                          <w:rPr>
                            <w:rFonts w:asciiTheme="minorHAnsi" w:hAnsiTheme="minorHAnsi"/>
                            <w:b/>
                            <w:sz w:val="22"/>
                          </w:rPr>
                          <w:t>Accessory Manufacturer</w:t>
                        </w:r>
                      </w:p>
                    </w:tc>
                    <w:tc>
                      <w:tcPr>
                        <w:tcW w:w="2433" w:type="dxa"/>
                      </w:tcPr>
                      <w:p w14:paraId="62E12EB7" w14:textId="26EC1178" w:rsidR="00A67CA1" w:rsidRPr="00016A66" w:rsidRDefault="00A67CA1" w:rsidP="00946182">
                        <w:pPr>
                          <w:rPr>
                            <w:rFonts w:asciiTheme="minorHAnsi" w:hAnsiTheme="minorHAnsi"/>
                            <w:b/>
                            <w:sz w:val="22"/>
                          </w:rPr>
                        </w:pPr>
                        <w:r w:rsidRPr="00016A66">
                          <w:rPr>
                            <w:rFonts w:asciiTheme="minorHAnsi" w:hAnsiTheme="minorHAnsi"/>
                            <w:b/>
                            <w:sz w:val="22"/>
                          </w:rPr>
                          <w:t>Search in?</w:t>
                        </w:r>
                      </w:p>
                    </w:tc>
                  </w:tr>
                  <w:tr w:rsidR="00A67CA1" w:rsidRPr="00016A66" w14:paraId="62807A30" w14:textId="77777777" w:rsidTr="007A7D4A">
                    <w:tc>
                      <w:tcPr>
                        <w:tcW w:w="1588" w:type="dxa"/>
                      </w:tcPr>
                      <w:p w14:paraId="2B7F124F" w14:textId="49670282" w:rsidR="00A67CA1" w:rsidRPr="00016A66" w:rsidRDefault="00A67CA1" w:rsidP="00946182">
                        <w:pPr>
                          <w:rPr>
                            <w:rFonts w:asciiTheme="minorHAnsi" w:hAnsiTheme="minorHAnsi"/>
                            <w:sz w:val="22"/>
                          </w:rPr>
                        </w:pPr>
                        <w:r w:rsidRPr="00016A66">
                          <w:rPr>
                            <w:rFonts w:asciiTheme="minorHAnsi" w:hAnsiTheme="minorHAnsi"/>
                            <w:sz w:val="22"/>
                          </w:rPr>
                          <w:t>Y</w:t>
                        </w:r>
                      </w:p>
                    </w:tc>
                    <w:tc>
                      <w:tcPr>
                        <w:tcW w:w="1560" w:type="dxa"/>
                      </w:tcPr>
                      <w:p w14:paraId="44EE3465" w14:textId="0FD80DDF" w:rsidR="00A67CA1" w:rsidRPr="00016A66" w:rsidRDefault="00A67CA1" w:rsidP="00946182">
                        <w:pPr>
                          <w:rPr>
                            <w:rFonts w:asciiTheme="minorHAnsi" w:hAnsiTheme="minorHAnsi"/>
                            <w:sz w:val="22"/>
                          </w:rPr>
                        </w:pPr>
                        <w:r w:rsidRPr="00016A66">
                          <w:rPr>
                            <w:rFonts w:asciiTheme="minorHAnsi" w:hAnsiTheme="minorHAnsi"/>
                            <w:sz w:val="22"/>
                          </w:rPr>
                          <w:t>N</w:t>
                        </w:r>
                      </w:p>
                    </w:tc>
                    <w:tc>
                      <w:tcPr>
                        <w:tcW w:w="2433" w:type="dxa"/>
                      </w:tcPr>
                      <w:p w14:paraId="015CDC6A" w14:textId="7368CBC3" w:rsidR="00A67CA1" w:rsidRPr="00016A66" w:rsidRDefault="00A67CA1" w:rsidP="00946182">
                        <w:pPr>
                          <w:rPr>
                            <w:rFonts w:asciiTheme="minorHAnsi" w:hAnsiTheme="minorHAnsi"/>
                            <w:sz w:val="22"/>
                          </w:rPr>
                        </w:pPr>
                        <w:proofErr w:type="spellStart"/>
                        <w:r w:rsidRPr="00016A66">
                          <w:rPr>
                            <w:rFonts w:asciiTheme="minorHAnsi" w:hAnsiTheme="minorHAnsi"/>
                            <w:sz w:val="22"/>
                          </w:rPr>
                          <w:t>ItemSearch.Manufacturer</w:t>
                        </w:r>
                        <w:proofErr w:type="spellEnd"/>
                      </w:p>
                    </w:tc>
                  </w:tr>
                  <w:tr w:rsidR="00A67CA1" w:rsidRPr="00016A66" w14:paraId="26FBBBB2" w14:textId="77777777" w:rsidTr="007A7D4A">
                    <w:tc>
                      <w:tcPr>
                        <w:tcW w:w="1588" w:type="dxa"/>
                      </w:tcPr>
                      <w:p w14:paraId="5C086B7E" w14:textId="225C719C" w:rsidR="00A67CA1" w:rsidRPr="00016A66" w:rsidRDefault="00A67CA1" w:rsidP="00946182">
                        <w:pPr>
                          <w:rPr>
                            <w:rFonts w:asciiTheme="minorHAnsi" w:hAnsiTheme="minorHAnsi"/>
                            <w:sz w:val="22"/>
                          </w:rPr>
                        </w:pPr>
                        <w:r w:rsidRPr="00016A66">
                          <w:rPr>
                            <w:rFonts w:asciiTheme="minorHAnsi" w:hAnsiTheme="minorHAnsi"/>
                            <w:sz w:val="22"/>
                          </w:rPr>
                          <w:t>N</w:t>
                        </w:r>
                      </w:p>
                    </w:tc>
                    <w:tc>
                      <w:tcPr>
                        <w:tcW w:w="1560" w:type="dxa"/>
                      </w:tcPr>
                      <w:p w14:paraId="4A10A3D4" w14:textId="4F7F2E42" w:rsidR="00A67CA1" w:rsidRPr="00016A66" w:rsidRDefault="00A67CA1" w:rsidP="00946182">
                        <w:pPr>
                          <w:rPr>
                            <w:rFonts w:asciiTheme="minorHAnsi" w:hAnsiTheme="minorHAnsi"/>
                            <w:sz w:val="22"/>
                          </w:rPr>
                        </w:pPr>
                        <w:r w:rsidRPr="00016A66">
                          <w:rPr>
                            <w:rFonts w:asciiTheme="minorHAnsi" w:hAnsiTheme="minorHAnsi"/>
                            <w:sz w:val="22"/>
                          </w:rPr>
                          <w:t>Y</w:t>
                        </w:r>
                      </w:p>
                    </w:tc>
                    <w:tc>
                      <w:tcPr>
                        <w:tcW w:w="2433" w:type="dxa"/>
                      </w:tcPr>
                      <w:p w14:paraId="7B69DACC" w14:textId="5D1E89D8" w:rsidR="00A67CA1" w:rsidRPr="00016A66" w:rsidRDefault="00A67CA1" w:rsidP="00946182">
                        <w:pPr>
                          <w:rPr>
                            <w:rFonts w:asciiTheme="minorHAnsi" w:hAnsiTheme="minorHAnsi"/>
                            <w:sz w:val="22"/>
                          </w:rPr>
                        </w:pPr>
                        <w:proofErr w:type="spellStart"/>
                        <w:r w:rsidRPr="00016A66">
                          <w:rPr>
                            <w:rFonts w:asciiTheme="minorHAnsi" w:hAnsiTheme="minorHAnsi"/>
                            <w:sz w:val="22"/>
                          </w:rPr>
                          <w:t>ItemSearch.Manufacturer</w:t>
                        </w:r>
                        <w:proofErr w:type="spellEnd"/>
                      </w:p>
                    </w:tc>
                  </w:tr>
                  <w:tr w:rsidR="00A67CA1" w:rsidRPr="00016A66" w14:paraId="7F517B2E" w14:textId="77777777" w:rsidTr="007A7D4A">
                    <w:tc>
                      <w:tcPr>
                        <w:tcW w:w="1588" w:type="dxa"/>
                      </w:tcPr>
                      <w:p w14:paraId="7E2429AE" w14:textId="73EF8839" w:rsidR="00A67CA1" w:rsidRPr="00016A66" w:rsidRDefault="00A67CA1" w:rsidP="00946182">
                        <w:pPr>
                          <w:rPr>
                            <w:rFonts w:asciiTheme="minorHAnsi" w:hAnsiTheme="minorHAnsi"/>
                            <w:sz w:val="22"/>
                          </w:rPr>
                        </w:pPr>
                        <w:r w:rsidRPr="00016A66">
                          <w:rPr>
                            <w:rFonts w:asciiTheme="minorHAnsi" w:hAnsiTheme="minorHAnsi"/>
                            <w:sz w:val="22"/>
                          </w:rPr>
                          <w:t>Y</w:t>
                        </w:r>
                      </w:p>
                    </w:tc>
                    <w:tc>
                      <w:tcPr>
                        <w:tcW w:w="1560" w:type="dxa"/>
                      </w:tcPr>
                      <w:p w14:paraId="4C5FE9E0" w14:textId="4749DDEE" w:rsidR="00A67CA1" w:rsidRPr="00016A66" w:rsidRDefault="00A67CA1" w:rsidP="00946182">
                        <w:pPr>
                          <w:rPr>
                            <w:rFonts w:asciiTheme="minorHAnsi" w:hAnsiTheme="minorHAnsi"/>
                            <w:sz w:val="22"/>
                          </w:rPr>
                        </w:pPr>
                        <w:r w:rsidRPr="00016A66">
                          <w:rPr>
                            <w:rFonts w:asciiTheme="minorHAnsi" w:hAnsiTheme="minorHAnsi"/>
                            <w:sz w:val="22"/>
                          </w:rPr>
                          <w:t>Y</w:t>
                        </w:r>
                      </w:p>
                    </w:tc>
                    <w:tc>
                      <w:tcPr>
                        <w:tcW w:w="2433" w:type="dxa"/>
                      </w:tcPr>
                      <w:p w14:paraId="79AE42B3" w14:textId="77777777" w:rsidR="00A67CA1" w:rsidRPr="00016A66" w:rsidRDefault="00A67CA1" w:rsidP="00946182">
                        <w:pPr>
                          <w:rPr>
                            <w:rFonts w:asciiTheme="minorHAnsi" w:hAnsiTheme="minorHAnsi"/>
                            <w:sz w:val="22"/>
                          </w:rPr>
                        </w:pPr>
                        <w:proofErr w:type="spellStart"/>
                        <w:r w:rsidRPr="00016A66">
                          <w:rPr>
                            <w:rFonts w:asciiTheme="minorHAnsi" w:hAnsiTheme="minorHAnsi"/>
                            <w:sz w:val="22"/>
                          </w:rPr>
                          <w:t>ItemSearch.Manufacturer</w:t>
                        </w:r>
                        <w:proofErr w:type="spellEnd"/>
                        <w:r w:rsidRPr="00016A66">
                          <w:rPr>
                            <w:rFonts w:asciiTheme="minorHAnsi" w:hAnsiTheme="minorHAnsi"/>
                            <w:sz w:val="22"/>
                          </w:rPr>
                          <w:t xml:space="preserve"> = Accessory Manufacturer</w:t>
                        </w:r>
                      </w:p>
                      <w:p w14:paraId="2D41D267" w14:textId="77777777" w:rsidR="00A67CA1" w:rsidRPr="00016A66" w:rsidRDefault="00A67CA1" w:rsidP="00946182">
                        <w:pPr>
                          <w:rPr>
                            <w:rFonts w:asciiTheme="minorHAnsi" w:hAnsiTheme="minorHAnsi"/>
                            <w:sz w:val="22"/>
                          </w:rPr>
                        </w:pPr>
                      </w:p>
                      <w:p w14:paraId="169C2559" w14:textId="5247DCD9" w:rsidR="00A67CA1" w:rsidRPr="00016A66" w:rsidRDefault="00A67CA1" w:rsidP="00946182">
                        <w:pPr>
                          <w:rPr>
                            <w:rFonts w:asciiTheme="minorHAnsi" w:hAnsiTheme="minorHAnsi"/>
                            <w:sz w:val="22"/>
                          </w:rPr>
                        </w:pP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r w:rsidRPr="00016A66">
                          <w:rPr>
                            <w:rFonts w:asciiTheme="minorHAnsi" w:hAnsiTheme="minorHAnsi"/>
                            <w:color w:val="0000FF"/>
                            <w:sz w:val="22"/>
                          </w:rPr>
                          <w:t xml:space="preserve"> </w:t>
                        </w:r>
                        <w:r w:rsidRPr="00016A66">
                          <w:rPr>
                            <w:rFonts w:asciiTheme="minorHAnsi" w:hAnsiTheme="minorHAnsi"/>
                            <w:sz w:val="22"/>
                          </w:rPr>
                          <w:t>= Phone manufacturer</w:t>
                        </w:r>
                      </w:p>
                    </w:tc>
                  </w:tr>
                </w:tbl>
                <w:p w14:paraId="081A5FBE" w14:textId="68AC2D3C" w:rsidR="00A67CA1" w:rsidRPr="00016A66" w:rsidRDefault="00A67CA1" w:rsidP="00946182">
                  <w:pPr>
                    <w:rPr>
                      <w:rFonts w:asciiTheme="minorHAnsi" w:hAnsiTheme="minorHAnsi"/>
                      <w:sz w:val="22"/>
                      <w:szCs w:val="22"/>
                    </w:rPr>
                  </w:pPr>
                </w:p>
              </w:tc>
            </w:tr>
            <w:tr w:rsidR="007175AB" w:rsidRPr="00016A66" w14:paraId="3080E548" w14:textId="77777777" w:rsidTr="00147BC2">
              <w:tc>
                <w:tcPr>
                  <w:tcW w:w="3654" w:type="dxa"/>
                  <w:tcBorders>
                    <w:top w:val="single" w:sz="4" w:space="0" w:color="auto"/>
                    <w:left w:val="single" w:sz="4" w:space="0" w:color="auto"/>
                    <w:bottom w:val="single" w:sz="4" w:space="0" w:color="auto"/>
                    <w:right w:val="single" w:sz="4" w:space="0" w:color="auto"/>
                  </w:tcBorders>
                  <w:hideMark/>
                </w:tcPr>
                <w:p w14:paraId="7DDAC32D" w14:textId="77777777" w:rsidR="007175AB" w:rsidRPr="00016A66" w:rsidRDefault="007175AB"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9BD0331" w14:textId="6AE4462F" w:rsidR="000F5C2F" w:rsidRPr="00016A66" w:rsidRDefault="000F5C2F" w:rsidP="00946182">
                  <w:pPr>
                    <w:rPr>
                      <w:rFonts w:asciiTheme="minorHAnsi" w:hAnsiTheme="minorHAnsi"/>
                      <w:sz w:val="22"/>
                    </w:rPr>
                  </w:pPr>
                  <w:r w:rsidRPr="00016A66">
                    <w:rPr>
                      <w:rFonts w:asciiTheme="minorHAnsi" w:hAnsiTheme="minorHAnsi"/>
                      <w:sz w:val="22"/>
                    </w:rPr>
                    <w:t>We’ll need to build this logic</w:t>
                  </w:r>
                  <w:r w:rsidR="000A6B64" w:rsidRPr="00016A66">
                    <w:rPr>
                      <w:rFonts w:asciiTheme="minorHAnsi" w:hAnsiTheme="minorHAnsi"/>
                      <w:sz w:val="22"/>
                    </w:rPr>
                    <w:t xml:space="preserve"> instead of passing this as the se</w:t>
                  </w:r>
                  <w:r w:rsidR="009B7974" w:rsidRPr="00016A66">
                    <w:rPr>
                      <w:rFonts w:asciiTheme="minorHAnsi" w:hAnsiTheme="minorHAnsi"/>
                      <w:sz w:val="22"/>
                    </w:rPr>
                    <w:t>a</w:t>
                  </w:r>
                  <w:r w:rsidR="000A6B64" w:rsidRPr="00016A66">
                    <w:rPr>
                      <w:rFonts w:asciiTheme="minorHAnsi" w:hAnsiTheme="minorHAnsi"/>
                      <w:sz w:val="22"/>
                    </w:rPr>
                    <w:t>r</w:t>
                  </w:r>
                  <w:r w:rsidR="009B7974" w:rsidRPr="00016A66">
                    <w:rPr>
                      <w:rFonts w:asciiTheme="minorHAnsi" w:hAnsiTheme="minorHAnsi"/>
                      <w:sz w:val="22"/>
                    </w:rPr>
                    <w:t>c</w:t>
                  </w:r>
                  <w:r w:rsidR="000A6B64" w:rsidRPr="00016A66">
                    <w:rPr>
                      <w:rFonts w:asciiTheme="minorHAnsi" w:hAnsiTheme="minorHAnsi"/>
                      <w:sz w:val="22"/>
                    </w:rPr>
                    <w:t>h criteria.</w:t>
                  </w:r>
                </w:p>
                <w:p w14:paraId="4C7E9E04" w14:textId="60824985" w:rsidR="007175AB" w:rsidRPr="00016A66" w:rsidRDefault="007175AB" w:rsidP="0048712C">
                  <w:pPr>
                    <w:rPr>
                      <w:rFonts w:asciiTheme="minorHAnsi" w:hAnsiTheme="minorHAnsi"/>
                      <w:sz w:val="22"/>
                    </w:rPr>
                  </w:pPr>
                  <w:proofErr w:type="spellStart"/>
                  <w:r w:rsidRPr="00016A66">
                    <w:rPr>
                      <w:rFonts w:asciiTheme="minorHAnsi" w:hAnsiTheme="minorHAnsi"/>
                      <w:sz w:val="22"/>
                    </w:rPr>
                    <w:t>ItemSearch.</w:t>
                  </w:r>
                  <w:r w:rsidR="0048712C" w:rsidRPr="00016A66">
                    <w:rPr>
                      <w:rFonts w:asciiTheme="minorHAnsi" w:hAnsiTheme="minorHAnsi"/>
                      <w:sz w:val="22"/>
                    </w:rPr>
                    <w:t>Sales</w:t>
                  </w:r>
                  <w:r w:rsidRPr="00016A66">
                    <w:rPr>
                      <w:rFonts w:asciiTheme="minorHAnsi" w:hAnsiTheme="minorHAnsi"/>
                      <w:sz w:val="22"/>
                    </w:rPr>
                    <w:t>Price</w:t>
                  </w:r>
                  <w:proofErr w:type="spellEnd"/>
                  <w:r w:rsidRPr="00016A66">
                    <w:rPr>
                      <w:rFonts w:asciiTheme="minorHAnsi" w:hAnsiTheme="minorHAnsi"/>
                      <w:sz w:val="22"/>
                    </w:rPr>
                    <w:t xml:space="preserve"> &lt;= Max Price</w:t>
                  </w:r>
                </w:p>
              </w:tc>
            </w:tr>
            <w:tr w:rsidR="007175AB" w:rsidRPr="00016A66" w14:paraId="1EF73283" w14:textId="77777777" w:rsidTr="00147BC2">
              <w:tc>
                <w:tcPr>
                  <w:tcW w:w="3654" w:type="dxa"/>
                  <w:tcBorders>
                    <w:top w:val="single" w:sz="4" w:space="0" w:color="auto"/>
                    <w:left w:val="single" w:sz="4" w:space="0" w:color="auto"/>
                    <w:bottom w:val="single" w:sz="4" w:space="0" w:color="auto"/>
                    <w:right w:val="single" w:sz="4" w:space="0" w:color="auto"/>
                  </w:tcBorders>
                </w:tcPr>
                <w:p w14:paraId="5BE8CF39" w14:textId="77777777" w:rsidR="007175AB" w:rsidRPr="00016A66" w:rsidRDefault="007175AB"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0D62B645" w14:textId="77777777" w:rsidR="007175AB" w:rsidRPr="00016A66" w:rsidRDefault="007175AB" w:rsidP="00946182">
                  <w:pPr>
                    <w:rPr>
                      <w:rFonts w:asciiTheme="minorHAnsi" w:hAnsiTheme="minorHAnsi"/>
                      <w:sz w:val="22"/>
                    </w:rPr>
                  </w:pPr>
                  <w:proofErr w:type="spellStart"/>
                  <w:r w:rsidRPr="00016A66">
                    <w:rPr>
                      <w:rFonts w:asciiTheme="minorHAnsi" w:hAnsiTheme="minorHAnsi"/>
                      <w:sz w:val="22"/>
                    </w:rPr>
                    <w:t>ItemSearch.Availability</w:t>
                  </w:r>
                  <w:proofErr w:type="spellEnd"/>
                  <w:r w:rsidRPr="00016A66">
                    <w:rPr>
                      <w:rFonts w:asciiTheme="minorHAnsi" w:hAnsiTheme="minorHAnsi"/>
                      <w:sz w:val="22"/>
                    </w:rPr>
                    <w:t xml:space="preserve"> = ‘Available’</w:t>
                  </w:r>
                </w:p>
              </w:tc>
            </w:tr>
          </w:tbl>
          <w:p w14:paraId="0C597CF9" w14:textId="77777777" w:rsidR="00147BC2" w:rsidRPr="00016A66" w:rsidRDefault="00147BC2" w:rsidP="00147BC2">
            <w:pPr>
              <w:pStyle w:val="ListParagraph"/>
              <w:ind w:left="432"/>
              <w:rPr>
                <w:rFonts w:asciiTheme="minorHAnsi" w:hAnsiTheme="minorHAnsi"/>
                <w:sz w:val="22"/>
                <w:szCs w:val="22"/>
              </w:rPr>
            </w:pPr>
          </w:p>
        </w:tc>
      </w:tr>
      <w:tr w:rsidR="00C30132" w:rsidRPr="00016A66" w14:paraId="5B82C36E" w14:textId="77777777" w:rsidTr="00946182">
        <w:tc>
          <w:tcPr>
            <w:tcW w:w="1579" w:type="dxa"/>
            <w:shd w:val="clear" w:color="auto" w:fill="F2F2F2" w:themeFill="background1" w:themeFillShade="F2"/>
          </w:tcPr>
          <w:p w14:paraId="2DE44949" w14:textId="77777777" w:rsidR="00C30132" w:rsidRPr="00016A66" w:rsidRDefault="000E62F8" w:rsidP="000E62F8">
            <w:pPr>
              <w:rPr>
                <w:rFonts w:asciiTheme="minorHAnsi" w:hAnsiTheme="minorHAnsi"/>
                <w:sz w:val="22"/>
                <w:szCs w:val="22"/>
              </w:rPr>
            </w:pPr>
            <w:r w:rsidRPr="00016A66">
              <w:rPr>
                <w:rFonts w:asciiTheme="minorHAnsi" w:hAnsiTheme="minorHAnsi"/>
                <w:sz w:val="22"/>
                <w:szCs w:val="22"/>
              </w:rPr>
              <w:lastRenderedPageBreak/>
              <w:t>Amazon API for apparels</w:t>
            </w:r>
            <w:r w:rsidR="00F039E9" w:rsidRPr="00016A66">
              <w:rPr>
                <w:rFonts w:asciiTheme="minorHAnsi" w:hAnsiTheme="minorHAnsi"/>
                <w:sz w:val="22"/>
                <w:szCs w:val="22"/>
              </w:rPr>
              <w:t>– search criteria.</w:t>
            </w:r>
          </w:p>
        </w:tc>
        <w:tc>
          <w:tcPr>
            <w:tcW w:w="10638" w:type="dxa"/>
          </w:tcPr>
          <w:p w14:paraId="29DC3942" w14:textId="77777777" w:rsidR="00C30132" w:rsidRPr="00016A66" w:rsidRDefault="006111BA" w:rsidP="00147BC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Amazon Search API</w:t>
            </w:r>
          </w:p>
          <w:tbl>
            <w:tblPr>
              <w:tblStyle w:val="TableGrid"/>
              <w:tblW w:w="0" w:type="auto"/>
              <w:tblInd w:w="607" w:type="dxa"/>
              <w:tblLayout w:type="fixed"/>
              <w:tblLook w:val="04A0" w:firstRow="1" w:lastRow="0" w:firstColumn="1" w:lastColumn="0" w:noHBand="0" w:noVBand="1"/>
            </w:tblPr>
            <w:tblGrid>
              <w:gridCol w:w="3654"/>
              <w:gridCol w:w="5812"/>
            </w:tblGrid>
            <w:tr w:rsidR="006111BA" w:rsidRPr="00016A66" w14:paraId="315E3C95"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008D5440" w14:textId="77777777" w:rsidR="006111BA" w:rsidRPr="00016A66" w:rsidRDefault="006111BA" w:rsidP="00946182">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48E5C25D" w14:textId="77777777" w:rsidR="006111BA" w:rsidRPr="00016A66" w:rsidRDefault="006111BA" w:rsidP="00946182">
                  <w:pPr>
                    <w:rPr>
                      <w:rFonts w:asciiTheme="minorHAnsi" w:hAnsiTheme="minorHAnsi"/>
                      <w:b/>
                      <w:sz w:val="22"/>
                      <w:szCs w:val="22"/>
                    </w:rPr>
                  </w:pPr>
                  <w:r w:rsidRPr="00016A66">
                    <w:rPr>
                      <w:rFonts w:asciiTheme="minorHAnsi" w:hAnsiTheme="minorHAnsi"/>
                      <w:b/>
                      <w:sz w:val="22"/>
                    </w:rPr>
                    <w:t>Amazon Searchable Field</w:t>
                  </w:r>
                </w:p>
              </w:tc>
            </w:tr>
            <w:tr w:rsidR="005C2602" w:rsidRPr="00016A66" w14:paraId="60C963EF" w14:textId="77777777" w:rsidTr="008B1071">
              <w:tc>
                <w:tcPr>
                  <w:tcW w:w="3654" w:type="dxa"/>
                  <w:tcBorders>
                    <w:top w:val="single" w:sz="4" w:space="0" w:color="auto"/>
                    <w:left w:val="single" w:sz="4" w:space="0" w:color="auto"/>
                    <w:bottom w:val="single" w:sz="4" w:space="0" w:color="auto"/>
                    <w:right w:val="single" w:sz="4" w:space="0" w:color="auto"/>
                  </w:tcBorders>
                </w:tcPr>
                <w:p w14:paraId="0746FA6C" w14:textId="77777777" w:rsidR="005C2602" w:rsidRPr="00016A66" w:rsidRDefault="005C2602" w:rsidP="00FC6037">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901AFFD" w14:textId="77777777" w:rsidR="005C2602" w:rsidRPr="00016A66" w:rsidRDefault="005C2602" w:rsidP="005C2602">
                  <w:pPr>
                    <w:rPr>
                      <w:rFonts w:asciiTheme="minorHAnsi" w:hAnsiTheme="minorHAnsi"/>
                      <w:sz w:val="22"/>
                    </w:rPr>
                  </w:pPr>
                  <w:proofErr w:type="spellStart"/>
                  <w:r w:rsidRPr="00016A66">
                    <w:rPr>
                      <w:rFonts w:asciiTheme="minorHAnsi" w:hAnsiTheme="minorHAnsi"/>
                      <w:sz w:val="22"/>
                    </w:rPr>
                    <w:t>SearchIndex</w:t>
                  </w:r>
                  <w:proofErr w:type="spellEnd"/>
                  <w:r w:rsidRPr="00016A66">
                    <w:rPr>
                      <w:rFonts w:asciiTheme="minorHAnsi" w:hAnsiTheme="minorHAnsi"/>
                      <w:sz w:val="22"/>
                    </w:rPr>
                    <w:t xml:space="preserve"> = “Apparel”</w:t>
                  </w:r>
                </w:p>
              </w:tc>
            </w:tr>
            <w:tr w:rsidR="00755F8D" w:rsidRPr="00016A66" w14:paraId="4A991109" w14:textId="77777777" w:rsidTr="008B1071">
              <w:tc>
                <w:tcPr>
                  <w:tcW w:w="3654" w:type="dxa"/>
                  <w:tcBorders>
                    <w:top w:val="single" w:sz="4" w:space="0" w:color="auto"/>
                    <w:left w:val="single" w:sz="4" w:space="0" w:color="auto"/>
                    <w:bottom w:val="single" w:sz="4" w:space="0" w:color="auto"/>
                    <w:right w:val="single" w:sz="4" w:space="0" w:color="auto"/>
                  </w:tcBorders>
                </w:tcPr>
                <w:p w14:paraId="290BBEAA" w14:textId="77777777" w:rsidR="00755F8D" w:rsidRPr="00016A66" w:rsidRDefault="00755F8D" w:rsidP="00946182">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25FBE9FE" w14:textId="62F73C9F" w:rsidR="00755F8D" w:rsidRPr="00016A66" w:rsidRDefault="00755F8D" w:rsidP="00BC74DE">
                  <w:pPr>
                    <w:rPr>
                      <w:rFonts w:asciiTheme="minorHAnsi" w:hAnsiTheme="minorHAnsi"/>
                      <w:sz w:val="22"/>
                    </w:rPr>
                  </w:pPr>
                  <w:r w:rsidRPr="00016A66">
                    <w:rPr>
                      <w:rFonts w:asciiTheme="minorHAnsi" w:hAnsiTheme="minorHAnsi"/>
                      <w:sz w:val="22"/>
                    </w:rPr>
                    <w:t xml:space="preserve">Keyword = Keyword + Sub-category + Brand + Color + Size </w:t>
                  </w:r>
                </w:p>
                <w:p w14:paraId="4C4C727D" w14:textId="77777777" w:rsidR="00755F8D" w:rsidRPr="00016A66" w:rsidRDefault="00755F8D" w:rsidP="00BC74DE">
                  <w:pPr>
                    <w:rPr>
                      <w:rFonts w:asciiTheme="minorHAnsi" w:hAnsiTheme="minorHAnsi"/>
                      <w:sz w:val="22"/>
                    </w:rPr>
                  </w:pPr>
                </w:p>
                <w:p w14:paraId="429E3661" w14:textId="2BD10E9C" w:rsidR="00755F8D" w:rsidRPr="00016A66" w:rsidRDefault="00755F8D" w:rsidP="00FD4E46">
                  <w:pPr>
                    <w:rPr>
                      <w:rFonts w:asciiTheme="minorHAnsi" w:hAnsiTheme="minorHAnsi"/>
                      <w:sz w:val="22"/>
                    </w:rPr>
                  </w:pPr>
                  <w:r w:rsidRPr="00016A66">
                    <w:rPr>
                      <w:rFonts w:asciiTheme="minorHAnsi" w:hAnsiTheme="minorHAnsi"/>
                      <w:sz w:val="22"/>
                    </w:rPr>
                    <w:t xml:space="preserve">Search in </w:t>
                  </w: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p>
              </w:tc>
            </w:tr>
            <w:tr w:rsidR="00755F8D" w:rsidRPr="00016A66" w14:paraId="6F1EFF67"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7925E46" w14:textId="77777777" w:rsidR="00755F8D" w:rsidRPr="00016A66" w:rsidRDefault="00755F8D" w:rsidP="00946182">
                  <w:pPr>
                    <w:rPr>
                      <w:rFonts w:asciiTheme="minorHAnsi" w:hAnsiTheme="minorHAnsi"/>
                      <w:sz w:val="22"/>
                    </w:rPr>
                  </w:pPr>
                  <w:r w:rsidRPr="00016A66">
                    <w:rPr>
                      <w:rFonts w:asciiTheme="minorHAnsi" w:hAnsiTheme="minorHAnsi"/>
                      <w:sz w:val="22"/>
                    </w:rPr>
                    <w:t>Sub-category</w:t>
                  </w:r>
                </w:p>
                <w:p w14:paraId="353779D3" w14:textId="77777777" w:rsidR="00755F8D" w:rsidRPr="00016A66" w:rsidRDefault="00755F8D" w:rsidP="00755F8D">
                  <w:pPr>
                    <w:rPr>
                      <w:rFonts w:asciiTheme="minorHAnsi" w:hAnsiTheme="minorHAnsi"/>
                      <w:sz w:val="22"/>
                    </w:rPr>
                  </w:pPr>
                  <w:r w:rsidRPr="00016A66">
                    <w:rPr>
                      <w:rFonts w:asciiTheme="minorHAnsi" w:hAnsiTheme="minorHAnsi"/>
                      <w:sz w:val="22"/>
                    </w:rPr>
                    <w:t xml:space="preserve">Though </w:t>
                  </w:r>
                  <w:proofErr w:type="spellStart"/>
                  <w:r w:rsidRPr="00016A66">
                    <w:rPr>
                      <w:rFonts w:asciiTheme="minorHAnsi" w:hAnsiTheme="minorHAnsi"/>
                      <w:sz w:val="22"/>
                    </w:rPr>
                    <w:t>ItemSearch.Department</w:t>
                  </w:r>
                  <w:proofErr w:type="spellEnd"/>
                  <w:r w:rsidRPr="00016A66">
                    <w:rPr>
                      <w:rFonts w:asciiTheme="minorHAnsi" w:hAnsiTheme="minorHAnsi"/>
                      <w:sz w:val="22"/>
                    </w:rPr>
                    <w:t xml:space="preserve"> is an output from Amazon but in Indian locale it is not allowed to directly search using Department. So, we’ll need to use:</w:t>
                  </w:r>
                </w:p>
                <w:p w14:paraId="27062D5D" w14:textId="2C4957B0" w:rsidR="00755F8D" w:rsidRPr="00016A66" w:rsidRDefault="00755F8D" w:rsidP="00755F8D">
                  <w:pPr>
                    <w:rPr>
                      <w:rFonts w:asciiTheme="minorHAnsi" w:hAnsiTheme="minorHAnsi"/>
                      <w:sz w:val="22"/>
                      <w:szCs w:val="22"/>
                    </w:rPr>
                  </w:pP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p>
              </w:tc>
              <w:tc>
                <w:tcPr>
                  <w:tcW w:w="5812" w:type="dxa"/>
                  <w:vMerge/>
                  <w:tcBorders>
                    <w:left w:val="single" w:sz="4" w:space="0" w:color="auto"/>
                    <w:right w:val="single" w:sz="4" w:space="0" w:color="auto"/>
                  </w:tcBorders>
                  <w:hideMark/>
                </w:tcPr>
                <w:p w14:paraId="33E4E481" w14:textId="48FCDC0B" w:rsidR="00755F8D" w:rsidRPr="00016A66" w:rsidRDefault="00755F8D" w:rsidP="00946182">
                  <w:pPr>
                    <w:rPr>
                      <w:rFonts w:asciiTheme="minorHAnsi" w:hAnsiTheme="minorHAnsi"/>
                      <w:sz w:val="22"/>
                    </w:rPr>
                  </w:pPr>
                </w:p>
              </w:tc>
            </w:tr>
            <w:tr w:rsidR="00755F8D" w:rsidRPr="00016A66" w14:paraId="616BBF5E"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4637E18F" w14:textId="77777777" w:rsidR="00755F8D" w:rsidRPr="00016A66" w:rsidRDefault="00755F8D" w:rsidP="00946182">
                  <w:pPr>
                    <w:rPr>
                      <w:rFonts w:asciiTheme="minorHAnsi" w:hAnsiTheme="minorHAnsi"/>
                      <w:sz w:val="22"/>
                    </w:rPr>
                  </w:pPr>
                  <w:r w:rsidRPr="00016A66">
                    <w:rPr>
                      <w:rFonts w:asciiTheme="minorHAnsi" w:hAnsiTheme="minorHAnsi"/>
                      <w:sz w:val="22"/>
                    </w:rPr>
                    <w:t>Brand Name</w:t>
                  </w:r>
                </w:p>
                <w:p w14:paraId="68D503F6" w14:textId="77777777" w:rsidR="00755F8D" w:rsidRPr="00016A66" w:rsidRDefault="00755F8D" w:rsidP="00755F8D">
                  <w:pPr>
                    <w:rPr>
                      <w:rFonts w:asciiTheme="minorHAnsi" w:hAnsiTheme="minorHAnsi"/>
                      <w:sz w:val="22"/>
                    </w:rPr>
                  </w:pPr>
                  <w:r w:rsidRPr="00016A66">
                    <w:rPr>
                      <w:rFonts w:asciiTheme="minorHAnsi" w:hAnsiTheme="minorHAnsi"/>
                      <w:sz w:val="22"/>
                    </w:rPr>
                    <w:t xml:space="preserve">Though </w:t>
                  </w:r>
                  <w:proofErr w:type="spellStart"/>
                  <w:r w:rsidRPr="00016A66">
                    <w:rPr>
                      <w:rFonts w:asciiTheme="minorHAnsi" w:hAnsiTheme="minorHAnsi"/>
                      <w:sz w:val="22"/>
                    </w:rPr>
                    <w:t>ItemSearch.Brand</w:t>
                  </w:r>
                  <w:proofErr w:type="spellEnd"/>
                  <w:r w:rsidRPr="00016A66">
                    <w:rPr>
                      <w:rFonts w:asciiTheme="minorHAnsi" w:hAnsiTheme="minorHAnsi"/>
                      <w:sz w:val="22"/>
                    </w:rPr>
                    <w:t xml:space="preserve"> is an output from Amazon but in Indian locale it is not allowed to directly </w:t>
                  </w:r>
                  <w:r w:rsidRPr="00016A66">
                    <w:rPr>
                      <w:rFonts w:asciiTheme="minorHAnsi" w:hAnsiTheme="minorHAnsi"/>
                      <w:sz w:val="22"/>
                    </w:rPr>
                    <w:lastRenderedPageBreak/>
                    <w:t>search using Department. So, we’ll need to use:</w:t>
                  </w:r>
                </w:p>
                <w:p w14:paraId="1C23BF33" w14:textId="4F05EC7A" w:rsidR="00755F8D" w:rsidRPr="00016A66" w:rsidRDefault="00755F8D" w:rsidP="00755F8D">
                  <w:pPr>
                    <w:rPr>
                      <w:rFonts w:asciiTheme="minorHAnsi" w:hAnsiTheme="minorHAnsi"/>
                      <w:sz w:val="22"/>
                      <w:szCs w:val="22"/>
                    </w:rPr>
                  </w:pPr>
                  <w:proofErr w:type="spellStart"/>
                  <w:r w:rsidRPr="00016A66">
                    <w:rPr>
                      <w:rFonts w:asciiTheme="minorHAnsi" w:hAnsiTheme="minorHAnsi"/>
                      <w:sz w:val="22"/>
                    </w:rPr>
                    <w:t>ItemSearch.</w:t>
                  </w:r>
                  <w:r w:rsidRPr="00016A66">
                    <w:rPr>
                      <w:rFonts w:asciiTheme="minorHAnsi" w:hAnsiTheme="minorHAnsi"/>
                      <w:color w:val="0000FF"/>
                      <w:sz w:val="22"/>
                    </w:rPr>
                    <w:t>Keywords</w:t>
                  </w:r>
                  <w:proofErr w:type="spellEnd"/>
                </w:p>
              </w:tc>
              <w:tc>
                <w:tcPr>
                  <w:tcW w:w="5812" w:type="dxa"/>
                  <w:vMerge/>
                  <w:tcBorders>
                    <w:left w:val="single" w:sz="4" w:space="0" w:color="auto"/>
                    <w:right w:val="single" w:sz="4" w:space="0" w:color="auto"/>
                  </w:tcBorders>
                  <w:hideMark/>
                </w:tcPr>
                <w:p w14:paraId="754133C3" w14:textId="5C9E7694" w:rsidR="00755F8D" w:rsidRPr="00016A66" w:rsidRDefault="00755F8D" w:rsidP="00946182">
                  <w:pPr>
                    <w:rPr>
                      <w:rFonts w:asciiTheme="minorHAnsi" w:hAnsiTheme="minorHAnsi"/>
                      <w:sz w:val="22"/>
                    </w:rPr>
                  </w:pPr>
                </w:p>
              </w:tc>
            </w:tr>
            <w:tr w:rsidR="00755F8D" w:rsidRPr="00016A66" w14:paraId="5F6A02FB"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86C563D" w14:textId="77777777" w:rsidR="00755F8D" w:rsidRPr="00016A66" w:rsidRDefault="00755F8D" w:rsidP="00BC74DE">
                  <w:pPr>
                    <w:rPr>
                      <w:rFonts w:asciiTheme="minorHAnsi" w:hAnsiTheme="minorHAnsi"/>
                      <w:sz w:val="22"/>
                    </w:rPr>
                  </w:pPr>
                  <w:r w:rsidRPr="00016A66">
                    <w:rPr>
                      <w:rFonts w:asciiTheme="minorHAnsi" w:hAnsiTheme="minorHAnsi"/>
                      <w:sz w:val="22"/>
                    </w:rPr>
                    <w:lastRenderedPageBreak/>
                    <w:t>Color</w:t>
                  </w:r>
                </w:p>
                <w:p w14:paraId="2E5A5798" w14:textId="5F352C56" w:rsidR="00755F8D" w:rsidRPr="00016A66" w:rsidRDefault="00755F8D" w:rsidP="00BC74DE">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right w:val="single" w:sz="4" w:space="0" w:color="auto"/>
                  </w:tcBorders>
                </w:tcPr>
                <w:p w14:paraId="41BF353B" w14:textId="6609FE44" w:rsidR="00755F8D" w:rsidRPr="00016A66" w:rsidRDefault="00755F8D" w:rsidP="00BC74DE">
                  <w:pPr>
                    <w:rPr>
                      <w:rFonts w:asciiTheme="minorHAnsi" w:hAnsiTheme="minorHAnsi"/>
                      <w:sz w:val="22"/>
                      <w:szCs w:val="22"/>
                    </w:rPr>
                  </w:pPr>
                </w:p>
              </w:tc>
            </w:tr>
            <w:tr w:rsidR="00755F8D" w:rsidRPr="00016A66" w14:paraId="0B3FC679"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68A2AFC" w14:textId="77777777" w:rsidR="00755F8D" w:rsidRPr="00016A66" w:rsidRDefault="00755F8D" w:rsidP="00946182">
                  <w:pPr>
                    <w:rPr>
                      <w:rFonts w:asciiTheme="minorHAnsi" w:hAnsiTheme="minorHAnsi"/>
                      <w:sz w:val="22"/>
                    </w:rPr>
                  </w:pPr>
                  <w:r w:rsidRPr="00016A66">
                    <w:rPr>
                      <w:rFonts w:asciiTheme="minorHAnsi" w:hAnsiTheme="minorHAnsi"/>
                      <w:sz w:val="22"/>
                    </w:rPr>
                    <w:t>Size</w:t>
                  </w:r>
                </w:p>
                <w:p w14:paraId="5FD7DB7E" w14:textId="1D9FD2BA" w:rsidR="00755F8D" w:rsidRPr="00016A66" w:rsidRDefault="00755F8D" w:rsidP="00946182">
                  <w:pPr>
                    <w:rPr>
                      <w:rFonts w:asciiTheme="minorHAnsi" w:hAnsiTheme="minorHAnsi"/>
                      <w:sz w:val="22"/>
                      <w:szCs w:val="22"/>
                    </w:rPr>
                  </w:pPr>
                  <w:r w:rsidRPr="00016A66">
                    <w:rPr>
                      <w:rFonts w:asciiTheme="minorHAnsi" w:hAnsiTheme="minorHAnsi"/>
                      <w:sz w:val="22"/>
                    </w:rPr>
                    <w:t>Output parameter: [</w:t>
                  </w:r>
                  <w:proofErr w:type="spellStart"/>
                  <w:r w:rsidRPr="00016A66">
                    <w:rPr>
                      <w:rFonts w:asciiTheme="minorHAnsi" w:hAnsiTheme="minorHAnsi"/>
                      <w:sz w:val="22"/>
                    </w:rPr>
                    <w:t>ClothingSize</w:t>
                  </w:r>
                  <w:proofErr w:type="spellEnd"/>
                  <w:r w:rsidRPr="00016A66">
                    <w:rPr>
                      <w:rFonts w:asciiTheme="minorHAnsi" w:hAnsiTheme="minorHAnsi"/>
                      <w:sz w:val="22"/>
                    </w:rPr>
                    <w:t>]</w:t>
                  </w:r>
                </w:p>
              </w:tc>
              <w:tc>
                <w:tcPr>
                  <w:tcW w:w="5812" w:type="dxa"/>
                  <w:vMerge/>
                  <w:tcBorders>
                    <w:left w:val="single" w:sz="4" w:space="0" w:color="auto"/>
                    <w:bottom w:val="single" w:sz="4" w:space="0" w:color="auto"/>
                    <w:right w:val="single" w:sz="4" w:space="0" w:color="auto"/>
                  </w:tcBorders>
                </w:tcPr>
                <w:p w14:paraId="31FB2824" w14:textId="40AC2166" w:rsidR="00755F8D" w:rsidRPr="00016A66" w:rsidRDefault="00755F8D" w:rsidP="00946182">
                  <w:pPr>
                    <w:rPr>
                      <w:rFonts w:asciiTheme="minorHAnsi" w:hAnsiTheme="minorHAnsi"/>
                      <w:sz w:val="22"/>
                      <w:szCs w:val="22"/>
                    </w:rPr>
                  </w:pPr>
                </w:p>
              </w:tc>
            </w:tr>
            <w:tr w:rsidR="006111BA" w:rsidRPr="00016A66" w14:paraId="45BAD4F9"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8ADB7D2" w14:textId="77777777" w:rsidR="006111BA" w:rsidRPr="00016A66" w:rsidRDefault="006111BA" w:rsidP="00946182">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C5916B1" w14:textId="77777777" w:rsidR="006111BA" w:rsidRPr="00016A66" w:rsidRDefault="00FE1D19" w:rsidP="00946182">
                  <w:pPr>
                    <w:rPr>
                      <w:rFonts w:asciiTheme="minorHAnsi" w:hAnsiTheme="minorHAnsi"/>
                      <w:color w:val="FF0000"/>
                      <w:sz w:val="22"/>
                    </w:rPr>
                  </w:pPr>
                  <w:r w:rsidRPr="00016A66">
                    <w:rPr>
                      <w:rFonts w:asciiTheme="minorHAnsi" w:hAnsiTheme="minorHAnsi"/>
                      <w:color w:val="FF0000"/>
                      <w:sz w:val="22"/>
                    </w:rPr>
                    <w:t>Not supported in the IN locale</w:t>
                  </w:r>
                </w:p>
                <w:p w14:paraId="40C85B4B" w14:textId="77777777" w:rsidR="006A18BA" w:rsidRPr="00016A66" w:rsidRDefault="006A18BA" w:rsidP="00946182">
                  <w:pPr>
                    <w:rPr>
                      <w:rFonts w:asciiTheme="minorHAnsi" w:hAnsiTheme="minorHAnsi"/>
                      <w:color w:val="FF0000"/>
                      <w:sz w:val="22"/>
                    </w:rPr>
                  </w:pPr>
                </w:p>
                <w:p w14:paraId="2B71BF0B" w14:textId="37831405" w:rsidR="006A18BA" w:rsidRPr="00016A66" w:rsidRDefault="006A18BA" w:rsidP="00946182">
                  <w:pPr>
                    <w:rPr>
                      <w:rFonts w:asciiTheme="minorHAnsi" w:hAnsiTheme="minorHAnsi"/>
                      <w:color w:val="FF0000"/>
                      <w:sz w:val="22"/>
                    </w:rPr>
                  </w:pPr>
                  <w:r w:rsidRPr="00016A66">
                    <w:rPr>
                      <w:rFonts w:asciiTheme="minorHAnsi" w:hAnsiTheme="minorHAnsi"/>
                      <w:color w:val="FF0000"/>
                      <w:sz w:val="22"/>
                    </w:rPr>
                    <w:t>But we can build this logic by comparing the lowest price with the max price requested by the user.</w:t>
                  </w:r>
                </w:p>
              </w:tc>
            </w:tr>
            <w:tr w:rsidR="006111BA" w:rsidRPr="00016A66" w14:paraId="5046E444" w14:textId="77777777" w:rsidTr="008B1071">
              <w:tc>
                <w:tcPr>
                  <w:tcW w:w="3654" w:type="dxa"/>
                  <w:tcBorders>
                    <w:top w:val="single" w:sz="4" w:space="0" w:color="auto"/>
                    <w:left w:val="single" w:sz="4" w:space="0" w:color="auto"/>
                    <w:bottom w:val="single" w:sz="4" w:space="0" w:color="auto"/>
                    <w:right w:val="single" w:sz="4" w:space="0" w:color="auto"/>
                  </w:tcBorders>
                </w:tcPr>
                <w:p w14:paraId="2B893557" w14:textId="77777777" w:rsidR="006111BA" w:rsidRPr="00016A66" w:rsidRDefault="006111BA" w:rsidP="00946182">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49D01F20" w14:textId="77777777" w:rsidR="006111BA" w:rsidRPr="00016A66" w:rsidRDefault="006111BA" w:rsidP="00946182">
                  <w:pPr>
                    <w:rPr>
                      <w:rFonts w:asciiTheme="minorHAnsi" w:hAnsiTheme="minorHAnsi"/>
                      <w:sz w:val="22"/>
                    </w:rPr>
                  </w:pPr>
                  <w:proofErr w:type="spellStart"/>
                  <w:r w:rsidRPr="00016A66">
                    <w:rPr>
                      <w:rFonts w:asciiTheme="minorHAnsi" w:hAnsiTheme="minorHAnsi"/>
                      <w:sz w:val="22"/>
                    </w:rPr>
                    <w:t>ItemSearch.Availability</w:t>
                  </w:r>
                  <w:proofErr w:type="spellEnd"/>
                  <w:r w:rsidRPr="00016A66">
                    <w:rPr>
                      <w:rFonts w:asciiTheme="minorHAnsi" w:hAnsiTheme="minorHAnsi"/>
                      <w:sz w:val="22"/>
                    </w:rPr>
                    <w:t xml:space="preserve"> = ‘Available’</w:t>
                  </w:r>
                </w:p>
              </w:tc>
            </w:tr>
          </w:tbl>
          <w:p w14:paraId="4AAFF625" w14:textId="77777777" w:rsidR="006111BA" w:rsidRPr="00016A66" w:rsidRDefault="006111BA" w:rsidP="006111BA">
            <w:pPr>
              <w:pStyle w:val="ListParagraph"/>
              <w:ind w:left="432"/>
              <w:rPr>
                <w:rFonts w:asciiTheme="minorHAnsi" w:hAnsiTheme="minorHAnsi"/>
                <w:sz w:val="22"/>
                <w:szCs w:val="22"/>
              </w:rPr>
            </w:pPr>
          </w:p>
        </w:tc>
      </w:tr>
      <w:tr w:rsidR="00C25863" w:rsidRPr="00016A66" w14:paraId="233BEC6A" w14:textId="77777777" w:rsidTr="00946182">
        <w:tc>
          <w:tcPr>
            <w:tcW w:w="1579" w:type="dxa"/>
            <w:shd w:val="clear" w:color="auto" w:fill="F2F2F2" w:themeFill="background1" w:themeFillShade="F2"/>
          </w:tcPr>
          <w:p w14:paraId="42903292" w14:textId="77777777" w:rsidR="00C25863" w:rsidRPr="00016A66" w:rsidRDefault="00C25863" w:rsidP="000E62F8">
            <w:pPr>
              <w:rPr>
                <w:rFonts w:asciiTheme="minorHAnsi" w:hAnsiTheme="minorHAnsi"/>
                <w:sz w:val="22"/>
                <w:szCs w:val="22"/>
              </w:rPr>
            </w:pPr>
            <w:r w:rsidRPr="00016A66">
              <w:rPr>
                <w:rFonts w:asciiTheme="minorHAnsi" w:hAnsiTheme="minorHAnsi"/>
                <w:sz w:val="22"/>
                <w:szCs w:val="22"/>
              </w:rPr>
              <w:lastRenderedPageBreak/>
              <w:t>API limitations</w:t>
            </w:r>
          </w:p>
        </w:tc>
        <w:tc>
          <w:tcPr>
            <w:tcW w:w="10638" w:type="dxa"/>
          </w:tcPr>
          <w:p w14:paraId="4BBC9F27" w14:textId="77777777" w:rsidR="00C25863" w:rsidRPr="00016A66" w:rsidRDefault="00A068F5" w:rsidP="00B75F4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Returns only 10 results</w:t>
            </w:r>
            <w:r w:rsidR="00D60047" w:rsidRPr="00016A66">
              <w:rPr>
                <w:rFonts w:asciiTheme="minorHAnsi" w:hAnsiTheme="minorHAnsi"/>
                <w:sz w:val="22"/>
                <w:szCs w:val="22"/>
              </w:rPr>
              <w:t xml:space="preserve"> for 1 </w:t>
            </w:r>
            <w:proofErr w:type="spellStart"/>
            <w:r w:rsidR="00D60047" w:rsidRPr="00016A66">
              <w:rPr>
                <w:rFonts w:asciiTheme="minorHAnsi" w:hAnsiTheme="minorHAnsi"/>
                <w:sz w:val="22"/>
                <w:szCs w:val="22"/>
              </w:rPr>
              <w:t>ItemPage</w:t>
            </w:r>
            <w:proofErr w:type="spellEnd"/>
            <w:r w:rsidRPr="00016A66">
              <w:rPr>
                <w:rFonts w:asciiTheme="minorHAnsi" w:hAnsiTheme="minorHAnsi"/>
                <w:sz w:val="22"/>
                <w:szCs w:val="22"/>
              </w:rPr>
              <w:t xml:space="preserve">. </w:t>
            </w:r>
            <w:r w:rsidR="00D60047" w:rsidRPr="00016A66">
              <w:rPr>
                <w:rFonts w:asciiTheme="minorHAnsi" w:hAnsiTheme="minorHAnsi"/>
                <w:sz w:val="22"/>
                <w:szCs w:val="22"/>
              </w:rPr>
              <w:t xml:space="preserve">Max </w:t>
            </w:r>
            <w:proofErr w:type="spellStart"/>
            <w:r w:rsidR="00D60047" w:rsidRPr="00016A66">
              <w:rPr>
                <w:rFonts w:asciiTheme="minorHAnsi" w:hAnsiTheme="minorHAnsi"/>
                <w:sz w:val="22"/>
                <w:szCs w:val="22"/>
              </w:rPr>
              <w:t>ItemPage</w:t>
            </w:r>
            <w:proofErr w:type="spellEnd"/>
            <w:r w:rsidR="00D60047" w:rsidRPr="00016A66">
              <w:rPr>
                <w:rFonts w:asciiTheme="minorHAnsi" w:hAnsiTheme="minorHAnsi"/>
                <w:sz w:val="22"/>
                <w:szCs w:val="22"/>
              </w:rPr>
              <w:t xml:space="preserve"> allowed is 10. Therefore, 10x10 = 100 results </w:t>
            </w:r>
            <w:r w:rsidR="00433D5F" w:rsidRPr="00016A66">
              <w:rPr>
                <w:rFonts w:asciiTheme="minorHAnsi" w:hAnsiTheme="minorHAnsi"/>
                <w:sz w:val="22"/>
                <w:szCs w:val="22"/>
              </w:rPr>
              <w:t>for search criteria</w:t>
            </w:r>
            <w:r w:rsidR="00D60047" w:rsidRPr="00016A66">
              <w:rPr>
                <w:rFonts w:asciiTheme="minorHAnsi" w:hAnsiTheme="minorHAnsi"/>
                <w:sz w:val="22"/>
                <w:szCs w:val="22"/>
              </w:rPr>
              <w:t xml:space="preserve"> can be fetched.</w:t>
            </w:r>
            <w:r w:rsidR="005A6ED6" w:rsidRPr="00016A66">
              <w:rPr>
                <w:rFonts w:asciiTheme="minorHAnsi" w:hAnsiTheme="minorHAnsi"/>
                <w:sz w:val="22"/>
                <w:szCs w:val="22"/>
              </w:rPr>
              <w:t xml:space="preserve"> </w:t>
            </w:r>
            <w:r w:rsidR="00310FB1" w:rsidRPr="00016A66">
              <w:rPr>
                <w:rFonts w:asciiTheme="minorHAnsi" w:hAnsiTheme="minorHAnsi"/>
                <w:sz w:val="22"/>
                <w:szCs w:val="22"/>
              </w:rPr>
              <w:t xml:space="preserve">Reference: </w:t>
            </w:r>
            <w:hyperlink r:id="rId16" w:history="1">
              <w:r w:rsidR="00310FB1" w:rsidRPr="00016A66">
                <w:rPr>
                  <w:rStyle w:val="Hyperlink"/>
                  <w:rFonts w:asciiTheme="minorHAnsi" w:hAnsiTheme="minorHAnsi"/>
                  <w:color w:val="auto"/>
                  <w:sz w:val="22"/>
                  <w:szCs w:val="22"/>
                </w:rPr>
                <w:t>http://docs.aws.amazon.com/AWSECommerceService/latest/DG/PagingThroughResults.html</w:t>
              </w:r>
            </w:hyperlink>
            <w:r w:rsidR="00310FB1" w:rsidRPr="00016A66">
              <w:rPr>
                <w:rFonts w:asciiTheme="minorHAnsi" w:hAnsiTheme="minorHAnsi"/>
                <w:sz w:val="22"/>
                <w:szCs w:val="22"/>
              </w:rPr>
              <w:t xml:space="preserve"> </w:t>
            </w:r>
          </w:p>
          <w:p w14:paraId="30F0DC30" w14:textId="4CC0FB8A" w:rsidR="00F70BFB" w:rsidRPr="00016A66" w:rsidRDefault="00F70BFB" w:rsidP="00F70BF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Default sort values information at: </w:t>
            </w:r>
            <w:hyperlink r:id="rId17" w:history="1">
              <w:r w:rsidRPr="00016A66">
                <w:rPr>
                  <w:rStyle w:val="Hyperlink"/>
                  <w:rFonts w:asciiTheme="minorHAnsi" w:hAnsiTheme="minorHAnsi"/>
                  <w:sz w:val="22"/>
                  <w:szCs w:val="22"/>
                </w:rPr>
                <w:t>http://docs.aws.amazon.com/AWSECommerceService/latest/DG/localevalues.html</w:t>
              </w:r>
            </w:hyperlink>
            <w:r w:rsidRPr="00016A66">
              <w:rPr>
                <w:rFonts w:asciiTheme="minorHAnsi" w:hAnsiTheme="minorHAnsi"/>
                <w:sz w:val="22"/>
                <w:szCs w:val="22"/>
              </w:rPr>
              <w:t xml:space="preserve"> </w:t>
            </w:r>
          </w:p>
        </w:tc>
      </w:tr>
      <w:tr w:rsidR="008771C1" w:rsidRPr="00016A66" w14:paraId="24D41A96" w14:textId="77777777" w:rsidTr="00946182">
        <w:tc>
          <w:tcPr>
            <w:tcW w:w="1579" w:type="dxa"/>
            <w:shd w:val="clear" w:color="auto" w:fill="F2F2F2" w:themeFill="background1" w:themeFillShade="F2"/>
          </w:tcPr>
          <w:p w14:paraId="4CE96337" w14:textId="77777777" w:rsidR="008771C1" w:rsidRPr="00016A66" w:rsidRDefault="008771C1" w:rsidP="000E62F8">
            <w:pPr>
              <w:rPr>
                <w:rFonts w:asciiTheme="minorHAnsi" w:hAnsiTheme="minorHAnsi"/>
                <w:sz w:val="22"/>
                <w:szCs w:val="22"/>
              </w:rPr>
            </w:pPr>
            <w:r w:rsidRPr="00016A66">
              <w:rPr>
                <w:rFonts w:asciiTheme="minorHAnsi" w:hAnsiTheme="minorHAnsi"/>
                <w:sz w:val="22"/>
                <w:szCs w:val="22"/>
              </w:rPr>
              <w:t>Schedule</w:t>
            </w:r>
          </w:p>
        </w:tc>
        <w:tc>
          <w:tcPr>
            <w:tcW w:w="10638" w:type="dxa"/>
          </w:tcPr>
          <w:p w14:paraId="3090247A" w14:textId="77777777" w:rsidR="008771C1" w:rsidRPr="00016A66" w:rsidRDefault="008771C1" w:rsidP="008771C1">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engine will run only once a day at 00:00 hrs.</w:t>
            </w:r>
          </w:p>
        </w:tc>
      </w:tr>
      <w:tr w:rsidR="0060539D" w:rsidRPr="00016A66" w14:paraId="4CA2DDF2" w14:textId="77777777" w:rsidTr="00946182">
        <w:tc>
          <w:tcPr>
            <w:tcW w:w="1579" w:type="dxa"/>
            <w:shd w:val="clear" w:color="auto" w:fill="F2F2F2" w:themeFill="background1" w:themeFillShade="F2"/>
          </w:tcPr>
          <w:p w14:paraId="0194FE0A" w14:textId="192DE039" w:rsidR="0060539D" w:rsidRPr="00016A66" w:rsidRDefault="0060539D" w:rsidP="000E62F8">
            <w:pPr>
              <w:rPr>
                <w:rFonts w:asciiTheme="minorHAnsi" w:hAnsiTheme="minorHAnsi"/>
                <w:sz w:val="22"/>
                <w:szCs w:val="22"/>
              </w:rPr>
            </w:pPr>
            <w:r w:rsidRPr="00016A66">
              <w:rPr>
                <w:rFonts w:asciiTheme="minorHAnsi" w:hAnsiTheme="minorHAnsi"/>
                <w:sz w:val="22"/>
                <w:szCs w:val="22"/>
              </w:rPr>
              <w:t>More findings</w:t>
            </w:r>
          </w:p>
        </w:tc>
        <w:tc>
          <w:tcPr>
            <w:tcW w:w="10638" w:type="dxa"/>
          </w:tcPr>
          <w:p w14:paraId="223264EE" w14:textId="26755081" w:rsidR="0060539D" w:rsidRPr="00016A66" w:rsidRDefault="00B40101" w:rsidP="00AF69B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For some products the prices are not being returned.</w:t>
            </w:r>
            <w:r w:rsidR="004A2A96" w:rsidRPr="00016A66">
              <w:rPr>
                <w:rFonts w:asciiTheme="minorHAnsi" w:hAnsiTheme="minorHAnsi"/>
                <w:sz w:val="22"/>
                <w:szCs w:val="22"/>
              </w:rPr>
              <w:t xml:space="preserve"> On the website the price is displayed but in the API it is not being returned.</w:t>
            </w:r>
            <w:r w:rsidR="003A2728" w:rsidRPr="00016A66">
              <w:rPr>
                <w:rFonts w:asciiTheme="minorHAnsi" w:hAnsiTheme="minorHAnsi"/>
                <w:sz w:val="22"/>
                <w:szCs w:val="22"/>
              </w:rPr>
              <w:t xml:space="preserve"> </w:t>
            </w:r>
            <w:r w:rsidR="003F52AF" w:rsidRPr="00016A66">
              <w:rPr>
                <w:rFonts w:asciiTheme="minorHAnsi" w:hAnsiTheme="minorHAnsi"/>
                <w:sz w:val="22"/>
                <w:szCs w:val="22"/>
              </w:rPr>
              <w:t xml:space="preserve">We have found a way to pick up the correct price of a product. It has been documented separately in </w:t>
            </w:r>
            <w:r w:rsidR="00AF69B2" w:rsidRPr="00016A66">
              <w:rPr>
                <w:rFonts w:asciiTheme="minorHAnsi" w:hAnsiTheme="minorHAnsi"/>
                <w:b/>
                <w:sz w:val="22"/>
                <w:szCs w:val="22"/>
              </w:rPr>
              <w:t>Amazon-Price-Not-Found-Analysis-3Mar2016.docx</w:t>
            </w:r>
          </w:p>
          <w:p w14:paraId="08D4B34C" w14:textId="0D0D29C1" w:rsidR="001E60BB" w:rsidRPr="00016A66" w:rsidRDefault="001E60BB" w:rsidP="00D44815">
            <w:pPr>
              <w:pStyle w:val="ListParagraph"/>
              <w:numPr>
                <w:ilvl w:val="0"/>
                <w:numId w:val="1"/>
              </w:numPr>
              <w:ind w:left="432"/>
              <w:rPr>
                <w:rFonts w:asciiTheme="minorHAnsi" w:hAnsiTheme="minorHAnsi"/>
                <w:sz w:val="22"/>
                <w:szCs w:val="22"/>
              </w:rPr>
            </w:pPr>
            <w:proofErr w:type="spellStart"/>
            <w:r w:rsidRPr="00016A66">
              <w:rPr>
                <w:rFonts w:asciiTheme="minorHAnsi" w:hAnsiTheme="minorHAnsi"/>
                <w:sz w:val="22"/>
                <w:szCs w:val="22"/>
              </w:rPr>
              <w:t>Amzon</w:t>
            </w:r>
            <w:proofErr w:type="spellEnd"/>
            <w:r w:rsidRPr="00016A66">
              <w:rPr>
                <w:rFonts w:asciiTheme="minorHAnsi" w:hAnsiTheme="minorHAnsi"/>
                <w:sz w:val="22"/>
                <w:szCs w:val="22"/>
              </w:rPr>
              <w:t xml:space="preserve"> does not return related products</w:t>
            </w:r>
            <w:r w:rsidR="00062145" w:rsidRPr="00016A66">
              <w:rPr>
                <w:rFonts w:asciiTheme="minorHAnsi" w:hAnsiTheme="minorHAnsi"/>
                <w:sz w:val="22"/>
                <w:szCs w:val="22"/>
              </w:rPr>
              <w:t xml:space="preserve"> like FlipKart API</w:t>
            </w:r>
            <w:r w:rsidRPr="00016A66">
              <w:rPr>
                <w:rFonts w:asciiTheme="minorHAnsi" w:hAnsiTheme="minorHAnsi"/>
                <w:sz w:val="22"/>
                <w:szCs w:val="22"/>
              </w:rPr>
              <w:t xml:space="preserve"> – it simply says “products not found”. However, we have observed that for top mobile brands, even if there is a typo in the name, it returns correct results e.g.:  </w:t>
            </w:r>
            <w:proofErr w:type="spellStart"/>
            <w:r w:rsidRPr="00016A66">
              <w:rPr>
                <w:rFonts w:asciiTheme="minorHAnsi" w:hAnsiTheme="minorHAnsi"/>
                <w:sz w:val="22"/>
                <w:szCs w:val="22"/>
              </w:rPr>
              <w:t>samsang</w:t>
            </w:r>
            <w:proofErr w:type="spellEnd"/>
            <w:r w:rsidRPr="00016A66">
              <w:rPr>
                <w:rFonts w:asciiTheme="minorHAnsi" w:hAnsiTheme="minorHAnsi"/>
                <w:sz w:val="22"/>
                <w:szCs w:val="22"/>
              </w:rPr>
              <w:t xml:space="preserve"> </w:t>
            </w:r>
            <w:proofErr w:type="spellStart"/>
            <w:r w:rsidRPr="00016A66">
              <w:rPr>
                <w:rFonts w:asciiTheme="minorHAnsi" w:hAnsiTheme="minorHAnsi"/>
                <w:sz w:val="22"/>
                <w:szCs w:val="22"/>
              </w:rPr>
              <w:t>galxy</w:t>
            </w:r>
            <w:proofErr w:type="spellEnd"/>
            <w:r w:rsidRPr="00016A66">
              <w:rPr>
                <w:rFonts w:asciiTheme="minorHAnsi" w:hAnsiTheme="minorHAnsi"/>
                <w:sz w:val="22"/>
                <w:szCs w:val="22"/>
              </w:rPr>
              <w:t xml:space="preserve">, </w:t>
            </w:r>
            <w:proofErr w:type="spellStart"/>
            <w:r w:rsidRPr="00016A66">
              <w:rPr>
                <w:rFonts w:asciiTheme="minorHAnsi" w:hAnsiTheme="minorHAnsi"/>
                <w:sz w:val="22"/>
                <w:szCs w:val="22"/>
              </w:rPr>
              <w:t>micromx</w:t>
            </w:r>
            <w:proofErr w:type="spellEnd"/>
          </w:p>
          <w:p w14:paraId="4BE288B1" w14:textId="0F8F4779" w:rsidR="004B4D81" w:rsidRPr="00016A66" w:rsidRDefault="004B4D81" w:rsidP="00F45BB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Max price </w:t>
            </w:r>
            <w:r w:rsidR="00F45BB3" w:rsidRPr="00016A66">
              <w:rPr>
                <w:rFonts w:asciiTheme="minorHAnsi" w:hAnsiTheme="minorHAnsi"/>
                <w:sz w:val="22"/>
                <w:szCs w:val="22"/>
              </w:rPr>
              <w:t xml:space="preserve">will need to be built by us instead of passing this as </w:t>
            </w:r>
            <w:proofErr w:type="gramStart"/>
            <w:r w:rsidR="00F45BB3" w:rsidRPr="00016A66">
              <w:rPr>
                <w:rFonts w:asciiTheme="minorHAnsi" w:hAnsiTheme="minorHAnsi"/>
                <w:sz w:val="22"/>
                <w:szCs w:val="22"/>
              </w:rPr>
              <w:t>an input search criteria</w:t>
            </w:r>
            <w:proofErr w:type="gramEnd"/>
            <w:r w:rsidR="0011315D" w:rsidRPr="00016A66">
              <w:rPr>
                <w:rFonts w:asciiTheme="minorHAnsi" w:hAnsiTheme="minorHAnsi"/>
                <w:sz w:val="22"/>
                <w:szCs w:val="22"/>
              </w:rPr>
              <w:t xml:space="preserve"> to the amazon API</w:t>
            </w:r>
            <w:r w:rsidR="00F45BB3" w:rsidRPr="00016A66">
              <w:rPr>
                <w:rFonts w:asciiTheme="minorHAnsi" w:hAnsiTheme="minorHAnsi"/>
                <w:sz w:val="22"/>
                <w:szCs w:val="22"/>
              </w:rPr>
              <w:t xml:space="preserve">. </w:t>
            </w:r>
            <w:r w:rsidRPr="00016A66">
              <w:rPr>
                <w:rFonts w:asciiTheme="minorHAnsi" w:hAnsiTheme="minorHAnsi"/>
                <w:sz w:val="22"/>
                <w:szCs w:val="22"/>
              </w:rPr>
              <w:t xml:space="preserve"> </w:t>
            </w:r>
          </w:p>
        </w:tc>
      </w:tr>
    </w:tbl>
    <w:p w14:paraId="780CC428" w14:textId="77777777" w:rsidR="00145AAD" w:rsidRPr="00016A66" w:rsidRDefault="00145AAD" w:rsidP="00145AAD"/>
    <w:p w14:paraId="1CCE204E" w14:textId="77777777" w:rsidR="00145AAD" w:rsidRPr="00016A66" w:rsidRDefault="00145AAD" w:rsidP="009C5447">
      <w:pPr>
        <w:pStyle w:val="Heading2"/>
        <w:ind w:left="810" w:hanging="450"/>
      </w:pPr>
      <w:bookmarkStart w:id="25" w:name="_Toc444696327"/>
      <w:r w:rsidRPr="00016A66">
        <w:t>Search Engine for FlipKart</w:t>
      </w:r>
      <w:bookmarkEnd w:id="25"/>
    </w:p>
    <w:tbl>
      <w:tblPr>
        <w:tblW w:w="1221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861135" w:rsidRPr="00016A66" w14:paraId="2953CE26" w14:textId="77777777" w:rsidTr="00C51AB8">
        <w:tc>
          <w:tcPr>
            <w:tcW w:w="1579" w:type="dxa"/>
            <w:shd w:val="clear" w:color="auto" w:fill="F2F2F2" w:themeFill="background1" w:themeFillShade="F2"/>
          </w:tcPr>
          <w:p w14:paraId="2ABA07DC" w14:textId="77777777" w:rsidR="00861135" w:rsidRPr="00016A66" w:rsidRDefault="00861135" w:rsidP="00FC6037">
            <w:pPr>
              <w:rPr>
                <w:rFonts w:asciiTheme="minorHAnsi" w:hAnsiTheme="minorHAnsi"/>
                <w:sz w:val="22"/>
                <w:szCs w:val="22"/>
              </w:rPr>
            </w:pPr>
            <w:r w:rsidRPr="00016A66">
              <w:rPr>
                <w:rFonts w:asciiTheme="minorHAnsi" w:hAnsiTheme="minorHAnsi"/>
                <w:sz w:val="22"/>
                <w:szCs w:val="22"/>
              </w:rPr>
              <w:t>Algorithm</w:t>
            </w:r>
          </w:p>
        </w:tc>
        <w:tc>
          <w:tcPr>
            <w:tcW w:w="10638" w:type="dxa"/>
          </w:tcPr>
          <w:p w14:paraId="3DCC4D40"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engine would be a scheduled job that will run every night and find</w:t>
            </w:r>
            <w:r w:rsidR="000147D8" w:rsidRPr="00016A66">
              <w:rPr>
                <w:rFonts w:asciiTheme="minorHAnsi" w:hAnsiTheme="minorHAnsi"/>
                <w:sz w:val="22"/>
                <w:szCs w:val="22"/>
              </w:rPr>
              <w:t>s</w:t>
            </w:r>
            <w:r w:rsidRPr="00016A66">
              <w:rPr>
                <w:rFonts w:asciiTheme="minorHAnsi" w:hAnsiTheme="minorHAnsi"/>
                <w:sz w:val="22"/>
                <w:szCs w:val="22"/>
              </w:rPr>
              <w:t xml:space="preserve"> all new search requests that are not yet deleted by the user, not yet deactivated by the user, and the current date &lt;= expiry date of the search request.</w:t>
            </w:r>
          </w:p>
          <w:p w14:paraId="61BC7148"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FlipKart Search API would be called with the correct search criteria for each category. The search </w:t>
            </w:r>
            <w:r w:rsidR="007637FB" w:rsidRPr="00016A66">
              <w:rPr>
                <w:rFonts w:asciiTheme="minorHAnsi" w:hAnsiTheme="minorHAnsi"/>
                <w:sz w:val="22"/>
                <w:szCs w:val="22"/>
              </w:rPr>
              <w:t>criteria for each category are</w:t>
            </w:r>
            <w:r w:rsidRPr="00016A66">
              <w:rPr>
                <w:rFonts w:asciiTheme="minorHAnsi" w:hAnsiTheme="minorHAnsi"/>
                <w:sz w:val="22"/>
                <w:szCs w:val="22"/>
              </w:rPr>
              <w:t xml:space="preserve"> defined in this section.</w:t>
            </w:r>
          </w:p>
          <w:p w14:paraId="1552B99D"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The search attempt will be tracked in the database and the search date/time and the number of results retrieved will be tracked for each search request.</w:t>
            </w:r>
          </w:p>
          <w:p w14:paraId="21A78970"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After the search results are obtained they will be stored in the database against the requested search.</w:t>
            </w:r>
          </w:p>
          <w:p w14:paraId="33505984" w14:textId="77777777" w:rsidR="00861135" w:rsidRPr="00016A66" w:rsidRDefault="008611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Rules:</w:t>
            </w:r>
          </w:p>
          <w:p w14:paraId="2C86EFE6" w14:textId="77777777" w:rsidR="00861135" w:rsidRPr="00016A66" w:rsidRDefault="00861135" w:rsidP="00506921">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unique product id as the [</w:t>
            </w:r>
            <w:proofErr w:type="spellStart"/>
            <w:r w:rsidR="00506921" w:rsidRPr="00016A66">
              <w:rPr>
                <w:rFonts w:asciiTheme="minorHAnsi" w:hAnsiTheme="minorHAnsi"/>
                <w:sz w:val="22"/>
                <w:szCs w:val="22"/>
              </w:rPr>
              <w:t>productId</w:t>
            </w:r>
            <w:proofErr w:type="spellEnd"/>
            <w:r w:rsidRPr="00016A66">
              <w:rPr>
                <w:rFonts w:asciiTheme="minorHAnsi" w:hAnsiTheme="minorHAnsi"/>
                <w:sz w:val="22"/>
                <w:szCs w:val="22"/>
              </w:rPr>
              <w:t xml:space="preserve">] field that is returned by </w:t>
            </w:r>
            <w:r w:rsidR="00EB4A65" w:rsidRPr="00016A66">
              <w:rPr>
                <w:rFonts w:asciiTheme="minorHAnsi" w:hAnsiTheme="minorHAnsi"/>
                <w:sz w:val="22"/>
                <w:szCs w:val="22"/>
              </w:rPr>
              <w:t>FlipKart</w:t>
            </w:r>
            <w:r w:rsidRPr="00016A66">
              <w:rPr>
                <w:rFonts w:asciiTheme="minorHAnsi" w:hAnsiTheme="minorHAnsi"/>
                <w:sz w:val="22"/>
                <w:szCs w:val="22"/>
              </w:rPr>
              <w:t>.</w:t>
            </w:r>
          </w:p>
          <w:p w14:paraId="4FAE2751" w14:textId="77777777" w:rsidR="00861135" w:rsidRPr="00016A66" w:rsidRDefault="00861135" w:rsidP="007A623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If the product with this </w:t>
            </w:r>
            <w:proofErr w:type="spellStart"/>
            <w:r w:rsidR="007A623A" w:rsidRPr="00016A66">
              <w:rPr>
                <w:rFonts w:asciiTheme="minorHAnsi" w:hAnsiTheme="minorHAnsi"/>
                <w:sz w:val="22"/>
                <w:szCs w:val="22"/>
              </w:rPr>
              <w:t>productId</w:t>
            </w:r>
            <w:proofErr w:type="spellEnd"/>
            <w:r w:rsidR="007A623A" w:rsidRPr="00016A66">
              <w:rPr>
                <w:rFonts w:asciiTheme="minorHAnsi" w:hAnsiTheme="minorHAnsi"/>
                <w:sz w:val="22"/>
                <w:szCs w:val="22"/>
              </w:rPr>
              <w:t xml:space="preserve"> </w:t>
            </w:r>
            <w:r w:rsidRPr="00016A66">
              <w:rPr>
                <w:rFonts w:asciiTheme="minorHAnsi" w:hAnsiTheme="minorHAnsi"/>
                <w:sz w:val="22"/>
                <w:szCs w:val="22"/>
              </w:rPr>
              <w:t>for this search request already exists in the search results table:</w:t>
            </w:r>
          </w:p>
          <w:p w14:paraId="67272351" w14:textId="0AA2A945"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yes, update </w:t>
            </w:r>
            <w:r w:rsidR="002B25D7" w:rsidRPr="00016A66">
              <w:rPr>
                <w:rFonts w:asciiTheme="minorHAnsi" w:hAnsiTheme="minorHAnsi"/>
                <w:sz w:val="22"/>
                <w:szCs w:val="22"/>
              </w:rPr>
              <w:t>the product details (price must have got changed)</w:t>
            </w:r>
            <w:r w:rsidRPr="00016A66">
              <w:rPr>
                <w:rFonts w:asciiTheme="minorHAnsi" w:hAnsiTheme="minorHAnsi"/>
                <w:sz w:val="22"/>
                <w:szCs w:val="22"/>
              </w:rPr>
              <w:t xml:space="preserve"> and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1.</w:t>
            </w:r>
          </w:p>
          <w:p w14:paraId="7FE9EFA9" w14:textId="77777777" w:rsidR="00442BC5" w:rsidRPr="00016A66" w:rsidRDefault="00442BC5" w:rsidP="00442B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this product is a bookmarked product, then </w:t>
            </w:r>
          </w:p>
          <w:p w14:paraId="4C9C3116" w14:textId="77777777" w:rsidR="00442BC5" w:rsidRPr="00016A66" w:rsidRDefault="00442BC5" w:rsidP="00442BC5">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Update this product in </w:t>
            </w:r>
            <w:proofErr w:type="spellStart"/>
            <w:r w:rsidRPr="00016A66">
              <w:rPr>
                <w:rFonts w:asciiTheme="minorHAnsi" w:hAnsiTheme="minorHAnsi"/>
                <w:sz w:val="22"/>
                <w:szCs w:val="22"/>
              </w:rPr>
              <w:t>MySavvyDeals</w:t>
            </w:r>
            <w:proofErr w:type="spellEnd"/>
            <w:r w:rsidRPr="00016A66">
              <w:rPr>
                <w:rFonts w:asciiTheme="minorHAnsi" w:hAnsiTheme="minorHAnsi"/>
                <w:sz w:val="22"/>
                <w:szCs w:val="22"/>
              </w:rPr>
              <w:t xml:space="preserve"> collection with the new details (name, price, description, </w:t>
            </w:r>
            <w:proofErr w:type="spellStart"/>
            <w:r w:rsidRPr="00016A66">
              <w:rPr>
                <w:rFonts w:asciiTheme="minorHAnsi" w:hAnsiTheme="minorHAnsi"/>
                <w:sz w:val="22"/>
                <w:szCs w:val="22"/>
              </w:rPr>
              <w:t>productURL</w:t>
            </w:r>
            <w:proofErr w:type="spellEnd"/>
            <w:r w:rsidRPr="00016A66">
              <w:rPr>
                <w:rFonts w:asciiTheme="minorHAnsi" w:hAnsiTheme="minorHAnsi"/>
                <w:sz w:val="22"/>
                <w:szCs w:val="22"/>
              </w:rPr>
              <w:t>).</w:t>
            </w:r>
          </w:p>
          <w:p w14:paraId="1F13FB3A" w14:textId="77777777" w:rsidR="00442BC5" w:rsidRPr="00016A66" w:rsidRDefault="00442BC5" w:rsidP="00442BC5">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If the existing price (when the product was bookmarked) and the new price from the latest search are different, then update </w:t>
            </w:r>
            <w:proofErr w:type="spellStart"/>
            <w:r w:rsidRPr="00016A66">
              <w:rPr>
                <w:rFonts w:asciiTheme="minorHAnsi" w:hAnsiTheme="minorHAnsi"/>
                <w:sz w:val="22"/>
                <w:szCs w:val="22"/>
              </w:rPr>
              <w:t>MySavvyDeals.isPriceChanged</w:t>
            </w:r>
            <w:proofErr w:type="spellEnd"/>
            <w:r w:rsidRPr="00016A66">
              <w:rPr>
                <w:rFonts w:asciiTheme="minorHAnsi" w:hAnsiTheme="minorHAnsi"/>
                <w:sz w:val="22"/>
                <w:szCs w:val="22"/>
              </w:rPr>
              <w:t xml:space="preserve"> to 1.</w:t>
            </w:r>
          </w:p>
          <w:p w14:paraId="5C999891" w14:textId="77777777" w:rsidR="00442BC5" w:rsidRPr="00016A66" w:rsidRDefault="00442BC5" w:rsidP="00442BC5">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would help the separate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to send out price changed notifications for bookmarked items).</w:t>
            </w:r>
          </w:p>
          <w:p w14:paraId="6382D2E9" w14:textId="77777777" w:rsidR="00861135" w:rsidRPr="00016A66" w:rsidRDefault="00861135" w:rsidP="001F7F3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If the product with this </w:t>
            </w:r>
            <w:proofErr w:type="spellStart"/>
            <w:r w:rsidR="001F7F3A" w:rsidRPr="00016A66">
              <w:rPr>
                <w:rFonts w:asciiTheme="minorHAnsi" w:hAnsiTheme="minorHAnsi"/>
                <w:sz w:val="22"/>
                <w:szCs w:val="22"/>
              </w:rPr>
              <w:t>productId</w:t>
            </w:r>
            <w:proofErr w:type="spellEnd"/>
            <w:r w:rsidR="006F5FAE" w:rsidRPr="00016A66">
              <w:rPr>
                <w:rFonts w:asciiTheme="minorHAnsi" w:hAnsiTheme="minorHAnsi"/>
                <w:sz w:val="22"/>
                <w:szCs w:val="22"/>
              </w:rPr>
              <w:t xml:space="preserve"> </w:t>
            </w:r>
            <w:r w:rsidRPr="00016A66">
              <w:rPr>
                <w:rFonts w:asciiTheme="minorHAnsi" w:hAnsiTheme="minorHAnsi"/>
                <w:sz w:val="22"/>
                <w:szCs w:val="22"/>
              </w:rPr>
              <w:t>for this search request DOES NOT exist in the search results table:</w:t>
            </w:r>
          </w:p>
          <w:p w14:paraId="2CE2117B"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This is a new product. </w:t>
            </w:r>
          </w:p>
          <w:p w14:paraId="77C5778B"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Insert the new product found with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1</w:t>
            </w:r>
          </w:p>
          <w:p w14:paraId="6D8803DB" w14:textId="77777777" w:rsidR="00861135" w:rsidRPr="00016A66" w:rsidRDefault="00861135" w:rsidP="00F02B2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For all other existing </w:t>
            </w:r>
            <w:proofErr w:type="spellStart"/>
            <w:r w:rsidR="00F02B2D" w:rsidRPr="00016A66">
              <w:rPr>
                <w:rFonts w:asciiTheme="minorHAnsi" w:hAnsiTheme="minorHAnsi"/>
                <w:sz w:val="22"/>
                <w:szCs w:val="22"/>
              </w:rPr>
              <w:t>productIds</w:t>
            </w:r>
            <w:proofErr w:type="spellEnd"/>
            <w:r w:rsidR="00F02B2D" w:rsidRPr="00016A66">
              <w:rPr>
                <w:rFonts w:asciiTheme="minorHAnsi" w:hAnsiTheme="minorHAnsi"/>
                <w:sz w:val="22"/>
                <w:szCs w:val="22"/>
              </w:rPr>
              <w:t xml:space="preserve"> </w:t>
            </w:r>
            <w:r w:rsidRPr="00016A66">
              <w:rPr>
                <w:rFonts w:asciiTheme="minorHAnsi" w:hAnsiTheme="minorHAnsi"/>
                <w:sz w:val="22"/>
                <w:szCs w:val="22"/>
              </w:rPr>
              <w:t>for this same search request:</w:t>
            </w:r>
          </w:p>
          <w:p w14:paraId="1608EC36"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Check if </w:t>
            </w:r>
            <w:proofErr w:type="spellStart"/>
            <w:r w:rsidRPr="00016A66">
              <w:rPr>
                <w:rFonts w:asciiTheme="minorHAnsi" w:hAnsiTheme="minorHAnsi"/>
                <w:sz w:val="22"/>
                <w:szCs w:val="22"/>
              </w:rPr>
              <w:t>IsBookmarked</w:t>
            </w:r>
            <w:proofErr w:type="spellEnd"/>
            <w:r w:rsidRPr="00016A66">
              <w:rPr>
                <w:rFonts w:asciiTheme="minorHAnsi" w:hAnsiTheme="minorHAnsi"/>
                <w:sz w:val="22"/>
                <w:szCs w:val="22"/>
              </w:rPr>
              <w:t xml:space="preserve"> = 1</w:t>
            </w:r>
          </w:p>
          <w:p w14:paraId="6F5A8CA3" w14:textId="77777777" w:rsidR="00861135" w:rsidRPr="00016A66" w:rsidRDefault="00861135"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was bookmarked by the user so it should not be deleted but update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0.</w:t>
            </w:r>
          </w:p>
          <w:p w14:paraId="7FD22BD1" w14:textId="77777777" w:rsidR="00861135" w:rsidRPr="00016A66" w:rsidRDefault="00861135"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Else if </w:t>
            </w:r>
            <w:proofErr w:type="spellStart"/>
            <w:r w:rsidRPr="00016A66">
              <w:rPr>
                <w:rFonts w:asciiTheme="minorHAnsi" w:hAnsiTheme="minorHAnsi"/>
                <w:sz w:val="22"/>
                <w:szCs w:val="22"/>
              </w:rPr>
              <w:t>IsBookmarked</w:t>
            </w:r>
            <w:proofErr w:type="spellEnd"/>
            <w:r w:rsidRPr="00016A66">
              <w:rPr>
                <w:rFonts w:asciiTheme="minorHAnsi" w:hAnsiTheme="minorHAnsi"/>
                <w:sz w:val="22"/>
                <w:szCs w:val="22"/>
              </w:rPr>
              <w:t xml:space="preserve"> = 0</w:t>
            </w:r>
          </w:p>
          <w:p w14:paraId="3CE7F2A1" w14:textId="77777777" w:rsidR="00861135" w:rsidRPr="00016A66" w:rsidRDefault="00861135"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This was not bookmarked by the user so this should be deleted.</w:t>
            </w:r>
          </w:p>
        </w:tc>
      </w:tr>
      <w:tr w:rsidR="00C47B63" w:rsidRPr="00016A66" w14:paraId="1BF1C76A"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86279" w14:textId="77777777" w:rsidR="00C47B63" w:rsidRPr="00016A66" w:rsidRDefault="0070721F" w:rsidP="00484DC5">
            <w:pPr>
              <w:rPr>
                <w:rFonts w:asciiTheme="minorHAnsi" w:hAnsiTheme="minorHAnsi"/>
                <w:sz w:val="22"/>
                <w:szCs w:val="22"/>
              </w:rPr>
            </w:pPr>
            <w:r w:rsidRPr="00016A66">
              <w:rPr>
                <w:rFonts w:asciiTheme="minorHAnsi" w:hAnsiTheme="minorHAnsi"/>
                <w:sz w:val="22"/>
                <w:szCs w:val="22"/>
              </w:rPr>
              <w:lastRenderedPageBreak/>
              <w:t>FlipKart</w:t>
            </w:r>
            <w:r w:rsidR="00C47B63" w:rsidRPr="00016A66">
              <w:rPr>
                <w:rFonts w:asciiTheme="minorHAnsi" w:hAnsiTheme="minorHAnsi"/>
                <w:sz w:val="22"/>
                <w:szCs w:val="22"/>
              </w:rPr>
              <w:t xml:space="preserve"> API for beauty – search criteria.</w:t>
            </w:r>
          </w:p>
        </w:tc>
        <w:tc>
          <w:tcPr>
            <w:tcW w:w="10638" w:type="dxa"/>
            <w:tcBorders>
              <w:top w:val="single" w:sz="4" w:space="0" w:color="auto"/>
              <w:left w:val="single" w:sz="4" w:space="0" w:color="auto"/>
              <w:bottom w:val="single" w:sz="4" w:space="0" w:color="auto"/>
              <w:right w:val="single" w:sz="4" w:space="0" w:color="auto"/>
            </w:tcBorders>
          </w:tcPr>
          <w:p w14:paraId="35866731"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Search criteria to be passed to FlipKart Search API</w:t>
            </w:r>
          </w:p>
          <w:p w14:paraId="44076FF6" w14:textId="1760A2DC" w:rsidR="00626D12" w:rsidRPr="00016A66" w:rsidRDefault="00626D12"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If the API call does not find the most relevant products as per the search criteria provided by us, in most cases, </w:t>
            </w:r>
            <w:r w:rsidR="008A5444" w:rsidRPr="00016A66">
              <w:rPr>
                <w:rFonts w:asciiTheme="minorHAnsi" w:hAnsiTheme="minorHAnsi"/>
                <w:sz w:val="22"/>
                <w:szCs w:val="22"/>
              </w:rPr>
              <w:t>FlipKart</w:t>
            </w:r>
            <w:r w:rsidRPr="00016A66">
              <w:rPr>
                <w:rFonts w:asciiTheme="minorHAnsi" w:hAnsiTheme="minorHAnsi"/>
                <w:sz w:val="22"/>
                <w:szCs w:val="22"/>
              </w:rPr>
              <w:t xml:space="preserve"> automatically returns related brand results</w:t>
            </w:r>
          </w:p>
          <w:tbl>
            <w:tblPr>
              <w:tblStyle w:val="TableGrid"/>
              <w:tblW w:w="0" w:type="auto"/>
              <w:tblInd w:w="607" w:type="dxa"/>
              <w:tblLayout w:type="fixed"/>
              <w:tblLook w:val="04A0" w:firstRow="1" w:lastRow="0" w:firstColumn="1" w:lastColumn="0" w:noHBand="0" w:noVBand="1"/>
            </w:tblPr>
            <w:tblGrid>
              <w:gridCol w:w="3654"/>
              <w:gridCol w:w="5812"/>
            </w:tblGrid>
            <w:tr w:rsidR="00C47B63" w:rsidRPr="00016A66" w14:paraId="0A8EAA78"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0031953A" w14:textId="77777777" w:rsidR="00C47B63" w:rsidRPr="00016A66" w:rsidRDefault="00C47B63"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9367E0F" w14:textId="77777777" w:rsidR="00C47B63" w:rsidRPr="00016A66" w:rsidRDefault="00EC2837" w:rsidP="00484DC5">
                  <w:pPr>
                    <w:rPr>
                      <w:rFonts w:asciiTheme="minorHAnsi" w:hAnsiTheme="minorHAnsi"/>
                      <w:b/>
                      <w:sz w:val="22"/>
                      <w:szCs w:val="22"/>
                    </w:rPr>
                  </w:pPr>
                  <w:r w:rsidRPr="00016A66">
                    <w:rPr>
                      <w:rFonts w:asciiTheme="minorHAnsi" w:hAnsiTheme="minorHAnsi"/>
                      <w:b/>
                      <w:sz w:val="22"/>
                    </w:rPr>
                    <w:t xml:space="preserve">FlipKart </w:t>
                  </w:r>
                  <w:r w:rsidR="00C47B63" w:rsidRPr="00016A66">
                    <w:rPr>
                      <w:rFonts w:asciiTheme="minorHAnsi" w:hAnsiTheme="minorHAnsi"/>
                      <w:b/>
                      <w:sz w:val="22"/>
                    </w:rPr>
                    <w:t>Searchable Field</w:t>
                  </w:r>
                  <w:r w:rsidRPr="00016A66">
                    <w:rPr>
                      <w:rFonts w:asciiTheme="minorHAnsi" w:hAnsiTheme="minorHAnsi"/>
                      <w:b/>
                      <w:sz w:val="22"/>
                    </w:rPr>
                    <w:t xml:space="preserve"> = query</w:t>
                  </w:r>
                </w:p>
              </w:tc>
            </w:tr>
            <w:tr w:rsidR="00C47B63" w:rsidRPr="00016A66" w14:paraId="3D4526E0" w14:textId="77777777" w:rsidTr="00484DC5">
              <w:tc>
                <w:tcPr>
                  <w:tcW w:w="3654" w:type="dxa"/>
                  <w:tcBorders>
                    <w:top w:val="single" w:sz="4" w:space="0" w:color="auto"/>
                    <w:left w:val="single" w:sz="4" w:space="0" w:color="auto"/>
                    <w:bottom w:val="single" w:sz="4" w:space="0" w:color="auto"/>
                    <w:right w:val="single" w:sz="4" w:space="0" w:color="auto"/>
                  </w:tcBorders>
                </w:tcPr>
                <w:p w14:paraId="1E2E751C" w14:textId="77777777" w:rsidR="00C47B63" w:rsidRPr="00016A66" w:rsidRDefault="00C47B63"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774F6E3E" w14:textId="77777777" w:rsidR="00C47B63" w:rsidRPr="00016A66" w:rsidRDefault="00111F86" w:rsidP="00484DC5">
                  <w:pPr>
                    <w:rPr>
                      <w:rFonts w:asciiTheme="minorHAnsi" w:hAnsiTheme="minorHAnsi"/>
                      <w:sz w:val="22"/>
                    </w:rPr>
                  </w:pPr>
                  <w:r w:rsidRPr="00016A66">
                    <w:rPr>
                      <w:rFonts w:asciiTheme="minorHAnsi" w:hAnsiTheme="minorHAnsi"/>
                      <w:sz w:val="22"/>
                    </w:rPr>
                    <w:t>Don’t need to pass</w:t>
                  </w:r>
                  <w:r w:rsidR="0071784F" w:rsidRPr="00016A66">
                    <w:rPr>
                      <w:rFonts w:asciiTheme="minorHAnsi" w:hAnsiTheme="minorHAnsi"/>
                      <w:sz w:val="22"/>
                    </w:rPr>
                    <w:t xml:space="preserve">. </w:t>
                  </w:r>
                </w:p>
              </w:tc>
            </w:tr>
            <w:tr w:rsidR="00011C88" w:rsidRPr="00016A66" w14:paraId="523C5964" w14:textId="77777777" w:rsidTr="00664BD1">
              <w:tc>
                <w:tcPr>
                  <w:tcW w:w="3654" w:type="dxa"/>
                  <w:tcBorders>
                    <w:top w:val="single" w:sz="4" w:space="0" w:color="auto"/>
                    <w:left w:val="single" w:sz="4" w:space="0" w:color="auto"/>
                    <w:bottom w:val="single" w:sz="4" w:space="0" w:color="auto"/>
                    <w:right w:val="single" w:sz="4" w:space="0" w:color="auto"/>
                  </w:tcBorders>
                  <w:hideMark/>
                </w:tcPr>
                <w:p w14:paraId="0186A54D" w14:textId="77777777" w:rsidR="00011C88" w:rsidRPr="00016A66" w:rsidRDefault="00011C88" w:rsidP="00BC74DE">
                  <w:pPr>
                    <w:rPr>
                      <w:rFonts w:asciiTheme="minorHAnsi" w:hAnsiTheme="minorHAnsi"/>
                      <w:sz w:val="22"/>
                    </w:rPr>
                  </w:pPr>
                  <w:r w:rsidRPr="00016A66">
                    <w:rPr>
                      <w:rFonts w:asciiTheme="minorHAnsi" w:hAnsiTheme="minorHAnsi"/>
                      <w:sz w:val="22"/>
                    </w:rPr>
                    <w:t>Brand Name</w:t>
                  </w:r>
                </w:p>
                <w:p w14:paraId="25801D97" w14:textId="77777777" w:rsidR="00011C88" w:rsidRPr="00016A66" w:rsidRDefault="00011C88" w:rsidP="00011C88">
                  <w:pPr>
                    <w:rPr>
                      <w:rFonts w:asciiTheme="minorHAnsi" w:hAnsiTheme="minorHAnsi"/>
                      <w:sz w:val="22"/>
                    </w:rPr>
                  </w:pPr>
                  <w:r w:rsidRPr="00016A66">
                    <w:rPr>
                      <w:rFonts w:asciiTheme="minorHAnsi" w:hAnsiTheme="minorHAnsi"/>
                      <w:sz w:val="22"/>
                    </w:rPr>
                    <w:t>If multiple brands are selected, we will need to make multiple calls – one for each brand to get the results.</w:t>
                  </w:r>
                </w:p>
                <w:p w14:paraId="6C72639F" w14:textId="3EFC008D" w:rsidR="00011C88" w:rsidRPr="00016A66" w:rsidRDefault="00011C88" w:rsidP="00011C88">
                  <w:pPr>
                    <w:rPr>
                      <w:rFonts w:asciiTheme="minorHAnsi" w:hAnsiTheme="minorHAnsi"/>
                      <w:sz w:val="22"/>
                      <w:szCs w:val="22"/>
                    </w:rPr>
                  </w:pPr>
                  <w:r w:rsidRPr="00016A66">
                    <w:rPr>
                      <w:rFonts w:asciiTheme="minorHAnsi" w:hAnsiTheme="minorHAnsi"/>
                      <w:sz w:val="22"/>
                    </w:rPr>
                    <w:lastRenderedPageBreak/>
                    <w:t>Output parameter: [</w:t>
                  </w:r>
                  <w:proofErr w:type="spellStart"/>
                  <w:r w:rsidRPr="00016A66">
                    <w:rPr>
                      <w:rFonts w:asciiTheme="minorHAnsi" w:hAnsiTheme="minorHAnsi"/>
                      <w:sz w:val="22"/>
                    </w:rPr>
                    <w:t>productBrand</w:t>
                  </w:r>
                  <w:proofErr w:type="spellEnd"/>
                  <w:r w:rsidRPr="00016A66">
                    <w:rPr>
                      <w:rFonts w:asciiTheme="minorHAnsi" w:hAnsiTheme="minorHAnsi"/>
                      <w:sz w:val="22"/>
                    </w:rPr>
                    <w:t>]</w:t>
                  </w:r>
                </w:p>
              </w:tc>
              <w:tc>
                <w:tcPr>
                  <w:tcW w:w="5812" w:type="dxa"/>
                  <w:vMerge w:val="restart"/>
                  <w:tcBorders>
                    <w:top w:val="single" w:sz="4" w:space="0" w:color="auto"/>
                    <w:left w:val="single" w:sz="4" w:space="0" w:color="auto"/>
                    <w:right w:val="single" w:sz="4" w:space="0" w:color="auto"/>
                  </w:tcBorders>
                  <w:hideMark/>
                </w:tcPr>
                <w:p w14:paraId="4790C4B3" w14:textId="3E2CBFE8" w:rsidR="007670AF" w:rsidRPr="00016A66" w:rsidRDefault="007670AF" w:rsidP="00011C88">
                  <w:pPr>
                    <w:rPr>
                      <w:rFonts w:asciiTheme="minorHAnsi" w:hAnsiTheme="minorHAnsi"/>
                      <w:sz w:val="22"/>
                    </w:rPr>
                  </w:pPr>
                  <w:r w:rsidRPr="00016A66">
                    <w:rPr>
                      <w:rFonts w:asciiTheme="minorHAnsi" w:hAnsiTheme="minorHAnsi"/>
                      <w:sz w:val="22"/>
                    </w:rPr>
                    <w:lastRenderedPageBreak/>
                    <w:t>Query = brand name + keyword + color</w:t>
                  </w:r>
                </w:p>
                <w:p w14:paraId="7B64A8F1" w14:textId="09078BB0" w:rsidR="00011C88" w:rsidRPr="00016A66" w:rsidRDefault="00011C88" w:rsidP="00011C88">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5FB23231" w14:textId="2DE99D5B" w:rsidR="00011C88" w:rsidRPr="00016A66" w:rsidRDefault="00011C88" w:rsidP="00011C88">
                  <w:pPr>
                    <w:rPr>
                      <w:rFonts w:asciiTheme="minorHAnsi" w:hAnsiTheme="minorHAnsi"/>
                      <w:sz w:val="22"/>
                    </w:rPr>
                  </w:pPr>
                </w:p>
              </w:tc>
            </w:tr>
            <w:tr w:rsidR="00011C88" w:rsidRPr="00016A66" w14:paraId="1F1B8D10" w14:textId="77777777" w:rsidTr="00664BD1">
              <w:tc>
                <w:tcPr>
                  <w:tcW w:w="3654" w:type="dxa"/>
                  <w:tcBorders>
                    <w:top w:val="single" w:sz="4" w:space="0" w:color="auto"/>
                    <w:left w:val="single" w:sz="4" w:space="0" w:color="auto"/>
                    <w:bottom w:val="single" w:sz="4" w:space="0" w:color="auto"/>
                    <w:right w:val="single" w:sz="4" w:space="0" w:color="auto"/>
                  </w:tcBorders>
                  <w:hideMark/>
                </w:tcPr>
                <w:p w14:paraId="20F13E03" w14:textId="77777777" w:rsidR="00011C88" w:rsidRPr="00016A66" w:rsidRDefault="00011C88" w:rsidP="00484DC5">
                  <w:pPr>
                    <w:rPr>
                      <w:rFonts w:asciiTheme="minorHAnsi" w:hAnsiTheme="minorHAnsi"/>
                      <w:sz w:val="22"/>
                      <w:szCs w:val="22"/>
                    </w:rPr>
                  </w:pPr>
                  <w:r w:rsidRPr="00016A66">
                    <w:rPr>
                      <w:rFonts w:asciiTheme="minorHAnsi" w:hAnsiTheme="minorHAnsi"/>
                      <w:sz w:val="22"/>
                    </w:rPr>
                    <w:lastRenderedPageBreak/>
                    <w:t>Keyword</w:t>
                  </w:r>
                </w:p>
              </w:tc>
              <w:tc>
                <w:tcPr>
                  <w:tcW w:w="5812" w:type="dxa"/>
                  <w:vMerge/>
                  <w:tcBorders>
                    <w:left w:val="single" w:sz="4" w:space="0" w:color="auto"/>
                    <w:right w:val="single" w:sz="4" w:space="0" w:color="auto"/>
                  </w:tcBorders>
                  <w:hideMark/>
                </w:tcPr>
                <w:p w14:paraId="61E4BC60" w14:textId="6517238C" w:rsidR="00011C88" w:rsidRPr="00016A66" w:rsidRDefault="00011C88" w:rsidP="009A1329">
                  <w:pPr>
                    <w:rPr>
                      <w:rFonts w:asciiTheme="minorHAnsi" w:hAnsiTheme="minorHAnsi"/>
                      <w:sz w:val="22"/>
                    </w:rPr>
                  </w:pPr>
                </w:p>
              </w:tc>
            </w:tr>
            <w:tr w:rsidR="00011C88" w:rsidRPr="00016A66" w14:paraId="5E0D9DB1" w14:textId="77777777" w:rsidTr="00F11DA1">
              <w:tc>
                <w:tcPr>
                  <w:tcW w:w="3654" w:type="dxa"/>
                  <w:tcBorders>
                    <w:top w:val="single" w:sz="4" w:space="0" w:color="auto"/>
                    <w:left w:val="single" w:sz="4" w:space="0" w:color="auto"/>
                    <w:bottom w:val="single" w:sz="4" w:space="0" w:color="auto"/>
                    <w:right w:val="single" w:sz="4" w:space="0" w:color="auto"/>
                  </w:tcBorders>
                  <w:hideMark/>
                </w:tcPr>
                <w:p w14:paraId="524B8B84" w14:textId="77777777" w:rsidR="00011C88" w:rsidRPr="00016A66" w:rsidRDefault="00011C88" w:rsidP="00484DC5">
                  <w:pPr>
                    <w:rPr>
                      <w:rFonts w:asciiTheme="minorHAnsi" w:hAnsiTheme="minorHAnsi"/>
                      <w:sz w:val="22"/>
                    </w:rPr>
                  </w:pPr>
                  <w:r w:rsidRPr="00016A66">
                    <w:rPr>
                      <w:rFonts w:asciiTheme="minorHAnsi" w:hAnsiTheme="minorHAnsi"/>
                      <w:sz w:val="22"/>
                    </w:rPr>
                    <w:t>Color</w:t>
                  </w:r>
                </w:p>
                <w:p w14:paraId="63070D4E" w14:textId="37341C39" w:rsidR="00011C88" w:rsidRPr="00016A66" w:rsidRDefault="00011C88"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hideMark/>
                </w:tcPr>
                <w:p w14:paraId="44CBEB45" w14:textId="564C9060" w:rsidR="00011C88" w:rsidRPr="00016A66" w:rsidRDefault="00011C88" w:rsidP="001C7203">
                  <w:pPr>
                    <w:rPr>
                      <w:rFonts w:asciiTheme="minorHAnsi" w:hAnsiTheme="minorHAnsi"/>
                      <w:sz w:val="22"/>
                    </w:rPr>
                  </w:pPr>
                </w:p>
              </w:tc>
            </w:tr>
            <w:tr w:rsidR="00F94FA3" w:rsidRPr="00016A66" w14:paraId="3322506F"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FB9DD4A" w14:textId="77777777" w:rsidR="00F94FA3" w:rsidRPr="00016A66" w:rsidRDefault="00F94FA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286B3022" w14:textId="77777777" w:rsidR="00F94FA3" w:rsidRPr="00016A66" w:rsidRDefault="00F94FA3"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C47B63" w:rsidRPr="00016A66" w14:paraId="5F4C2E80" w14:textId="77777777" w:rsidTr="00484DC5">
              <w:tc>
                <w:tcPr>
                  <w:tcW w:w="3654" w:type="dxa"/>
                  <w:tcBorders>
                    <w:top w:val="single" w:sz="4" w:space="0" w:color="auto"/>
                    <w:left w:val="single" w:sz="4" w:space="0" w:color="auto"/>
                    <w:bottom w:val="single" w:sz="4" w:space="0" w:color="auto"/>
                    <w:right w:val="single" w:sz="4" w:space="0" w:color="auto"/>
                  </w:tcBorders>
                </w:tcPr>
                <w:p w14:paraId="4674821F" w14:textId="77777777" w:rsidR="00C47B63" w:rsidRPr="00016A66" w:rsidRDefault="00C47B63"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EB0CA41" w14:textId="77777777" w:rsidR="00C47B63" w:rsidRPr="00016A66" w:rsidRDefault="00F94FA3" w:rsidP="00484DC5">
                  <w:pPr>
                    <w:rPr>
                      <w:rFonts w:asciiTheme="minorHAnsi" w:hAnsiTheme="minorHAnsi"/>
                      <w:sz w:val="22"/>
                    </w:rPr>
                  </w:pPr>
                  <w:r w:rsidRPr="00016A66">
                    <w:rPr>
                      <w:rFonts w:asciiTheme="minorHAnsi" w:hAnsiTheme="minorHAnsi"/>
                      <w:sz w:val="22"/>
                    </w:rPr>
                    <w:t>[</w:t>
                  </w:r>
                  <w:proofErr w:type="spellStart"/>
                  <w:r w:rsidRPr="00016A66">
                    <w:rPr>
                      <w:rFonts w:asciiTheme="minorHAnsi" w:hAnsiTheme="minorHAnsi"/>
                      <w:sz w:val="22"/>
                    </w:rPr>
                    <w:t>inStock</w:t>
                  </w:r>
                  <w:proofErr w:type="spellEnd"/>
                  <w:r w:rsidRPr="00016A66">
                    <w:rPr>
                      <w:rFonts w:asciiTheme="minorHAnsi" w:hAnsiTheme="minorHAnsi"/>
                      <w:sz w:val="22"/>
                    </w:rPr>
                    <w:t>] =&gt; 1</w:t>
                  </w:r>
                </w:p>
              </w:tc>
            </w:tr>
          </w:tbl>
          <w:p w14:paraId="08A0CD54" w14:textId="77777777" w:rsidR="00C47B63" w:rsidRPr="00016A66" w:rsidRDefault="00C47B63" w:rsidP="00C47B63">
            <w:pPr>
              <w:pStyle w:val="ListParagraph"/>
              <w:ind w:left="432" w:hanging="360"/>
              <w:rPr>
                <w:rFonts w:asciiTheme="minorHAnsi" w:hAnsiTheme="minorHAnsi"/>
                <w:sz w:val="22"/>
                <w:szCs w:val="22"/>
              </w:rPr>
            </w:pPr>
          </w:p>
        </w:tc>
      </w:tr>
      <w:tr w:rsidR="00C47B63" w:rsidRPr="00016A66" w14:paraId="615873FF"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7BF451" w14:textId="77777777" w:rsidR="00C47B63" w:rsidRPr="00016A66" w:rsidRDefault="00EC2837" w:rsidP="00484DC5">
            <w:pPr>
              <w:rPr>
                <w:rFonts w:asciiTheme="minorHAnsi" w:hAnsiTheme="minorHAnsi"/>
                <w:sz w:val="22"/>
                <w:szCs w:val="22"/>
              </w:rPr>
            </w:pPr>
            <w:r w:rsidRPr="00016A66">
              <w:rPr>
                <w:rFonts w:asciiTheme="minorHAnsi" w:hAnsiTheme="minorHAnsi"/>
                <w:sz w:val="22"/>
                <w:szCs w:val="22"/>
              </w:rPr>
              <w:lastRenderedPageBreak/>
              <w:t xml:space="preserve">FlipKart </w:t>
            </w:r>
            <w:r w:rsidR="00C47B63" w:rsidRPr="00016A66">
              <w:rPr>
                <w:rFonts w:asciiTheme="minorHAnsi" w:hAnsiTheme="minorHAnsi"/>
                <w:sz w:val="22"/>
                <w:szCs w:val="22"/>
              </w:rPr>
              <w:t>API for bags – search criteria.</w:t>
            </w:r>
          </w:p>
        </w:tc>
        <w:tc>
          <w:tcPr>
            <w:tcW w:w="10638" w:type="dxa"/>
            <w:tcBorders>
              <w:top w:val="single" w:sz="4" w:space="0" w:color="auto"/>
              <w:left w:val="single" w:sz="4" w:space="0" w:color="auto"/>
              <w:bottom w:val="single" w:sz="4" w:space="0" w:color="auto"/>
              <w:right w:val="single" w:sz="4" w:space="0" w:color="auto"/>
            </w:tcBorders>
          </w:tcPr>
          <w:p w14:paraId="1F5893DB"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EC2837" w:rsidRPr="00016A66">
              <w:rPr>
                <w:rFonts w:asciiTheme="minorHAnsi" w:hAnsiTheme="minorHAnsi"/>
                <w:sz w:val="22"/>
                <w:szCs w:val="22"/>
              </w:rPr>
              <w:t xml:space="preserve">FlipKart </w:t>
            </w:r>
            <w:r w:rsidRPr="00016A66">
              <w:rPr>
                <w:rFonts w:asciiTheme="minorHAnsi" w:hAnsiTheme="minorHAnsi"/>
                <w:sz w:val="22"/>
                <w:szCs w:val="22"/>
              </w:rPr>
              <w:t>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016A66" w14:paraId="7D956DA1"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242CF687"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6BFA54D5"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FlipKart Searchable Field = query</w:t>
                  </w:r>
                </w:p>
              </w:tc>
            </w:tr>
            <w:tr w:rsidR="00F530A9" w:rsidRPr="00016A66" w14:paraId="159CF601" w14:textId="77777777" w:rsidTr="00484DC5">
              <w:tc>
                <w:tcPr>
                  <w:tcW w:w="3654" w:type="dxa"/>
                  <w:tcBorders>
                    <w:top w:val="single" w:sz="4" w:space="0" w:color="auto"/>
                    <w:left w:val="single" w:sz="4" w:space="0" w:color="auto"/>
                    <w:bottom w:val="single" w:sz="4" w:space="0" w:color="auto"/>
                    <w:right w:val="single" w:sz="4" w:space="0" w:color="auto"/>
                  </w:tcBorders>
                </w:tcPr>
                <w:p w14:paraId="689BBC3C" w14:textId="77777777" w:rsidR="00F530A9" w:rsidRPr="00016A66" w:rsidRDefault="00F530A9"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99148A7" w14:textId="77777777" w:rsidR="00F530A9" w:rsidRPr="00016A66" w:rsidRDefault="00F530A9" w:rsidP="00484DC5">
                  <w:pPr>
                    <w:rPr>
                      <w:rFonts w:asciiTheme="minorHAnsi" w:hAnsiTheme="minorHAnsi"/>
                      <w:sz w:val="22"/>
                    </w:rPr>
                  </w:pPr>
                  <w:r w:rsidRPr="00016A66">
                    <w:rPr>
                      <w:rFonts w:asciiTheme="minorHAnsi" w:hAnsiTheme="minorHAnsi"/>
                      <w:sz w:val="22"/>
                    </w:rPr>
                    <w:t>Don’t need to pass</w:t>
                  </w:r>
                </w:p>
              </w:tc>
            </w:tr>
            <w:tr w:rsidR="0059030C" w:rsidRPr="00016A66" w14:paraId="5D68940E"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419634D8" w14:textId="77777777" w:rsidR="0059030C" w:rsidRPr="00016A66" w:rsidRDefault="0059030C"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010AB62F" w14:textId="10DEC36C" w:rsidR="0059030C" w:rsidRPr="00016A66" w:rsidRDefault="0059030C" w:rsidP="00BC74DE">
                  <w:pPr>
                    <w:rPr>
                      <w:rFonts w:asciiTheme="minorHAnsi" w:hAnsiTheme="minorHAnsi"/>
                      <w:sz w:val="22"/>
                    </w:rPr>
                  </w:pPr>
                  <w:r w:rsidRPr="00016A66">
                    <w:rPr>
                      <w:rFonts w:asciiTheme="minorHAnsi" w:hAnsiTheme="minorHAnsi"/>
                      <w:sz w:val="22"/>
                    </w:rPr>
                    <w:t>Query = brand name + type + keyword + color</w:t>
                  </w:r>
                </w:p>
                <w:p w14:paraId="12FBD164" w14:textId="77777777" w:rsidR="0059030C" w:rsidRPr="00016A66" w:rsidRDefault="0059030C" w:rsidP="00BC74DE">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3A7609F3" w14:textId="5A2A0F6B" w:rsidR="0059030C" w:rsidRPr="00016A66" w:rsidRDefault="0059030C" w:rsidP="00484DC5">
                  <w:pPr>
                    <w:rPr>
                      <w:rFonts w:asciiTheme="minorHAnsi" w:hAnsiTheme="minorHAnsi"/>
                      <w:sz w:val="22"/>
                    </w:rPr>
                  </w:pPr>
                </w:p>
              </w:tc>
            </w:tr>
            <w:tr w:rsidR="0059030C" w:rsidRPr="00016A66" w14:paraId="5EE95DA9" w14:textId="77777777" w:rsidTr="002D483F">
              <w:tc>
                <w:tcPr>
                  <w:tcW w:w="3654" w:type="dxa"/>
                  <w:tcBorders>
                    <w:top w:val="single" w:sz="4" w:space="0" w:color="auto"/>
                    <w:left w:val="single" w:sz="4" w:space="0" w:color="auto"/>
                    <w:bottom w:val="single" w:sz="4" w:space="0" w:color="auto"/>
                    <w:right w:val="single" w:sz="4" w:space="0" w:color="auto"/>
                  </w:tcBorders>
                </w:tcPr>
                <w:p w14:paraId="669C0266" w14:textId="77777777" w:rsidR="0059030C" w:rsidRPr="00016A66" w:rsidRDefault="0059030C" w:rsidP="00BC74DE">
                  <w:pPr>
                    <w:rPr>
                      <w:rFonts w:asciiTheme="minorHAnsi" w:hAnsiTheme="minorHAnsi"/>
                      <w:sz w:val="22"/>
                      <w:szCs w:val="22"/>
                    </w:rPr>
                  </w:pPr>
                  <w:r w:rsidRPr="00016A66">
                    <w:rPr>
                      <w:rFonts w:asciiTheme="minorHAnsi" w:hAnsiTheme="minorHAnsi"/>
                      <w:sz w:val="22"/>
                      <w:szCs w:val="22"/>
                    </w:rPr>
                    <w:t>Type</w:t>
                  </w:r>
                </w:p>
              </w:tc>
              <w:tc>
                <w:tcPr>
                  <w:tcW w:w="5812" w:type="dxa"/>
                  <w:vMerge/>
                  <w:tcBorders>
                    <w:left w:val="single" w:sz="4" w:space="0" w:color="auto"/>
                    <w:right w:val="single" w:sz="4" w:space="0" w:color="auto"/>
                  </w:tcBorders>
                </w:tcPr>
                <w:p w14:paraId="0A14E6DD" w14:textId="1A9E65BF" w:rsidR="0059030C" w:rsidRPr="00016A66" w:rsidRDefault="0059030C" w:rsidP="00BC74DE">
                  <w:pPr>
                    <w:rPr>
                      <w:rFonts w:asciiTheme="minorHAnsi" w:hAnsiTheme="minorHAnsi"/>
                      <w:sz w:val="22"/>
                    </w:rPr>
                  </w:pPr>
                </w:p>
              </w:tc>
            </w:tr>
            <w:tr w:rsidR="0059030C" w:rsidRPr="00016A66" w14:paraId="68B148E5"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72ED5C06" w14:textId="77777777" w:rsidR="0059030C" w:rsidRPr="00016A66" w:rsidRDefault="0059030C" w:rsidP="00BC74DE">
                  <w:pPr>
                    <w:rPr>
                      <w:rFonts w:asciiTheme="minorHAnsi" w:hAnsiTheme="minorHAnsi"/>
                      <w:sz w:val="22"/>
                    </w:rPr>
                  </w:pPr>
                  <w:r w:rsidRPr="00016A66">
                    <w:rPr>
                      <w:rFonts w:asciiTheme="minorHAnsi" w:hAnsiTheme="minorHAnsi"/>
                      <w:sz w:val="22"/>
                    </w:rPr>
                    <w:t>Brand Name</w:t>
                  </w:r>
                </w:p>
                <w:p w14:paraId="16F03E4E" w14:textId="77777777" w:rsidR="0059030C" w:rsidRPr="00016A66" w:rsidRDefault="0059030C" w:rsidP="00BC74DE">
                  <w:pPr>
                    <w:rPr>
                      <w:rFonts w:asciiTheme="minorHAnsi" w:hAnsiTheme="minorHAnsi"/>
                      <w:sz w:val="22"/>
                    </w:rPr>
                  </w:pPr>
                  <w:r w:rsidRPr="00016A66">
                    <w:rPr>
                      <w:rFonts w:asciiTheme="minorHAnsi" w:hAnsiTheme="minorHAnsi"/>
                      <w:sz w:val="22"/>
                    </w:rPr>
                    <w:t>If multiple brands are selected, we will need to make multiple calls – one for each brand to get the results.</w:t>
                  </w:r>
                </w:p>
                <w:p w14:paraId="12E35EC7" w14:textId="1992EE03" w:rsidR="0059030C" w:rsidRPr="00016A66" w:rsidRDefault="0059030C" w:rsidP="00484DC5">
                  <w:pPr>
                    <w:rPr>
                      <w:rFonts w:asciiTheme="minorHAnsi" w:hAnsiTheme="minorHAnsi"/>
                      <w:sz w:val="22"/>
                      <w:szCs w:val="22"/>
                    </w:rPr>
                  </w:pPr>
                  <w:r w:rsidRPr="00016A66">
                    <w:rPr>
                      <w:rFonts w:asciiTheme="minorHAnsi" w:hAnsiTheme="minorHAnsi"/>
                      <w:sz w:val="22"/>
                    </w:rPr>
                    <w:t>Output parameter: [</w:t>
                  </w:r>
                  <w:proofErr w:type="spellStart"/>
                  <w:r w:rsidRPr="00016A66">
                    <w:rPr>
                      <w:rFonts w:asciiTheme="minorHAnsi" w:hAnsiTheme="minorHAnsi"/>
                      <w:sz w:val="22"/>
                    </w:rPr>
                    <w:t>productBrand</w:t>
                  </w:r>
                  <w:proofErr w:type="spellEnd"/>
                  <w:r w:rsidRPr="00016A66">
                    <w:rPr>
                      <w:rFonts w:asciiTheme="minorHAnsi" w:hAnsiTheme="minorHAnsi"/>
                      <w:sz w:val="22"/>
                    </w:rPr>
                    <w:t>]</w:t>
                  </w:r>
                </w:p>
              </w:tc>
              <w:tc>
                <w:tcPr>
                  <w:tcW w:w="5812" w:type="dxa"/>
                  <w:vMerge/>
                  <w:tcBorders>
                    <w:left w:val="single" w:sz="4" w:space="0" w:color="auto"/>
                    <w:right w:val="single" w:sz="4" w:space="0" w:color="auto"/>
                  </w:tcBorders>
                </w:tcPr>
                <w:p w14:paraId="1DC6A4E9" w14:textId="34C19AFE" w:rsidR="0059030C" w:rsidRPr="00016A66" w:rsidRDefault="0059030C" w:rsidP="00C623B0">
                  <w:pPr>
                    <w:rPr>
                      <w:rFonts w:asciiTheme="minorHAnsi" w:hAnsiTheme="minorHAnsi"/>
                      <w:sz w:val="22"/>
                    </w:rPr>
                  </w:pPr>
                </w:p>
              </w:tc>
            </w:tr>
            <w:tr w:rsidR="0059030C" w:rsidRPr="00016A66" w14:paraId="7E8B530C"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476E4799" w14:textId="77777777" w:rsidR="0059030C" w:rsidRPr="00016A66" w:rsidRDefault="0059030C" w:rsidP="00BC74DE">
                  <w:pPr>
                    <w:rPr>
                      <w:rFonts w:asciiTheme="minorHAnsi" w:hAnsiTheme="minorHAnsi"/>
                      <w:sz w:val="22"/>
                    </w:rPr>
                  </w:pPr>
                  <w:r w:rsidRPr="00016A66">
                    <w:rPr>
                      <w:rFonts w:asciiTheme="minorHAnsi" w:hAnsiTheme="minorHAnsi"/>
                      <w:sz w:val="22"/>
                    </w:rPr>
                    <w:t>Color</w:t>
                  </w:r>
                </w:p>
                <w:p w14:paraId="7446799E" w14:textId="6CBD9B09" w:rsidR="0059030C" w:rsidRPr="00016A66" w:rsidRDefault="0059030C"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7EF7ABEB" w14:textId="40F19C09" w:rsidR="0059030C" w:rsidRPr="00016A66" w:rsidRDefault="0059030C" w:rsidP="00484DC5">
                  <w:pPr>
                    <w:rPr>
                      <w:rFonts w:asciiTheme="minorHAnsi" w:hAnsiTheme="minorHAnsi"/>
                      <w:sz w:val="22"/>
                    </w:rPr>
                  </w:pPr>
                </w:p>
              </w:tc>
            </w:tr>
            <w:tr w:rsidR="00085C46" w:rsidRPr="00016A66" w14:paraId="5325B8C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92EE4A3" w14:textId="77777777" w:rsidR="00085C46" w:rsidRPr="00016A66" w:rsidRDefault="00085C46"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7062E29" w14:textId="77777777" w:rsidR="00085C46" w:rsidRPr="00016A66" w:rsidRDefault="00085C46"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95472D" w:rsidRPr="00016A66" w14:paraId="64298E38" w14:textId="77777777" w:rsidTr="00484DC5">
              <w:tc>
                <w:tcPr>
                  <w:tcW w:w="3654" w:type="dxa"/>
                  <w:tcBorders>
                    <w:top w:val="single" w:sz="4" w:space="0" w:color="auto"/>
                    <w:left w:val="single" w:sz="4" w:space="0" w:color="auto"/>
                    <w:bottom w:val="single" w:sz="4" w:space="0" w:color="auto"/>
                    <w:right w:val="single" w:sz="4" w:space="0" w:color="auto"/>
                  </w:tcBorders>
                </w:tcPr>
                <w:p w14:paraId="692E9AFC" w14:textId="77777777" w:rsidR="0095472D" w:rsidRPr="00016A66" w:rsidRDefault="0095472D"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3BFC9694" w14:textId="77777777" w:rsidR="0095472D" w:rsidRPr="00016A66" w:rsidRDefault="0095472D" w:rsidP="00484DC5">
                  <w:pPr>
                    <w:rPr>
                      <w:rFonts w:asciiTheme="minorHAnsi" w:hAnsiTheme="minorHAnsi"/>
                      <w:sz w:val="22"/>
                    </w:rPr>
                  </w:pPr>
                  <w:r w:rsidRPr="00016A66">
                    <w:rPr>
                      <w:rFonts w:asciiTheme="minorHAnsi" w:hAnsiTheme="minorHAnsi"/>
                      <w:sz w:val="22"/>
                    </w:rPr>
                    <w:t>[</w:t>
                  </w:r>
                  <w:proofErr w:type="spellStart"/>
                  <w:r w:rsidRPr="00016A66">
                    <w:rPr>
                      <w:rFonts w:asciiTheme="minorHAnsi" w:hAnsiTheme="minorHAnsi"/>
                      <w:sz w:val="22"/>
                    </w:rPr>
                    <w:t>inStock</w:t>
                  </w:r>
                  <w:proofErr w:type="spellEnd"/>
                  <w:r w:rsidRPr="00016A66">
                    <w:rPr>
                      <w:rFonts w:asciiTheme="minorHAnsi" w:hAnsiTheme="minorHAnsi"/>
                      <w:sz w:val="22"/>
                    </w:rPr>
                    <w:t>] =&gt; 1</w:t>
                  </w:r>
                </w:p>
              </w:tc>
            </w:tr>
          </w:tbl>
          <w:p w14:paraId="2941EE1C" w14:textId="77777777" w:rsidR="00C47B63" w:rsidRPr="00016A66" w:rsidRDefault="00C47B63" w:rsidP="00C47B63">
            <w:pPr>
              <w:pStyle w:val="ListParagraph"/>
              <w:ind w:left="432" w:hanging="360"/>
              <w:rPr>
                <w:rFonts w:asciiTheme="minorHAnsi" w:hAnsiTheme="minorHAnsi"/>
                <w:sz w:val="22"/>
                <w:szCs w:val="22"/>
              </w:rPr>
            </w:pPr>
          </w:p>
        </w:tc>
      </w:tr>
      <w:tr w:rsidR="00C47B63" w:rsidRPr="00016A66" w14:paraId="450A8EBA"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6F6F3" w14:textId="77777777" w:rsidR="00C47B63" w:rsidRPr="00016A66" w:rsidRDefault="00EC2837" w:rsidP="00484DC5">
            <w:pPr>
              <w:rPr>
                <w:rFonts w:asciiTheme="minorHAnsi" w:hAnsiTheme="minorHAnsi"/>
                <w:sz w:val="22"/>
                <w:szCs w:val="22"/>
              </w:rPr>
            </w:pPr>
            <w:r w:rsidRPr="00016A66">
              <w:rPr>
                <w:rFonts w:asciiTheme="minorHAnsi" w:hAnsiTheme="minorHAnsi"/>
                <w:sz w:val="22"/>
                <w:szCs w:val="22"/>
              </w:rPr>
              <w:t xml:space="preserve">FlipKart </w:t>
            </w:r>
            <w:r w:rsidR="00C47B63" w:rsidRPr="00016A66">
              <w:rPr>
                <w:rFonts w:asciiTheme="minorHAnsi" w:hAnsiTheme="minorHAnsi"/>
                <w:sz w:val="22"/>
                <w:szCs w:val="22"/>
              </w:rPr>
              <w:t>API for mobile– search criteria.</w:t>
            </w:r>
          </w:p>
        </w:tc>
        <w:tc>
          <w:tcPr>
            <w:tcW w:w="10638" w:type="dxa"/>
            <w:tcBorders>
              <w:top w:val="single" w:sz="4" w:space="0" w:color="auto"/>
              <w:left w:val="single" w:sz="4" w:space="0" w:color="auto"/>
              <w:bottom w:val="single" w:sz="4" w:space="0" w:color="auto"/>
              <w:right w:val="single" w:sz="4" w:space="0" w:color="auto"/>
            </w:tcBorders>
          </w:tcPr>
          <w:p w14:paraId="1E1C7EAD"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EC2837" w:rsidRPr="00016A66">
              <w:rPr>
                <w:rFonts w:asciiTheme="minorHAnsi" w:hAnsiTheme="minorHAnsi"/>
                <w:sz w:val="22"/>
                <w:szCs w:val="22"/>
              </w:rPr>
              <w:t xml:space="preserve">FlipKart </w:t>
            </w:r>
            <w:r w:rsidRPr="00016A66">
              <w:rPr>
                <w:rFonts w:asciiTheme="minorHAnsi" w:hAnsiTheme="minorHAnsi"/>
                <w:sz w:val="22"/>
                <w:szCs w:val="22"/>
              </w:rPr>
              <w:t>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016A66" w14:paraId="3A1DA64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63487BE"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68485625"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FlipKart Searchable Field = query</w:t>
                  </w:r>
                </w:p>
              </w:tc>
            </w:tr>
            <w:tr w:rsidR="00EA0B3E" w:rsidRPr="00016A66" w14:paraId="1896341F" w14:textId="77777777" w:rsidTr="00484DC5">
              <w:tc>
                <w:tcPr>
                  <w:tcW w:w="3654" w:type="dxa"/>
                  <w:tcBorders>
                    <w:top w:val="single" w:sz="4" w:space="0" w:color="auto"/>
                    <w:left w:val="single" w:sz="4" w:space="0" w:color="auto"/>
                    <w:bottom w:val="single" w:sz="4" w:space="0" w:color="auto"/>
                    <w:right w:val="single" w:sz="4" w:space="0" w:color="auto"/>
                  </w:tcBorders>
                </w:tcPr>
                <w:p w14:paraId="1E80CDA8" w14:textId="77777777" w:rsidR="00EA0B3E" w:rsidRPr="00016A66" w:rsidRDefault="00EA0B3E"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E5E7408" w14:textId="77777777" w:rsidR="00EA0B3E" w:rsidRPr="00016A66" w:rsidRDefault="00EA0B3E" w:rsidP="00484DC5">
                  <w:pPr>
                    <w:rPr>
                      <w:rFonts w:asciiTheme="minorHAnsi" w:hAnsiTheme="minorHAnsi"/>
                      <w:sz w:val="22"/>
                    </w:rPr>
                  </w:pPr>
                  <w:r w:rsidRPr="00016A66">
                    <w:rPr>
                      <w:rFonts w:asciiTheme="minorHAnsi" w:hAnsiTheme="minorHAnsi"/>
                      <w:sz w:val="22"/>
                    </w:rPr>
                    <w:t>Don’t need to pass</w:t>
                  </w:r>
                </w:p>
              </w:tc>
            </w:tr>
            <w:tr w:rsidR="009D2E7E" w:rsidRPr="00016A66" w14:paraId="5D088074" w14:textId="77777777" w:rsidTr="0099123C">
              <w:tc>
                <w:tcPr>
                  <w:tcW w:w="3654" w:type="dxa"/>
                  <w:tcBorders>
                    <w:top w:val="single" w:sz="4" w:space="0" w:color="auto"/>
                    <w:left w:val="single" w:sz="4" w:space="0" w:color="auto"/>
                    <w:bottom w:val="single" w:sz="4" w:space="0" w:color="auto"/>
                    <w:right w:val="single" w:sz="4" w:space="0" w:color="auto"/>
                  </w:tcBorders>
                </w:tcPr>
                <w:p w14:paraId="555A3B3D" w14:textId="77777777" w:rsidR="009D2E7E" w:rsidRPr="00016A66" w:rsidRDefault="009D2E7E"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4B06345B" w14:textId="4EE36A7C" w:rsidR="009D2E7E" w:rsidRPr="00016A66" w:rsidRDefault="009D2E7E" w:rsidP="00BC74DE">
                  <w:pPr>
                    <w:rPr>
                      <w:rFonts w:asciiTheme="minorHAnsi" w:hAnsiTheme="minorHAnsi"/>
                      <w:sz w:val="22"/>
                    </w:rPr>
                  </w:pPr>
                  <w:r w:rsidRPr="00016A66">
                    <w:rPr>
                      <w:rFonts w:asciiTheme="minorHAnsi" w:hAnsiTheme="minorHAnsi"/>
                      <w:sz w:val="22"/>
                    </w:rPr>
                    <w:t xml:space="preserve">Query = </w:t>
                  </w:r>
                  <w:r w:rsidR="00685E09" w:rsidRPr="00016A66">
                    <w:rPr>
                      <w:rFonts w:asciiTheme="minorHAnsi" w:hAnsiTheme="minorHAnsi"/>
                      <w:sz w:val="22"/>
                    </w:rPr>
                    <w:t xml:space="preserve">Phone manufacturer </w:t>
                  </w:r>
                  <w:r w:rsidRPr="00016A66">
                    <w:rPr>
                      <w:rFonts w:asciiTheme="minorHAnsi" w:hAnsiTheme="minorHAnsi"/>
                      <w:sz w:val="22"/>
                    </w:rPr>
                    <w:t xml:space="preserve">+ </w:t>
                  </w:r>
                  <w:r w:rsidR="00685E09" w:rsidRPr="00016A66">
                    <w:rPr>
                      <w:rFonts w:asciiTheme="minorHAnsi" w:hAnsiTheme="minorHAnsi"/>
                      <w:sz w:val="22"/>
                    </w:rPr>
                    <w:t xml:space="preserve">Manufacturer </w:t>
                  </w:r>
                  <w:r w:rsidRPr="00016A66">
                    <w:rPr>
                      <w:rFonts w:asciiTheme="minorHAnsi" w:hAnsiTheme="minorHAnsi"/>
                      <w:sz w:val="22"/>
                    </w:rPr>
                    <w:t>+ keyword + color</w:t>
                  </w:r>
                </w:p>
                <w:p w14:paraId="48135D73" w14:textId="77777777" w:rsidR="009D2E7E" w:rsidRPr="00016A66" w:rsidRDefault="009D2E7E" w:rsidP="00BC74DE">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019F72EC" w14:textId="42A60DF1" w:rsidR="009D2E7E" w:rsidRPr="00016A66" w:rsidRDefault="009D2E7E" w:rsidP="00484DC5">
                  <w:pPr>
                    <w:rPr>
                      <w:rFonts w:asciiTheme="minorHAnsi" w:hAnsiTheme="minorHAnsi"/>
                      <w:sz w:val="22"/>
                    </w:rPr>
                  </w:pPr>
                </w:p>
              </w:tc>
            </w:tr>
            <w:tr w:rsidR="009D2E7E" w:rsidRPr="00016A66" w14:paraId="1BB1C37C"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30E97EDE" w14:textId="77777777" w:rsidR="009D2E7E" w:rsidRPr="00016A66" w:rsidRDefault="009D2E7E" w:rsidP="00484DC5">
                  <w:pPr>
                    <w:rPr>
                      <w:rFonts w:asciiTheme="minorHAnsi" w:hAnsiTheme="minorHAnsi"/>
                      <w:sz w:val="22"/>
                      <w:szCs w:val="22"/>
                    </w:rPr>
                  </w:pPr>
                  <w:r w:rsidRPr="00016A66">
                    <w:rPr>
                      <w:rFonts w:asciiTheme="minorHAnsi" w:hAnsiTheme="minorHAnsi"/>
                      <w:sz w:val="22"/>
                    </w:rPr>
                    <w:t>Phone manufacturer</w:t>
                  </w:r>
                </w:p>
              </w:tc>
              <w:tc>
                <w:tcPr>
                  <w:tcW w:w="5812" w:type="dxa"/>
                  <w:vMerge/>
                  <w:tcBorders>
                    <w:left w:val="single" w:sz="4" w:space="0" w:color="auto"/>
                    <w:right w:val="single" w:sz="4" w:space="0" w:color="auto"/>
                  </w:tcBorders>
                </w:tcPr>
                <w:p w14:paraId="08B4D08F" w14:textId="7771BB7A" w:rsidR="009D2E7E" w:rsidRPr="00016A66" w:rsidRDefault="009D2E7E" w:rsidP="00484DC5">
                  <w:pPr>
                    <w:rPr>
                      <w:rFonts w:asciiTheme="minorHAnsi" w:hAnsiTheme="minorHAnsi"/>
                      <w:sz w:val="22"/>
                    </w:rPr>
                  </w:pPr>
                </w:p>
              </w:tc>
            </w:tr>
            <w:tr w:rsidR="009D2E7E" w:rsidRPr="00016A66" w14:paraId="26F15B99"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0DA5351B" w14:textId="77777777" w:rsidR="009D2E7E" w:rsidRPr="00016A66" w:rsidRDefault="009D2E7E" w:rsidP="00484DC5">
                  <w:pPr>
                    <w:rPr>
                      <w:rFonts w:asciiTheme="minorHAnsi" w:hAnsiTheme="minorHAnsi"/>
                      <w:sz w:val="22"/>
                      <w:szCs w:val="22"/>
                    </w:rPr>
                  </w:pPr>
                  <w:r w:rsidRPr="00016A66">
                    <w:rPr>
                      <w:rFonts w:asciiTheme="minorHAnsi" w:hAnsiTheme="minorHAnsi"/>
                      <w:sz w:val="22"/>
                    </w:rPr>
                    <w:t>Manufacturer</w:t>
                  </w:r>
                </w:p>
              </w:tc>
              <w:tc>
                <w:tcPr>
                  <w:tcW w:w="5812" w:type="dxa"/>
                  <w:vMerge/>
                  <w:tcBorders>
                    <w:left w:val="single" w:sz="4" w:space="0" w:color="auto"/>
                    <w:right w:val="single" w:sz="4" w:space="0" w:color="auto"/>
                  </w:tcBorders>
                </w:tcPr>
                <w:p w14:paraId="15F3041C" w14:textId="61322ADC" w:rsidR="009D2E7E" w:rsidRPr="00016A66" w:rsidRDefault="009D2E7E" w:rsidP="00484DC5">
                  <w:pPr>
                    <w:rPr>
                      <w:rFonts w:asciiTheme="minorHAnsi" w:hAnsiTheme="minorHAnsi"/>
                      <w:sz w:val="22"/>
                    </w:rPr>
                  </w:pPr>
                </w:p>
              </w:tc>
            </w:tr>
            <w:tr w:rsidR="009D2E7E" w:rsidRPr="00016A66" w14:paraId="4A8628F7"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42901BFA" w14:textId="77777777" w:rsidR="009D2E7E" w:rsidRPr="00016A66" w:rsidRDefault="009D2E7E" w:rsidP="00484DC5">
                  <w:pPr>
                    <w:rPr>
                      <w:rFonts w:asciiTheme="minorHAnsi" w:hAnsiTheme="minorHAnsi"/>
                      <w:sz w:val="22"/>
                    </w:rPr>
                  </w:pPr>
                  <w:r w:rsidRPr="00016A66">
                    <w:rPr>
                      <w:rFonts w:asciiTheme="minorHAnsi" w:hAnsiTheme="minorHAnsi"/>
                      <w:sz w:val="22"/>
                    </w:rPr>
                    <w:t>Color</w:t>
                  </w:r>
                </w:p>
                <w:p w14:paraId="1453C39E" w14:textId="2D8E2ECC" w:rsidR="009D2E7E" w:rsidRPr="00016A66" w:rsidRDefault="009D2E7E"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287FD11E" w14:textId="526D34D1" w:rsidR="009D2E7E" w:rsidRPr="00016A66" w:rsidRDefault="009D2E7E" w:rsidP="00484DC5">
                  <w:pPr>
                    <w:rPr>
                      <w:rFonts w:asciiTheme="minorHAnsi" w:hAnsiTheme="minorHAnsi"/>
                      <w:sz w:val="22"/>
                    </w:rPr>
                  </w:pPr>
                </w:p>
              </w:tc>
            </w:tr>
            <w:tr w:rsidR="000A7AC6" w:rsidRPr="00016A66" w14:paraId="43AA2C64"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5ADF3B4E" w14:textId="77777777" w:rsidR="000A7AC6" w:rsidRPr="00016A66" w:rsidRDefault="000A7AC6"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0F2F4E8" w14:textId="77777777" w:rsidR="000A7AC6" w:rsidRPr="00016A66" w:rsidRDefault="000A7AC6"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0A7AC6" w:rsidRPr="00016A66" w14:paraId="6342E37A" w14:textId="77777777" w:rsidTr="00484DC5">
              <w:tc>
                <w:tcPr>
                  <w:tcW w:w="3654" w:type="dxa"/>
                  <w:tcBorders>
                    <w:top w:val="single" w:sz="4" w:space="0" w:color="auto"/>
                    <w:left w:val="single" w:sz="4" w:space="0" w:color="auto"/>
                    <w:bottom w:val="single" w:sz="4" w:space="0" w:color="auto"/>
                    <w:right w:val="single" w:sz="4" w:space="0" w:color="auto"/>
                  </w:tcBorders>
                </w:tcPr>
                <w:p w14:paraId="7275D66F" w14:textId="77777777" w:rsidR="000A7AC6" w:rsidRPr="00016A66" w:rsidRDefault="000A7AC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2DB065EC" w14:textId="77777777" w:rsidR="000A7AC6" w:rsidRPr="00016A66" w:rsidRDefault="000A7AC6" w:rsidP="00484DC5">
                  <w:pPr>
                    <w:rPr>
                      <w:rFonts w:asciiTheme="minorHAnsi" w:hAnsiTheme="minorHAnsi"/>
                      <w:sz w:val="22"/>
                    </w:rPr>
                  </w:pPr>
                  <w:r w:rsidRPr="00016A66">
                    <w:rPr>
                      <w:rFonts w:asciiTheme="minorHAnsi" w:hAnsiTheme="minorHAnsi"/>
                      <w:sz w:val="22"/>
                    </w:rPr>
                    <w:t>[</w:t>
                  </w:r>
                  <w:proofErr w:type="spellStart"/>
                  <w:r w:rsidRPr="00016A66">
                    <w:rPr>
                      <w:rFonts w:asciiTheme="minorHAnsi" w:hAnsiTheme="minorHAnsi"/>
                      <w:sz w:val="22"/>
                    </w:rPr>
                    <w:t>inStock</w:t>
                  </w:r>
                  <w:proofErr w:type="spellEnd"/>
                  <w:r w:rsidRPr="00016A66">
                    <w:rPr>
                      <w:rFonts w:asciiTheme="minorHAnsi" w:hAnsiTheme="minorHAnsi"/>
                      <w:sz w:val="22"/>
                    </w:rPr>
                    <w:t>] =&gt; 1</w:t>
                  </w:r>
                </w:p>
              </w:tc>
            </w:tr>
          </w:tbl>
          <w:p w14:paraId="181DA9DF" w14:textId="77777777" w:rsidR="00C47B63" w:rsidRPr="00016A66" w:rsidRDefault="00C47B63" w:rsidP="00C47B63">
            <w:pPr>
              <w:pStyle w:val="ListParagraph"/>
              <w:ind w:left="432" w:hanging="360"/>
              <w:rPr>
                <w:rFonts w:asciiTheme="minorHAnsi" w:hAnsiTheme="minorHAnsi"/>
                <w:sz w:val="22"/>
                <w:szCs w:val="22"/>
              </w:rPr>
            </w:pPr>
          </w:p>
        </w:tc>
      </w:tr>
      <w:tr w:rsidR="00C47B63" w:rsidRPr="00016A66" w14:paraId="60160E2F"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1250AF" w14:textId="77777777" w:rsidR="00C47B63" w:rsidRPr="00016A66" w:rsidRDefault="00EC2837" w:rsidP="00484DC5">
            <w:pPr>
              <w:rPr>
                <w:rFonts w:asciiTheme="minorHAnsi" w:hAnsiTheme="minorHAnsi"/>
                <w:sz w:val="22"/>
                <w:szCs w:val="22"/>
              </w:rPr>
            </w:pPr>
            <w:r w:rsidRPr="00016A66">
              <w:rPr>
                <w:rFonts w:asciiTheme="minorHAnsi" w:hAnsiTheme="minorHAnsi"/>
                <w:sz w:val="22"/>
                <w:szCs w:val="22"/>
              </w:rPr>
              <w:lastRenderedPageBreak/>
              <w:t>FlipKart</w:t>
            </w:r>
            <w:r w:rsidR="00C47B63" w:rsidRPr="00016A66">
              <w:rPr>
                <w:rFonts w:asciiTheme="minorHAnsi" w:hAnsiTheme="minorHAnsi"/>
                <w:sz w:val="22"/>
                <w:szCs w:val="22"/>
              </w:rPr>
              <w:t xml:space="preserve"> API for apparels– search criteria.</w:t>
            </w:r>
          </w:p>
        </w:tc>
        <w:tc>
          <w:tcPr>
            <w:tcW w:w="10638" w:type="dxa"/>
            <w:tcBorders>
              <w:top w:val="single" w:sz="4" w:space="0" w:color="auto"/>
              <w:left w:val="single" w:sz="4" w:space="0" w:color="auto"/>
              <w:bottom w:val="single" w:sz="4" w:space="0" w:color="auto"/>
              <w:right w:val="single" w:sz="4" w:space="0" w:color="auto"/>
            </w:tcBorders>
          </w:tcPr>
          <w:p w14:paraId="76AE1E9D" w14:textId="77777777" w:rsidR="00C47B63" w:rsidRPr="00016A66" w:rsidRDefault="00C47B6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r w:rsidR="00A0021D" w:rsidRPr="00016A66">
              <w:rPr>
                <w:rFonts w:asciiTheme="minorHAnsi" w:hAnsiTheme="minorHAnsi"/>
                <w:sz w:val="22"/>
                <w:szCs w:val="22"/>
              </w:rPr>
              <w:t>FlipKart</w:t>
            </w:r>
            <w:r w:rsidRPr="00016A66">
              <w:rPr>
                <w:rFonts w:asciiTheme="minorHAnsi" w:hAnsiTheme="minorHAnsi"/>
                <w:sz w:val="22"/>
                <w:szCs w:val="22"/>
              </w:rPr>
              <w:t xml:space="preserve"> 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016A66" w14:paraId="088E6F70"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0D97376"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12F2441" w14:textId="77777777" w:rsidR="00EC2837" w:rsidRPr="00016A66" w:rsidRDefault="00EC2837" w:rsidP="00484DC5">
                  <w:pPr>
                    <w:rPr>
                      <w:rFonts w:asciiTheme="minorHAnsi" w:hAnsiTheme="minorHAnsi"/>
                      <w:b/>
                      <w:sz w:val="22"/>
                      <w:szCs w:val="22"/>
                    </w:rPr>
                  </w:pPr>
                  <w:r w:rsidRPr="00016A66">
                    <w:rPr>
                      <w:rFonts w:asciiTheme="minorHAnsi" w:hAnsiTheme="minorHAnsi"/>
                      <w:b/>
                      <w:sz w:val="22"/>
                    </w:rPr>
                    <w:t>FlipKart Searchable Field = query</w:t>
                  </w:r>
                </w:p>
              </w:tc>
            </w:tr>
            <w:tr w:rsidR="00BD7CA1" w:rsidRPr="00016A66" w14:paraId="67777E8F" w14:textId="77777777" w:rsidTr="00484DC5">
              <w:tc>
                <w:tcPr>
                  <w:tcW w:w="3654" w:type="dxa"/>
                  <w:tcBorders>
                    <w:top w:val="single" w:sz="4" w:space="0" w:color="auto"/>
                    <w:left w:val="single" w:sz="4" w:space="0" w:color="auto"/>
                    <w:bottom w:val="single" w:sz="4" w:space="0" w:color="auto"/>
                    <w:right w:val="single" w:sz="4" w:space="0" w:color="auto"/>
                  </w:tcBorders>
                </w:tcPr>
                <w:p w14:paraId="5B55DA67" w14:textId="77777777" w:rsidR="00BD7CA1" w:rsidRPr="00016A66" w:rsidRDefault="00BD7CA1"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07A88809" w14:textId="77777777" w:rsidR="00BD7CA1" w:rsidRPr="00016A66" w:rsidRDefault="00BD7CA1" w:rsidP="00484DC5">
                  <w:pPr>
                    <w:rPr>
                      <w:rFonts w:asciiTheme="minorHAnsi" w:hAnsiTheme="minorHAnsi"/>
                      <w:sz w:val="22"/>
                    </w:rPr>
                  </w:pPr>
                  <w:r w:rsidRPr="00016A66">
                    <w:rPr>
                      <w:rFonts w:asciiTheme="minorHAnsi" w:hAnsiTheme="minorHAnsi"/>
                      <w:sz w:val="22"/>
                    </w:rPr>
                    <w:t>Don’t need to pass</w:t>
                  </w:r>
                </w:p>
              </w:tc>
            </w:tr>
            <w:tr w:rsidR="00F56C72" w:rsidRPr="00016A66" w14:paraId="0C31C5E6" w14:textId="77777777" w:rsidTr="000743DD">
              <w:tc>
                <w:tcPr>
                  <w:tcW w:w="3654" w:type="dxa"/>
                  <w:tcBorders>
                    <w:top w:val="single" w:sz="4" w:space="0" w:color="auto"/>
                    <w:left w:val="single" w:sz="4" w:space="0" w:color="auto"/>
                    <w:bottom w:val="single" w:sz="4" w:space="0" w:color="auto"/>
                    <w:right w:val="single" w:sz="4" w:space="0" w:color="auto"/>
                  </w:tcBorders>
                </w:tcPr>
                <w:p w14:paraId="6E3F241D" w14:textId="77777777" w:rsidR="00F56C72" w:rsidRPr="00016A66" w:rsidRDefault="00F56C72"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70DA682B" w14:textId="31B4373E" w:rsidR="00F56C72" w:rsidRPr="00016A66" w:rsidRDefault="00F56C72" w:rsidP="00BC74DE">
                  <w:pPr>
                    <w:rPr>
                      <w:rFonts w:asciiTheme="minorHAnsi" w:hAnsiTheme="minorHAnsi"/>
                      <w:sz w:val="22"/>
                    </w:rPr>
                  </w:pPr>
                  <w:r w:rsidRPr="00016A66">
                    <w:rPr>
                      <w:rFonts w:asciiTheme="minorHAnsi" w:hAnsiTheme="minorHAnsi"/>
                      <w:sz w:val="22"/>
                    </w:rPr>
                    <w:t xml:space="preserve">Query = </w:t>
                  </w:r>
                  <w:r w:rsidR="00634A4F" w:rsidRPr="00016A66">
                    <w:rPr>
                      <w:rFonts w:asciiTheme="minorHAnsi" w:hAnsiTheme="minorHAnsi"/>
                      <w:sz w:val="22"/>
                    </w:rPr>
                    <w:t xml:space="preserve">Sub-category </w:t>
                  </w:r>
                  <w:r w:rsidRPr="00016A66">
                    <w:rPr>
                      <w:rFonts w:asciiTheme="minorHAnsi" w:hAnsiTheme="minorHAnsi"/>
                      <w:sz w:val="22"/>
                    </w:rPr>
                    <w:t>+ keyword + color</w:t>
                  </w:r>
                  <w:r w:rsidR="00634A4F" w:rsidRPr="00016A66">
                    <w:rPr>
                      <w:rFonts w:asciiTheme="minorHAnsi" w:hAnsiTheme="minorHAnsi"/>
                      <w:sz w:val="22"/>
                    </w:rPr>
                    <w:t xml:space="preserve"> + size</w:t>
                  </w:r>
                </w:p>
                <w:p w14:paraId="05DB28BE" w14:textId="77777777" w:rsidR="00F56C72" w:rsidRPr="00016A66" w:rsidRDefault="00F56C72" w:rsidP="00BC74DE">
                  <w:pPr>
                    <w:rPr>
                      <w:rFonts w:asciiTheme="minorHAnsi" w:hAnsiTheme="minorHAnsi"/>
                      <w:sz w:val="22"/>
                    </w:rPr>
                  </w:pPr>
                  <w:r w:rsidRPr="00016A66">
                    <w:rPr>
                      <w:rFonts w:asciiTheme="minorHAnsi" w:hAnsiTheme="minorHAnsi"/>
                      <w:sz w:val="22"/>
                    </w:rPr>
                    <w:t xml:space="preserve">Pass in </w:t>
                  </w:r>
                  <w:r w:rsidRPr="00016A66">
                    <w:rPr>
                      <w:rFonts w:asciiTheme="minorHAnsi" w:hAnsiTheme="minorHAnsi"/>
                      <w:color w:val="0000FF"/>
                      <w:sz w:val="22"/>
                    </w:rPr>
                    <w:t>query</w:t>
                  </w:r>
                  <w:r w:rsidRPr="00016A66">
                    <w:rPr>
                      <w:rFonts w:asciiTheme="minorHAnsi" w:hAnsiTheme="minorHAnsi"/>
                      <w:sz w:val="22"/>
                    </w:rPr>
                    <w:t xml:space="preserve">. </w:t>
                  </w:r>
                </w:p>
                <w:p w14:paraId="07596985" w14:textId="281652A2" w:rsidR="00F56C72" w:rsidRPr="00016A66" w:rsidRDefault="00F56C72" w:rsidP="00484DC5">
                  <w:pPr>
                    <w:rPr>
                      <w:rFonts w:asciiTheme="minorHAnsi" w:hAnsiTheme="minorHAnsi"/>
                      <w:sz w:val="22"/>
                    </w:rPr>
                  </w:pPr>
                </w:p>
              </w:tc>
            </w:tr>
            <w:tr w:rsidR="00F56C72" w:rsidRPr="00016A66" w14:paraId="17FEB06C"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134C0EE0" w14:textId="77777777" w:rsidR="00F56C72" w:rsidRPr="00016A66" w:rsidRDefault="00F56C72" w:rsidP="00484DC5">
                  <w:pPr>
                    <w:rPr>
                      <w:rFonts w:asciiTheme="minorHAnsi" w:hAnsiTheme="minorHAnsi"/>
                      <w:sz w:val="22"/>
                      <w:szCs w:val="22"/>
                    </w:rPr>
                  </w:pPr>
                  <w:r w:rsidRPr="00016A66">
                    <w:rPr>
                      <w:rFonts w:asciiTheme="minorHAnsi" w:hAnsiTheme="minorHAnsi"/>
                      <w:sz w:val="22"/>
                    </w:rPr>
                    <w:t>Sub-category</w:t>
                  </w:r>
                </w:p>
              </w:tc>
              <w:tc>
                <w:tcPr>
                  <w:tcW w:w="5812" w:type="dxa"/>
                  <w:vMerge/>
                  <w:tcBorders>
                    <w:left w:val="single" w:sz="4" w:space="0" w:color="auto"/>
                    <w:right w:val="single" w:sz="4" w:space="0" w:color="auto"/>
                  </w:tcBorders>
                  <w:hideMark/>
                </w:tcPr>
                <w:p w14:paraId="67E359F3" w14:textId="19CB18A0" w:rsidR="00F56C72" w:rsidRPr="00016A66" w:rsidRDefault="00F56C72" w:rsidP="00484DC5">
                  <w:pPr>
                    <w:rPr>
                      <w:rFonts w:asciiTheme="minorHAnsi" w:hAnsiTheme="minorHAnsi"/>
                      <w:sz w:val="22"/>
                    </w:rPr>
                  </w:pPr>
                </w:p>
              </w:tc>
            </w:tr>
            <w:tr w:rsidR="00F56C72" w:rsidRPr="00016A66" w14:paraId="534462C9"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6CBF9A21" w14:textId="77777777" w:rsidR="00F56C72" w:rsidRPr="00016A66" w:rsidRDefault="00F56C72" w:rsidP="00484DC5">
                  <w:pPr>
                    <w:rPr>
                      <w:rFonts w:asciiTheme="minorHAnsi" w:hAnsiTheme="minorHAnsi"/>
                      <w:sz w:val="22"/>
                    </w:rPr>
                  </w:pPr>
                  <w:r w:rsidRPr="00016A66">
                    <w:rPr>
                      <w:rFonts w:asciiTheme="minorHAnsi" w:hAnsiTheme="minorHAnsi"/>
                      <w:sz w:val="22"/>
                    </w:rPr>
                    <w:t>Brand Name</w:t>
                  </w:r>
                </w:p>
                <w:p w14:paraId="0D88DEF3" w14:textId="77777777" w:rsidR="00F56C72" w:rsidRPr="00016A66" w:rsidRDefault="00F56C72" w:rsidP="00F56C72">
                  <w:pPr>
                    <w:rPr>
                      <w:rFonts w:asciiTheme="minorHAnsi" w:hAnsiTheme="minorHAnsi"/>
                      <w:sz w:val="22"/>
                    </w:rPr>
                  </w:pPr>
                  <w:r w:rsidRPr="00016A66">
                    <w:rPr>
                      <w:rFonts w:asciiTheme="minorHAnsi" w:hAnsiTheme="minorHAnsi"/>
                      <w:sz w:val="22"/>
                    </w:rPr>
                    <w:t>If multiple brands are selected, we will need to make multiple calls – one for each brand to get the results.</w:t>
                  </w:r>
                </w:p>
                <w:p w14:paraId="3123E58E" w14:textId="56DDC699" w:rsidR="00F56C72" w:rsidRPr="00016A66" w:rsidRDefault="00F56C72" w:rsidP="00F56C72">
                  <w:pPr>
                    <w:rPr>
                      <w:rFonts w:asciiTheme="minorHAnsi" w:hAnsiTheme="minorHAnsi"/>
                      <w:sz w:val="22"/>
                      <w:szCs w:val="22"/>
                    </w:rPr>
                  </w:pPr>
                  <w:r w:rsidRPr="00016A66">
                    <w:rPr>
                      <w:rFonts w:asciiTheme="minorHAnsi" w:hAnsiTheme="minorHAnsi"/>
                      <w:sz w:val="22"/>
                    </w:rPr>
                    <w:t>Output parameter: [</w:t>
                  </w:r>
                  <w:proofErr w:type="spellStart"/>
                  <w:r w:rsidRPr="00016A66">
                    <w:rPr>
                      <w:rFonts w:asciiTheme="minorHAnsi" w:hAnsiTheme="minorHAnsi"/>
                      <w:sz w:val="22"/>
                    </w:rPr>
                    <w:t>productBrand</w:t>
                  </w:r>
                  <w:proofErr w:type="spellEnd"/>
                  <w:r w:rsidRPr="00016A66">
                    <w:rPr>
                      <w:rFonts w:asciiTheme="minorHAnsi" w:hAnsiTheme="minorHAnsi"/>
                      <w:sz w:val="22"/>
                    </w:rPr>
                    <w:t>]</w:t>
                  </w:r>
                </w:p>
              </w:tc>
              <w:tc>
                <w:tcPr>
                  <w:tcW w:w="5812" w:type="dxa"/>
                  <w:vMerge/>
                  <w:tcBorders>
                    <w:left w:val="single" w:sz="4" w:space="0" w:color="auto"/>
                    <w:right w:val="single" w:sz="4" w:space="0" w:color="auto"/>
                  </w:tcBorders>
                  <w:hideMark/>
                </w:tcPr>
                <w:p w14:paraId="736A6227" w14:textId="0FE0FB44" w:rsidR="00F56C72" w:rsidRPr="00016A66" w:rsidRDefault="00F56C72" w:rsidP="00484DC5">
                  <w:pPr>
                    <w:rPr>
                      <w:rFonts w:asciiTheme="minorHAnsi" w:hAnsiTheme="minorHAnsi"/>
                      <w:sz w:val="22"/>
                    </w:rPr>
                  </w:pPr>
                </w:p>
              </w:tc>
            </w:tr>
            <w:tr w:rsidR="00F56C72" w:rsidRPr="00016A66" w14:paraId="2937462C"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31A3BE4A" w14:textId="77777777" w:rsidR="00F56C72" w:rsidRPr="00016A66" w:rsidRDefault="00F56C72" w:rsidP="00484DC5">
                  <w:pPr>
                    <w:rPr>
                      <w:rFonts w:asciiTheme="minorHAnsi" w:hAnsiTheme="minorHAnsi"/>
                      <w:sz w:val="22"/>
                    </w:rPr>
                  </w:pPr>
                  <w:r w:rsidRPr="00016A66">
                    <w:rPr>
                      <w:rFonts w:asciiTheme="minorHAnsi" w:hAnsiTheme="minorHAnsi"/>
                      <w:sz w:val="22"/>
                    </w:rPr>
                    <w:t>Size</w:t>
                  </w:r>
                </w:p>
                <w:p w14:paraId="018E932A" w14:textId="71C7D91F" w:rsidR="00F56C72" w:rsidRPr="00016A66" w:rsidRDefault="00F56C72" w:rsidP="00484DC5">
                  <w:pPr>
                    <w:rPr>
                      <w:rFonts w:asciiTheme="minorHAnsi" w:hAnsiTheme="minorHAnsi"/>
                      <w:sz w:val="22"/>
                      <w:szCs w:val="22"/>
                    </w:rPr>
                  </w:pPr>
                  <w:r w:rsidRPr="00016A66">
                    <w:rPr>
                      <w:rFonts w:asciiTheme="minorHAnsi" w:hAnsiTheme="minorHAnsi"/>
                      <w:sz w:val="22"/>
                    </w:rPr>
                    <w:t>Output parameter: [size]</w:t>
                  </w:r>
                </w:p>
              </w:tc>
              <w:tc>
                <w:tcPr>
                  <w:tcW w:w="5812" w:type="dxa"/>
                  <w:vMerge/>
                  <w:tcBorders>
                    <w:left w:val="single" w:sz="4" w:space="0" w:color="auto"/>
                    <w:right w:val="single" w:sz="4" w:space="0" w:color="auto"/>
                  </w:tcBorders>
                  <w:hideMark/>
                </w:tcPr>
                <w:p w14:paraId="686FEF2B" w14:textId="2AD7BE14" w:rsidR="00F56C72" w:rsidRPr="00016A66" w:rsidRDefault="00F56C72" w:rsidP="00484DC5">
                  <w:pPr>
                    <w:rPr>
                      <w:rFonts w:asciiTheme="minorHAnsi" w:hAnsiTheme="minorHAnsi"/>
                      <w:sz w:val="22"/>
                    </w:rPr>
                  </w:pPr>
                </w:p>
              </w:tc>
            </w:tr>
            <w:tr w:rsidR="00F56C72" w:rsidRPr="00016A66" w14:paraId="4653889A"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389345DF" w14:textId="77777777" w:rsidR="00F56C72" w:rsidRPr="00016A66" w:rsidRDefault="00F56C72" w:rsidP="00484DC5">
                  <w:pPr>
                    <w:rPr>
                      <w:rFonts w:asciiTheme="minorHAnsi" w:hAnsiTheme="minorHAnsi"/>
                      <w:sz w:val="22"/>
                    </w:rPr>
                  </w:pPr>
                  <w:r w:rsidRPr="00016A66">
                    <w:rPr>
                      <w:rFonts w:asciiTheme="minorHAnsi" w:hAnsiTheme="minorHAnsi"/>
                      <w:sz w:val="22"/>
                    </w:rPr>
                    <w:t>Color</w:t>
                  </w:r>
                </w:p>
                <w:p w14:paraId="488BE1FF" w14:textId="04EC4E70" w:rsidR="00F56C72" w:rsidRPr="00016A66" w:rsidRDefault="00F56C72" w:rsidP="00484DC5">
                  <w:pPr>
                    <w:rPr>
                      <w:rFonts w:asciiTheme="minorHAnsi" w:hAnsiTheme="minorHAnsi"/>
                      <w:sz w:val="22"/>
                      <w:szCs w:val="22"/>
                    </w:rPr>
                  </w:pPr>
                  <w:r w:rsidRPr="00016A6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hideMark/>
                </w:tcPr>
                <w:p w14:paraId="2B4D0F5F" w14:textId="3793B4FE" w:rsidR="00F56C72" w:rsidRPr="00016A66" w:rsidRDefault="00F56C72" w:rsidP="00484DC5">
                  <w:pPr>
                    <w:rPr>
                      <w:rFonts w:asciiTheme="minorHAnsi" w:hAnsiTheme="minorHAnsi"/>
                      <w:sz w:val="22"/>
                    </w:rPr>
                  </w:pPr>
                </w:p>
              </w:tc>
            </w:tr>
            <w:tr w:rsidR="00F2449C" w:rsidRPr="00016A66" w14:paraId="2E87107E"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2CC23D7C" w14:textId="77777777" w:rsidR="00F2449C" w:rsidRPr="00016A66" w:rsidRDefault="00F2449C"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2BD9843" w14:textId="77777777" w:rsidR="00F2449C" w:rsidRPr="00016A66" w:rsidRDefault="00F2449C" w:rsidP="00484DC5">
                  <w:pPr>
                    <w:rPr>
                      <w:rFonts w:asciiTheme="minorHAnsi" w:hAnsiTheme="minorHAnsi"/>
                      <w:color w:val="FF0000"/>
                      <w:sz w:val="22"/>
                      <w:szCs w:val="22"/>
                    </w:rPr>
                  </w:pPr>
                  <w:r w:rsidRPr="00016A66">
                    <w:rPr>
                      <w:rFonts w:asciiTheme="minorHAnsi" w:hAnsiTheme="minorHAnsi"/>
                      <w:color w:val="FF0000"/>
                      <w:sz w:val="22"/>
                    </w:rPr>
                    <w:t>Not supported in query</w:t>
                  </w:r>
                </w:p>
              </w:tc>
            </w:tr>
            <w:tr w:rsidR="00F2449C" w:rsidRPr="00016A66" w14:paraId="2C3DD8DE" w14:textId="77777777" w:rsidTr="00484DC5">
              <w:tc>
                <w:tcPr>
                  <w:tcW w:w="3654" w:type="dxa"/>
                  <w:tcBorders>
                    <w:top w:val="single" w:sz="4" w:space="0" w:color="auto"/>
                    <w:left w:val="single" w:sz="4" w:space="0" w:color="auto"/>
                    <w:bottom w:val="single" w:sz="4" w:space="0" w:color="auto"/>
                    <w:right w:val="single" w:sz="4" w:space="0" w:color="auto"/>
                  </w:tcBorders>
                </w:tcPr>
                <w:p w14:paraId="0E907690" w14:textId="77777777" w:rsidR="00F2449C" w:rsidRPr="00016A66" w:rsidRDefault="00F2449C"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57211C0C" w14:textId="77777777" w:rsidR="00F2449C" w:rsidRPr="00016A66" w:rsidRDefault="00F2449C" w:rsidP="00484DC5">
                  <w:pPr>
                    <w:rPr>
                      <w:rFonts w:asciiTheme="minorHAnsi" w:hAnsiTheme="minorHAnsi"/>
                      <w:sz w:val="22"/>
                    </w:rPr>
                  </w:pPr>
                  <w:r w:rsidRPr="00016A66">
                    <w:rPr>
                      <w:rFonts w:asciiTheme="minorHAnsi" w:hAnsiTheme="minorHAnsi"/>
                      <w:sz w:val="22"/>
                    </w:rPr>
                    <w:t>[</w:t>
                  </w:r>
                  <w:proofErr w:type="spellStart"/>
                  <w:r w:rsidRPr="00016A66">
                    <w:rPr>
                      <w:rFonts w:asciiTheme="minorHAnsi" w:hAnsiTheme="minorHAnsi"/>
                      <w:sz w:val="22"/>
                    </w:rPr>
                    <w:t>inStock</w:t>
                  </w:r>
                  <w:proofErr w:type="spellEnd"/>
                  <w:r w:rsidRPr="00016A66">
                    <w:rPr>
                      <w:rFonts w:asciiTheme="minorHAnsi" w:hAnsiTheme="minorHAnsi"/>
                      <w:sz w:val="22"/>
                    </w:rPr>
                    <w:t>] =&gt; 1</w:t>
                  </w:r>
                </w:p>
              </w:tc>
            </w:tr>
          </w:tbl>
          <w:p w14:paraId="5BB594B0" w14:textId="77777777" w:rsidR="00C47B63" w:rsidRPr="00016A66" w:rsidRDefault="00C47B63" w:rsidP="00C47B63">
            <w:pPr>
              <w:pStyle w:val="ListParagraph"/>
              <w:ind w:left="432" w:hanging="360"/>
              <w:rPr>
                <w:rFonts w:asciiTheme="minorHAnsi" w:hAnsiTheme="minorHAnsi"/>
                <w:sz w:val="22"/>
                <w:szCs w:val="22"/>
              </w:rPr>
            </w:pPr>
          </w:p>
        </w:tc>
      </w:tr>
      <w:tr w:rsidR="00EE62EF" w:rsidRPr="00016A66" w14:paraId="5B5BCCF9"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2B10A4" w14:textId="77777777" w:rsidR="00C47B63" w:rsidRPr="00016A66" w:rsidRDefault="00C47B63" w:rsidP="00484DC5">
            <w:pPr>
              <w:rPr>
                <w:rFonts w:asciiTheme="minorHAnsi" w:hAnsiTheme="minorHAnsi"/>
                <w:sz w:val="22"/>
                <w:szCs w:val="22"/>
              </w:rPr>
            </w:pPr>
            <w:r w:rsidRPr="00016A66">
              <w:rPr>
                <w:rFonts w:asciiTheme="minorHAnsi" w:hAnsiTheme="minorHAnsi"/>
                <w:sz w:val="22"/>
                <w:szCs w:val="22"/>
              </w:rPr>
              <w:t>API limitations</w:t>
            </w:r>
          </w:p>
        </w:tc>
        <w:tc>
          <w:tcPr>
            <w:tcW w:w="10638" w:type="dxa"/>
            <w:tcBorders>
              <w:top w:val="single" w:sz="4" w:space="0" w:color="auto"/>
              <w:left w:val="single" w:sz="4" w:space="0" w:color="auto"/>
              <w:bottom w:val="single" w:sz="4" w:space="0" w:color="auto"/>
              <w:right w:val="single" w:sz="4" w:space="0" w:color="auto"/>
            </w:tcBorders>
          </w:tcPr>
          <w:p w14:paraId="142A4F2E" w14:textId="77777777" w:rsidR="00C47B63" w:rsidRPr="00016A66" w:rsidRDefault="00E832C3"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Maximum of 10 products are retrieved for each search using the Product Search API</w:t>
            </w:r>
            <w:r w:rsidR="00C47B63" w:rsidRPr="00016A66">
              <w:rPr>
                <w:rFonts w:asciiTheme="minorHAnsi" w:hAnsiTheme="minorHAnsi"/>
                <w:sz w:val="22"/>
                <w:szCs w:val="22"/>
              </w:rPr>
              <w:t>.</w:t>
            </w:r>
          </w:p>
          <w:p w14:paraId="362C44E5" w14:textId="77777777" w:rsidR="00E832C3" w:rsidRPr="00016A66" w:rsidRDefault="00B55F52" w:rsidP="00B55F5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Flipkart’s API URLs are valid for 10 hours only. Results cannot be cached.</w:t>
            </w:r>
          </w:p>
        </w:tc>
      </w:tr>
      <w:tr w:rsidR="00A83DEF" w:rsidRPr="00016A66" w14:paraId="7DF755E3"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D346BE" w14:textId="77777777" w:rsidR="002C4087" w:rsidRPr="00016A66" w:rsidRDefault="002C4087" w:rsidP="00A40BE7">
            <w:pPr>
              <w:rPr>
                <w:rFonts w:asciiTheme="minorHAnsi" w:hAnsiTheme="minorHAnsi"/>
                <w:sz w:val="22"/>
                <w:szCs w:val="22"/>
              </w:rPr>
            </w:pPr>
            <w:r w:rsidRPr="00016A66">
              <w:rPr>
                <w:rFonts w:asciiTheme="minorHAnsi" w:hAnsiTheme="minorHAnsi"/>
                <w:sz w:val="22"/>
                <w:szCs w:val="22"/>
              </w:rPr>
              <w:t>Schedule</w:t>
            </w:r>
          </w:p>
        </w:tc>
        <w:tc>
          <w:tcPr>
            <w:tcW w:w="10638" w:type="dxa"/>
            <w:tcBorders>
              <w:top w:val="single" w:sz="4" w:space="0" w:color="auto"/>
              <w:left w:val="single" w:sz="4" w:space="0" w:color="auto"/>
              <w:bottom w:val="single" w:sz="4" w:space="0" w:color="auto"/>
              <w:right w:val="single" w:sz="4" w:space="0" w:color="auto"/>
            </w:tcBorders>
          </w:tcPr>
          <w:p w14:paraId="234DE282" w14:textId="77777777" w:rsidR="002C4087" w:rsidRPr="00016A66" w:rsidRDefault="002C4087" w:rsidP="00A40BE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engine will run only once a day at 01:00 hrs.</w:t>
            </w:r>
          </w:p>
        </w:tc>
      </w:tr>
      <w:tr w:rsidR="00C51AB8" w:rsidRPr="00A83DEF" w14:paraId="3A3DDEBB" w14:textId="77777777" w:rsidTr="00C51AB8">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306FF3" w14:textId="77777777" w:rsidR="00C51AB8" w:rsidRPr="00C51AB8" w:rsidRDefault="00C51AB8" w:rsidP="002D2741">
            <w:pPr>
              <w:rPr>
                <w:rFonts w:asciiTheme="minorHAnsi" w:hAnsiTheme="minorHAnsi"/>
                <w:sz w:val="22"/>
                <w:szCs w:val="22"/>
                <w:highlight w:val="yellow"/>
              </w:rPr>
            </w:pPr>
            <w:r w:rsidRPr="00C51AB8">
              <w:rPr>
                <w:rFonts w:asciiTheme="minorHAnsi" w:hAnsiTheme="minorHAnsi"/>
                <w:sz w:val="22"/>
                <w:szCs w:val="22"/>
                <w:highlight w:val="yellow"/>
              </w:rPr>
              <w:t>More findings</w:t>
            </w:r>
          </w:p>
        </w:tc>
        <w:tc>
          <w:tcPr>
            <w:tcW w:w="10638" w:type="dxa"/>
            <w:tcBorders>
              <w:top w:val="single" w:sz="4" w:space="0" w:color="auto"/>
              <w:left w:val="single" w:sz="4" w:space="0" w:color="auto"/>
              <w:bottom w:val="single" w:sz="4" w:space="0" w:color="auto"/>
              <w:right w:val="single" w:sz="4" w:space="0" w:color="auto"/>
            </w:tcBorders>
          </w:tcPr>
          <w:p w14:paraId="50436896" w14:textId="77777777" w:rsidR="00C51AB8" w:rsidRPr="00C51AB8" w:rsidRDefault="00C51AB8" w:rsidP="002D2741">
            <w:pPr>
              <w:pStyle w:val="ListParagraph"/>
              <w:numPr>
                <w:ilvl w:val="0"/>
                <w:numId w:val="1"/>
              </w:numPr>
              <w:ind w:left="432"/>
              <w:rPr>
                <w:rFonts w:asciiTheme="minorHAnsi" w:hAnsiTheme="minorHAnsi"/>
                <w:sz w:val="22"/>
                <w:szCs w:val="22"/>
                <w:highlight w:val="yellow"/>
              </w:rPr>
            </w:pPr>
            <w:r w:rsidRPr="00C51AB8">
              <w:rPr>
                <w:rFonts w:asciiTheme="minorHAnsi" w:hAnsiTheme="minorHAnsi"/>
                <w:sz w:val="22"/>
                <w:szCs w:val="22"/>
                <w:highlight w:val="yellow"/>
              </w:rPr>
              <w:t>Replace the word Apparels with Apparel as else it does not return search results.</w:t>
            </w:r>
          </w:p>
          <w:p w14:paraId="45101BE2" w14:textId="77777777" w:rsidR="00C51AB8" w:rsidRPr="00C51AB8" w:rsidRDefault="00C51AB8" w:rsidP="002D2741">
            <w:pPr>
              <w:pStyle w:val="ListParagraph"/>
              <w:numPr>
                <w:ilvl w:val="0"/>
                <w:numId w:val="1"/>
              </w:numPr>
              <w:ind w:left="432"/>
              <w:rPr>
                <w:rFonts w:asciiTheme="minorHAnsi" w:hAnsiTheme="minorHAnsi"/>
                <w:sz w:val="22"/>
                <w:szCs w:val="22"/>
                <w:highlight w:val="yellow"/>
              </w:rPr>
            </w:pP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 xml:space="preserve"> returns related products automatically if the exact match is not found. E.g.: If </w:t>
            </w:r>
            <w:proofErr w:type="spellStart"/>
            <w:r w:rsidRPr="00C51AB8">
              <w:rPr>
                <w:rFonts w:asciiTheme="minorHAnsi" w:hAnsiTheme="minorHAnsi"/>
                <w:sz w:val="22"/>
                <w:szCs w:val="22"/>
                <w:highlight w:val="yellow"/>
              </w:rPr>
              <w:t>Lakme</w:t>
            </w:r>
            <w:proofErr w:type="spellEnd"/>
            <w:r w:rsidRPr="00C51AB8">
              <w:rPr>
                <w:rFonts w:asciiTheme="minorHAnsi" w:hAnsiTheme="minorHAnsi"/>
                <w:sz w:val="22"/>
                <w:szCs w:val="22"/>
                <w:highlight w:val="yellow"/>
              </w:rPr>
              <w:t xml:space="preserve"> Foundation is not found, it returns us Lame </w:t>
            </w:r>
            <w:proofErr w:type="spellStart"/>
            <w:r w:rsidRPr="00C51AB8">
              <w:rPr>
                <w:rFonts w:asciiTheme="minorHAnsi" w:hAnsiTheme="minorHAnsi"/>
                <w:sz w:val="22"/>
                <w:szCs w:val="22"/>
                <w:highlight w:val="yellow"/>
              </w:rPr>
              <w:t>eyeslashes</w:t>
            </w:r>
            <w:proofErr w:type="spellEnd"/>
            <w:r w:rsidRPr="00C51AB8">
              <w:rPr>
                <w:rFonts w:asciiTheme="minorHAnsi" w:hAnsiTheme="minorHAnsi"/>
                <w:sz w:val="22"/>
                <w:szCs w:val="22"/>
                <w:highlight w:val="yellow"/>
              </w:rPr>
              <w:t>.</w:t>
            </w:r>
          </w:p>
          <w:p w14:paraId="160A7B54" w14:textId="77777777" w:rsidR="00C51AB8" w:rsidRPr="00C51AB8" w:rsidRDefault="00C51AB8" w:rsidP="002D2741">
            <w:pPr>
              <w:pStyle w:val="ListParagraph"/>
              <w:numPr>
                <w:ilvl w:val="0"/>
                <w:numId w:val="1"/>
              </w:numPr>
              <w:ind w:left="432"/>
              <w:rPr>
                <w:rFonts w:asciiTheme="minorHAnsi" w:hAnsiTheme="minorHAnsi"/>
                <w:sz w:val="22"/>
                <w:szCs w:val="22"/>
                <w:highlight w:val="yellow"/>
              </w:rPr>
            </w:pP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 xml:space="preserve"> does not group the products – i.e. if a product is available in different </w:t>
            </w:r>
            <w:proofErr w:type="spellStart"/>
            <w:r w:rsidRPr="00C51AB8">
              <w:rPr>
                <w:rFonts w:asciiTheme="minorHAnsi" w:hAnsiTheme="minorHAnsi"/>
                <w:sz w:val="22"/>
                <w:szCs w:val="22"/>
                <w:highlight w:val="yellow"/>
              </w:rPr>
              <w:t>colour</w:t>
            </w:r>
            <w:proofErr w:type="spellEnd"/>
            <w:r w:rsidRPr="00C51AB8">
              <w:rPr>
                <w:rFonts w:asciiTheme="minorHAnsi" w:hAnsiTheme="minorHAnsi"/>
                <w:sz w:val="22"/>
                <w:szCs w:val="22"/>
                <w:highlight w:val="yellow"/>
              </w:rPr>
              <w:t xml:space="preserve"> or size variations, then </w:t>
            </w:r>
            <w:proofErr w:type="spellStart"/>
            <w:r w:rsidRPr="00C51AB8">
              <w:rPr>
                <w:rFonts w:asciiTheme="minorHAnsi" w:hAnsiTheme="minorHAnsi"/>
                <w:sz w:val="22"/>
                <w:szCs w:val="22"/>
                <w:highlight w:val="yellow"/>
              </w:rPr>
              <w:t>FilpKart</w:t>
            </w:r>
            <w:proofErr w:type="spellEnd"/>
            <w:r w:rsidRPr="00C51AB8">
              <w:rPr>
                <w:rFonts w:asciiTheme="minorHAnsi" w:hAnsiTheme="minorHAnsi"/>
                <w:sz w:val="22"/>
                <w:szCs w:val="22"/>
                <w:highlight w:val="yellow"/>
              </w:rPr>
              <w:t xml:space="preserve"> has different product records for each.</w:t>
            </w:r>
          </w:p>
          <w:p w14:paraId="71498287" w14:textId="29B6538F" w:rsidR="00C51AB8" w:rsidRDefault="00C51AB8" w:rsidP="00C51AB8">
            <w:pPr>
              <w:pStyle w:val="ListParagraph"/>
              <w:ind w:left="432" w:hanging="360"/>
              <w:rPr>
                <w:rFonts w:asciiTheme="minorHAnsi" w:hAnsiTheme="minorHAnsi"/>
                <w:sz w:val="22"/>
                <w:szCs w:val="22"/>
                <w:highlight w:val="yellow"/>
              </w:rPr>
            </w:pPr>
          </w:p>
          <w:p w14:paraId="440DE6CE"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E.g.: A kurta is available in S, M, L, XL sizes. So for a single product, there are practically 4 products found.</w:t>
            </w:r>
          </w:p>
          <w:p w14:paraId="645C33B7" w14:textId="72674158" w:rsidR="007E4E4D" w:rsidRPr="007E4E4D" w:rsidRDefault="007E4E4D" w:rsidP="007E4E4D">
            <w:pPr>
              <w:pStyle w:val="ListParagraph"/>
              <w:ind w:left="432" w:hanging="360"/>
              <w:rPr>
                <w:rFonts w:asciiTheme="minorHAnsi" w:hAnsiTheme="minorHAnsi"/>
                <w:sz w:val="22"/>
                <w:szCs w:val="22"/>
                <w:highlight w:val="yellow"/>
              </w:rPr>
            </w:pPr>
            <w:hyperlink r:id="rId18" w:history="1">
              <w:r w:rsidRPr="007E4E4D">
                <w:rPr>
                  <w:rStyle w:val="Hyperlink"/>
                  <w:rFonts w:asciiTheme="minorHAnsi" w:hAnsiTheme="minorHAnsi"/>
                  <w:sz w:val="22"/>
                  <w:szCs w:val="22"/>
                  <w:highlight w:val="yellow"/>
                </w:rPr>
                <w:t>http://www.flipkart.com/rangmanch-pantaloons-printed-women-s-anarkali-kurta/p/itme92jh3zxg3zyg?pid=KTAE8MVWHBHHJMQU&amp;affid=satyenkan</w:t>
              </w:r>
            </w:hyperlink>
            <w:r w:rsidRPr="007E4E4D">
              <w:rPr>
                <w:rFonts w:asciiTheme="minorHAnsi" w:hAnsiTheme="minorHAnsi"/>
                <w:sz w:val="22"/>
                <w:szCs w:val="22"/>
                <w:highlight w:val="yellow"/>
              </w:rPr>
              <w:t xml:space="preserve"> </w:t>
            </w:r>
            <w:r w:rsidRPr="007E4E4D">
              <w:rPr>
                <w:rFonts w:asciiTheme="minorHAnsi" w:hAnsiTheme="minorHAnsi"/>
                <w:sz w:val="22"/>
                <w:szCs w:val="22"/>
                <w:highlight w:val="yellow"/>
              </w:rPr>
              <w:t xml:space="preserve"> </w:t>
            </w:r>
          </w:p>
          <w:p w14:paraId="4038ED3D"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62F21D5E" w14:textId="5E51EEE4" w:rsidR="007E4E4D" w:rsidRPr="007E4E4D" w:rsidRDefault="007E4E4D" w:rsidP="007E4E4D">
            <w:pPr>
              <w:pStyle w:val="ListParagraph"/>
              <w:ind w:left="432" w:hanging="360"/>
              <w:rPr>
                <w:rFonts w:asciiTheme="minorHAnsi" w:hAnsiTheme="minorHAnsi"/>
                <w:sz w:val="22"/>
                <w:szCs w:val="22"/>
                <w:highlight w:val="yellow"/>
              </w:rPr>
            </w:pPr>
            <w:hyperlink r:id="rId19" w:history="1">
              <w:r w:rsidRPr="007E4E4D">
                <w:rPr>
                  <w:rStyle w:val="Hyperlink"/>
                  <w:rFonts w:asciiTheme="minorHAnsi" w:hAnsiTheme="minorHAnsi"/>
                  <w:sz w:val="22"/>
                  <w:szCs w:val="22"/>
                  <w:highlight w:val="yellow"/>
                </w:rPr>
                <w:t>http://www.flipkart.com/rangmanch-pantaloons-printed-women-s-anarkali-kurta/p/itme92jh3zxg3zyg?pid=KTAE8MVWFAWHZPZD&amp;affid=satyenkan</w:t>
              </w:r>
            </w:hyperlink>
            <w:r w:rsidRPr="007E4E4D">
              <w:rPr>
                <w:rFonts w:asciiTheme="minorHAnsi" w:hAnsiTheme="minorHAnsi"/>
                <w:sz w:val="22"/>
                <w:szCs w:val="22"/>
                <w:highlight w:val="yellow"/>
              </w:rPr>
              <w:t xml:space="preserve"> </w:t>
            </w:r>
          </w:p>
          <w:p w14:paraId="7D5D81AD"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0744C496" w14:textId="2B7EF74D" w:rsidR="007E4E4D" w:rsidRPr="007E4E4D" w:rsidRDefault="007E4E4D" w:rsidP="007E4E4D">
            <w:pPr>
              <w:pStyle w:val="ListParagraph"/>
              <w:ind w:left="432" w:hanging="360"/>
              <w:rPr>
                <w:rFonts w:asciiTheme="minorHAnsi" w:hAnsiTheme="minorHAnsi"/>
                <w:sz w:val="22"/>
                <w:szCs w:val="22"/>
                <w:highlight w:val="yellow"/>
              </w:rPr>
            </w:pPr>
            <w:hyperlink r:id="rId20" w:history="1">
              <w:r w:rsidRPr="007E4E4D">
                <w:rPr>
                  <w:rStyle w:val="Hyperlink"/>
                  <w:rFonts w:asciiTheme="minorHAnsi" w:hAnsiTheme="minorHAnsi"/>
                  <w:sz w:val="22"/>
                  <w:szCs w:val="22"/>
                  <w:highlight w:val="yellow"/>
                </w:rPr>
                <w:t>http://www.flipkart.com/rangmanch-pantaloons-printed-women-s-anarkali-kurta/p/itme92jh3zxg3zyg?pid=KTAE8MVW5VHM5HCY&amp;affid=satyenkan</w:t>
              </w:r>
            </w:hyperlink>
            <w:r w:rsidRPr="007E4E4D">
              <w:rPr>
                <w:rFonts w:asciiTheme="minorHAnsi" w:hAnsiTheme="minorHAnsi"/>
                <w:sz w:val="22"/>
                <w:szCs w:val="22"/>
                <w:highlight w:val="yellow"/>
              </w:rPr>
              <w:t xml:space="preserve"> </w:t>
            </w:r>
            <w:r w:rsidRPr="007E4E4D">
              <w:rPr>
                <w:rFonts w:asciiTheme="minorHAnsi" w:hAnsiTheme="minorHAnsi"/>
                <w:sz w:val="22"/>
                <w:szCs w:val="22"/>
                <w:highlight w:val="yellow"/>
              </w:rPr>
              <w:t xml:space="preserve"> </w:t>
            </w:r>
          </w:p>
          <w:p w14:paraId="74364FFB"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62A757CD" w14:textId="2414D70B" w:rsidR="007E4E4D" w:rsidRPr="007E4E4D" w:rsidRDefault="007E4E4D" w:rsidP="007E4E4D">
            <w:pPr>
              <w:pStyle w:val="ListParagraph"/>
              <w:ind w:left="432" w:hanging="360"/>
              <w:rPr>
                <w:rFonts w:asciiTheme="minorHAnsi" w:hAnsiTheme="minorHAnsi"/>
                <w:sz w:val="22"/>
                <w:szCs w:val="22"/>
                <w:highlight w:val="yellow"/>
              </w:rPr>
            </w:pPr>
            <w:hyperlink r:id="rId21" w:history="1">
              <w:r w:rsidRPr="007E4E4D">
                <w:rPr>
                  <w:rStyle w:val="Hyperlink"/>
                  <w:rFonts w:asciiTheme="minorHAnsi" w:hAnsiTheme="minorHAnsi"/>
                  <w:sz w:val="22"/>
                  <w:szCs w:val="22"/>
                  <w:highlight w:val="yellow"/>
                </w:rPr>
                <w:t>http://www.flipkart.com/rangmanch-pantaloons-printed-women-s-anarkali-kurta/p/itme92jh3zxg3zyg?pid=KTAE8MVWFAWHZPZD&amp;affid=satyenkan</w:t>
              </w:r>
            </w:hyperlink>
            <w:r w:rsidRPr="007E4E4D">
              <w:rPr>
                <w:rFonts w:asciiTheme="minorHAnsi" w:hAnsiTheme="minorHAnsi"/>
                <w:sz w:val="22"/>
                <w:szCs w:val="22"/>
                <w:highlight w:val="yellow"/>
              </w:rPr>
              <w:t xml:space="preserve"> </w:t>
            </w:r>
            <w:r w:rsidRPr="007E4E4D">
              <w:rPr>
                <w:rFonts w:asciiTheme="minorHAnsi" w:hAnsiTheme="minorHAnsi"/>
                <w:sz w:val="22"/>
                <w:szCs w:val="22"/>
                <w:highlight w:val="yellow"/>
              </w:rPr>
              <w:t xml:space="preserve"> </w:t>
            </w:r>
          </w:p>
          <w:p w14:paraId="48E04AFC" w14:textId="77777777"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 </w:t>
            </w:r>
          </w:p>
          <w:p w14:paraId="52B04E91" w14:textId="5FA97485" w:rsidR="007E4E4D" w:rsidRPr="007E4E4D" w:rsidRDefault="007E4E4D" w:rsidP="007E4E4D">
            <w:pPr>
              <w:pStyle w:val="ListParagraph"/>
              <w:ind w:left="432" w:hanging="360"/>
              <w:rPr>
                <w:rFonts w:asciiTheme="minorHAnsi" w:hAnsiTheme="minorHAnsi"/>
                <w:sz w:val="22"/>
                <w:szCs w:val="22"/>
                <w:highlight w:val="yellow"/>
              </w:rPr>
            </w:pPr>
            <w:r w:rsidRPr="007E4E4D">
              <w:rPr>
                <w:rFonts w:asciiTheme="minorHAnsi" w:hAnsiTheme="minorHAnsi"/>
                <w:sz w:val="22"/>
                <w:szCs w:val="22"/>
                <w:highlight w:val="yellow"/>
              </w:rPr>
              <w:t xml:space="preserve">As you can see – it’s the same product with 4 different </w:t>
            </w:r>
            <w:proofErr w:type="spellStart"/>
            <w:r w:rsidRPr="007E4E4D">
              <w:rPr>
                <w:rFonts w:asciiTheme="minorHAnsi" w:hAnsiTheme="minorHAnsi"/>
                <w:sz w:val="22"/>
                <w:szCs w:val="22"/>
                <w:highlight w:val="yellow"/>
              </w:rPr>
              <w:t>pids</w:t>
            </w:r>
            <w:proofErr w:type="spellEnd"/>
            <w:r w:rsidRPr="007E4E4D">
              <w:rPr>
                <w:rFonts w:asciiTheme="minorHAnsi" w:hAnsiTheme="minorHAnsi"/>
                <w:sz w:val="22"/>
                <w:szCs w:val="22"/>
                <w:highlight w:val="yellow"/>
              </w:rPr>
              <w:t>.</w:t>
            </w:r>
          </w:p>
          <w:p w14:paraId="5DFABC00" w14:textId="77777777" w:rsidR="007E4E4D" w:rsidRPr="00C51AB8" w:rsidRDefault="007E4E4D" w:rsidP="00C51AB8">
            <w:pPr>
              <w:pStyle w:val="ListParagraph"/>
              <w:ind w:left="432" w:hanging="360"/>
              <w:rPr>
                <w:rFonts w:asciiTheme="minorHAnsi" w:hAnsiTheme="minorHAnsi"/>
                <w:sz w:val="22"/>
                <w:szCs w:val="22"/>
                <w:highlight w:val="yellow"/>
              </w:rPr>
            </w:pPr>
          </w:p>
          <w:p w14:paraId="2C2160CB"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 xml:space="preserve">So let’s say if the user searches for “Pantaloons Kurta” (without specifying the size), when we search using </w:t>
            </w: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 xml:space="preserve"> API, we get duplicate products. As per the above example, 4 out of 10 products will be same. This will get frustrating for the user as when he clicks on the result found by </w:t>
            </w:r>
            <w:proofErr w:type="spellStart"/>
            <w:r w:rsidRPr="00C51AB8">
              <w:rPr>
                <w:rFonts w:asciiTheme="minorHAnsi" w:hAnsiTheme="minorHAnsi"/>
                <w:sz w:val="22"/>
                <w:szCs w:val="22"/>
                <w:highlight w:val="yellow"/>
              </w:rPr>
              <w:t>SavvyShopper</w:t>
            </w:r>
            <w:proofErr w:type="spellEnd"/>
            <w:r w:rsidRPr="00C51AB8">
              <w:rPr>
                <w:rFonts w:asciiTheme="minorHAnsi" w:hAnsiTheme="minorHAnsi"/>
                <w:sz w:val="22"/>
                <w:szCs w:val="22"/>
                <w:highlight w:val="yellow"/>
              </w:rPr>
              <w:t xml:space="preserve">, he will land to the same </w:t>
            </w: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 xml:space="preserve"> product (though technically they are individual products stored by </w:t>
            </w: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w:t>
            </w:r>
          </w:p>
          <w:p w14:paraId="178B0704" w14:textId="77777777" w:rsidR="00C51AB8" w:rsidRPr="00C51AB8" w:rsidRDefault="00C51AB8" w:rsidP="00C51AB8">
            <w:pPr>
              <w:pStyle w:val="ListParagraph"/>
              <w:ind w:left="432" w:hanging="360"/>
              <w:rPr>
                <w:rFonts w:asciiTheme="minorHAnsi" w:hAnsiTheme="minorHAnsi"/>
                <w:sz w:val="22"/>
                <w:szCs w:val="22"/>
                <w:highlight w:val="yellow"/>
              </w:rPr>
            </w:pPr>
          </w:p>
          <w:p w14:paraId="4B98F1EE" w14:textId="77777777" w:rsidR="00C51AB8" w:rsidRPr="00C51AB8" w:rsidRDefault="00C51AB8" w:rsidP="00C51AB8">
            <w:pPr>
              <w:pStyle w:val="ListParagraph"/>
              <w:ind w:left="432" w:hanging="360"/>
              <w:rPr>
                <w:rFonts w:asciiTheme="minorHAnsi" w:hAnsiTheme="minorHAnsi"/>
                <w:sz w:val="22"/>
                <w:szCs w:val="22"/>
                <w:highlight w:val="yellow"/>
              </w:rPr>
            </w:pPr>
            <w:r w:rsidRPr="00C51AB8">
              <w:rPr>
                <w:rFonts w:asciiTheme="minorHAnsi" w:hAnsiTheme="minorHAnsi"/>
                <w:sz w:val="22"/>
                <w:szCs w:val="22"/>
                <w:highlight w:val="yellow"/>
              </w:rPr>
              <w:t xml:space="preserve">Same is true for </w:t>
            </w:r>
            <w:proofErr w:type="spellStart"/>
            <w:r w:rsidRPr="00C51AB8">
              <w:rPr>
                <w:rFonts w:asciiTheme="minorHAnsi" w:hAnsiTheme="minorHAnsi"/>
                <w:sz w:val="22"/>
                <w:szCs w:val="22"/>
                <w:highlight w:val="yellow"/>
              </w:rPr>
              <w:t>Colour</w:t>
            </w:r>
            <w:proofErr w:type="spellEnd"/>
            <w:r w:rsidRPr="00C51AB8">
              <w:rPr>
                <w:rFonts w:asciiTheme="minorHAnsi" w:hAnsiTheme="minorHAnsi"/>
                <w:sz w:val="22"/>
                <w:szCs w:val="22"/>
                <w:highlight w:val="yellow"/>
              </w:rPr>
              <w:t xml:space="preserve"> variations as well.  </w:t>
            </w:r>
          </w:p>
          <w:p w14:paraId="45860A42" w14:textId="77777777" w:rsidR="00C51AB8" w:rsidRPr="00C51AB8" w:rsidRDefault="00C51AB8" w:rsidP="00C51AB8">
            <w:pPr>
              <w:pStyle w:val="ListParagraph"/>
              <w:ind w:left="432" w:hanging="360"/>
              <w:rPr>
                <w:rFonts w:asciiTheme="minorHAnsi" w:hAnsiTheme="minorHAnsi"/>
                <w:sz w:val="22"/>
                <w:szCs w:val="22"/>
                <w:highlight w:val="yellow"/>
              </w:rPr>
            </w:pPr>
          </w:p>
          <w:p w14:paraId="424454CD" w14:textId="77777777" w:rsidR="00C51AB8" w:rsidRPr="00C51AB8" w:rsidRDefault="00C51AB8" w:rsidP="00C51AB8">
            <w:pPr>
              <w:pStyle w:val="ListParagraph"/>
              <w:ind w:left="432" w:hanging="360"/>
              <w:rPr>
                <w:rFonts w:asciiTheme="minorHAnsi" w:hAnsiTheme="minorHAnsi"/>
                <w:sz w:val="22"/>
                <w:szCs w:val="22"/>
                <w:highlight w:val="yellow"/>
              </w:rPr>
            </w:pPr>
            <w:r w:rsidRPr="00C51AB8">
              <w:rPr>
                <w:rFonts w:asciiTheme="minorHAnsi" w:hAnsiTheme="minorHAnsi"/>
                <w:sz w:val="22"/>
                <w:szCs w:val="22"/>
                <w:highlight w:val="yellow"/>
              </w:rPr>
              <w:t>Solution:</w:t>
            </w:r>
            <w:bookmarkStart w:id="26" w:name="_GoBack"/>
            <w:bookmarkEnd w:id="26"/>
          </w:p>
          <w:p w14:paraId="5276199C" w14:textId="77777777" w:rsidR="00C51AB8" w:rsidRPr="00C51AB8" w:rsidRDefault="00C51AB8" w:rsidP="00C51AB8">
            <w:pPr>
              <w:pStyle w:val="ListParagraph"/>
              <w:ind w:left="432" w:hanging="360"/>
              <w:rPr>
                <w:rFonts w:asciiTheme="minorHAnsi" w:hAnsiTheme="minorHAnsi"/>
                <w:sz w:val="22"/>
                <w:szCs w:val="22"/>
                <w:highlight w:val="yellow"/>
              </w:rPr>
            </w:pPr>
          </w:p>
          <w:p w14:paraId="17C1470C" w14:textId="77777777" w:rsidR="00C51AB8" w:rsidRPr="00C51AB8" w:rsidRDefault="00C51AB8" w:rsidP="00BC1FB8">
            <w:pPr>
              <w:pStyle w:val="ListParagraph"/>
              <w:ind w:left="40"/>
              <w:rPr>
                <w:rFonts w:asciiTheme="minorHAnsi" w:hAnsiTheme="minorHAnsi"/>
                <w:sz w:val="22"/>
                <w:szCs w:val="22"/>
                <w:highlight w:val="yellow"/>
              </w:rPr>
            </w:pP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 xml:space="preserve"> returns us </w:t>
            </w:r>
            <w:proofErr w:type="spellStart"/>
            <w:r w:rsidRPr="00C51AB8">
              <w:rPr>
                <w:rFonts w:asciiTheme="minorHAnsi" w:hAnsiTheme="minorHAnsi"/>
                <w:sz w:val="22"/>
                <w:szCs w:val="22"/>
                <w:highlight w:val="yellow"/>
              </w:rPr>
              <w:t>sizeVariants</w:t>
            </w:r>
            <w:proofErr w:type="spellEnd"/>
            <w:r w:rsidRPr="00C51AB8">
              <w:rPr>
                <w:rFonts w:asciiTheme="minorHAnsi" w:hAnsiTheme="minorHAnsi"/>
                <w:sz w:val="22"/>
                <w:szCs w:val="22"/>
                <w:highlight w:val="yellow"/>
              </w:rPr>
              <w:t xml:space="preserve"> (as a group of product Ids having different sizes of the same product) for every product.</w:t>
            </w:r>
          </w:p>
          <w:p w14:paraId="6CCF54E0"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 xml:space="preserve">We can ignore the repeated product ids that are already present as </w:t>
            </w:r>
            <w:proofErr w:type="spellStart"/>
            <w:r w:rsidRPr="00C51AB8">
              <w:rPr>
                <w:rFonts w:asciiTheme="minorHAnsi" w:hAnsiTheme="minorHAnsi"/>
                <w:sz w:val="22"/>
                <w:szCs w:val="22"/>
                <w:highlight w:val="yellow"/>
              </w:rPr>
              <w:t>sizeVariants</w:t>
            </w:r>
            <w:proofErr w:type="spellEnd"/>
            <w:r w:rsidRPr="00C51AB8">
              <w:rPr>
                <w:rFonts w:asciiTheme="minorHAnsi" w:hAnsiTheme="minorHAnsi"/>
                <w:sz w:val="22"/>
                <w:szCs w:val="22"/>
                <w:highlight w:val="yellow"/>
              </w:rPr>
              <w:t xml:space="preserve"> of a product. This way we’ll show only one product to the user instead of duplicates.</w:t>
            </w:r>
          </w:p>
          <w:p w14:paraId="68F7F415" w14:textId="77777777" w:rsidR="00C51AB8" w:rsidRPr="00C51AB8" w:rsidRDefault="00C51AB8" w:rsidP="00BC1FB8">
            <w:pPr>
              <w:pStyle w:val="ListParagraph"/>
              <w:ind w:left="40"/>
              <w:rPr>
                <w:rFonts w:asciiTheme="minorHAnsi" w:hAnsiTheme="minorHAnsi"/>
                <w:sz w:val="22"/>
                <w:szCs w:val="22"/>
                <w:highlight w:val="yellow"/>
              </w:rPr>
            </w:pPr>
          </w:p>
          <w:p w14:paraId="0B5BBA40" w14:textId="77777777" w:rsidR="00C51AB8" w:rsidRPr="00C51AB8" w:rsidRDefault="00C51AB8" w:rsidP="00BC1FB8">
            <w:pPr>
              <w:pStyle w:val="ListParagraph"/>
              <w:ind w:left="40"/>
              <w:rPr>
                <w:rFonts w:asciiTheme="minorHAnsi" w:hAnsiTheme="minorHAnsi"/>
                <w:sz w:val="22"/>
                <w:szCs w:val="22"/>
                <w:highlight w:val="yellow"/>
              </w:rPr>
            </w:pPr>
            <w:proofErr w:type="spellStart"/>
            <w:r w:rsidRPr="00C51AB8">
              <w:rPr>
                <w:rFonts w:asciiTheme="minorHAnsi" w:hAnsiTheme="minorHAnsi"/>
                <w:sz w:val="22"/>
                <w:szCs w:val="22"/>
                <w:highlight w:val="yellow"/>
              </w:rPr>
              <w:t>FlipKart</w:t>
            </w:r>
            <w:proofErr w:type="spellEnd"/>
            <w:r w:rsidRPr="00C51AB8">
              <w:rPr>
                <w:rFonts w:asciiTheme="minorHAnsi" w:hAnsiTheme="minorHAnsi"/>
                <w:sz w:val="22"/>
                <w:szCs w:val="22"/>
                <w:highlight w:val="yellow"/>
              </w:rPr>
              <w:t xml:space="preserve"> also returns us </w:t>
            </w:r>
            <w:proofErr w:type="spellStart"/>
            <w:r w:rsidRPr="00C51AB8">
              <w:rPr>
                <w:rFonts w:asciiTheme="minorHAnsi" w:hAnsiTheme="minorHAnsi"/>
                <w:sz w:val="22"/>
                <w:szCs w:val="22"/>
                <w:highlight w:val="yellow"/>
              </w:rPr>
              <w:t>colorVariants</w:t>
            </w:r>
            <w:proofErr w:type="spellEnd"/>
            <w:r w:rsidRPr="00C51AB8">
              <w:rPr>
                <w:rFonts w:asciiTheme="minorHAnsi" w:hAnsiTheme="minorHAnsi"/>
                <w:sz w:val="22"/>
                <w:szCs w:val="22"/>
                <w:highlight w:val="yellow"/>
              </w:rPr>
              <w:t xml:space="preserve"> (as a group of product Ids having different </w:t>
            </w:r>
            <w:proofErr w:type="spellStart"/>
            <w:r w:rsidRPr="00C51AB8">
              <w:rPr>
                <w:rFonts w:asciiTheme="minorHAnsi" w:hAnsiTheme="minorHAnsi"/>
                <w:sz w:val="22"/>
                <w:szCs w:val="22"/>
                <w:highlight w:val="yellow"/>
              </w:rPr>
              <w:t>colours</w:t>
            </w:r>
            <w:proofErr w:type="spellEnd"/>
            <w:r w:rsidRPr="00C51AB8">
              <w:rPr>
                <w:rFonts w:asciiTheme="minorHAnsi" w:hAnsiTheme="minorHAnsi"/>
                <w:sz w:val="22"/>
                <w:szCs w:val="22"/>
                <w:highlight w:val="yellow"/>
              </w:rPr>
              <w:t xml:space="preserve"> of the same product) for every product. </w:t>
            </w:r>
          </w:p>
          <w:p w14:paraId="5904DCF3"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 xml:space="preserve">Thus we can ignore duplicate </w:t>
            </w:r>
            <w:proofErr w:type="spellStart"/>
            <w:r w:rsidRPr="00C51AB8">
              <w:rPr>
                <w:rFonts w:asciiTheme="minorHAnsi" w:hAnsiTheme="minorHAnsi"/>
                <w:sz w:val="22"/>
                <w:szCs w:val="22"/>
                <w:highlight w:val="yellow"/>
              </w:rPr>
              <w:t>colour</w:t>
            </w:r>
            <w:proofErr w:type="spellEnd"/>
            <w:r w:rsidRPr="00C51AB8">
              <w:rPr>
                <w:rFonts w:asciiTheme="minorHAnsi" w:hAnsiTheme="minorHAnsi"/>
                <w:sz w:val="22"/>
                <w:szCs w:val="22"/>
                <w:highlight w:val="yellow"/>
              </w:rPr>
              <w:t xml:space="preserve"> variations as well.</w:t>
            </w:r>
          </w:p>
          <w:p w14:paraId="2A9D3CDB" w14:textId="77777777" w:rsidR="00C51AB8" w:rsidRPr="00C51AB8" w:rsidRDefault="00C51AB8" w:rsidP="00BC1FB8">
            <w:pPr>
              <w:pStyle w:val="ListParagraph"/>
              <w:ind w:left="40"/>
              <w:rPr>
                <w:rFonts w:asciiTheme="minorHAnsi" w:hAnsiTheme="minorHAnsi"/>
                <w:sz w:val="22"/>
                <w:szCs w:val="22"/>
                <w:highlight w:val="yellow"/>
              </w:rPr>
            </w:pPr>
            <w:r w:rsidRPr="00C51AB8">
              <w:rPr>
                <w:rFonts w:asciiTheme="minorHAnsi" w:hAnsiTheme="minorHAnsi"/>
                <w:sz w:val="22"/>
                <w:szCs w:val="22"/>
                <w:highlight w:val="yellow"/>
              </w:rPr>
              <w:t xml:space="preserve">When the user visits the site, he’ll be able to select the </w:t>
            </w:r>
            <w:proofErr w:type="spellStart"/>
            <w:r w:rsidRPr="00C51AB8">
              <w:rPr>
                <w:rFonts w:asciiTheme="minorHAnsi" w:hAnsiTheme="minorHAnsi"/>
                <w:sz w:val="22"/>
                <w:szCs w:val="22"/>
                <w:highlight w:val="yellow"/>
              </w:rPr>
              <w:t>colour</w:t>
            </w:r>
            <w:proofErr w:type="spellEnd"/>
            <w:r w:rsidRPr="00C51AB8">
              <w:rPr>
                <w:rFonts w:asciiTheme="minorHAnsi" w:hAnsiTheme="minorHAnsi"/>
                <w:sz w:val="22"/>
                <w:szCs w:val="22"/>
                <w:highlight w:val="yellow"/>
              </w:rPr>
              <w:t xml:space="preserve"> / size on the website itself and can check for the required variations.</w:t>
            </w:r>
          </w:p>
          <w:p w14:paraId="6D346A95" w14:textId="77777777" w:rsidR="00C51AB8" w:rsidRPr="00C51AB8" w:rsidRDefault="00C51AB8" w:rsidP="00C51AB8">
            <w:pPr>
              <w:pStyle w:val="ListParagraph"/>
              <w:ind w:left="432" w:hanging="360"/>
              <w:rPr>
                <w:rFonts w:asciiTheme="minorHAnsi" w:hAnsiTheme="minorHAnsi"/>
                <w:sz w:val="22"/>
                <w:szCs w:val="22"/>
                <w:highlight w:val="yellow"/>
              </w:rPr>
            </w:pPr>
          </w:p>
          <w:p w14:paraId="0EE9CBD8" w14:textId="77777777" w:rsidR="00C51AB8" w:rsidRPr="00C51AB8" w:rsidRDefault="00C51AB8" w:rsidP="00BC1FB8">
            <w:pPr>
              <w:pStyle w:val="ListParagraph"/>
              <w:ind w:left="40"/>
              <w:rPr>
                <w:rFonts w:asciiTheme="minorHAnsi" w:hAnsiTheme="minorHAnsi"/>
                <w:sz w:val="22"/>
                <w:szCs w:val="22"/>
              </w:rPr>
            </w:pPr>
            <w:r w:rsidRPr="00C51AB8">
              <w:rPr>
                <w:rFonts w:asciiTheme="minorHAnsi" w:hAnsiTheme="minorHAnsi"/>
                <w:sz w:val="22"/>
                <w:szCs w:val="22"/>
                <w:highlight w:val="yellow"/>
              </w:rPr>
              <w:t>However, the user might still see duplicate products if it is being sold by different dealers. In this case the selling price is different – so that should be fine.</w:t>
            </w:r>
          </w:p>
        </w:tc>
      </w:tr>
    </w:tbl>
    <w:p w14:paraId="14A6DC4E" w14:textId="77777777" w:rsidR="000B0C42" w:rsidRPr="00016A66" w:rsidRDefault="000B0C42" w:rsidP="000B0C42"/>
    <w:p w14:paraId="605E531B" w14:textId="77777777" w:rsidR="006353F3" w:rsidRPr="00016A66" w:rsidRDefault="006353F3" w:rsidP="009C5447">
      <w:pPr>
        <w:pStyle w:val="Heading2"/>
        <w:ind w:left="810" w:hanging="450"/>
      </w:pPr>
      <w:bookmarkStart w:id="27" w:name="_Toc444696328"/>
      <w:proofErr w:type="spellStart"/>
      <w:r w:rsidRPr="00016A66">
        <w:lastRenderedPageBreak/>
        <w:t>SnapDeal</w:t>
      </w:r>
      <w:proofErr w:type="spellEnd"/>
      <w:r w:rsidRPr="00016A66">
        <w:t xml:space="preserve"> – Gather data</w:t>
      </w:r>
      <w:bookmarkEnd w:id="2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D7229" w:rsidRPr="00016A66" w14:paraId="4C99213E" w14:textId="77777777" w:rsidTr="00484DC5">
        <w:tc>
          <w:tcPr>
            <w:tcW w:w="1579" w:type="dxa"/>
            <w:shd w:val="clear" w:color="auto" w:fill="F2F2F2" w:themeFill="background1" w:themeFillShade="F2"/>
          </w:tcPr>
          <w:p w14:paraId="3F46458B" w14:textId="77777777" w:rsidR="005D7229" w:rsidRPr="00016A66" w:rsidRDefault="006C2957" w:rsidP="00484DC5">
            <w:pPr>
              <w:rPr>
                <w:rFonts w:asciiTheme="minorHAnsi" w:hAnsiTheme="minorHAnsi"/>
                <w:sz w:val="22"/>
                <w:szCs w:val="22"/>
              </w:rPr>
            </w:pPr>
            <w:r w:rsidRPr="00016A66">
              <w:rPr>
                <w:rFonts w:asciiTheme="minorHAnsi" w:hAnsiTheme="minorHAnsi"/>
                <w:sz w:val="22"/>
                <w:szCs w:val="22"/>
              </w:rPr>
              <w:t>Gathering data</w:t>
            </w:r>
          </w:p>
        </w:tc>
        <w:tc>
          <w:tcPr>
            <w:tcW w:w="10638" w:type="dxa"/>
          </w:tcPr>
          <w:p w14:paraId="05E6C987" w14:textId="77777777" w:rsidR="005D7229" w:rsidRPr="00016A66" w:rsidRDefault="005D7229"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This ecommerce platform does not provide the search API. So for each category, we need to gather all the results for each category on a daily basis and populate the </w:t>
            </w:r>
            <w:proofErr w:type="spellStart"/>
            <w:r w:rsidRPr="00016A66">
              <w:rPr>
                <w:rFonts w:asciiTheme="minorHAnsi" w:hAnsiTheme="minorHAnsi"/>
                <w:sz w:val="22"/>
                <w:szCs w:val="22"/>
              </w:rPr>
              <w:t>SavvyShopper</w:t>
            </w:r>
            <w:proofErr w:type="spellEnd"/>
            <w:r w:rsidRPr="00016A66">
              <w:rPr>
                <w:rFonts w:asciiTheme="minorHAnsi" w:hAnsiTheme="minorHAnsi"/>
                <w:sz w:val="22"/>
                <w:szCs w:val="22"/>
              </w:rPr>
              <w:t xml:space="preserve"> database. This w</w:t>
            </w:r>
            <w:r w:rsidR="00154625" w:rsidRPr="00016A66">
              <w:rPr>
                <w:rFonts w:asciiTheme="minorHAnsi" w:hAnsiTheme="minorHAnsi"/>
                <w:sz w:val="22"/>
                <w:szCs w:val="22"/>
              </w:rPr>
              <w:t xml:space="preserve">ill need to be done once a </w:t>
            </w:r>
            <w:proofErr w:type="gramStart"/>
            <w:r w:rsidR="00154625" w:rsidRPr="00016A66">
              <w:rPr>
                <w:rFonts w:asciiTheme="minorHAnsi" w:hAnsiTheme="minorHAnsi"/>
                <w:sz w:val="22"/>
                <w:szCs w:val="22"/>
              </w:rPr>
              <w:t>day</w:t>
            </w:r>
            <w:r w:rsidR="009721F9" w:rsidRPr="00016A66">
              <w:rPr>
                <w:rFonts w:asciiTheme="minorHAnsi" w:hAnsiTheme="minorHAnsi"/>
                <w:sz w:val="22"/>
                <w:szCs w:val="22"/>
              </w:rPr>
              <w:t>(</w:t>
            </w:r>
            <w:proofErr w:type="gramEnd"/>
            <w:r w:rsidR="009721F9" w:rsidRPr="00016A66">
              <w:rPr>
                <w:rFonts w:asciiTheme="minorHAnsi" w:hAnsiTheme="minorHAnsi"/>
                <w:sz w:val="22"/>
                <w:szCs w:val="22"/>
              </w:rPr>
              <w:t xml:space="preserve">00:00 </w:t>
            </w:r>
            <w:proofErr w:type="spellStart"/>
            <w:r w:rsidR="009721F9" w:rsidRPr="00016A66">
              <w:rPr>
                <w:rFonts w:asciiTheme="minorHAnsi" w:hAnsiTheme="minorHAnsi"/>
                <w:sz w:val="22"/>
                <w:szCs w:val="22"/>
              </w:rPr>
              <w:t>hrs</w:t>
            </w:r>
            <w:proofErr w:type="spellEnd"/>
            <w:r w:rsidR="009721F9" w:rsidRPr="00016A66">
              <w:rPr>
                <w:rFonts w:asciiTheme="minorHAnsi" w:hAnsiTheme="minorHAnsi"/>
                <w:sz w:val="22"/>
                <w:szCs w:val="22"/>
              </w:rPr>
              <w:t xml:space="preserve">) </w:t>
            </w:r>
            <w:r w:rsidR="00FD3508" w:rsidRPr="00016A66">
              <w:rPr>
                <w:rFonts w:asciiTheme="minorHAnsi" w:hAnsiTheme="minorHAnsi"/>
                <w:sz w:val="22"/>
                <w:szCs w:val="22"/>
              </w:rPr>
              <w:t xml:space="preserve"> for each of 11</w:t>
            </w:r>
            <w:r w:rsidR="00154625" w:rsidRPr="00016A66">
              <w:rPr>
                <w:rFonts w:asciiTheme="minorHAnsi" w:hAnsiTheme="minorHAnsi"/>
                <w:sz w:val="22"/>
                <w:szCs w:val="22"/>
              </w:rPr>
              <w:t xml:space="preserve"> </w:t>
            </w:r>
            <w:proofErr w:type="spellStart"/>
            <w:r w:rsidR="00154625" w:rsidRPr="00016A66">
              <w:rPr>
                <w:rFonts w:asciiTheme="minorHAnsi" w:hAnsiTheme="minorHAnsi"/>
                <w:sz w:val="22"/>
                <w:szCs w:val="22"/>
              </w:rPr>
              <w:t>SnapDeal</w:t>
            </w:r>
            <w:proofErr w:type="spellEnd"/>
            <w:r w:rsidR="00154625" w:rsidRPr="00016A66">
              <w:rPr>
                <w:rFonts w:asciiTheme="minorHAnsi" w:hAnsiTheme="minorHAnsi"/>
                <w:sz w:val="22"/>
                <w:szCs w:val="22"/>
              </w:rPr>
              <w:t xml:space="preserve"> categories.</w:t>
            </w:r>
          </w:p>
          <w:tbl>
            <w:tblPr>
              <w:tblStyle w:val="TableGrid"/>
              <w:tblW w:w="0" w:type="auto"/>
              <w:tblInd w:w="1440" w:type="dxa"/>
              <w:tblLayout w:type="fixed"/>
              <w:tblLook w:val="04A0" w:firstRow="1" w:lastRow="0" w:firstColumn="1" w:lastColumn="0" w:noHBand="0" w:noVBand="1"/>
            </w:tblPr>
            <w:tblGrid>
              <w:gridCol w:w="2496"/>
              <w:gridCol w:w="2835"/>
            </w:tblGrid>
            <w:tr w:rsidR="00923470" w:rsidRPr="00016A66" w14:paraId="3596C3DC" w14:textId="77777777" w:rsidTr="00484DC5">
              <w:tc>
                <w:tcPr>
                  <w:tcW w:w="2496" w:type="dxa"/>
                </w:tcPr>
                <w:p w14:paraId="01CE0654" w14:textId="77777777" w:rsidR="00923470" w:rsidRPr="00016A66" w:rsidRDefault="00923470" w:rsidP="00484DC5">
                  <w:pPr>
                    <w:pStyle w:val="ListParagraph"/>
                    <w:ind w:left="0"/>
                    <w:rPr>
                      <w:rFonts w:asciiTheme="minorHAnsi" w:hAnsiTheme="minorHAnsi"/>
                      <w:b/>
                      <w:sz w:val="22"/>
                      <w:szCs w:val="22"/>
                    </w:rPr>
                  </w:pPr>
                  <w:r w:rsidRPr="00016A66">
                    <w:rPr>
                      <w:rFonts w:asciiTheme="minorHAnsi" w:hAnsiTheme="minorHAnsi"/>
                      <w:b/>
                      <w:sz w:val="22"/>
                      <w:szCs w:val="22"/>
                    </w:rPr>
                    <w:t>Our website’s category</w:t>
                  </w:r>
                </w:p>
              </w:tc>
              <w:tc>
                <w:tcPr>
                  <w:tcW w:w="2835" w:type="dxa"/>
                </w:tcPr>
                <w:p w14:paraId="57D58687" w14:textId="77777777" w:rsidR="00923470" w:rsidRPr="00016A66" w:rsidRDefault="00923470" w:rsidP="00484DC5">
                  <w:pPr>
                    <w:pStyle w:val="ListParagraph"/>
                    <w:ind w:left="0"/>
                    <w:rPr>
                      <w:rFonts w:asciiTheme="minorHAnsi" w:hAnsiTheme="minorHAnsi"/>
                      <w:b/>
                      <w:sz w:val="22"/>
                      <w:szCs w:val="22"/>
                    </w:rPr>
                  </w:pPr>
                  <w:proofErr w:type="spellStart"/>
                  <w:r w:rsidRPr="00016A66">
                    <w:rPr>
                      <w:rFonts w:asciiTheme="minorHAnsi" w:hAnsiTheme="minorHAnsi"/>
                      <w:b/>
                      <w:sz w:val="22"/>
                      <w:szCs w:val="22"/>
                    </w:rPr>
                    <w:t>SnapDealcatgeory</w:t>
                  </w:r>
                  <w:proofErr w:type="spellEnd"/>
                </w:p>
              </w:tc>
            </w:tr>
            <w:tr w:rsidR="00923470" w:rsidRPr="00016A66" w14:paraId="4BF6A929" w14:textId="77777777" w:rsidTr="00484DC5">
              <w:tc>
                <w:tcPr>
                  <w:tcW w:w="2496" w:type="dxa"/>
                </w:tcPr>
                <w:p w14:paraId="73E49F18"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Beauty</w:t>
                  </w:r>
                </w:p>
              </w:tc>
              <w:tc>
                <w:tcPr>
                  <w:tcW w:w="2835" w:type="dxa"/>
                </w:tcPr>
                <w:p w14:paraId="24B84332"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Beauty &amp; Personal Care</w:t>
                  </w:r>
                </w:p>
              </w:tc>
            </w:tr>
            <w:tr w:rsidR="00923470" w:rsidRPr="00016A66" w14:paraId="5349FECE" w14:textId="77777777" w:rsidTr="00484DC5">
              <w:tc>
                <w:tcPr>
                  <w:tcW w:w="2496" w:type="dxa"/>
                </w:tcPr>
                <w:p w14:paraId="50C4551F"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Mobiles</w:t>
                  </w:r>
                </w:p>
              </w:tc>
              <w:tc>
                <w:tcPr>
                  <w:tcW w:w="2835" w:type="dxa"/>
                </w:tcPr>
                <w:p w14:paraId="17026E31" w14:textId="77777777" w:rsidR="00923470" w:rsidRPr="00016A66" w:rsidRDefault="00923470" w:rsidP="00484DC5">
                  <w:pPr>
                    <w:pStyle w:val="ListParagraph"/>
                    <w:ind w:left="0"/>
                    <w:rPr>
                      <w:rFonts w:asciiTheme="minorHAnsi" w:hAnsiTheme="minorHAnsi"/>
                      <w:sz w:val="22"/>
                      <w:szCs w:val="22"/>
                    </w:rPr>
                  </w:pPr>
                  <w:proofErr w:type="spellStart"/>
                  <w:r w:rsidRPr="00016A66">
                    <w:rPr>
                      <w:rFonts w:asciiTheme="minorHAnsi" w:hAnsiTheme="minorHAnsi"/>
                      <w:sz w:val="22"/>
                      <w:szCs w:val="22"/>
                    </w:rPr>
                    <w:t>Mobiles_Tablets</w:t>
                  </w:r>
                  <w:proofErr w:type="spellEnd"/>
                </w:p>
              </w:tc>
            </w:tr>
            <w:tr w:rsidR="00923470" w:rsidRPr="00016A66" w14:paraId="43142BA6" w14:textId="77777777" w:rsidTr="00484DC5">
              <w:tc>
                <w:tcPr>
                  <w:tcW w:w="2496" w:type="dxa"/>
                </w:tcPr>
                <w:p w14:paraId="58C0F6BB"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Apparels</w:t>
                  </w:r>
                </w:p>
              </w:tc>
              <w:tc>
                <w:tcPr>
                  <w:tcW w:w="2835" w:type="dxa"/>
                </w:tcPr>
                <w:p w14:paraId="7DC65239" w14:textId="77777777" w:rsidR="00420CC5" w:rsidRPr="00016A66" w:rsidRDefault="00420CC5" w:rsidP="00420CC5">
                  <w:pPr>
                    <w:rPr>
                      <w:rFonts w:asciiTheme="minorHAnsi" w:hAnsiTheme="minorHAnsi"/>
                      <w:sz w:val="22"/>
                      <w:szCs w:val="22"/>
                    </w:rPr>
                  </w:pPr>
                  <w:r w:rsidRPr="00016A66">
                    <w:rPr>
                      <w:rFonts w:asciiTheme="minorHAnsi" w:hAnsiTheme="minorHAnsi"/>
                      <w:sz w:val="22"/>
                      <w:szCs w:val="22"/>
                    </w:rPr>
                    <w:t xml:space="preserve">Boys Clothing(2-8 </w:t>
                  </w:r>
                  <w:proofErr w:type="spellStart"/>
                  <w:r w:rsidRPr="00016A66">
                    <w:rPr>
                      <w:rFonts w:asciiTheme="minorHAnsi" w:hAnsiTheme="minorHAnsi"/>
                      <w:sz w:val="22"/>
                      <w:szCs w:val="22"/>
                    </w:rPr>
                    <w:t>yrs</w:t>
                  </w:r>
                  <w:proofErr w:type="spellEnd"/>
                  <w:r w:rsidRPr="00016A66">
                    <w:rPr>
                      <w:rFonts w:asciiTheme="minorHAnsi" w:hAnsiTheme="minorHAnsi"/>
                      <w:sz w:val="22"/>
                      <w:szCs w:val="22"/>
                    </w:rPr>
                    <w:t>)</w:t>
                  </w:r>
                </w:p>
                <w:p w14:paraId="3C4D634C" w14:textId="77777777" w:rsidR="00420CC5" w:rsidRPr="00016A66" w:rsidRDefault="00420CC5" w:rsidP="00420CC5">
                  <w:pPr>
                    <w:rPr>
                      <w:rFonts w:asciiTheme="minorHAnsi" w:hAnsiTheme="minorHAnsi"/>
                      <w:sz w:val="22"/>
                      <w:szCs w:val="22"/>
                    </w:rPr>
                  </w:pPr>
                  <w:r w:rsidRPr="00016A66">
                    <w:rPr>
                      <w:rFonts w:asciiTheme="minorHAnsi" w:hAnsiTheme="minorHAnsi"/>
                      <w:sz w:val="22"/>
                      <w:szCs w:val="22"/>
                    </w:rPr>
                    <w:t xml:space="preserve">Boys Clothing(8-14 </w:t>
                  </w:r>
                  <w:proofErr w:type="spellStart"/>
                  <w:r w:rsidRPr="00016A66">
                    <w:rPr>
                      <w:rFonts w:asciiTheme="minorHAnsi" w:hAnsiTheme="minorHAnsi"/>
                      <w:sz w:val="22"/>
                      <w:szCs w:val="22"/>
                    </w:rPr>
                    <w:t>yrs</w:t>
                  </w:r>
                  <w:proofErr w:type="spellEnd"/>
                  <w:r w:rsidRPr="00016A66">
                    <w:rPr>
                      <w:rFonts w:asciiTheme="minorHAnsi" w:hAnsiTheme="minorHAnsi"/>
                      <w:sz w:val="22"/>
                      <w:szCs w:val="22"/>
                    </w:rPr>
                    <w:t>)</w:t>
                  </w:r>
                </w:p>
                <w:p w14:paraId="7FE7278F" w14:textId="77777777" w:rsidR="00420CC5" w:rsidRPr="00016A66" w:rsidRDefault="00420CC5" w:rsidP="00420CC5">
                  <w:pPr>
                    <w:rPr>
                      <w:rFonts w:asciiTheme="minorHAnsi" w:hAnsiTheme="minorHAnsi"/>
                      <w:sz w:val="22"/>
                      <w:szCs w:val="22"/>
                    </w:rPr>
                  </w:pPr>
                  <w:proofErr w:type="spellStart"/>
                  <w:r w:rsidRPr="00016A66">
                    <w:rPr>
                      <w:rFonts w:asciiTheme="minorHAnsi" w:hAnsiTheme="minorHAnsi"/>
                      <w:sz w:val="22"/>
                      <w:szCs w:val="22"/>
                    </w:rPr>
                    <w:t>Girls</w:t>
                  </w:r>
                  <w:proofErr w:type="spellEnd"/>
                  <w:r w:rsidRPr="00016A66">
                    <w:rPr>
                      <w:rFonts w:asciiTheme="minorHAnsi" w:hAnsiTheme="minorHAnsi"/>
                      <w:sz w:val="22"/>
                      <w:szCs w:val="22"/>
                    </w:rPr>
                    <w:t xml:space="preserve"> Clothing(2-8 </w:t>
                  </w:r>
                  <w:proofErr w:type="spellStart"/>
                  <w:r w:rsidRPr="00016A66">
                    <w:rPr>
                      <w:rFonts w:asciiTheme="minorHAnsi" w:hAnsiTheme="minorHAnsi"/>
                      <w:sz w:val="22"/>
                      <w:szCs w:val="22"/>
                    </w:rPr>
                    <w:t>yrs</w:t>
                  </w:r>
                  <w:proofErr w:type="spellEnd"/>
                  <w:r w:rsidRPr="00016A66">
                    <w:rPr>
                      <w:rFonts w:asciiTheme="minorHAnsi" w:hAnsiTheme="minorHAnsi"/>
                      <w:sz w:val="22"/>
                      <w:szCs w:val="22"/>
                    </w:rPr>
                    <w:t>)</w:t>
                  </w:r>
                </w:p>
                <w:p w14:paraId="61E587B1" w14:textId="77777777" w:rsidR="000C48FA" w:rsidRPr="00016A66" w:rsidRDefault="00420CC5" w:rsidP="00420CC5">
                  <w:pPr>
                    <w:pStyle w:val="ListParagraph"/>
                    <w:ind w:left="0"/>
                    <w:rPr>
                      <w:rFonts w:asciiTheme="minorHAnsi" w:hAnsiTheme="minorHAnsi"/>
                      <w:sz w:val="22"/>
                      <w:szCs w:val="22"/>
                    </w:rPr>
                  </w:pPr>
                  <w:proofErr w:type="spellStart"/>
                  <w:r w:rsidRPr="00016A66">
                    <w:rPr>
                      <w:rFonts w:asciiTheme="minorHAnsi" w:hAnsiTheme="minorHAnsi"/>
                      <w:sz w:val="22"/>
                      <w:szCs w:val="22"/>
                    </w:rPr>
                    <w:t>Girls</w:t>
                  </w:r>
                  <w:proofErr w:type="spellEnd"/>
                  <w:r w:rsidRPr="00016A66">
                    <w:rPr>
                      <w:rFonts w:asciiTheme="minorHAnsi" w:hAnsiTheme="minorHAnsi"/>
                      <w:sz w:val="22"/>
                      <w:szCs w:val="22"/>
                    </w:rPr>
                    <w:t xml:space="preserve"> Clothing(8-14 </w:t>
                  </w:r>
                  <w:proofErr w:type="spellStart"/>
                  <w:r w:rsidRPr="00016A66">
                    <w:rPr>
                      <w:rFonts w:asciiTheme="minorHAnsi" w:hAnsiTheme="minorHAnsi"/>
                      <w:sz w:val="22"/>
                      <w:szCs w:val="22"/>
                    </w:rPr>
                    <w:t>yrs</w:t>
                  </w:r>
                  <w:proofErr w:type="spellEnd"/>
                  <w:r w:rsidRPr="00016A66">
                    <w:rPr>
                      <w:rFonts w:asciiTheme="minorHAnsi" w:hAnsiTheme="minorHAnsi"/>
                      <w:sz w:val="22"/>
                      <w:szCs w:val="22"/>
                    </w:rPr>
                    <w:t>)</w:t>
                  </w:r>
                </w:p>
                <w:p w14:paraId="3D937D20" w14:textId="77777777" w:rsidR="00923470" w:rsidRPr="00016A66" w:rsidRDefault="00923470" w:rsidP="00420CC5">
                  <w:pPr>
                    <w:pStyle w:val="ListParagraph"/>
                    <w:ind w:left="0"/>
                    <w:rPr>
                      <w:rFonts w:asciiTheme="minorHAnsi" w:hAnsiTheme="minorHAnsi"/>
                      <w:sz w:val="22"/>
                      <w:szCs w:val="22"/>
                    </w:rPr>
                  </w:pPr>
                  <w:proofErr w:type="spellStart"/>
                  <w:r w:rsidRPr="00016A66">
                    <w:rPr>
                      <w:rFonts w:asciiTheme="minorHAnsi" w:hAnsiTheme="minorHAnsi"/>
                      <w:sz w:val="22"/>
                      <w:szCs w:val="22"/>
                    </w:rPr>
                    <w:t>Womens_Ethnic_Wear</w:t>
                  </w:r>
                  <w:proofErr w:type="spellEnd"/>
                </w:p>
                <w:p w14:paraId="5E33F6B6" w14:textId="77777777" w:rsidR="00923470" w:rsidRPr="00016A66" w:rsidRDefault="00923470" w:rsidP="00484DC5">
                  <w:pPr>
                    <w:pStyle w:val="ListParagraph"/>
                    <w:ind w:left="0"/>
                    <w:rPr>
                      <w:rFonts w:asciiTheme="minorHAnsi" w:hAnsiTheme="minorHAnsi"/>
                      <w:sz w:val="22"/>
                      <w:szCs w:val="22"/>
                    </w:rPr>
                  </w:pPr>
                  <w:proofErr w:type="spellStart"/>
                  <w:r w:rsidRPr="00016A66">
                    <w:rPr>
                      <w:rFonts w:asciiTheme="minorHAnsi" w:hAnsiTheme="minorHAnsi"/>
                      <w:sz w:val="22"/>
                      <w:szCs w:val="22"/>
                    </w:rPr>
                    <w:t>Infant_Wear</w:t>
                  </w:r>
                  <w:proofErr w:type="spellEnd"/>
                </w:p>
                <w:p w14:paraId="0A8C85E7" w14:textId="77777777" w:rsidR="00923470" w:rsidRPr="00016A66" w:rsidRDefault="00923470" w:rsidP="00484DC5">
                  <w:pPr>
                    <w:pStyle w:val="ListParagraph"/>
                    <w:ind w:left="0"/>
                    <w:rPr>
                      <w:rFonts w:asciiTheme="minorHAnsi" w:hAnsiTheme="minorHAnsi"/>
                      <w:sz w:val="22"/>
                      <w:szCs w:val="22"/>
                    </w:rPr>
                  </w:pPr>
                  <w:proofErr w:type="spellStart"/>
                  <w:r w:rsidRPr="00016A66">
                    <w:rPr>
                      <w:rFonts w:asciiTheme="minorHAnsi" w:hAnsiTheme="minorHAnsi"/>
                      <w:sz w:val="22"/>
                      <w:szCs w:val="22"/>
                    </w:rPr>
                    <w:t>Mens_Clothing</w:t>
                  </w:r>
                  <w:proofErr w:type="spellEnd"/>
                </w:p>
                <w:p w14:paraId="4BF9A3F8" w14:textId="77777777" w:rsidR="00923470" w:rsidRPr="00016A66" w:rsidRDefault="00923470" w:rsidP="00484DC5">
                  <w:pPr>
                    <w:pStyle w:val="ListParagraph"/>
                    <w:ind w:left="0"/>
                    <w:rPr>
                      <w:rFonts w:asciiTheme="minorHAnsi" w:hAnsiTheme="minorHAnsi"/>
                      <w:sz w:val="22"/>
                      <w:szCs w:val="22"/>
                    </w:rPr>
                  </w:pPr>
                  <w:proofErr w:type="spellStart"/>
                  <w:r w:rsidRPr="00016A66">
                    <w:rPr>
                      <w:rFonts w:asciiTheme="minorHAnsi" w:hAnsiTheme="minorHAnsi"/>
                      <w:sz w:val="22"/>
                      <w:szCs w:val="22"/>
                    </w:rPr>
                    <w:t>Womens_Clothing</w:t>
                  </w:r>
                  <w:proofErr w:type="spellEnd"/>
                </w:p>
              </w:tc>
            </w:tr>
            <w:tr w:rsidR="00923470" w:rsidRPr="00016A66" w14:paraId="19CA30FB" w14:textId="77777777" w:rsidTr="00484DC5">
              <w:tc>
                <w:tcPr>
                  <w:tcW w:w="2496" w:type="dxa"/>
                </w:tcPr>
                <w:p w14:paraId="77DB4EE0" w14:textId="77777777" w:rsidR="00923470" w:rsidRPr="00016A66" w:rsidRDefault="00923470" w:rsidP="00484DC5">
                  <w:pPr>
                    <w:pStyle w:val="ListParagraph"/>
                    <w:ind w:left="0"/>
                    <w:rPr>
                      <w:rFonts w:asciiTheme="minorHAnsi" w:hAnsiTheme="minorHAnsi"/>
                      <w:sz w:val="22"/>
                      <w:szCs w:val="22"/>
                    </w:rPr>
                  </w:pPr>
                  <w:r w:rsidRPr="00016A66">
                    <w:rPr>
                      <w:rFonts w:asciiTheme="minorHAnsi" w:hAnsiTheme="minorHAnsi"/>
                      <w:sz w:val="22"/>
                      <w:szCs w:val="22"/>
                    </w:rPr>
                    <w:t>Bags</w:t>
                  </w:r>
                </w:p>
              </w:tc>
              <w:tc>
                <w:tcPr>
                  <w:tcW w:w="2835" w:type="dxa"/>
                </w:tcPr>
                <w:p w14:paraId="336DE3D5" w14:textId="77777777" w:rsidR="00923470" w:rsidRPr="00016A66" w:rsidRDefault="00923470" w:rsidP="00484DC5">
                  <w:pPr>
                    <w:pStyle w:val="ListParagraph"/>
                    <w:ind w:left="0"/>
                    <w:rPr>
                      <w:rFonts w:asciiTheme="minorHAnsi" w:hAnsiTheme="minorHAnsi"/>
                      <w:sz w:val="22"/>
                      <w:szCs w:val="22"/>
                    </w:rPr>
                  </w:pPr>
                  <w:proofErr w:type="spellStart"/>
                  <w:r w:rsidRPr="00016A66">
                    <w:rPr>
                      <w:rFonts w:asciiTheme="minorHAnsi" w:hAnsiTheme="minorHAnsi"/>
                      <w:sz w:val="22"/>
                      <w:szCs w:val="22"/>
                    </w:rPr>
                    <w:t>Bags_Luggage</w:t>
                  </w:r>
                  <w:proofErr w:type="spellEnd"/>
                </w:p>
              </w:tc>
            </w:tr>
          </w:tbl>
          <w:p w14:paraId="7CC5D569" w14:textId="77777777" w:rsidR="00F251D7" w:rsidRPr="00016A66" w:rsidRDefault="00F251D7" w:rsidP="006C2957">
            <w:pPr>
              <w:ind w:left="1080"/>
              <w:rPr>
                <w:rFonts w:asciiTheme="minorHAnsi" w:hAnsiTheme="minorHAnsi"/>
                <w:sz w:val="22"/>
                <w:szCs w:val="22"/>
              </w:rPr>
            </w:pPr>
          </w:p>
        </w:tc>
      </w:tr>
      <w:tr w:rsidR="009F7A90" w:rsidRPr="00016A66" w14:paraId="0A51ED04" w14:textId="77777777" w:rsidTr="00484DC5">
        <w:tc>
          <w:tcPr>
            <w:tcW w:w="1579" w:type="dxa"/>
            <w:shd w:val="clear" w:color="auto" w:fill="F2F2F2" w:themeFill="background1" w:themeFillShade="F2"/>
          </w:tcPr>
          <w:p w14:paraId="299D2A5B" w14:textId="77777777" w:rsidR="009F7A90" w:rsidRPr="00016A66" w:rsidRDefault="00C42383" w:rsidP="00C42383">
            <w:pPr>
              <w:rPr>
                <w:rFonts w:asciiTheme="minorHAnsi" w:hAnsiTheme="minorHAnsi"/>
                <w:sz w:val="22"/>
                <w:szCs w:val="22"/>
              </w:rPr>
            </w:pPr>
            <w:r w:rsidRPr="00016A66">
              <w:rPr>
                <w:rFonts w:asciiTheme="minorHAnsi" w:hAnsiTheme="minorHAnsi"/>
                <w:sz w:val="22"/>
                <w:szCs w:val="22"/>
              </w:rPr>
              <w:t>Ways to gather</w:t>
            </w:r>
            <w:r w:rsidR="00A24572" w:rsidRPr="00016A66">
              <w:rPr>
                <w:rFonts w:asciiTheme="minorHAnsi" w:hAnsiTheme="minorHAnsi"/>
                <w:sz w:val="22"/>
                <w:szCs w:val="22"/>
              </w:rPr>
              <w:t xml:space="preserve"> the products from </w:t>
            </w:r>
            <w:proofErr w:type="spellStart"/>
            <w:r w:rsidR="00A24572" w:rsidRPr="00016A66">
              <w:rPr>
                <w:rFonts w:asciiTheme="minorHAnsi" w:hAnsiTheme="minorHAnsi"/>
                <w:sz w:val="22"/>
                <w:szCs w:val="22"/>
              </w:rPr>
              <w:t>SnapDeal</w:t>
            </w:r>
            <w:proofErr w:type="spellEnd"/>
          </w:p>
        </w:tc>
        <w:tc>
          <w:tcPr>
            <w:tcW w:w="10638" w:type="dxa"/>
          </w:tcPr>
          <w:p w14:paraId="0D6EAEF1" w14:textId="77777777" w:rsidR="00FC7543" w:rsidRPr="00016A66" w:rsidRDefault="00A24572" w:rsidP="002A5262">
            <w:pPr>
              <w:pStyle w:val="ListParagraph"/>
              <w:numPr>
                <w:ilvl w:val="0"/>
                <w:numId w:val="1"/>
              </w:numPr>
              <w:ind w:left="432"/>
              <w:rPr>
                <w:rFonts w:asciiTheme="minorHAnsi" w:hAnsiTheme="minorHAnsi"/>
                <w:sz w:val="20"/>
                <w:szCs w:val="22"/>
              </w:rPr>
            </w:pPr>
            <w:r w:rsidRPr="00016A66">
              <w:rPr>
                <w:rFonts w:asciiTheme="minorHAnsi" w:hAnsiTheme="minorHAnsi"/>
                <w:sz w:val="22"/>
                <w:szCs w:val="22"/>
              </w:rPr>
              <w:t xml:space="preserve">There are </w:t>
            </w:r>
            <w:r w:rsidR="00FC7543" w:rsidRPr="00016A66">
              <w:rPr>
                <w:rFonts w:asciiTheme="minorHAnsi" w:hAnsiTheme="minorHAnsi"/>
                <w:sz w:val="22"/>
                <w:szCs w:val="22"/>
              </w:rPr>
              <w:t>3 ways of</w:t>
            </w:r>
            <w:r w:rsidR="00D87DE5" w:rsidRPr="00016A66">
              <w:rPr>
                <w:rFonts w:asciiTheme="minorHAnsi" w:hAnsiTheme="minorHAnsi"/>
                <w:sz w:val="22"/>
                <w:szCs w:val="22"/>
              </w:rPr>
              <w:t xml:space="preserve"> gathering</w:t>
            </w:r>
            <w:r w:rsidRPr="00016A66">
              <w:rPr>
                <w:rFonts w:asciiTheme="minorHAnsi" w:hAnsiTheme="minorHAnsi"/>
                <w:sz w:val="22"/>
                <w:szCs w:val="22"/>
              </w:rPr>
              <w:t xml:space="preserve"> products from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w:t>
            </w:r>
          </w:p>
          <w:p w14:paraId="6A3A0AC5" w14:textId="77777777" w:rsidR="00A24572" w:rsidRPr="00016A66" w:rsidRDefault="00A24572" w:rsidP="00A24572">
            <w:pPr>
              <w:pStyle w:val="ListParagraph"/>
              <w:numPr>
                <w:ilvl w:val="1"/>
                <w:numId w:val="1"/>
              </w:numPr>
              <w:rPr>
                <w:rFonts w:asciiTheme="minorHAnsi" w:hAnsiTheme="minorHAnsi"/>
                <w:sz w:val="20"/>
                <w:szCs w:val="22"/>
              </w:rPr>
            </w:pPr>
            <w:r w:rsidRPr="00016A66">
              <w:rPr>
                <w:rFonts w:asciiTheme="minorHAnsi" w:hAnsiTheme="minorHAnsi"/>
                <w:sz w:val="22"/>
                <w:szCs w:val="22"/>
              </w:rPr>
              <w:t>API Call</w:t>
            </w:r>
          </w:p>
          <w:p w14:paraId="4FBC22BF" w14:textId="77777777" w:rsidR="00A24572" w:rsidRPr="00016A66" w:rsidRDefault="00A24572" w:rsidP="00A24572">
            <w:pPr>
              <w:pStyle w:val="ListParagraph"/>
              <w:numPr>
                <w:ilvl w:val="1"/>
                <w:numId w:val="1"/>
              </w:numPr>
              <w:rPr>
                <w:rFonts w:asciiTheme="minorHAnsi" w:hAnsiTheme="minorHAnsi"/>
                <w:sz w:val="20"/>
                <w:szCs w:val="22"/>
              </w:rPr>
            </w:pPr>
            <w:r w:rsidRPr="00016A66">
              <w:rPr>
                <w:rFonts w:asciiTheme="minorHAnsi" w:hAnsiTheme="minorHAnsi"/>
                <w:sz w:val="22"/>
                <w:szCs w:val="22"/>
              </w:rPr>
              <w:t>FTP Download</w:t>
            </w:r>
          </w:p>
          <w:p w14:paraId="7F8DEAE6" w14:textId="77777777" w:rsidR="004F319D" w:rsidRPr="00016A66" w:rsidRDefault="004F319D" w:rsidP="004F319D">
            <w:pPr>
              <w:pStyle w:val="ListParagraph"/>
              <w:numPr>
                <w:ilvl w:val="1"/>
                <w:numId w:val="1"/>
              </w:numPr>
              <w:rPr>
                <w:rFonts w:asciiTheme="minorHAnsi" w:hAnsiTheme="minorHAnsi"/>
                <w:sz w:val="20"/>
                <w:szCs w:val="22"/>
              </w:rPr>
            </w:pPr>
            <w:r w:rsidRPr="00016A66">
              <w:rPr>
                <w:rFonts w:asciiTheme="minorHAnsi" w:hAnsiTheme="minorHAnsi"/>
                <w:sz w:val="22"/>
                <w:szCs w:val="22"/>
              </w:rPr>
              <w:t>Scraping data on the</w:t>
            </w:r>
            <w:r w:rsidR="00757D89" w:rsidRPr="00016A66">
              <w:rPr>
                <w:rFonts w:asciiTheme="minorHAnsi" w:hAnsiTheme="minorHAnsi"/>
                <w:sz w:val="22"/>
                <w:szCs w:val="22"/>
              </w:rPr>
              <w:t xml:space="preserve"> </w:t>
            </w:r>
            <w:proofErr w:type="spellStart"/>
            <w:r w:rsidR="00757D89" w:rsidRPr="00016A66">
              <w:rPr>
                <w:rFonts w:asciiTheme="minorHAnsi" w:hAnsiTheme="minorHAnsi"/>
                <w:sz w:val="22"/>
                <w:szCs w:val="22"/>
              </w:rPr>
              <w:t>snapdeal</w:t>
            </w:r>
            <w:proofErr w:type="spellEnd"/>
            <w:r w:rsidR="00757D89" w:rsidRPr="00016A66">
              <w:rPr>
                <w:rFonts w:asciiTheme="minorHAnsi" w:hAnsiTheme="minorHAnsi"/>
                <w:sz w:val="22"/>
                <w:szCs w:val="22"/>
              </w:rPr>
              <w:t xml:space="preserve"> website</w:t>
            </w:r>
          </w:p>
          <w:p w14:paraId="027980E1" w14:textId="77777777" w:rsidR="009F7A90" w:rsidRPr="00016A66" w:rsidRDefault="008612A1" w:rsidP="003279DE">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below sections explain the pros and cons of each method.</w:t>
            </w:r>
          </w:p>
        </w:tc>
      </w:tr>
      <w:tr w:rsidR="00AD3FB0" w:rsidRPr="00016A66" w14:paraId="26502D22" w14:textId="77777777" w:rsidTr="00484DC5">
        <w:tc>
          <w:tcPr>
            <w:tcW w:w="1579" w:type="dxa"/>
            <w:shd w:val="clear" w:color="auto" w:fill="F2F2F2" w:themeFill="background1" w:themeFillShade="F2"/>
          </w:tcPr>
          <w:p w14:paraId="03FE6B8E" w14:textId="77777777" w:rsidR="00AD3FB0" w:rsidRPr="00016A66" w:rsidRDefault="00AD3FB0" w:rsidP="00484DC5">
            <w:pPr>
              <w:rPr>
                <w:rFonts w:asciiTheme="minorHAnsi" w:hAnsiTheme="minorHAnsi"/>
                <w:sz w:val="22"/>
                <w:szCs w:val="22"/>
              </w:rPr>
            </w:pPr>
            <w:r w:rsidRPr="00016A66">
              <w:rPr>
                <w:rFonts w:asciiTheme="minorHAnsi" w:hAnsiTheme="minorHAnsi"/>
                <w:sz w:val="22"/>
                <w:szCs w:val="22"/>
              </w:rPr>
              <w:t>API call</w:t>
            </w:r>
          </w:p>
        </w:tc>
        <w:tc>
          <w:tcPr>
            <w:tcW w:w="10638" w:type="dxa"/>
          </w:tcPr>
          <w:p w14:paraId="5270DA6D" w14:textId="77777777" w:rsidR="008E5971" w:rsidRPr="00016A66" w:rsidRDefault="008E5971" w:rsidP="00806B9D">
            <w:pPr>
              <w:rPr>
                <w:rFonts w:asciiTheme="minorHAnsi" w:hAnsiTheme="minorHAnsi"/>
                <w:sz w:val="22"/>
                <w:szCs w:val="22"/>
              </w:rPr>
            </w:pPr>
          </w:p>
          <w:tbl>
            <w:tblPr>
              <w:tblStyle w:val="TableGrid"/>
              <w:tblpPr w:leftFromText="180" w:rightFromText="180" w:vertAnchor="text"/>
              <w:tblW w:w="10117" w:type="dxa"/>
              <w:tblLayout w:type="fixed"/>
              <w:tblLook w:val="04A0" w:firstRow="1" w:lastRow="0" w:firstColumn="1" w:lastColumn="0" w:noHBand="0" w:noVBand="1"/>
            </w:tblPr>
            <w:tblGrid>
              <w:gridCol w:w="562"/>
              <w:gridCol w:w="2682"/>
              <w:gridCol w:w="2407"/>
              <w:gridCol w:w="1757"/>
              <w:gridCol w:w="1338"/>
              <w:gridCol w:w="1371"/>
            </w:tblGrid>
            <w:tr w:rsidR="008E5971" w:rsidRPr="00016A66" w14:paraId="2F7BF3D3" w14:textId="77777777" w:rsidTr="00FC02AD">
              <w:trPr>
                <w:trHeight w:val="416"/>
              </w:trPr>
              <w:tc>
                <w:tcPr>
                  <w:tcW w:w="562" w:type="dxa"/>
                  <w:hideMark/>
                </w:tcPr>
                <w:p w14:paraId="4E786CDA" w14:textId="77777777" w:rsidR="008E5971" w:rsidRPr="00016A66" w:rsidRDefault="008E5971" w:rsidP="008E5971">
                  <w:pPr>
                    <w:spacing w:before="100" w:beforeAutospacing="1" w:line="276" w:lineRule="auto"/>
                    <w:rPr>
                      <w:rFonts w:asciiTheme="minorHAnsi" w:eastAsiaTheme="minorHAnsi" w:hAnsiTheme="minorHAnsi"/>
                      <w:color w:val="000000"/>
                      <w:sz w:val="22"/>
                      <w:szCs w:val="22"/>
                    </w:rPr>
                  </w:pPr>
                  <w:r w:rsidRPr="00016A66">
                    <w:rPr>
                      <w:rFonts w:asciiTheme="minorHAnsi" w:hAnsiTheme="minorHAnsi"/>
                      <w:b/>
                      <w:bCs/>
                      <w:sz w:val="22"/>
                      <w:szCs w:val="22"/>
                    </w:rPr>
                    <w:t>No</w:t>
                  </w:r>
                  <w:r w:rsidR="00FC02AD" w:rsidRPr="00016A66">
                    <w:rPr>
                      <w:rFonts w:asciiTheme="minorHAnsi" w:hAnsiTheme="minorHAnsi"/>
                      <w:b/>
                      <w:bCs/>
                      <w:sz w:val="22"/>
                      <w:szCs w:val="22"/>
                    </w:rPr>
                    <w:t>.</w:t>
                  </w:r>
                </w:p>
              </w:tc>
              <w:tc>
                <w:tcPr>
                  <w:tcW w:w="2682" w:type="dxa"/>
                  <w:hideMark/>
                </w:tcPr>
                <w:p w14:paraId="7CF4D7A9" w14:textId="77777777" w:rsidR="008E5971" w:rsidRPr="00016A66" w:rsidRDefault="008E5971" w:rsidP="008E5971">
                  <w:pPr>
                    <w:spacing w:before="100" w:beforeAutospacing="1" w:line="276" w:lineRule="auto"/>
                    <w:rPr>
                      <w:rFonts w:asciiTheme="minorHAnsi" w:eastAsiaTheme="minorHAnsi" w:hAnsiTheme="minorHAnsi"/>
                      <w:color w:val="000000"/>
                      <w:sz w:val="22"/>
                      <w:szCs w:val="22"/>
                    </w:rPr>
                  </w:pPr>
                  <w:r w:rsidRPr="00016A66">
                    <w:rPr>
                      <w:rFonts w:asciiTheme="minorHAnsi" w:hAnsiTheme="minorHAnsi"/>
                      <w:b/>
                      <w:bCs/>
                      <w:sz w:val="22"/>
                      <w:szCs w:val="22"/>
                    </w:rPr>
                    <w:t>Category</w:t>
                  </w:r>
                </w:p>
              </w:tc>
              <w:tc>
                <w:tcPr>
                  <w:tcW w:w="2407" w:type="dxa"/>
                  <w:hideMark/>
                </w:tcPr>
                <w:p w14:paraId="580260E2" w14:textId="77777777" w:rsidR="008E5971" w:rsidRPr="00016A66" w:rsidRDefault="00034794" w:rsidP="008E5971">
                  <w:pPr>
                    <w:spacing w:before="100" w:beforeAutospacing="1" w:line="276" w:lineRule="auto"/>
                    <w:rPr>
                      <w:rFonts w:asciiTheme="minorHAnsi" w:eastAsiaTheme="minorHAnsi" w:hAnsiTheme="minorHAnsi"/>
                      <w:color w:val="000000"/>
                      <w:sz w:val="22"/>
                      <w:szCs w:val="22"/>
                    </w:rPr>
                  </w:pPr>
                  <w:r w:rsidRPr="00016A66">
                    <w:rPr>
                      <w:rFonts w:asciiTheme="minorHAnsi" w:hAnsiTheme="minorHAnsi"/>
                      <w:b/>
                      <w:bCs/>
                      <w:sz w:val="22"/>
                      <w:szCs w:val="22"/>
                    </w:rPr>
                    <w:t xml:space="preserve">MongoDB </w:t>
                  </w:r>
                  <w:r w:rsidR="008E5971" w:rsidRPr="00016A66">
                    <w:rPr>
                      <w:rFonts w:asciiTheme="minorHAnsi" w:hAnsiTheme="minorHAnsi"/>
                      <w:b/>
                      <w:bCs/>
                      <w:sz w:val="22"/>
                      <w:szCs w:val="22"/>
                    </w:rPr>
                    <w:t>Collection</w:t>
                  </w:r>
                </w:p>
              </w:tc>
              <w:tc>
                <w:tcPr>
                  <w:tcW w:w="1757" w:type="dxa"/>
                  <w:hideMark/>
                </w:tcPr>
                <w:p w14:paraId="6E4BACEB" w14:textId="77777777" w:rsidR="008E5971" w:rsidRPr="00016A66" w:rsidRDefault="008E5971" w:rsidP="008E5971">
                  <w:pPr>
                    <w:rPr>
                      <w:rFonts w:asciiTheme="minorHAnsi" w:eastAsiaTheme="minorHAnsi" w:hAnsiTheme="minorHAnsi"/>
                      <w:color w:val="000000"/>
                      <w:sz w:val="22"/>
                      <w:szCs w:val="22"/>
                    </w:rPr>
                  </w:pPr>
                  <w:r w:rsidRPr="00016A66">
                    <w:rPr>
                      <w:rFonts w:asciiTheme="minorHAnsi" w:hAnsiTheme="minorHAnsi"/>
                      <w:b/>
                      <w:bCs/>
                      <w:sz w:val="22"/>
                      <w:szCs w:val="22"/>
                    </w:rPr>
                    <w:t>Total Records Imported</w:t>
                  </w:r>
                </w:p>
              </w:tc>
              <w:tc>
                <w:tcPr>
                  <w:tcW w:w="1338" w:type="dxa"/>
                  <w:hideMark/>
                </w:tcPr>
                <w:p w14:paraId="6835A602" w14:textId="77777777" w:rsidR="008E5971" w:rsidRPr="00016A66" w:rsidRDefault="008E5971" w:rsidP="008E5971">
                  <w:pPr>
                    <w:spacing w:before="100" w:beforeAutospacing="1"/>
                    <w:rPr>
                      <w:rFonts w:asciiTheme="minorHAnsi" w:eastAsiaTheme="minorHAnsi" w:hAnsiTheme="minorHAnsi"/>
                      <w:color w:val="000000"/>
                      <w:sz w:val="22"/>
                      <w:szCs w:val="22"/>
                    </w:rPr>
                  </w:pPr>
                  <w:r w:rsidRPr="00016A66">
                    <w:rPr>
                      <w:rFonts w:asciiTheme="minorHAnsi" w:hAnsiTheme="minorHAnsi"/>
                      <w:b/>
                      <w:bCs/>
                      <w:sz w:val="22"/>
                      <w:szCs w:val="22"/>
                    </w:rPr>
                    <w:t>Records on website</w:t>
                  </w:r>
                </w:p>
              </w:tc>
              <w:tc>
                <w:tcPr>
                  <w:tcW w:w="1371" w:type="dxa"/>
                  <w:hideMark/>
                </w:tcPr>
                <w:p w14:paraId="6D2E97A1" w14:textId="77777777" w:rsidR="008E5971" w:rsidRPr="00016A66" w:rsidRDefault="008E5971" w:rsidP="008E5971">
                  <w:pPr>
                    <w:spacing w:before="100" w:beforeAutospacing="1"/>
                    <w:rPr>
                      <w:rFonts w:asciiTheme="minorHAnsi" w:eastAsiaTheme="minorHAnsi" w:hAnsiTheme="minorHAnsi"/>
                      <w:color w:val="000000"/>
                      <w:sz w:val="22"/>
                      <w:szCs w:val="22"/>
                    </w:rPr>
                  </w:pPr>
                  <w:r w:rsidRPr="00016A66">
                    <w:rPr>
                      <w:rFonts w:asciiTheme="minorHAnsi" w:hAnsiTheme="minorHAnsi"/>
                      <w:b/>
                      <w:bCs/>
                      <w:sz w:val="22"/>
                      <w:szCs w:val="22"/>
                    </w:rPr>
                    <w:t>Total Time Required</w:t>
                  </w:r>
                </w:p>
              </w:tc>
            </w:tr>
            <w:tr w:rsidR="008E5971" w:rsidRPr="00016A66" w14:paraId="6005E52D" w14:textId="77777777" w:rsidTr="000017F4">
              <w:trPr>
                <w:trHeight w:val="158"/>
              </w:trPr>
              <w:tc>
                <w:tcPr>
                  <w:tcW w:w="562" w:type="dxa"/>
                  <w:hideMark/>
                </w:tcPr>
                <w:p w14:paraId="4145B4B4"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w:t>
                  </w:r>
                </w:p>
              </w:tc>
              <w:tc>
                <w:tcPr>
                  <w:tcW w:w="2682" w:type="dxa"/>
                  <w:hideMark/>
                </w:tcPr>
                <w:p w14:paraId="2A322912"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Beauty</w:t>
                  </w:r>
                </w:p>
              </w:tc>
              <w:tc>
                <w:tcPr>
                  <w:tcW w:w="2407" w:type="dxa"/>
                  <w:hideMark/>
                </w:tcPr>
                <w:p w14:paraId="615E5C8C"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beauty</w:t>
                  </w:r>
                </w:p>
              </w:tc>
              <w:tc>
                <w:tcPr>
                  <w:tcW w:w="1757" w:type="dxa"/>
                  <w:hideMark/>
                </w:tcPr>
                <w:p w14:paraId="7C114BDC"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18</w:t>
                  </w:r>
                  <w:r w:rsidR="00BA2994" w:rsidRPr="00016A66">
                    <w:rPr>
                      <w:rFonts w:asciiTheme="minorHAnsi" w:hAnsiTheme="minorHAnsi"/>
                      <w:sz w:val="22"/>
                      <w:szCs w:val="22"/>
                    </w:rPr>
                    <w:t>,</w:t>
                  </w:r>
                  <w:r w:rsidRPr="00016A66">
                    <w:rPr>
                      <w:rFonts w:asciiTheme="minorHAnsi" w:hAnsiTheme="minorHAnsi"/>
                      <w:sz w:val="22"/>
                      <w:szCs w:val="22"/>
                    </w:rPr>
                    <w:t>357</w:t>
                  </w:r>
                </w:p>
              </w:tc>
              <w:tc>
                <w:tcPr>
                  <w:tcW w:w="1338" w:type="dxa"/>
                  <w:hideMark/>
                </w:tcPr>
                <w:p w14:paraId="3E98316E"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19</w:t>
                  </w:r>
                  <w:r w:rsidR="00F15A2B" w:rsidRPr="00016A66">
                    <w:rPr>
                      <w:rFonts w:asciiTheme="minorHAnsi" w:hAnsiTheme="minorHAnsi"/>
                      <w:sz w:val="22"/>
                      <w:szCs w:val="22"/>
                    </w:rPr>
                    <w:t>,</w:t>
                  </w:r>
                  <w:r w:rsidRPr="00016A66">
                    <w:rPr>
                      <w:rFonts w:asciiTheme="minorHAnsi" w:hAnsiTheme="minorHAnsi"/>
                      <w:sz w:val="22"/>
                      <w:szCs w:val="22"/>
                    </w:rPr>
                    <w:t>188</w:t>
                  </w:r>
                </w:p>
              </w:tc>
              <w:tc>
                <w:tcPr>
                  <w:tcW w:w="1371" w:type="dxa"/>
                  <w:hideMark/>
                </w:tcPr>
                <w:p w14:paraId="6FAD2233"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color w:val="00B050"/>
                      <w:sz w:val="22"/>
                      <w:szCs w:val="22"/>
                    </w:rPr>
                    <w:t>2 m 16s</w:t>
                  </w:r>
                </w:p>
              </w:tc>
            </w:tr>
            <w:tr w:rsidR="008E5971" w:rsidRPr="00016A66" w14:paraId="621E417A" w14:textId="77777777" w:rsidTr="000017F4">
              <w:trPr>
                <w:trHeight w:val="162"/>
              </w:trPr>
              <w:tc>
                <w:tcPr>
                  <w:tcW w:w="562" w:type="dxa"/>
                  <w:hideMark/>
                </w:tcPr>
                <w:p w14:paraId="5D35E9DB"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2.</w:t>
                  </w:r>
                </w:p>
              </w:tc>
              <w:tc>
                <w:tcPr>
                  <w:tcW w:w="2682" w:type="dxa"/>
                  <w:hideMark/>
                </w:tcPr>
                <w:p w14:paraId="78594FB8"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Bags</w:t>
                  </w:r>
                </w:p>
              </w:tc>
              <w:tc>
                <w:tcPr>
                  <w:tcW w:w="2407" w:type="dxa"/>
                  <w:hideMark/>
                </w:tcPr>
                <w:p w14:paraId="15544BE5"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bags</w:t>
                  </w:r>
                </w:p>
              </w:tc>
              <w:tc>
                <w:tcPr>
                  <w:tcW w:w="1757" w:type="dxa"/>
                  <w:hideMark/>
                </w:tcPr>
                <w:p w14:paraId="5DF04204"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68</w:t>
                  </w:r>
                  <w:r w:rsidR="0018146A" w:rsidRPr="00016A66">
                    <w:rPr>
                      <w:rFonts w:asciiTheme="minorHAnsi" w:hAnsiTheme="minorHAnsi"/>
                      <w:sz w:val="22"/>
                      <w:szCs w:val="22"/>
                    </w:rPr>
                    <w:t>,</w:t>
                  </w:r>
                  <w:r w:rsidRPr="00016A66">
                    <w:rPr>
                      <w:rFonts w:asciiTheme="minorHAnsi" w:hAnsiTheme="minorHAnsi"/>
                      <w:sz w:val="22"/>
                      <w:szCs w:val="22"/>
                    </w:rPr>
                    <w:t>483</w:t>
                  </w:r>
                </w:p>
              </w:tc>
              <w:tc>
                <w:tcPr>
                  <w:tcW w:w="1338" w:type="dxa"/>
                  <w:hideMark/>
                </w:tcPr>
                <w:p w14:paraId="65218BA3"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78</w:t>
                  </w:r>
                  <w:r w:rsidR="0018146A" w:rsidRPr="00016A66">
                    <w:rPr>
                      <w:rFonts w:asciiTheme="minorHAnsi" w:hAnsiTheme="minorHAnsi"/>
                      <w:sz w:val="22"/>
                      <w:szCs w:val="22"/>
                    </w:rPr>
                    <w:t>,</w:t>
                  </w:r>
                  <w:r w:rsidRPr="00016A66">
                    <w:rPr>
                      <w:rFonts w:asciiTheme="minorHAnsi" w:hAnsiTheme="minorHAnsi"/>
                      <w:sz w:val="22"/>
                      <w:szCs w:val="22"/>
                    </w:rPr>
                    <w:t>450</w:t>
                  </w:r>
                </w:p>
              </w:tc>
              <w:tc>
                <w:tcPr>
                  <w:tcW w:w="1371" w:type="dxa"/>
                  <w:hideMark/>
                </w:tcPr>
                <w:p w14:paraId="52F6D38A"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color w:val="00B050"/>
                      <w:sz w:val="22"/>
                      <w:szCs w:val="22"/>
                    </w:rPr>
                    <w:t>4</w:t>
                  </w:r>
                  <w:r w:rsidR="00D54836" w:rsidRPr="00016A66">
                    <w:rPr>
                      <w:rFonts w:asciiTheme="minorHAnsi" w:hAnsiTheme="minorHAnsi"/>
                      <w:color w:val="00B050"/>
                      <w:sz w:val="22"/>
                      <w:szCs w:val="22"/>
                    </w:rPr>
                    <w:t xml:space="preserve"> </w:t>
                  </w:r>
                  <w:r w:rsidRPr="00016A66">
                    <w:rPr>
                      <w:rFonts w:asciiTheme="minorHAnsi" w:hAnsiTheme="minorHAnsi"/>
                      <w:color w:val="00B050"/>
                      <w:sz w:val="22"/>
                      <w:szCs w:val="22"/>
                    </w:rPr>
                    <w:t>m 33s</w:t>
                  </w:r>
                </w:p>
              </w:tc>
            </w:tr>
            <w:tr w:rsidR="008E5971" w:rsidRPr="00016A66" w14:paraId="03DAC6C9" w14:textId="77777777" w:rsidTr="000017F4">
              <w:trPr>
                <w:trHeight w:val="294"/>
              </w:trPr>
              <w:tc>
                <w:tcPr>
                  <w:tcW w:w="562" w:type="dxa"/>
                  <w:hideMark/>
                </w:tcPr>
                <w:p w14:paraId="3DC2D830"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3.</w:t>
                  </w:r>
                </w:p>
              </w:tc>
              <w:tc>
                <w:tcPr>
                  <w:tcW w:w="2682" w:type="dxa"/>
                  <w:hideMark/>
                </w:tcPr>
                <w:p w14:paraId="76EC6E5E"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Mobiles</w:t>
                  </w:r>
                </w:p>
              </w:tc>
              <w:tc>
                <w:tcPr>
                  <w:tcW w:w="2407" w:type="dxa"/>
                  <w:hideMark/>
                </w:tcPr>
                <w:p w14:paraId="6753108B"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mobiles</w:t>
                  </w:r>
                </w:p>
              </w:tc>
              <w:tc>
                <w:tcPr>
                  <w:tcW w:w="1757" w:type="dxa"/>
                  <w:hideMark/>
                </w:tcPr>
                <w:p w14:paraId="78AEA332" w14:textId="77777777" w:rsidR="008E5971" w:rsidRPr="00016A66" w:rsidRDefault="008E5971" w:rsidP="000017F4">
                  <w:pPr>
                    <w:rPr>
                      <w:rFonts w:asciiTheme="minorHAnsi" w:eastAsiaTheme="minorHAnsi" w:hAnsiTheme="minorHAnsi"/>
                      <w:color w:val="FF0000"/>
                      <w:sz w:val="22"/>
                      <w:szCs w:val="22"/>
                    </w:rPr>
                  </w:pPr>
                  <w:r w:rsidRPr="00016A66">
                    <w:rPr>
                      <w:rFonts w:asciiTheme="minorHAnsi" w:hAnsiTheme="minorHAnsi"/>
                      <w:color w:val="FF0000"/>
                      <w:sz w:val="22"/>
                      <w:szCs w:val="22"/>
                    </w:rPr>
                    <w:t>39</w:t>
                  </w:r>
                  <w:r w:rsidR="009E08DC" w:rsidRPr="00016A66">
                    <w:rPr>
                      <w:rFonts w:asciiTheme="minorHAnsi" w:hAnsiTheme="minorHAnsi"/>
                      <w:color w:val="FF0000"/>
                      <w:sz w:val="22"/>
                      <w:szCs w:val="22"/>
                    </w:rPr>
                    <w:t>,</w:t>
                  </w:r>
                  <w:r w:rsidRPr="00016A66">
                    <w:rPr>
                      <w:rFonts w:asciiTheme="minorHAnsi" w:hAnsiTheme="minorHAnsi"/>
                      <w:color w:val="FF0000"/>
                      <w:sz w:val="22"/>
                      <w:szCs w:val="22"/>
                    </w:rPr>
                    <w:t>08</w:t>
                  </w:r>
                  <w:r w:rsidR="0018146A" w:rsidRPr="00016A66">
                    <w:rPr>
                      <w:rFonts w:asciiTheme="minorHAnsi" w:hAnsiTheme="minorHAnsi"/>
                      <w:color w:val="FF0000"/>
                      <w:sz w:val="22"/>
                      <w:szCs w:val="22"/>
                    </w:rPr>
                    <w:t>,</w:t>
                  </w:r>
                  <w:r w:rsidRPr="00016A66">
                    <w:rPr>
                      <w:rFonts w:asciiTheme="minorHAnsi" w:hAnsiTheme="minorHAnsi"/>
                      <w:color w:val="FF0000"/>
                      <w:sz w:val="22"/>
                      <w:szCs w:val="22"/>
                    </w:rPr>
                    <w:t>343</w:t>
                  </w:r>
                </w:p>
              </w:tc>
              <w:tc>
                <w:tcPr>
                  <w:tcW w:w="1338" w:type="dxa"/>
                  <w:hideMark/>
                </w:tcPr>
                <w:p w14:paraId="5EB7BB49" w14:textId="77777777" w:rsidR="008E5971" w:rsidRPr="00016A66" w:rsidRDefault="008E5971" w:rsidP="000017F4">
                  <w:pPr>
                    <w:rPr>
                      <w:rFonts w:asciiTheme="minorHAnsi" w:eastAsiaTheme="minorHAnsi" w:hAnsiTheme="minorHAnsi"/>
                      <w:color w:val="FF0000"/>
                      <w:sz w:val="22"/>
                      <w:szCs w:val="22"/>
                    </w:rPr>
                  </w:pPr>
                  <w:r w:rsidRPr="00016A66">
                    <w:rPr>
                      <w:rFonts w:asciiTheme="minorHAnsi" w:hAnsiTheme="minorHAnsi"/>
                      <w:color w:val="FF0000"/>
                      <w:sz w:val="22"/>
                      <w:szCs w:val="22"/>
                    </w:rPr>
                    <w:t>66</w:t>
                  </w:r>
                  <w:r w:rsidR="0018146A" w:rsidRPr="00016A66">
                    <w:rPr>
                      <w:rFonts w:asciiTheme="minorHAnsi" w:hAnsiTheme="minorHAnsi"/>
                      <w:color w:val="FF0000"/>
                      <w:sz w:val="22"/>
                      <w:szCs w:val="22"/>
                    </w:rPr>
                    <w:t>,</w:t>
                  </w:r>
                  <w:r w:rsidRPr="00016A66">
                    <w:rPr>
                      <w:rFonts w:asciiTheme="minorHAnsi" w:hAnsiTheme="minorHAnsi"/>
                      <w:color w:val="FF0000"/>
                      <w:sz w:val="22"/>
                      <w:szCs w:val="22"/>
                    </w:rPr>
                    <w:t>55</w:t>
                  </w:r>
                  <w:r w:rsidR="0018146A" w:rsidRPr="00016A66">
                    <w:rPr>
                      <w:rFonts w:asciiTheme="minorHAnsi" w:hAnsiTheme="minorHAnsi"/>
                      <w:color w:val="FF0000"/>
                      <w:sz w:val="22"/>
                      <w:szCs w:val="22"/>
                    </w:rPr>
                    <w:t>,</w:t>
                  </w:r>
                  <w:r w:rsidRPr="00016A66">
                    <w:rPr>
                      <w:rFonts w:asciiTheme="minorHAnsi" w:hAnsiTheme="minorHAnsi"/>
                      <w:color w:val="FF0000"/>
                      <w:sz w:val="22"/>
                      <w:szCs w:val="22"/>
                    </w:rPr>
                    <w:t>444</w:t>
                  </w:r>
                </w:p>
              </w:tc>
              <w:tc>
                <w:tcPr>
                  <w:tcW w:w="1371" w:type="dxa"/>
                  <w:hideMark/>
                </w:tcPr>
                <w:p w14:paraId="4998BEC1" w14:textId="77777777" w:rsidR="008E5971" w:rsidRPr="00016A66" w:rsidRDefault="008E5971" w:rsidP="000017F4">
                  <w:pPr>
                    <w:rPr>
                      <w:rFonts w:asciiTheme="minorHAnsi" w:eastAsiaTheme="minorHAnsi" w:hAnsiTheme="minorHAnsi"/>
                      <w:color w:val="FF0000"/>
                      <w:sz w:val="22"/>
                      <w:szCs w:val="22"/>
                    </w:rPr>
                  </w:pPr>
                  <w:r w:rsidRPr="00016A66">
                    <w:rPr>
                      <w:rFonts w:asciiTheme="minorHAnsi" w:hAnsiTheme="minorHAnsi"/>
                      <w:color w:val="FF0000"/>
                      <w:sz w:val="22"/>
                      <w:szCs w:val="22"/>
                    </w:rPr>
                    <w:t>5h 38m 31s</w:t>
                  </w:r>
                </w:p>
              </w:tc>
            </w:tr>
            <w:tr w:rsidR="008E5971" w:rsidRPr="00016A66" w14:paraId="601D993B" w14:textId="77777777" w:rsidTr="000017F4">
              <w:trPr>
                <w:trHeight w:val="142"/>
              </w:trPr>
              <w:tc>
                <w:tcPr>
                  <w:tcW w:w="562" w:type="dxa"/>
                  <w:vMerge w:val="restart"/>
                  <w:hideMark/>
                </w:tcPr>
                <w:p w14:paraId="7B08CA3C"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4.</w:t>
                  </w:r>
                </w:p>
                <w:p w14:paraId="1B434900"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 </w:t>
                  </w:r>
                </w:p>
              </w:tc>
              <w:tc>
                <w:tcPr>
                  <w:tcW w:w="2682" w:type="dxa"/>
                  <w:hideMark/>
                </w:tcPr>
                <w:p w14:paraId="7F54395F" w14:textId="77777777" w:rsidR="008E5971" w:rsidRPr="00016A66" w:rsidRDefault="008E5971" w:rsidP="000017F4">
                  <w:pPr>
                    <w:rPr>
                      <w:rFonts w:asciiTheme="minorHAnsi" w:eastAsiaTheme="minorHAnsi" w:hAnsiTheme="minorHAnsi"/>
                      <w:b/>
                      <w:color w:val="000000"/>
                      <w:sz w:val="22"/>
                      <w:szCs w:val="22"/>
                    </w:rPr>
                  </w:pPr>
                  <w:r w:rsidRPr="00016A66">
                    <w:rPr>
                      <w:rFonts w:asciiTheme="minorHAnsi" w:hAnsiTheme="minorHAnsi"/>
                      <w:b/>
                      <w:sz w:val="22"/>
                      <w:szCs w:val="22"/>
                    </w:rPr>
                    <w:t>Apparels</w:t>
                  </w:r>
                </w:p>
              </w:tc>
              <w:tc>
                <w:tcPr>
                  <w:tcW w:w="2407" w:type="dxa"/>
                  <w:hideMark/>
                </w:tcPr>
                <w:p w14:paraId="5D29F070" w14:textId="77777777" w:rsidR="008E5971" w:rsidRPr="00016A66" w:rsidRDefault="008E5971" w:rsidP="000017F4">
                  <w:pPr>
                    <w:rPr>
                      <w:rFonts w:asciiTheme="minorHAnsi" w:eastAsiaTheme="minorHAnsi" w:hAnsiTheme="minorHAnsi"/>
                      <w:b/>
                      <w:color w:val="000000"/>
                      <w:sz w:val="22"/>
                      <w:szCs w:val="22"/>
                    </w:rPr>
                  </w:pPr>
                  <w:r w:rsidRPr="00016A66">
                    <w:rPr>
                      <w:rFonts w:asciiTheme="minorHAnsi" w:hAnsiTheme="minorHAnsi"/>
                      <w:b/>
                      <w:sz w:val="22"/>
                      <w:szCs w:val="22"/>
                    </w:rPr>
                    <w:t> </w:t>
                  </w:r>
                </w:p>
              </w:tc>
              <w:tc>
                <w:tcPr>
                  <w:tcW w:w="1757" w:type="dxa"/>
                  <w:hideMark/>
                </w:tcPr>
                <w:p w14:paraId="2CF9ED81" w14:textId="77777777" w:rsidR="008E5971" w:rsidRPr="00016A66" w:rsidRDefault="008E5971" w:rsidP="0018146A">
                  <w:pPr>
                    <w:rPr>
                      <w:rFonts w:asciiTheme="minorHAnsi" w:eastAsiaTheme="minorHAnsi" w:hAnsiTheme="minorHAnsi"/>
                      <w:b/>
                      <w:color w:val="000000"/>
                      <w:sz w:val="22"/>
                      <w:szCs w:val="22"/>
                    </w:rPr>
                  </w:pPr>
                  <w:r w:rsidRPr="00016A66">
                    <w:rPr>
                      <w:rFonts w:asciiTheme="minorHAnsi" w:hAnsiTheme="minorHAnsi"/>
                      <w:b/>
                      <w:sz w:val="22"/>
                      <w:szCs w:val="22"/>
                    </w:rPr>
                    <w:t>Total:</w:t>
                  </w:r>
                  <w:r w:rsidR="0018146A" w:rsidRPr="00016A66">
                    <w:rPr>
                      <w:rFonts w:asciiTheme="minorHAnsi" w:hAnsiTheme="minorHAnsi"/>
                      <w:b/>
                      <w:sz w:val="22"/>
                      <w:szCs w:val="22"/>
                    </w:rPr>
                    <w:t xml:space="preserve"> </w:t>
                  </w:r>
                  <w:r w:rsidRPr="00016A66">
                    <w:rPr>
                      <w:rFonts w:asciiTheme="minorHAnsi" w:hAnsiTheme="minorHAnsi"/>
                      <w:b/>
                      <w:sz w:val="22"/>
                      <w:szCs w:val="22"/>
                    </w:rPr>
                    <w:t>5</w:t>
                  </w:r>
                  <w:r w:rsidR="0018146A" w:rsidRPr="00016A66">
                    <w:rPr>
                      <w:rFonts w:asciiTheme="minorHAnsi" w:hAnsiTheme="minorHAnsi"/>
                      <w:b/>
                      <w:sz w:val="22"/>
                      <w:szCs w:val="22"/>
                    </w:rPr>
                    <w:t>,</w:t>
                  </w:r>
                  <w:r w:rsidRPr="00016A66">
                    <w:rPr>
                      <w:rFonts w:asciiTheme="minorHAnsi" w:hAnsiTheme="minorHAnsi"/>
                      <w:b/>
                      <w:sz w:val="22"/>
                      <w:szCs w:val="22"/>
                    </w:rPr>
                    <w:t>15</w:t>
                  </w:r>
                  <w:r w:rsidR="0018146A" w:rsidRPr="00016A66">
                    <w:rPr>
                      <w:rFonts w:asciiTheme="minorHAnsi" w:hAnsiTheme="minorHAnsi"/>
                      <w:b/>
                      <w:sz w:val="22"/>
                      <w:szCs w:val="22"/>
                    </w:rPr>
                    <w:t>,</w:t>
                  </w:r>
                  <w:r w:rsidRPr="00016A66">
                    <w:rPr>
                      <w:rFonts w:asciiTheme="minorHAnsi" w:hAnsiTheme="minorHAnsi"/>
                      <w:b/>
                      <w:sz w:val="22"/>
                      <w:szCs w:val="22"/>
                    </w:rPr>
                    <w:t>687</w:t>
                  </w:r>
                </w:p>
              </w:tc>
              <w:tc>
                <w:tcPr>
                  <w:tcW w:w="1338" w:type="dxa"/>
                  <w:hideMark/>
                </w:tcPr>
                <w:p w14:paraId="0B192829"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 </w:t>
                  </w:r>
                </w:p>
              </w:tc>
              <w:tc>
                <w:tcPr>
                  <w:tcW w:w="1371" w:type="dxa"/>
                  <w:hideMark/>
                </w:tcPr>
                <w:p w14:paraId="5F266C82"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 </w:t>
                  </w:r>
                </w:p>
              </w:tc>
            </w:tr>
            <w:tr w:rsidR="008E5971" w:rsidRPr="00016A66" w14:paraId="134DF36C" w14:textId="77777777" w:rsidTr="0085237B">
              <w:trPr>
                <w:trHeight w:val="160"/>
              </w:trPr>
              <w:tc>
                <w:tcPr>
                  <w:tcW w:w="562" w:type="dxa"/>
                  <w:vMerge/>
                  <w:hideMark/>
                </w:tcPr>
                <w:p w14:paraId="6A8C5CC0" w14:textId="77777777" w:rsidR="008E5971" w:rsidRPr="00016A66" w:rsidRDefault="008E5971" w:rsidP="000017F4">
                  <w:pPr>
                    <w:rPr>
                      <w:rFonts w:asciiTheme="minorHAnsi" w:eastAsiaTheme="minorHAnsi" w:hAnsiTheme="minorHAnsi"/>
                      <w:color w:val="000000"/>
                      <w:sz w:val="22"/>
                      <w:szCs w:val="22"/>
                    </w:rPr>
                  </w:pPr>
                </w:p>
              </w:tc>
              <w:tc>
                <w:tcPr>
                  <w:tcW w:w="2682" w:type="dxa"/>
                  <w:hideMark/>
                </w:tcPr>
                <w:p w14:paraId="25CF164E" w14:textId="77777777" w:rsidR="008E5971" w:rsidRPr="00016A66" w:rsidRDefault="008E5971" w:rsidP="000017F4">
                  <w:pPr>
                    <w:rPr>
                      <w:rFonts w:asciiTheme="minorHAnsi" w:eastAsiaTheme="minorHAnsi" w:hAnsiTheme="minorHAnsi"/>
                      <w:i/>
                      <w:color w:val="000000"/>
                      <w:sz w:val="22"/>
                      <w:szCs w:val="22"/>
                    </w:rPr>
                  </w:pPr>
                  <w:r w:rsidRPr="00016A66">
                    <w:rPr>
                      <w:rFonts w:asciiTheme="minorHAnsi" w:hAnsiTheme="minorHAnsi"/>
                      <w:i/>
                      <w:sz w:val="22"/>
                      <w:szCs w:val="22"/>
                    </w:rPr>
                    <w:t>Men’s clothing</w:t>
                  </w:r>
                </w:p>
              </w:tc>
              <w:tc>
                <w:tcPr>
                  <w:tcW w:w="2407" w:type="dxa"/>
                  <w:hideMark/>
                </w:tcPr>
                <w:p w14:paraId="14977F09" w14:textId="77777777" w:rsidR="008E5971" w:rsidRPr="00016A66" w:rsidRDefault="008E5971" w:rsidP="000017F4">
                  <w:pPr>
                    <w:rPr>
                      <w:rFonts w:asciiTheme="minorHAnsi" w:eastAsiaTheme="minorHAnsi" w:hAnsiTheme="minorHAnsi"/>
                      <w:color w:val="000000"/>
                      <w:sz w:val="22"/>
                      <w:szCs w:val="22"/>
                    </w:rPr>
                  </w:pPr>
                  <w:proofErr w:type="spellStart"/>
                  <w:r w:rsidRPr="00016A66">
                    <w:rPr>
                      <w:rFonts w:asciiTheme="minorHAnsi" w:hAnsiTheme="minorHAnsi"/>
                      <w:sz w:val="22"/>
                      <w:szCs w:val="22"/>
                    </w:rPr>
                    <w:t>mens_clothing</w:t>
                  </w:r>
                  <w:proofErr w:type="spellEnd"/>
                </w:p>
              </w:tc>
              <w:tc>
                <w:tcPr>
                  <w:tcW w:w="1757" w:type="dxa"/>
                  <w:hideMark/>
                </w:tcPr>
                <w:p w14:paraId="12F147CD"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w:t>
                  </w:r>
                  <w:r w:rsidR="0018146A" w:rsidRPr="00016A66">
                    <w:rPr>
                      <w:rFonts w:asciiTheme="minorHAnsi" w:hAnsiTheme="minorHAnsi"/>
                      <w:sz w:val="22"/>
                      <w:szCs w:val="22"/>
                    </w:rPr>
                    <w:t>,</w:t>
                  </w:r>
                  <w:r w:rsidRPr="00016A66">
                    <w:rPr>
                      <w:rFonts w:asciiTheme="minorHAnsi" w:hAnsiTheme="minorHAnsi"/>
                      <w:sz w:val="22"/>
                      <w:szCs w:val="22"/>
                    </w:rPr>
                    <w:t>16</w:t>
                  </w:r>
                  <w:r w:rsidR="0018146A" w:rsidRPr="00016A66">
                    <w:rPr>
                      <w:rFonts w:asciiTheme="minorHAnsi" w:hAnsiTheme="minorHAnsi"/>
                      <w:sz w:val="22"/>
                      <w:szCs w:val="22"/>
                    </w:rPr>
                    <w:t>,</w:t>
                  </w:r>
                  <w:r w:rsidRPr="00016A66">
                    <w:rPr>
                      <w:rFonts w:asciiTheme="minorHAnsi" w:hAnsiTheme="minorHAnsi"/>
                      <w:sz w:val="22"/>
                      <w:szCs w:val="22"/>
                    </w:rPr>
                    <w:t>155</w:t>
                  </w:r>
                </w:p>
              </w:tc>
              <w:tc>
                <w:tcPr>
                  <w:tcW w:w="1338" w:type="dxa"/>
                  <w:hideMark/>
                </w:tcPr>
                <w:p w14:paraId="4D5C3A8B"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w:t>
                  </w:r>
                  <w:r w:rsidR="0018146A" w:rsidRPr="00016A66">
                    <w:rPr>
                      <w:rFonts w:asciiTheme="minorHAnsi" w:hAnsiTheme="minorHAnsi"/>
                      <w:sz w:val="22"/>
                      <w:szCs w:val="22"/>
                    </w:rPr>
                    <w:t>,</w:t>
                  </w:r>
                  <w:r w:rsidRPr="00016A66">
                    <w:rPr>
                      <w:rFonts w:asciiTheme="minorHAnsi" w:hAnsiTheme="minorHAnsi"/>
                      <w:sz w:val="22"/>
                      <w:szCs w:val="22"/>
                    </w:rPr>
                    <w:t>76</w:t>
                  </w:r>
                  <w:r w:rsidR="0018146A" w:rsidRPr="00016A66">
                    <w:rPr>
                      <w:rFonts w:asciiTheme="minorHAnsi" w:hAnsiTheme="minorHAnsi"/>
                      <w:sz w:val="22"/>
                      <w:szCs w:val="22"/>
                    </w:rPr>
                    <w:t>,</w:t>
                  </w:r>
                  <w:r w:rsidRPr="00016A66">
                    <w:rPr>
                      <w:rFonts w:asciiTheme="minorHAnsi" w:hAnsiTheme="minorHAnsi"/>
                      <w:sz w:val="22"/>
                      <w:szCs w:val="22"/>
                    </w:rPr>
                    <w:t>993</w:t>
                  </w:r>
                </w:p>
              </w:tc>
              <w:tc>
                <w:tcPr>
                  <w:tcW w:w="1371" w:type="dxa"/>
                  <w:hideMark/>
                </w:tcPr>
                <w:p w14:paraId="663ED3BD" w14:textId="77777777" w:rsidR="008E5971" w:rsidRPr="00016A66" w:rsidRDefault="008E5971" w:rsidP="000017F4">
                  <w:pPr>
                    <w:rPr>
                      <w:rFonts w:asciiTheme="minorHAnsi" w:eastAsiaTheme="minorHAnsi" w:hAnsiTheme="minorHAnsi"/>
                      <w:color w:val="00B050"/>
                      <w:sz w:val="22"/>
                      <w:szCs w:val="22"/>
                    </w:rPr>
                  </w:pPr>
                  <w:r w:rsidRPr="00016A66">
                    <w:rPr>
                      <w:rFonts w:asciiTheme="minorHAnsi" w:hAnsiTheme="minorHAnsi"/>
                      <w:color w:val="00B050"/>
                      <w:sz w:val="22"/>
                      <w:szCs w:val="22"/>
                    </w:rPr>
                    <w:t>1m 10s</w:t>
                  </w:r>
                </w:p>
              </w:tc>
            </w:tr>
            <w:tr w:rsidR="008E5971" w:rsidRPr="00016A66" w14:paraId="1BACC827" w14:textId="77777777" w:rsidTr="0085237B">
              <w:trPr>
                <w:trHeight w:val="150"/>
              </w:trPr>
              <w:tc>
                <w:tcPr>
                  <w:tcW w:w="562" w:type="dxa"/>
                  <w:vMerge/>
                  <w:hideMark/>
                </w:tcPr>
                <w:p w14:paraId="30803015" w14:textId="77777777" w:rsidR="008E5971" w:rsidRPr="00016A66" w:rsidRDefault="008E5971" w:rsidP="000017F4">
                  <w:pPr>
                    <w:rPr>
                      <w:rFonts w:asciiTheme="minorHAnsi" w:eastAsiaTheme="minorHAnsi" w:hAnsiTheme="minorHAnsi"/>
                      <w:color w:val="000000"/>
                      <w:sz w:val="22"/>
                      <w:szCs w:val="22"/>
                    </w:rPr>
                  </w:pPr>
                </w:p>
              </w:tc>
              <w:tc>
                <w:tcPr>
                  <w:tcW w:w="2682" w:type="dxa"/>
                  <w:hideMark/>
                </w:tcPr>
                <w:p w14:paraId="40C151CC" w14:textId="77777777" w:rsidR="008E5971" w:rsidRPr="00016A66" w:rsidRDefault="008E5971" w:rsidP="000017F4">
                  <w:pPr>
                    <w:rPr>
                      <w:rFonts w:asciiTheme="minorHAnsi" w:eastAsiaTheme="minorHAnsi" w:hAnsiTheme="minorHAnsi"/>
                      <w:i/>
                      <w:color w:val="000000"/>
                      <w:sz w:val="22"/>
                      <w:szCs w:val="22"/>
                    </w:rPr>
                  </w:pPr>
                  <w:r w:rsidRPr="00016A66">
                    <w:rPr>
                      <w:rFonts w:asciiTheme="minorHAnsi" w:hAnsiTheme="minorHAnsi"/>
                      <w:i/>
                      <w:sz w:val="22"/>
                      <w:szCs w:val="22"/>
                    </w:rPr>
                    <w:t xml:space="preserve">Boys Clothing(2-8 </w:t>
                  </w:r>
                  <w:proofErr w:type="spellStart"/>
                  <w:r w:rsidRPr="00016A66">
                    <w:rPr>
                      <w:rFonts w:asciiTheme="minorHAnsi" w:hAnsiTheme="minorHAnsi"/>
                      <w:i/>
                      <w:sz w:val="22"/>
                      <w:szCs w:val="22"/>
                    </w:rPr>
                    <w:t>yrs</w:t>
                  </w:r>
                  <w:proofErr w:type="spellEnd"/>
                  <w:r w:rsidRPr="00016A66">
                    <w:rPr>
                      <w:rFonts w:asciiTheme="minorHAnsi" w:hAnsiTheme="minorHAnsi"/>
                      <w:i/>
                      <w:sz w:val="22"/>
                      <w:szCs w:val="22"/>
                    </w:rPr>
                    <w:t>)</w:t>
                  </w:r>
                </w:p>
              </w:tc>
              <w:tc>
                <w:tcPr>
                  <w:tcW w:w="2407" w:type="dxa"/>
                  <w:hideMark/>
                </w:tcPr>
                <w:p w14:paraId="536BD37A"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boys_clothing_2_8yrs</w:t>
                  </w:r>
                </w:p>
              </w:tc>
              <w:tc>
                <w:tcPr>
                  <w:tcW w:w="1757" w:type="dxa"/>
                  <w:hideMark/>
                </w:tcPr>
                <w:p w14:paraId="6A9CDD63" w14:textId="77777777" w:rsidR="008E5971" w:rsidRPr="00016A66" w:rsidRDefault="008E5971" w:rsidP="000017F4">
                  <w:pPr>
                    <w:rPr>
                      <w:rFonts w:asciiTheme="minorHAnsi" w:eastAsiaTheme="minorHAnsi" w:hAnsiTheme="minorHAnsi"/>
                      <w:color w:val="000000"/>
                      <w:sz w:val="22"/>
                      <w:szCs w:val="22"/>
                    </w:rPr>
                  </w:pPr>
                  <w:r w:rsidRPr="00016A66">
                    <w:rPr>
                      <w:rFonts w:asciiTheme="minorHAnsi" w:hAnsiTheme="minorHAnsi"/>
                      <w:sz w:val="22"/>
                      <w:szCs w:val="22"/>
                    </w:rPr>
                    <w:t>11</w:t>
                  </w:r>
                  <w:r w:rsidR="0018146A" w:rsidRPr="00016A66">
                    <w:rPr>
                      <w:rFonts w:asciiTheme="minorHAnsi" w:hAnsiTheme="minorHAnsi"/>
                      <w:sz w:val="22"/>
                      <w:szCs w:val="22"/>
                    </w:rPr>
                    <w:t>,</w:t>
                  </w:r>
                  <w:r w:rsidRPr="00016A66">
                    <w:rPr>
                      <w:rFonts w:asciiTheme="minorHAnsi" w:hAnsiTheme="minorHAnsi"/>
                      <w:sz w:val="22"/>
                      <w:szCs w:val="22"/>
                    </w:rPr>
                    <w:t>397</w:t>
                  </w:r>
                </w:p>
              </w:tc>
              <w:tc>
                <w:tcPr>
                  <w:tcW w:w="1338" w:type="dxa"/>
                  <w:hideMark/>
                </w:tcPr>
                <w:p w14:paraId="1EE618A7" w14:textId="77777777" w:rsidR="008E5971" w:rsidRPr="00016A66" w:rsidRDefault="008E5971" w:rsidP="0018146A">
                  <w:pPr>
                    <w:rPr>
                      <w:rFonts w:asciiTheme="minorHAnsi" w:eastAsiaTheme="minorHAnsi" w:hAnsiTheme="minorHAnsi"/>
                      <w:color w:val="000000"/>
                      <w:sz w:val="22"/>
                      <w:szCs w:val="22"/>
                    </w:rPr>
                  </w:pPr>
                  <w:r w:rsidRPr="00016A66">
                    <w:rPr>
                      <w:rFonts w:asciiTheme="minorHAnsi" w:hAnsiTheme="minorHAnsi"/>
                      <w:sz w:val="22"/>
                      <w:szCs w:val="22"/>
                    </w:rPr>
                    <w:t>15</w:t>
                  </w:r>
                  <w:r w:rsidR="0018146A" w:rsidRPr="00016A66">
                    <w:rPr>
                      <w:rFonts w:asciiTheme="minorHAnsi" w:hAnsiTheme="minorHAnsi"/>
                      <w:sz w:val="22"/>
                      <w:szCs w:val="22"/>
                    </w:rPr>
                    <w:t>,</w:t>
                  </w:r>
                  <w:r w:rsidRPr="00016A66">
                    <w:rPr>
                      <w:rFonts w:asciiTheme="minorHAnsi" w:hAnsiTheme="minorHAnsi"/>
                      <w:sz w:val="22"/>
                      <w:szCs w:val="22"/>
                    </w:rPr>
                    <w:t>931</w:t>
                  </w:r>
                </w:p>
              </w:tc>
              <w:tc>
                <w:tcPr>
                  <w:tcW w:w="1371" w:type="dxa"/>
                  <w:hideMark/>
                </w:tcPr>
                <w:p w14:paraId="7C4C718A" w14:textId="77777777" w:rsidR="008E5971" w:rsidRPr="00016A66" w:rsidRDefault="008E5971" w:rsidP="000017F4">
                  <w:pPr>
                    <w:rPr>
                      <w:rFonts w:asciiTheme="minorHAnsi" w:eastAsiaTheme="minorHAnsi" w:hAnsiTheme="minorHAnsi"/>
                      <w:color w:val="00B050"/>
                      <w:sz w:val="22"/>
                      <w:szCs w:val="22"/>
                    </w:rPr>
                  </w:pPr>
                  <w:r w:rsidRPr="00016A66">
                    <w:rPr>
                      <w:rFonts w:asciiTheme="minorHAnsi" w:hAnsiTheme="minorHAnsi"/>
                      <w:color w:val="00B050"/>
                      <w:sz w:val="22"/>
                      <w:szCs w:val="22"/>
                    </w:rPr>
                    <w:t>45s</w:t>
                  </w:r>
                </w:p>
              </w:tc>
            </w:tr>
            <w:tr w:rsidR="008E5971" w:rsidRPr="00016A66" w14:paraId="778D179E" w14:textId="77777777" w:rsidTr="0085237B">
              <w:trPr>
                <w:trHeight w:val="70"/>
              </w:trPr>
              <w:tc>
                <w:tcPr>
                  <w:tcW w:w="562" w:type="dxa"/>
                  <w:vMerge/>
                  <w:hideMark/>
                </w:tcPr>
                <w:p w14:paraId="4E872DF3" w14:textId="77777777" w:rsidR="008E5971" w:rsidRPr="00016A66" w:rsidRDefault="008E5971" w:rsidP="000017F4">
                  <w:pPr>
                    <w:rPr>
                      <w:rFonts w:asciiTheme="minorHAnsi" w:hAnsiTheme="minorHAnsi"/>
                      <w:sz w:val="22"/>
                      <w:szCs w:val="22"/>
                    </w:rPr>
                  </w:pPr>
                </w:p>
              </w:tc>
              <w:tc>
                <w:tcPr>
                  <w:tcW w:w="2682" w:type="dxa"/>
                  <w:hideMark/>
                </w:tcPr>
                <w:p w14:paraId="32FA9C71" w14:textId="77777777" w:rsidR="008E5971" w:rsidRPr="00016A66" w:rsidRDefault="008E5971" w:rsidP="0085237B">
                  <w:pPr>
                    <w:rPr>
                      <w:rFonts w:asciiTheme="minorHAnsi" w:hAnsiTheme="minorHAnsi"/>
                      <w:i/>
                      <w:sz w:val="22"/>
                      <w:szCs w:val="22"/>
                    </w:rPr>
                  </w:pPr>
                  <w:r w:rsidRPr="00016A66">
                    <w:rPr>
                      <w:rFonts w:asciiTheme="minorHAnsi" w:hAnsiTheme="minorHAnsi"/>
                      <w:i/>
                      <w:sz w:val="22"/>
                      <w:szCs w:val="22"/>
                    </w:rPr>
                    <w:t xml:space="preserve">Boys Clothing(8-14 </w:t>
                  </w:r>
                  <w:proofErr w:type="spellStart"/>
                  <w:r w:rsidRPr="00016A66">
                    <w:rPr>
                      <w:rFonts w:asciiTheme="minorHAnsi" w:hAnsiTheme="minorHAnsi"/>
                      <w:i/>
                      <w:sz w:val="22"/>
                      <w:szCs w:val="22"/>
                    </w:rPr>
                    <w:t>yrs</w:t>
                  </w:r>
                  <w:proofErr w:type="spellEnd"/>
                  <w:r w:rsidRPr="00016A66">
                    <w:rPr>
                      <w:rFonts w:asciiTheme="minorHAnsi" w:hAnsiTheme="minorHAnsi"/>
                      <w:i/>
                      <w:sz w:val="22"/>
                      <w:szCs w:val="22"/>
                    </w:rPr>
                    <w:t>)</w:t>
                  </w:r>
                </w:p>
              </w:tc>
              <w:tc>
                <w:tcPr>
                  <w:tcW w:w="2407" w:type="dxa"/>
                  <w:hideMark/>
                </w:tcPr>
                <w:p w14:paraId="53507ABC" w14:textId="77777777" w:rsidR="008E5971" w:rsidRPr="00016A66" w:rsidRDefault="008E5971" w:rsidP="0085237B">
                  <w:pPr>
                    <w:rPr>
                      <w:rFonts w:asciiTheme="minorHAnsi" w:hAnsiTheme="minorHAnsi"/>
                      <w:sz w:val="22"/>
                      <w:szCs w:val="22"/>
                    </w:rPr>
                  </w:pPr>
                  <w:r w:rsidRPr="00016A66">
                    <w:rPr>
                      <w:rFonts w:asciiTheme="minorHAnsi" w:hAnsiTheme="minorHAnsi"/>
                      <w:sz w:val="22"/>
                      <w:szCs w:val="22"/>
                    </w:rPr>
                    <w:t>boys_clothing_8_14yrs</w:t>
                  </w:r>
                </w:p>
              </w:tc>
              <w:tc>
                <w:tcPr>
                  <w:tcW w:w="1757" w:type="dxa"/>
                  <w:hideMark/>
                </w:tcPr>
                <w:p w14:paraId="51815669" w14:textId="77777777" w:rsidR="008E5971" w:rsidRPr="00016A66" w:rsidRDefault="008E5971" w:rsidP="0085237B">
                  <w:pPr>
                    <w:rPr>
                      <w:rFonts w:asciiTheme="minorHAnsi" w:hAnsiTheme="minorHAnsi"/>
                      <w:sz w:val="22"/>
                      <w:szCs w:val="22"/>
                    </w:rPr>
                  </w:pPr>
                  <w:r w:rsidRPr="00016A66">
                    <w:rPr>
                      <w:rFonts w:asciiTheme="minorHAnsi" w:hAnsiTheme="minorHAnsi"/>
                      <w:sz w:val="22"/>
                      <w:szCs w:val="22"/>
                    </w:rPr>
                    <w:t>6</w:t>
                  </w:r>
                  <w:r w:rsidR="0018146A" w:rsidRPr="00016A66">
                    <w:rPr>
                      <w:rFonts w:asciiTheme="minorHAnsi" w:hAnsiTheme="minorHAnsi"/>
                      <w:sz w:val="22"/>
                      <w:szCs w:val="22"/>
                    </w:rPr>
                    <w:t>,</w:t>
                  </w:r>
                  <w:r w:rsidRPr="00016A66">
                    <w:rPr>
                      <w:rFonts w:asciiTheme="minorHAnsi" w:hAnsiTheme="minorHAnsi"/>
                      <w:sz w:val="22"/>
                      <w:szCs w:val="22"/>
                    </w:rPr>
                    <w:t>686</w:t>
                  </w:r>
                </w:p>
              </w:tc>
              <w:tc>
                <w:tcPr>
                  <w:tcW w:w="1338" w:type="dxa"/>
                  <w:hideMark/>
                </w:tcPr>
                <w:p w14:paraId="69DCEB5C" w14:textId="77777777" w:rsidR="008E5971" w:rsidRPr="00016A66" w:rsidRDefault="008E5971" w:rsidP="0085237B">
                  <w:pPr>
                    <w:rPr>
                      <w:rFonts w:asciiTheme="minorHAnsi" w:hAnsiTheme="minorHAnsi"/>
                      <w:sz w:val="22"/>
                      <w:szCs w:val="22"/>
                    </w:rPr>
                  </w:pPr>
                  <w:r w:rsidRPr="00016A66">
                    <w:rPr>
                      <w:rFonts w:asciiTheme="minorHAnsi" w:hAnsiTheme="minorHAnsi"/>
                      <w:sz w:val="22"/>
                      <w:szCs w:val="22"/>
                    </w:rPr>
                    <w:t>9</w:t>
                  </w:r>
                  <w:r w:rsidR="0018146A" w:rsidRPr="00016A66">
                    <w:rPr>
                      <w:rFonts w:asciiTheme="minorHAnsi" w:hAnsiTheme="minorHAnsi"/>
                      <w:sz w:val="22"/>
                      <w:szCs w:val="22"/>
                    </w:rPr>
                    <w:t>,</w:t>
                  </w:r>
                  <w:r w:rsidRPr="00016A66">
                    <w:rPr>
                      <w:rFonts w:asciiTheme="minorHAnsi" w:hAnsiTheme="minorHAnsi"/>
                      <w:sz w:val="22"/>
                      <w:szCs w:val="22"/>
                    </w:rPr>
                    <w:t>393</w:t>
                  </w:r>
                </w:p>
              </w:tc>
              <w:tc>
                <w:tcPr>
                  <w:tcW w:w="1371" w:type="dxa"/>
                  <w:hideMark/>
                </w:tcPr>
                <w:p w14:paraId="5B3E13DE" w14:textId="77777777" w:rsidR="008E5971" w:rsidRPr="00016A66" w:rsidRDefault="008E5971" w:rsidP="0085237B">
                  <w:pPr>
                    <w:rPr>
                      <w:rFonts w:asciiTheme="minorHAnsi" w:hAnsiTheme="minorHAnsi"/>
                      <w:color w:val="00B050"/>
                      <w:sz w:val="22"/>
                      <w:szCs w:val="22"/>
                    </w:rPr>
                  </w:pPr>
                  <w:r w:rsidRPr="00016A66">
                    <w:rPr>
                      <w:rFonts w:asciiTheme="minorHAnsi" w:hAnsiTheme="minorHAnsi"/>
                      <w:color w:val="00B050"/>
                      <w:sz w:val="22"/>
                      <w:szCs w:val="22"/>
                    </w:rPr>
                    <w:t>27s</w:t>
                  </w:r>
                </w:p>
              </w:tc>
            </w:tr>
            <w:tr w:rsidR="008E5971" w:rsidRPr="00016A66" w14:paraId="6C25826B" w14:textId="77777777" w:rsidTr="0072470C">
              <w:trPr>
                <w:trHeight w:val="157"/>
              </w:trPr>
              <w:tc>
                <w:tcPr>
                  <w:tcW w:w="562" w:type="dxa"/>
                  <w:vMerge/>
                  <w:hideMark/>
                </w:tcPr>
                <w:p w14:paraId="7ACFFEC8" w14:textId="77777777" w:rsidR="008E5971" w:rsidRPr="00016A66" w:rsidRDefault="008E5971" w:rsidP="000017F4">
                  <w:pPr>
                    <w:rPr>
                      <w:rFonts w:asciiTheme="minorHAnsi" w:hAnsiTheme="minorHAnsi"/>
                      <w:sz w:val="22"/>
                      <w:szCs w:val="22"/>
                    </w:rPr>
                  </w:pPr>
                </w:p>
              </w:tc>
              <w:tc>
                <w:tcPr>
                  <w:tcW w:w="2682" w:type="dxa"/>
                  <w:hideMark/>
                </w:tcPr>
                <w:p w14:paraId="186E3E90" w14:textId="77777777" w:rsidR="008E5971" w:rsidRPr="00016A66" w:rsidRDefault="008E5971" w:rsidP="0072470C">
                  <w:pPr>
                    <w:rPr>
                      <w:rFonts w:asciiTheme="minorHAnsi" w:hAnsiTheme="minorHAnsi"/>
                      <w:i/>
                      <w:sz w:val="22"/>
                      <w:szCs w:val="22"/>
                    </w:rPr>
                  </w:pPr>
                  <w:proofErr w:type="spellStart"/>
                  <w:r w:rsidRPr="00016A66">
                    <w:rPr>
                      <w:rFonts w:asciiTheme="minorHAnsi" w:hAnsiTheme="minorHAnsi"/>
                      <w:i/>
                      <w:sz w:val="22"/>
                      <w:szCs w:val="22"/>
                    </w:rPr>
                    <w:t>Girls</w:t>
                  </w:r>
                  <w:proofErr w:type="spellEnd"/>
                  <w:r w:rsidRPr="00016A66">
                    <w:rPr>
                      <w:rFonts w:asciiTheme="minorHAnsi" w:hAnsiTheme="minorHAnsi"/>
                      <w:i/>
                      <w:sz w:val="22"/>
                      <w:szCs w:val="22"/>
                    </w:rPr>
                    <w:t xml:space="preserve"> Clothing(2-8 </w:t>
                  </w:r>
                  <w:proofErr w:type="spellStart"/>
                  <w:r w:rsidRPr="00016A66">
                    <w:rPr>
                      <w:rFonts w:asciiTheme="minorHAnsi" w:hAnsiTheme="minorHAnsi"/>
                      <w:i/>
                      <w:sz w:val="22"/>
                      <w:szCs w:val="22"/>
                    </w:rPr>
                    <w:t>yrs</w:t>
                  </w:r>
                  <w:proofErr w:type="spellEnd"/>
                  <w:r w:rsidRPr="00016A66">
                    <w:rPr>
                      <w:rFonts w:asciiTheme="minorHAnsi" w:hAnsiTheme="minorHAnsi"/>
                      <w:i/>
                      <w:sz w:val="22"/>
                      <w:szCs w:val="22"/>
                    </w:rPr>
                    <w:t>)</w:t>
                  </w:r>
                </w:p>
              </w:tc>
              <w:tc>
                <w:tcPr>
                  <w:tcW w:w="2407" w:type="dxa"/>
                  <w:hideMark/>
                </w:tcPr>
                <w:p w14:paraId="5862D02F"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girls_clothing_2_8yrs</w:t>
                  </w:r>
                </w:p>
              </w:tc>
              <w:tc>
                <w:tcPr>
                  <w:tcW w:w="1757" w:type="dxa"/>
                  <w:hideMark/>
                </w:tcPr>
                <w:p w14:paraId="61D98BEA"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14</w:t>
                  </w:r>
                  <w:r w:rsidR="0018146A" w:rsidRPr="00016A66">
                    <w:rPr>
                      <w:rFonts w:asciiTheme="minorHAnsi" w:hAnsiTheme="minorHAnsi"/>
                      <w:sz w:val="22"/>
                      <w:szCs w:val="22"/>
                    </w:rPr>
                    <w:t>,</w:t>
                  </w:r>
                  <w:r w:rsidRPr="00016A66">
                    <w:rPr>
                      <w:rFonts w:asciiTheme="minorHAnsi" w:hAnsiTheme="minorHAnsi"/>
                      <w:sz w:val="22"/>
                      <w:szCs w:val="22"/>
                    </w:rPr>
                    <w:t>954</w:t>
                  </w:r>
                </w:p>
              </w:tc>
              <w:tc>
                <w:tcPr>
                  <w:tcW w:w="1338" w:type="dxa"/>
                  <w:hideMark/>
                </w:tcPr>
                <w:p w14:paraId="71D97EF9"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22</w:t>
                  </w:r>
                  <w:r w:rsidR="0018146A" w:rsidRPr="00016A66">
                    <w:rPr>
                      <w:rFonts w:asciiTheme="minorHAnsi" w:hAnsiTheme="minorHAnsi"/>
                      <w:sz w:val="22"/>
                      <w:szCs w:val="22"/>
                    </w:rPr>
                    <w:t>,</w:t>
                  </w:r>
                  <w:r w:rsidRPr="00016A66">
                    <w:rPr>
                      <w:rFonts w:asciiTheme="minorHAnsi" w:hAnsiTheme="minorHAnsi"/>
                      <w:sz w:val="22"/>
                      <w:szCs w:val="22"/>
                    </w:rPr>
                    <w:t>627</w:t>
                  </w:r>
                </w:p>
              </w:tc>
              <w:tc>
                <w:tcPr>
                  <w:tcW w:w="1371" w:type="dxa"/>
                  <w:hideMark/>
                </w:tcPr>
                <w:p w14:paraId="3FE91709" w14:textId="77777777" w:rsidR="008E5971" w:rsidRPr="00016A66" w:rsidRDefault="008E5971" w:rsidP="0072470C">
                  <w:pPr>
                    <w:rPr>
                      <w:rFonts w:asciiTheme="minorHAnsi" w:hAnsiTheme="minorHAnsi"/>
                      <w:color w:val="00B050"/>
                      <w:sz w:val="22"/>
                      <w:szCs w:val="22"/>
                    </w:rPr>
                  </w:pPr>
                  <w:r w:rsidRPr="00016A66">
                    <w:rPr>
                      <w:rFonts w:asciiTheme="minorHAnsi" w:hAnsiTheme="minorHAnsi"/>
                      <w:color w:val="00B050"/>
                      <w:sz w:val="22"/>
                      <w:szCs w:val="22"/>
                    </w:rPr>
                    <w:t>57s</w:t>
                  </w:r>
                </w:p>
              </w:tc>
            </w:tr>
            <w:tr w:rsidR="008E5971" w:rsidRPr="00016A66" w14:paraId="33BF76E2" w14:textId="77777777" w:rsidTr="0072470C">
              <w:trPr>
                <w:trHeight w:val="70"/>
              </w:trPr>
              <w:tc>
                <w:tcPr>
                  <w:tcW w:w="562" w:type="dxa"/>
                  <w:vMerge/>
                  <w:hideMark/>
                </w:tcPr>
                <w:p w14:paraId="76092E04" w14:textId="77777777" w:rsidR="008E5971" w:rsidRPr="00016A66" w:rsidRDefault="008E5971" w:rsidP="000017F4">
                  <w:pPr>
                    <w:rPr>
                      <w:rFonts w:asciiTheme="minorHAnsi" w:hAnsiTheme="minorHAnsi"/>
                      <w:sz w:val="22"/>
                      <w:szCs w:val="22"/>
                    </w:rPr>
                  </w:pPr>
                </w:p>
              </w:tc>
              <w:tc>
                <w:tcPr>
                  <w:tcW w:w="2682" w:type="dxa"/>
                  <w:hideMark/>
                </w:tcPr>
                <w:p w14:paraId="59374610" w14:textId="77777777" w:rsidR="008E5971" w:rsidRPr="00016A66" w:rsidRDefault="008E5971" w:rsidP="0072470C">
                  <w:pPr>
                    <w:rPr>
                      <w:rFonts w:asciiTheme="minorHAnsi" w:hAnsiTheme="minorHAnsi"/>
                      <w:i/>
                      <w:sz w:val="22"/>
                      <w:szCs w:val="22"/>
                    </w:rPr>
                  </w:pPr>
                  <w:proofErr w:type="spellStart"/>
                  <w:r w:rsidRPr="00016A66">
                    <w:rPr>
                      <w:rFonts w:asciiTheme="minorHAnsi" w:hAnsiTheme="minorHAnsi"/>
                      <w:i/>
                      <w:sz w:val="22"/>
                      <w:szCs w:val="22"/>
                    </w:rPr>
                    <w:t>Girls</w:t>
                  </w:r>
                  <w:proofErr w:type="spellEnd"/>
                  <w:r w:rsidRPr="00016A66">
                    <w:rPr>
                      <w:rFonts w:asciiTheme="minorHAnsi" w:hAnsiTheme="minorHAnsi"/>
                      <w:i/>
                      <w:sz w:val="22"/>
                      <w:szCs w:val="22"/>
                    </w:rPr>
                    <w:t xml:space="preserve"> Clothing(8-14 </w:t>
                  </w:r>
                  <w:proofErr w:type="spellStart"/>
                  <w:r w:rsidRPr="00016A66">
                    <w:rPr>
                      <w:rFonts w:asciiTheme="minorHAnsi" w:hAnsiTheme="minorHAnsi"/>
                      <w:i/>
                      <w:sz w:val="22"/>
                      <w:szCs w:val="22"/>
                    </w:rPr>
                    <w:t>yrs</w:t>
                  </w:r>
                  <w:proofErr w:type="spellEnd"/>
                  <w:r w:rsidRPr="00016A66">
                    <w:rPr>
                      <w:rFonts w:asciiTheme="minorHAnsi" w:hAnsiTheme="minorHAnsi"/>
                      <w:i/>
                      <w:sz w:val="22"/>
                      <w:szCs w:val="22"/>
                    </w:rPr>
                    <w:t>)</w:t>
                  </w:r>
                </w:p>
              </w:tc>
              <w:tc>
                <w:tcPr>
                  <w:tcW w:w="2407" w:type="dxa"/>
                  <w:hideMark/>
                </w:tcPr>
                <w:p w14:paraId="3887C255"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girls_clothing_8_14yrs</w:t>
                  </w:r>
                </w:p>
              </w:tc>
              <w:tc>
                <w:tcPr>
                  <w:tcW w:w="1757" w:type="dxa"/>
                  <w:hideMark/>
                </w:tcPr>
                <w:p w14:paraId="4B370DA5"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7</w:t>
                  </w:r>
                  <w:r w:rsidR="0018146A" w:rsidRPr="00016A66">
                    <w:rPr>
                      <w:rFonts w:asciiTheme="minorHAnsi" w:hAnsiTheme="minorHAnsi"/>
                      <w:sz w:val="22"/>
                      <w:szCs w:val="22"/>
                    </w:rPr>
                    <w:t>,</w:t>
                  </w:r>
                  <w:r w:rsidRPr="00016A66">
                    <w:rPr>
                      <w:rFonts w:asciiTheme="minorHAnsi" w:hAnsiTheme="minorHAnsi"/>
                      <w:sz w:val="22"/>
                      <w:szCs w:val="22"/>
                    </w:rPr>
                    <w:t>403</w:t>
                  </w:r>
                </w:p>
              </w:tc>
              <w:tc>
                <w:tcPr>
                  <w:tcW w:w="1338" w:type="dxa"/>
                  <w:hideMark/>
                </w:tcPr>
                <w:p w14:paraId="1A1359D2"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10</w:t>
                  </w:r>
                  <w:r w:rsidR="0018146A" w:rsidRPr="00016A66">
                    <w:rPr>
                      <w:rFonts w:asciiTheme="minorHAnsi" w:hAnsiTheme="minorHAnsi"/>
                      <w:sz w:val="22"/>
                      <w:szCs w:val="22"/>
                    </w:rPr>
                    <w:t>,</w:t>
                  </w:r>
                  <w:r w:rsidRPr="00016A66">
                    <w:rPr>
                      <w:rFonts w:asciiTheme="minorHAnsi" w:hAnsiTheme="minorHAnsi"/>
                      <w:sz w:val="22"/>
                      <w:szCs w:val="22"/>
                    </w:rPr>
                    <w:t>596</w:t>
                  </w:r>
                </w:p>
              </w:tc>
              <w:tc>
                <w:tcPr>
                  <w:tcW w:w="1371" w:type="dxa"/>
                  <w:hideMark/>
                </w:tcPr>
                <w:p w14:paraId="73698FD3" w14:textId="77777777" w:rsidR="008E5971" w:rsidRPr="00016A66" w:rsidRDefault="008E5971" w:rsidP="0072470C">
                  <w:pPr>
                    <w:rPr>
                      <w:rFonts w:asciiTheme="minorHAnsi" w:hAnsiTheme="minorHAnsi"/>
                      <w:color w:val="00B050"/>
                      <w:sz w:val="22"/>
                      <w:szCs w:val="22"/>
                    </w:rPr>
                  </w:pPr>
                  <w:r w:rsidRPr="00016A66">
                    <w:rPr>
                      <w:rFonts w:asciiTheme="minorHAnsi" w:hAnsiTheme="minorHAnsi"/>
                      <w:color w:val="00B050"/>
                      <w:sz w:val="22"/>
                      <w:szCs w:val="22"/>
                    </w:rPr>
                    <w:t>28s</w:t>
                  </w:r>
                </w:p>
              </w:tc>
            </w:tr>
            <w:tr w:rsidR="008E5971" w:rsidRPr="00016A66" w14:paraId="277F9D6A" w14:textId="77777777" w:rsidTr="0072470C">
              <w:trPr>
                <w:trHeight w:val="70"/>
              </w:trPr>
              <w:tc>
                <w:tcPr>
                  <w:tcW w:w="562" w:type="dxa"/>
                  <w:vMerge/>
                  <w:hideMark/>
                </w:tcPr>
                <w:p w14:paraId="53407EDD" w14:textId="77777777" w:rsidR="008E5971" w:rsidRPr="00016A66" w:rsidRDefault="008E5971" w:rsidP="000017F4">
                  <w:pPr>
                    <w:rPr>
                      <w:rFonts w:asciiTheme="minorHAnsi" w:hAnsiTheme="minorHAnsi"/>
                      <w:sz w:val="22"/>
                      <w:szCs w:val="22"/>
                    </w:rPr>
                  </w:pPr>
                </w:p>
              </w:tc>
              <w:tc>
                <w:tcPr>
                  <w:tcW w:w="2682" w:type="dxa"/>
                  <w:hideMark/>
                </w:tcPr>
                <w:p w14:paraId="6C4FB80D"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Infant wear</w:t>
                  </w:r>
                </w:p>
              </w:tc>
              <w:tc>
                <w:tcPr>
                  <w:tcW w:w="2407" w:type="dxa"/>
                  <w:hideMark/>
                </w:tcPr>
                <w:p w14:paraId="4954CDC6" w14:textId="77777777" w:rsidR="008E5971" w:rsidRPr="00016A66" w:rsidRDefault="008E5971" w:rsidP="0072470C">
                  <w:pPr>
                    <w:rPr>
                      <w:rFonts w:asciiTheme="minorHAnsi" w:hAnsiTheme="minorHAnsi"/>
                      <w:sz w:val="22"/>
                      <w:szCs w:val="22"/>
                    </w:rPr>
                  </w:pPr>
                  <w:proofErr w:type="spellStart"/>
                  <w:r w:rsidRPr="00016A66">
                    <w:rPr>
                      <w:rFonts w:asciiTheme="minorHAnsi" w:hAnsiTheme="minorHAnsi"/>
                      <w:sz w:val="22"/>
                      <w:szCs w:val="22"/>
                    </w:rPr>
                    <w:t>infant_wear</w:t>
                  </w:r>
                  <w:proofErr w:type="spellEnd"/>
                </w:p>
              </w:tc>
              <w:tc>
                <w:tcPr>
                  <w:tcW w:w="1757" w:type="dxa"/>
                  <w:hideMark/>
                </w:tcPr>
                <w:p w14:paraId="5566F2EE"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13</w:t>
                  </w:r>
                  <w:r w:rsidR="0018146A" w:rsidRPr="00016A66">
                    <w:rPr>
                      <w:rFonts w:asciiTheme="minorHAnsi" w:hAnsiTheme="minorHAnsi"/>
                      <w:sz w:val="22"/>
                      <w:szCs w:val="22"/>
                    </w:rPr>
                    <w:t>,</w:t>
                  </w:r>
                  <w:r w:rsidRPr="00016A66">
                    <w:rPr>
                      <w:rFonts w:asciiTheme="minorHAnsi" w:hAnsiTheme="minorHAnsi"/>
                      <w:sz w:val="22"/>
                      <w:szCs w:val="22"/>
                    </w:rPr>
                    <w:t>473</w:t>
                  </w:r>
                </w:p>
              </w:tc>
              <w:tc>
                <w:tcPr>
                  <w:tcW w:w="1338" w:type="dxa"/>
                  <w:hideMark/>
                </w:tcPr>
                <w:p w14:paraId="698271AB" w14:textId="77777777" w:rsidR="008E5971" w:rsidRPr="00016A66" w:rsidRDefault="008E5971" w:rsidP="0072470C">
                  <w:pPr>
                    <w:rPr>
                      <w:rFonts w:asciiTheme="minorHAnsi" w:hAnsiTheme="minorHAnsi"/>
                      <w:sz w:val="22"/>
                      <w:szCs w:val="22"/>
                    </w:rPr>
                  </w:pPr>
                  <w:r w:rsidRPr="00016A66">
                    <w:rPr>
                      <w:rFonts w:asciiTheme="minorHAnsi" w:hAnsiTheme="minorHAnsi"/>
                      <w:sz w:val="22"/>
                      <w:szCs w:val="22"/>
                    </w:rPr>
                    <w:t>19</w:t>
                  </w:r>
                  <w:r w:rsidR="0018146A" w:rsidRPr="00016A66">
                    <w:rPr>
                      <w:rFonts w:asciiTheme="minorHAnsi" w:hAnsiTheme="minorHAnsi"/>
                      <w:sz w:val="22"/>
                      <w:szCs w:val="22"/>
                    </w:rPr>
                    <w:t>,</w:t>
                  </w:r>
                  <w:r w:rsidRPr="00016A66">
                    <w:rPr>
                      <w:rFonts w:asciiTheme="minorHAnsi" w:hAnsiTheme="minorHAnsi"/>
                      <w:sz w:val="22"/>
                      <w:szCs w:val="22"/>
                    </w:rPr>
                    <w:t>556</w:t>
                  </w:r>
                </w:p>
              </w:tc>
              <w:tc>
                <w:tcPr>
                  <w:tcW w:w="1371" w:type="dxa"/>
                  <w:hideMark/>
                </w:tcPr>
                <w:p w14:paraId="4C4FABD3" w14:textId="77777777" w:rsidR="008E5971" w:rsidRPr="00016A66" w:rsidRDefault="008E5971" w:rsidP="0072470C">
                  <w:pPr>
                    <w:rPr>
                      <w:rFonts w:asciiTheme="minorHAnsi" w:hAnsiTheme="minorHAnsi"/>
                      <w:color w:val="00B050"/>
                      <w:sz w:val="22"/>
                      <w:szCs w:val="22"/>
                    </w:rPr>
                  </w:pPr>
                  <w:r w:rsidRPr="00016A66">
                    <w:rPr>
                      <w:rFonts w:asciiTheme="minorHAnsi" w:hAnsiTheme="minorHAnsi"/>
                      <w:color w:val="00B050"/>
                      <w:sz w:val="22"/>
                      <w:szCs w:val="22"/>
                    </w:rPr>
                    <w:t>49s</w:t>
                  </w:r>
                </w:p>
              </w:tc>
            </w:tr>
            <w:tr w:rsidR="008E5971" w:rsidRPr="00016A66" w14:paraId="0DFDD9AC" w14:textId="77777777" w:rsidTr="000F43C8">
              <w:trPr>
                <w:trHeight w:val="141"/>
              </w:trPr>
              <w:tc>
                <w:tcPr>
                  <w:tcW w:w="562" w:type="dxa"/>
                  <w:vMerge/>
                  <w:hideMark/>
                </w:tcPr>
                <w:p w14:paraId="65C6A43A" w14:textId="77777777" w:rsidR="008E5971" w:rsidRPr="00016A66" w:rsidRDefault="008E5971" w:rsidP="000017F4">
                  <w:pPr>
                    <w:rPr>
                      <w:rFonts w:asciiTheme="minorHAnsi" w:hAnsiTheme="minorHAnsi"/>
                      <w:sz w:val="22"/>
                      <w:szCs w:val="22"/>
                    </w:rPr>
                  </w:pPr>
                </w:p>
              </w:tc>
              <w:tc>
                <w:tcPr>
                  <w:tcW w:w="2682" w:type="dxa"/>
                  <w:hideMark/>
                </w:tcPr>
                <w:p w14:paraId="1097322B"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Women’s Clothing</w:t>
                  </w:r>
                </w:p>
              </w:tc>
              <w:tc>
                <w:tcPr>
                  <w:tcW w:w="2407" w:type="dxa"/>
                  <w:hideMark/>
                </w:tcPr>
                <w:p w14:paraId="136C6115" w14:textId="77777777" w:rsidR="008E5971" w:rsidRPr="00016A66" w:rsidRDefault="008E5971" w:rsidP="0072470C">
                  <w:pPr>
                    <w:rPr>
                      <w:rFonts w:asciiTheme="minorHAnsi" w:hAnsiTheme="minorHAnsi"/>
                      <w:sz w:val="22"/>
                      <w:szCs w:val="22"/>
                    </w:rPr>
                  </w:pPr>
                  <w:proofErr w:type="spellStart"/>
                  <w:r w:rsidRPr="00016A66">
                    <w:rPr>
                      <w:rFonts w:asciiTheme="minorHAnsi" w:hAnsiTheme="minorHAnsi"/>
                      <w:sz w:val="22"/>
                      <w:szCs w:val="22"/>
                    </w:rPr>
                    <w:t>womens_clothing</w:t>
                  </w:r>
                  <w:proofErr w:type="spellEnd"/>
                </w:p>
              </w:tc>
              <w:tc>
                <w:tcPr>
                  <w:tcW w:w="1757" w:type="dxa"/>
                  <w:hideMark/>
                </w:tcPr>
                <w:p w14:paraId="3FD524B7"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95</w:t>
                  </w:r>
                  <w:r w:rsidR="0018146A" w:rsidRPr="00016A66">
                    <w:rPr>
                      <w:rFonts w:asciiTheme="minorHAnsi" w:hAnsiTheme="minorHAnsi"/>
                      <w:sz w:val="22"/>
                      <w:szCs w:val="22"/>
                    </w:rPr>
                    <w:t>,</w:t>
                  </w:r>
                  <w:r w:rsidRPr="00016A66">
                    <w:rPr>
                      <w:rFonts w:asciiTheme="minorHAnsi" w:hAnsiTheme="minorHAnsi"/>
                      <w:sz w:val="22"/>
                      <w:szCs w:val="22"/>
                    </w:rPr>
                    <w:t>237</w:t>
                  </w:r>
                </w:p>
              </w:tc>
              <w:tc>
                <w:tcPr>
                  <w:tcW w:w="1338" w:type="dxa"/>
                  <w:hideMark/>
                </w:tcPr>
                <w:p w14:paraId="6EEE6242"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1</w:t>
                  </w:r>
                  <w:r w:rsidR="0018146A" w:rsidRPr="00016A66">
                    <w:rPr>
                      <w:rFonts w:asciiTheme="minorHAnsi" w:hAnsiTheme="minorHAnsi"/>
                      <w:sz w:val="22"/>
                      <w:szCs w:val="22"/>
                    </w:rPr>
                    <w:t>,</w:t>
                  </w:r>
                  <w:r w:rsidRPr="00016A66">
                    <w:rPr>
                      <w:rFonts w:asciiTheme="minorHAnsi" w:hAnsiTheme="minorHAnsi"/>
                      <w:sz w:val="22"/>
                      <w:szCs w:val="22"/>
                    </w:rPr>
                    <w:t>43</w:t>
                  </w:r>
                  <w:r w:rsidR="0018146A" w:rsidRPr="00016A66">
                    <w:rPr>
                      <w:rFonts w:asciiTheme="minorHAnsi" w:hAnsiTheme="minorHAnsi"/>
                      <w:sz w:val="22"/>
                      <w:szCs w:val="22"/>
                    </w:rPr>
                    <w:t>,</w:t>
                  </w:r>
                  <w:r w:rsidRPr="00016A66">
                    <w:rPr>
                      <w:rFonts w:asciiTheme="minorHAnsi" w:hAnsiTheme="minorHAnsi"/>
                      <w:sz w:val="22"/>
                      <w:szCs w:val="22"/>
                    </w:rPr>
                    <w:t>838</w:t>
                  </w:r>
                </w:p>
              </w:tc>
              <w:tc>
                <w:tcPr>
                  <w:tcW w:w="1371" w:type="dxa"/>
                  <w:hideMark/>
                </w:tcPr>
                <w:p w14:paraId="4A3C7FC1" w14:textId="77777777" w:rsidR="008E5971" w:rsidRPr="00016A66" w:rsidRDefault="008E5971" w:rsidP="005554A3">
                  <w:pPr>
                    <w:rPr>
                      <w:rFonts w:asciiTheme="minorHAnsi" w:hAnsiTheme="minorHAnsi"/>
                      <w:color w:val="00B050"/>
                      <w:sz w:val="22"/>
                      <w:szCs w:val="22"/>
                    </w:rPr>
                  </w:pPr>
                  <w:r w:rsidRPr="00016A66">
                    <w:rPr>
                      <w:rFonts w:asciiTheme="minorHAnsi" w:hAnsiTheme="minorHAnsi"/>
                      <w:color w:val="00B050"/>
                      <w:sz w:val="22"/>
                      <w:szCs w:val="22"/>
                    </w:rPr>
                    <w:t>5m 56s</w:t>
                  </w:r>
                </w:p>
              </w:tc>
            </w:tr>
            <w:tr w:rsidR="008E5971" w:rsidRPr="00016A66" w14:paraId="1829C91C" w14:textId="77777777" w:rsidTr="000F43C8">
              <w:trPr>
                <w:trHeight w:val="234"/>
              </w:trPr>
              <w:tc>
                <w:tcPr>
                  <w:tcW w:w="562" w:type="dxa"/>
                  <w:vMerge/>
                  <w:hideMark/>
                </w:tcPr>
                <w:p w14:paraId="5E9444B2" w14:textId="77777777" w:rsidR="008E5971" w:rsidRPr="00016A66" w:rsidRDefault="008E5971" w:rsidP="000017F4">
                  <w:pPr>
                    <w:rPr>
                      <w:rFonts w:asciiTheme="minorHAnsi" w:hAnsiTheme="minorHAnsi"/>
                      <w:sz w:val="22"/>
                      <w:szCs w:val="22"/>
                    </w:rPr>
                  </w:pPr>
                </w:p>
              </w:tc>
              <w:tc>
                <w:tcPr>
                  <w:tcW w:w="2682" w:type="dxa"/>
                  <w:hideMark/>
                </w:tcPr>
                <w:p w14:paraId="791C36C1" w14:textId="77777777" w:rsidR="008E5971" w:rsidRPr="00016A66" w:rsidRDefault="008E5971" w:rsidP="0072470C">
                  <w:pPr>
                    <w:rPr>
                      <w:rFonts w:asciiTheme="minorHAnsi" w:hAnsiTheme="minorHAnsi"/>
                      <w:i/>
                      <w:sz w:val="22"/>
                      <w:szCs w:val="22"/>
                    </w:rPr>
                  </w:pPr>
                  <w:r w:rsidRPr="00016A66">
                    <w:rPr>
                      <w:rFonts w:asciiTheme="minorHAnsi" w:hAnsiTheme="minorHAnsi"/>
                      <w:i/>
                      <w:sz w:val="22"/>
                      <w:szCs w:val="22"/>
                    </w:rPr>
                    <w:t>Women’s  Ethnic wear</w:t>
                  </w:r>
                </w:p>
              </w:tc>
              <w:tc>
                <w:tcPr>
                  <w:tcW w:w="2407" w:type="dxa"/>
                  <w:hideMark/>
                </w:tcPr>
                <w:p w14:paraId="4A6D7F00" w14:textId="77777777" w:rsidR="008E5971" w:rsidRPr="00016A66" w:rsidRDefault="008E5971" w:rsidP="0072470C">
                  <w:pPr>
                    <w:rPr>
                      <w:rFonts w:asciiTheme="minorHAnsi" w:hAnsiTheme="minorHAnsi"/>
                      <w:sz w:val="22"/>
                      <w:szCs w:val="22"/>
                    </w:rPr>
                  </w:pPr>
                  <w:proofErr w:type="spellStart"/>
                  <w:r w:rsidRPr="00016A66">
                    <w:rPr>
                      <w:rFonts w:asciiTheme="minorHAnsi" w:hAnsiTheme="minorHAnsi"/>
                      <w:sz w:val="22"/>
                      <w:szCs w:val="22"/>
                    </w:rPr>
                    <w:t>womens_ethnicwear</w:t>
                  </w:r>
                  <w:proofErr w:type="spellEnd"/>
                </w:p>
              </w:tc>
              <w:tc>
                <w:tcPr>
                  <w:tcW w:w="1757" w:type="dxa"/>
                  <w:hideMark/>
                </w:tcPr>
                <w:p w14:paraId="65AE0AA0"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2</w:t>
                  </w:r>
                  <w:r w:rsidR="0018146A" w:rsidRPr="00016A66">
                    <w:rPr>
                      <w:rFonts w:asciiTheme="minorHAnsi" w:hAnsiTheme="minorHAnsi"/>
                      <w:sz w:val="22"/>
                      <w:szCs w:val="22"/>
                    </w:rPr>
                    <w:t>,</w:t>
                  </w:r>
                  <w:r w:rsidRPr="00016A66">
                    <w:rPr>
                      <w:rFonts w:asciiTheme="minorHAnsi" w:hAnsiTheme="minorHAnsi"/>
                      <w:sz w:val="22"/>
                      <w:szCs w:val="22"/>
                    </w:rPr>
                    <w:t>50</w:t>
                  </w:r>
                  <w:r w:rsidR="0018146A" w:rsidRPr="00016A66">
                    <w:rPr>
                      <w:rFonts w:asciiTheme="minorHAnsi" w:hAnsiTheme="minorHAnsi"/>
                      <w:sz w:val="22"/>
                      <w:szCs w:val="22"/>
                    </w:rPr>
                    <w:t>,</w:t>
                  </w:r>
                  <w:r w:rsidRPr="00016A66">
                    <w:rPr>
                      <w:rFonts w:asciiTheme="minorHAnsi" w:hAnsiTheme="minorHAnsi"/>
                      <w:sz w:val="22"/>
                      <w:szCs w:val="22"/>
                    </w:rPr>
                    <w:t>382</w:t>
                  </w:r>
                </w:p>
              </w:tc>
              <w:tc>
                <w:tcPr>
                  <w:tcW w:w="1338" w:type="dxa"/>
                  <w:hideMark/>
                </w:tcPr>
                <w:p w14:paraId="60DA7DFB" w14:textId="77777777" w:rsidR="008E5971" w:rsidRPr="00016A66" w:rsidRDefault="008E5971" w:rsidP="005554A3">
                  <w:pPr>
                    <w:rPr>
                      <w:rFonts w:asciiTheme="minorHAnsi" w:hAnsiTheme="minorHAnsi"/>
                      <w:sz w:val="22"/>
                      <w:szCs w:val="22"/>
                    </w:rPr>
                  </w:pPr>
                  <w:r w:rsidRPr="00016A66">
                    <w:rPr>
                      <w:rFonts w:asciiTheme="minorHAnsi" w:hAnsiTheme="minorHAnsi"/>
                      <w:sz w:val="22"/>
                      <w:szCs w:val="22"/>
                    </w:rPr>
                    <w:t>4</w:t>
                  </w:r>
                  <w:r w:rsidR="0018146A" w:rsidRPr="00016A66">
                    <w:rPr>
                      <w:rFonts w:asciiTheme="minorHAnsi" w:hAnsiTheme="minorHAnsi"/>
                      <w:sz w:val="22"/>
                      <w:szCs w:val="22"/>
                    </w:rPr>
                    <w:t>,</w:t>
                  </w:r>
                  <w:r w:rsidRPr="00016A66">
                    <w:rPr>
                      <w:rFonts w:asciiTheme="minorHAnsi" w:hAnsiTheme="minorHAnsi"/>
                      <w:sz w:val="22"/>
                      <w:szCs w:val="22"/>
                    </w:rPr>
                    <w:t>00</w:t>
                  </w:r>
                  <w:r w:rsidR="0018146A" w:rsidRPr="00016A66">
                    <w:rPr>
                      <w:rFonts w:asciiTheme="minorHAnsi" w:hAnsiTheme="minorHAnsi"/>
                      <w:sz w:val="22"/>
                      <w:szCs w:val="22"/>
                    </w:rPr>
                    <w:t>,</w:t>
                  </w:r>
                  <w:r w:rsidRPr="00016A66">
                    <w:rPr>
                      <w:rFonts w:asciiTheme="minorHAnsi" w:hAnsiTheme="minorHAnsi"/>
                      <w:sz w:val="22"/>
                      <w:szCs w:val="22"/>
                    </w:rPr>
                    <w:t>586</w:t>
                  </w:r>
                </w:p>
              </w:tc>
              <w:tc>
                <w:tcPr>
                  <w:tcW w:w="1371" w:type="dxa"/>
                  <w:hideMark/>
                </w:tcPr>
                <w:p w14:paraId="391FE891" w14:textId="77777777" w:rsidR="008E5971" w:rsidRPr="00016A66" w:rsidRDefault="008E5971" w:rsidP="005554A3">
                  <w:pPr>
                    <w:rPr>
                      <w:rFonts w:asciiTheme="minorHAnsi" w:hAnsiTheme="minorHAnsi"/>
                      <w:color w:val="00B050"/>
                      <w:sz w:val="22"/>
                      <w:szCs w:val="22"/>
                    </w:rPr>
                  </w:pPr>
                  <w:r w:rsidRPr="00016A66">
                    <w:rPr>
                      <w:rFonts w:asciiTheme="minorHAnsi" w:hAnsiTheme="minorHAnsi"/>
                      <w:color w:val="FFC000"/>
                      <w:sz w:val="22"/>
                      <w:szCs w:val="22"/>
                    </w:rPr>
                    <w:t>17m 12s</w:t>
                  </w:r>
                </w:p>
              </w:tc>
            </w:tr>
          </w:tbl>
          <w:p w14:paraId="16150720" w14:textId="77777777" w:rsidR="008E5971" w:rsidRPr="00016A66" w:rsidRDefault="008E5971" w:rsidP="00806B9D">
            <w:pPr>
              <w:rPr>
                <w:rFonts w:asciiTheme="minorHAnsi" w:hAnsiTheme="minorHAnsi"/>
                <w:sz w:val="22"/>
                <w:szCs w:val="22"/>
              </w:rPr>
            </w:pPr>
          </w:p>
          <w:p w14:paraId="3FBF02D5" w14:textId="77777777" w:rsidR="005A7D47" w:rsidRPr="00016A66" w:rsidRDefault="005A7D47" w:rsidP="00806B9D">
            <w:pPr>
              <w:rPr>
                <w:rFonts w:asciiTheme="minorHAnsi" w:hAnsiTheme="minorHAnsi"/>
                <w:sz w:val="22"/>
                <w:szCs w:val="22"/>
              </w:rPr>
            </w:pPr>
            <w:r w:rsidRPr="00016A66">
              <w:rPr>
                <w:rFonts w:asciiTheme="minorHAnsi" w:hAnsiTheme="minorHAnsi"/>
                <w:sz w:val="22"/>
                <w:szCs w:val="22"/>
              </w:rPr>
              <w:t>Process:</w:t>
            </w:r>
          </w:p>
          <w:p w14:paraId="1DDC85AA" w14:textId="77777777" w:rsidR="005A7D47" w:rsidRPr="00016A66" w:rsidRDefault="005A7D47" w:rsidP="0076144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product feed returns only 500 products at a time. At the end of the product listing, there is a</w:t>
            </w:r>
            <w:r w:rsidRPr="00016A66">
              <w:rPr>
                <w:rFonts w:asciiTheme="minorHAnsi" w:hAnsiTheme="minorHAnsi"/>
                <w:sz w:val="22"/>
              </w:rPr>
              <w:t xml:space="preserve"> </w:t>
            </w:r>
            <w:proofErr w:type="spellStart"/>
            <w:r w:rsidRPr="00016A66">
              <w:rPr>
                <w:rFonts w:asciiTheme="minorHAnsi" w:hAnsiTheme="minorHAnsi"/>
                <w:sz w:val="22"/>
                <w:szCs w:val="22"/>
              </w:rPr>
              <w:t>NextURL</w:t>
            </w:r>
            <w:proofErr w:type="spellEnd"/>
            <w:r w:rsidRPr="00016A66">
              <w:rPr>
                <w:rFonts w:asciiTheme="minorHAnsi" w:hAnsiTheme="minorHAnsi"/>
                <w:sz w:val="22"/>
                <w:szCs w:val="22"/>
              </w:rPr>
              <w:t xml:space="preserve"> parameter. We’ll have to crawl all the </w:t>
            </w:r>
            <w:proofErr w:type="spellStart"/>
            <w:r w:rsidRPr="00016A66">
              <w:rPr>
                <w:rFonts w:asciiTheme="minorHAnsi" w:hAnsiTheme="minorHAnsi"/>
                <w:sz w:val="22"/>
                <w:szCs w:val="22"/>
              </w:rPr>
              <w:t>NextURLs</w:t>
            </w:r>
            <w:proofErr w:type="spellEnd"/>
            <w:r w:rsidRPr="00016A66">
              <w:rPr>
                <w:rFonts w:asciiTheme="minorHAnsi" w:hAnsiTheme="minorHAnsi"/>
                <w:sz w:val="22"/>
                <w:szCs w:val="22"/>
              </w:rPr>
              <w:t xml:space="preserve"> till we don’t find one. </w:t>
            </w:r>
          </w:p>
          <w:p w14:paraId="30008DE5" w14:textId="77777777" w:rsidR="00CE0489" w:rsidRPr="00016A66" w:rsidRDefault="00CE0489" w:rsidP="0076144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All this data for each category will be dumped into separate </w:t>
            </w:r>
            <w:proofErr w:type="spellStart"/>
            <w:r w:rsidRPr="00016A66">
              <w:rPr>
                <w:rFonts w:asciiTheme="minorHAnsi" w:hAnsiTheme="minorHAnsi"/>
                <w:sz w:val="22"/>
                <w:szCs w:val="22"/>
              </w:rPr>
              <w:t>mongodb</w:t>
            </w:r>
            <w:proofErr w:type="spellEnd"/>
            <w:r w:rsidRPr="00016A66">
              <w:rPr>
                <w:rFonts w:asciiTheme="minorHAnsi" w:hAnsiTheme="minorHAnsi"/>
                <w:sz w:val="22"/>
                <w:szCs w:val="22"/>
              </w:rPr>
              <w:t xml:space="preserve"> collection</w:t>
            </w:r>
            <w:r w:rsidR="006A5E0B" w:rsidRPr="00016A66">
              <w:rPr>
                <w:rFonts w:asciiTheme="minorHAnsi" w:hAnsiTheme="minorHAnsi"/>
                <w:sz w:val="22"/>
                <w:szCs w:val="22"/>
              </w:rPr>
              <w:t>s</w:t>
            </w:r>
            <w:r w:rsidR="00630E3F" w:rsidRPr="00016A66">
              <w:rPr>
                <w:rFonts w:asciiTheme="minorHAnsi" w:hAnsiTheme="minorHAnsi"/>
                <w:sz w:val="22"/>
                <w:szCs w:val="22"/>
              </w:rPr>
              <w:t xml:space="preserve"> – separate for each category.</w:t>
            </w:r>
          </w:p>
          <w:p w14:paraId="20505A71" w14:textId="77777777" w:rsidR="005A7D47" w:rsidRPr="00016A66" w:rsidRDefault="005A7D47" w:rsidP="00806B9D">
            <w:pPr>
              <w:rPr>
                <w:rFonts w:asciiTheme="minorHAnsi" w:hAnsiTheme="minorHAnsi"/>
                <w:sz w:val="22"/>
                <w:szCs w:val="22"/>
              </w:rPr>
            </w:pPr>
          </w:p>
          <w:p w14:paraId="45AA6922" w14:textId="77777777" w:rsidR="00806B9D" w:rsidRPr="00016A66" w:rsidRDefault="00806B9D" w:rsidP="00806B9D">
            <w:pPr>
              <w:rPr>
                <w:rFonts w:asciiTheme="minorHAnsi" w:hAnsiTheme="minorHAnsi"/>
                <w:sz w:val="22"/>
                <w:szCs w:val="22"/>
              </w:rPr>
            </w:pPr>
            <w:r w:rsidRPr="00016A66">
              <w:rPr>
                <w:rFonts w:asciiTheme="minorHAnsi" w:hAnsiTheme="minorHAnsi"/>
                <w:sz w:val="22"/>
                <w:szCs w:val="22"/>
              </w:rPr>
              <w:t>Pros:</w:t>
            </w:r>
          </w:p>
          <w:p w14:paraId="35900D27" w14:textId="77777777" w:rsidR="00806B9D" w:rsidRPr="00016A66" w:rsidRDefault="00A90C8C" w:rsidP="000F57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results for Beauty, Bags and each of the Apparels category is retrieved fairly quickly.</w:t>
            </w:r>
          </w:p>
          <w:p w14:paraId="725555CD" w14:textId="77777777" w:rsidR="001A119B" w:rsidRPr="00016A66" w:rsidRDefault="001A119B" w:rsidP="000F57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Being an API call the data will be fresh.</w:t>
            </w:r>
          </w:p>
          <w:p w14:paraId="4EC981FF" w14:textId="77777777" w:rsidR="00161CE1" w:rsidRPr="00016A66" w:rsidRDefault="00161CE1" w:rsidP="000F573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Since we get all the data in a category, we can meet most of the search criteria requested by a user.</w:t>
            </w:r>
          </w:p>
          <w:p w14:paraId="238CFC77" w14:textId="77777777" w:rsidR="000F5734" w:rsidRPr="00016A66" w:rsidRDefault="000F5734" w:rsidP="00806B9D">
            <w:pPr>
              <w:rPr>
                <w:rFonts w:asciiTheme="minorHAnsi" w:hAnsiTheme="minorHAnsi"/>
                <w:sz w:val="22"/>
                <w:szCs w:val="22"/>
              </w:rPr>
            </w:pPr>
          </w:p>
          <w:p w14:paraId="72BE1920" w14:textId="77777777" w:rsidR="00806B9D" w:rsidRPr="00016A66" w:rsidRDefault="00806B9D" w:rsidP="00806B9D">
            <w:pPr>
              <w:rPr>
                <w:rFonts w:asciiTheme="minorHAnsi" w:hAnsiTheme="minorHAnsi"/>
                <w:sz w:val="22"/>
                <w:szCs w:val="22"/>
              </w:rPr>
            </w:pPr>
            <w:r w:rsidRPr="00016A66">
              <w:rPr>
                <w:rFonts w:asciiTheme="minorHAnsi" w:hAnsiTheme="minorHAnsi"/>
                <w:sz w:val="22"/>
                <w:szCs w:val="22"/>
              </w:rPr>
              <w:t>Cons:</w:t>
            </w:r>
          </w:p>
          <w:p w14:paraId="01D6CDCD" w14:textId="77777777" w:rsidR="00AD3FB0" w:rsidRPr="00016A66" w:rsidRDefault="00AD3FB0" w:rsidP="00806B9D">
            <w:pPr>
              <w:pStyle w:val="ListParagraph"/>
              <w:numPr>
                <w:ilvl w:val="0"/>
                <w:numId w:val="1"/>
              </w:numPr>
              <w:ind w:left="432"/>
              <w:rPr>
                <w:rFonts w:asciiTheme="minorHAnsi" w:hAnsiTheme="minorHAnsi"/>
                <w:sz w:val="22"/>
                <w:szCs w:val="22"/>
              </w:rPr>
            </w:pP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does not provide a search API. Instead </w:t>
            </w:r>
            <w:r w:rsidR="00806B9D" w:rsidRPr="00016A66">
              <w:rPr>
                <w:rFonts w:asciiTheme="minorHAnsi" w:hAnsiTheme="minorHAnsi"/>
                <w:sz w:val="22"/>
                <w:szCs w:val="22"/>
              </w:rPr>
              <w:t>it provides API to fetch all the products in a single category.</w:t>
            </w:r>
          </w:p>
          <w:p w14:paraId="28A1D79D" w14:textId="77777777" w:rsidR="00806B9D" w:rsidRPr="00016A66" w:rsidRDefault="00CB202D" w:rsidP="00806B9D">
            <w:pPr>
              <w:pStyle w:val="ListParagraph"/>
              <w:numPr>
                <w:ilvl w:val="0"/>
                <w:numId w:val="1"/>
              </w:numPr>
              <w:ind w:left="432"/>
              <w:rPr>
                <w:rFonts w:asciiTheme="minorHAnsi" w:hAnsiTheme="minorHAnsi"/>
                <w:sz w:val="22"/>
                <w:szCs w:val="22"/>
              </w:rPr>
            </w:pPr>
            <w:r w:rsidRPr="00016A66">
              <w:rPr>
                <w:rFonts w:asciiTheme="minorHAnsi" w:hAnsiTheme="minorHAnsi"/>
                <w:sz w:val="22"/>
              </w:rPr>
              <w:t>We</w:t>
            </w:r>
            <w:r w:rsidR="00806B9D" w:rsidRPr="00016A66">
              <w:rPr>
                <w:rFonts w:asciiTheme="minorHAnsi" w:hAnsiTheme="minorHAnsi"/>
                <w:sz w:val="22"/>
              </w:rPr>
              <w:t xml:space="preserve"> cannot make more than 20 API requests per second so we cannot make too many simultaneous calls.</w:t>
            </w:r>
          </w:p>
          <w:p w14:paraId="63D966F8" w14:textId="77777777" w:rsidR="00806B9D" w:rsidRPr="00016A66" w:rsidRDefault="009C5771" w:rsidP="007B5BF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mobile category </w:t>
            </w:r>
            <w:r w:rsidR="00551F49" w:rsidRPr="00016A66">
              <w:rPr>
                <w:rFonts w:asciiTheme="minorHAnsi" w:hAnsiTheme="minorHAnsi"/>
                <w:sz w:val="22"/>
                <w:szCs w:val="22"/>
              </w:rPr>
              <w:t>takes a long time to execute.</w:t>
            </w:r>
          </w:p>
        </w:tc>
      </w:tr>
      <w:tr w:rsidR="00D540A1" w:rsidRPr="00016A66" w14:paraId="49BB2A4E" w14:textId="77777777" w:rsidTr="00484DC5">
        <w:tc>
          <w:tcPr>
            <w:tcW w:w="1579" w:type="dxa"/>
            <w:shd w:val="clear" w:color="auto" w:fill="F2F2F2" w:themeFill="background1" w:themeFillShade="F2"/>
          </w:tcPr>
          <w:p w14:paraId="6CE0408C" w14:textId="77777777" w:rsidR="00D540A1" w:rsidRPr="00016A66" w:rsidRDefault="00D540A1" w:rsidP="00484DC5">
            <w:pPr>
              <w:rPr>
                <w:rFonts w:asciiTheme="minorHAnsi" w:hAnsiTheme="minorHAnsi"/>
                <w:sz w:val="22"/>
                <w:szCs w:val="22"/>
              </w:rPr>
            </w:pPr>
            <w:r w:rsidRPr="00016A66">
              <w:rPr>
                <w:rFonts w:asciiTheme="minorHAnsi" w:hAnsiTheme="minorHAnsi"/>
                <w:sz w:val="22"/>
                <w:szCs w:val="22"/>
              </w:rPr>
              <w:lastRenderedPageBreak/>
              <w:t>FTP Download</w:t>
            </w:r>
          </w:p>
        </w:tc>
        <w:tc>
          <w:tcPr>
            <w:tcW w:w="10638" w:type="dxa"/>
          </w:tcPr>
          <w:p w14:paraId="72193AD6" w14:textId="77777777" w:rsidR="00D540A1" w:rsidRPr="00016A66" w:rsidRDefault="00D540A1" w:rsidP="00806B9D">
            <w:pPr>
              <w:rPr>
                <w:rFonts w:asciiTheme="minorHAnsi" w:hAnsiTheme="minorHAnsi"/>
                <w:sz w:val="22"/>
                <w:szCs w:val="22"/>
              </w:rPr>
            </w:pPr>
          </w:p>
          <w:p w14:paraId="4CF306DF" w14:textId="77777777" w:rsidR="009B7EEF" w:rsidRPr="00016A66" w:rsidRDefault="009B7EEF" w:rsidP="00806B9D">
            <w:pPr>
              <w:rPr>
                <w:rFonts w:asciiTheme="minorHAnsi" w:hAnsiTheme="minorHAnsi"/>
                <w:sz w:val="22"/>
                <w:szCs w:val="22"/>
              </w:rPr>
            </w:pPr>
          </w:p>
          <w:tbl>
            <w:tblPr>
              <w:tblStyle w:val="TableGrid"/>
              <w:tblW w:w="8685" w:type="dxa"/>
              <w:tblLayout w:type="fixed"/>
              <w:tblLook w:val="04A0" w:firstRow="1" w:lastRow="0" w:firstColumn="1" w:lastColumn="0" w:noHBand="0" w:noVBand="1"/>
            </w:tblPr>
            <w:tblGrid>
              <w:gridCol w:w="811"/>
              <w:gridCol w:w="2676"/>
              <w:gridCol w:w="1834"/>
              <w:gridCol w:w="1670"/>
              <w:gridCol w:w="1694"/>
            </w:tblGrid>
            <w:tr w:rsidR="0039377E" w:rsidRPr="00016A66" w14:paraId="7E7331DA" w14:textId="77777777" w:rsidTr="00A40BE7">
              <w:tc>
                <w:tcPr>
                  <w:tcW w:w="811" w:type="dxa"/>
                  <w:hideMark/>
                </w:tcPr>
                <w:p w14:paraId="225B7ED7"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Sr. No</w:t>
                  </w:r>
                </w:p>
              </w:tc>
              <w:tc>
                <w:tcPr>
                  <w:tcW w:w="2676" w:type="dxa"/>
                  <w:hideMark/>
                </w:tcPr>
                <w:p w14:paraId="2B1DD22D"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Categories</w:t>
                  </w:r>
                </w:p>
              </w:tc>
              <w:tc>
                <w:tcPr>
                  <w:tcW w:w="1834" w:type="dxa"/>
                  <w:hideMark/>
                </w:tcPr>
                <w:p w14:paraId="3214DA8C"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CSV Name</w:t>
                  </w:r>
                </w:p>
              </w:tc>
              <w:tc>
                <w:tcPr>
                  <w:tcW w:w="1670" w:type="dxa"/>
                  <w:hideMark/>
                </w:tcPr>
                <w:p w14:paraId="6510EA4C"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 xml:space="preserve">using FTP csv </w:t>
                  </w:r>
                </w:p>
              </w:tc>
              <w:tc>
                <w:tcPr>
                  <w:tcW w:w="1694" w:type="dxa"/>
                  <w:hideMark/>
                </w:tcPr>
                <w:p w14:paraId="54F963B6" w14:textId="77777777" w:rsidR="0039377E" w:rsidRPr="00016A66" w:rsidRDefault="0039377E" w:rsidP="00A40BE7">
                  <w:pPr>
                    <w:rPr>
                      <w:rFonts w:asciiTheme="minorHAnsi" w:hAnsiTheme="minorHAnsi"/>
                      <w:color w:val="000000"/>
                      <w:sz w:val="22"/>
                      <w:szCs w:val="22"/>
                    </w:rPr>
                  </w:pPr>
                  <w:r w:rsidRPr="00016A66">
                    <w:rPr>
                      <w:rFonts w:asciiTheme="minorHAnsi" w:hAnsiTheme="minorHAnsi"/>
                      <w:b/>
                      <w:bCs/>
                      <w:sz w:val="22"/>
                      <w:szCs w:val="22"/>
                    </w:rPr>
                    <w:t>using API call</w:t>
                  </w:r>
                </w:p>
              </w:tc>
            </w:tr>
            <w:tr w:rsidR="0039377E" w:rsidRPr="00016A66" w14:paraId="51BAA4FD" w14:textId="77777777" w:rsidTr="00A40BE7">
              <w:trPr>
                <w:trHeight w:val="300"/>
              </w:trPr>
              <w:tc>
                <w:tcPr>
                  <w:tcW w:w="660" w:type="dxa"/>
                  <w:noWrap/>
                  <w:hideMark/>
                </w:tcPr>
                <w:p w14:paraId="244C7840"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1</w:t>
                  </w:r>
                </w:p>
              </w:tc>
              <w:tc>
                <w:tcPr>
                  <w:tcW w:w="2180" w:type="dxa"/>
                  <w:noWrap/>
                  <w:hideMark/>
                </w:tcPr>
                <w:p w14:paraId="24ADF310"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Beauty &amp; Personal Care</w:t>
                  </w:r>
                </w:p>
              </w:tc>
              <w:tc>
                <w:tcPr>
                  <w:tcW w:w="1440" w:type="dxa"/>
                  <w:noWrap/>
                  <w:hideMark/>
                </w:tcPr>
                <w:p w14:paraId="40526F0D"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sz w:val="22"/>
                      <w:szCs w:val="22"/>
                    </w:rPr>
                    <w:t>topFashion</w:t>
                  </w:r>
                  <w:proofErr w:type="spellEnd"/>
                </w:p>
              </w:tc>
              <w:tc>
                <w:tcPr>
                  <w:tcW w:w="1360" w:type="dxa"/>
                  <w:noWrap/>
                  <w:hideMark/>
                </w:tcPr>
                <w:p w14:paraId="357B0F14"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6,731</w:t>
                  </w:r>
                </w:p>
              </w:tc>
              <w:tc>
                <w:tcPr>
                  <w:tcW w:w="1380" w:type="dxa"/>
                  <w:noWrap/>
                  <w:hideMark/>
                </w:tcPr>
                <w:p w14:paraId="4CFE4570"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18,357</w:t>
                  </w:r>
                </w:p>
              </w:tc>
            </w:tr>
            <w:tr w:rsidR="0039377E" w:rsidRPr="00016A66" w14:paraId="21250D79" w14:textId="77777777" w:rsidTr="00A40BE7">
              <w:trPr>
                <w:trHeight w:val="300"/>
              </w:trPr>
              <w:tc>
                <w:tcPr>
                  <w:tcW w:w="660" w:type="dxa"/>
                  <w:noWrap/>
                  <w:hideMark/>
                </w:tcPr>
                <w:p w14:paraId="00586CCF"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2</w:t>
                  </w:r>
                </w:p>
              </w:tc>
              <w:tc>
                <w:tcPr>
                  <w:tcW w:w="2180" w:type="dxa"/>
                  <w:noWrap/>
                  <w:hideMark/>
                </w:tcPr>
                <w:p w14:paraId="5B52EE14"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Bags &amp; Luggage</w:t>
                  </w:r>
                </w:p>
              </w:tc>
              <w:tc>
                <w:tcPr>
                  <w:tcW w:w="1440" w:type="dxa"/>
                  <w:noWrap/>
                  <w:hideMark/>
                </w:tcPr>
                <w:p w14:paraId="17846DE8"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sz w:val="22"/>
                      <w:szCs w:val="22"/>
                    </w:rPr>
                    <w:t>topFashion</w:t>
                  </w:r>
                  <w:proofErr w:type="spellEnd"/>
                </w:p>
              </w:tc>
              <w:tc>
                <w:tcPr>
                  <w:tcW w:w="1360" w:type="dxa"/>
                  <w:noWrap/>
                  <w:hideMark/>
                </w:tcPr>
                <w:p w14:paraId="4E7909B7"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9,393</w:t>
                  </w:r>
                </w:p>
              </w:tc>
              <w:tc>
                <w:tcPr>
                  <w:tcW w:w="1380" w:type="dxa"/>
                  <w:noWrap/>
                  <w:hideMark/>
                </w:tcPr>
                <w:p w14:paraId="1476804F"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sz w:val="22"/>
                      <w:szCs w:val="22"/>
                    </w:rPr>
                    <w:t>68,483</w:t>
                  </w:r>
                </w:p>
              </w:tc>
            </w:tr>
            <w:tr w:rsidR="0039377E" w:rsidRPr="00016A66" w14:paraId="4DAA7D4E" w14:textId="77777777" w:rsidTr="00A40BE7">
              <w:trPr>
                <w:trHeight w:val="300"/>
              </w:trPr>
              <w:tc>
                <w:tcPr>
                  <w:tcW w:w="660" w:type="dxa"/>
                  <w:noWrap/>
                  <w:hideMark/>
                </w:tcPr>
                <w:p w14:paraId="2582AC55"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3</w:t>
                  </w:r>
                </w:p>
              </w:tc>
              <w:tc>
                <w:tcPr>
                  <w:tcW w:w="2180" w:type="dxa"/>
                  <w:noWrap/>
                  <w:hideMark/>
                </w:tcPr>
                <w:p w14:paraId="2119F666"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sz w:val="22"/>
                      <w:szCs w:val="22"/>
                    </w:rPr>
                    <w:t>Mobiles &amp; Tablets</w:t>
                  </w:r>
                </w:p>
              </w:tc>
              <w:tc>
                <w:tcPr>
                  <w:tcW w:w="1440" w:type="dxa"/>
                  <w:noWrap/>
                  <w:hideMark/>
                </w:tcPr>
                <w:p w14:paraId="7C0E5F66"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sz w:val="22"/>
                      <w:szCs w:val="22"/>
                    </w:rPr>
                    <w:t>topElectronics</w:t>
                  </w:r>
                  <w:proofErr w:type="spellEnd"/>
                </w:p>
              </w:tc>
              <w:tc>
                <w:tcPr>
                  <w:tcW w:w="1360" w:type="dxa"/>
                  <w:noWrap/>
                  <w:hideMark/>
                </w:tcPr>
                <w:p w14:paraId="4E6EBCAC"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color w:val="00B050"/>
                      <w:sz w:val="22"/>
                      <w:szCs w:val="22"/>
                    </w:rPr>
                    <w:t>68,354</w:t>
                  </w:r>
                </w:p>
              </w:tc>
              <w:tc>
                <w:tcPr>
                  <w:tcW w:w="1380" w:type="dxa"/>
                  <w:noWrap/>
                  <w:hideMark/>
                </w:tcPr>
                <w:p w14:paraId="0948ECA0"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color w:val="FF0000"/>
                      <w:sz w:val="22"/>
                      <w:szCs w:val="22"/>
                    </w:rPr>
                    <w:t>39,08,343</w:t>
                  </w:r>
                </w:p>
              </w:tc>
            </w:tr>
            <w:tr w:rsidR="0039377E" w:rsidRPr="00016A66" w14:paraId="3E97E0E8" w14:textId="77777777" w:rsidTr="00A40BE7">
              <w:trPr>
                <w:trHeight w:val="300"/>
              </w:trPr>
              <w:tc>
                <w:tcPr>
                  <w:tcW w:w="660" w:type="dxa"/>
                  <w:vMerge w:val="restart"/>
                  <w:noWrap/>
                  <w:hideMark/>
                </w:tcPr>
                <w:p w14:paraId="2096089B" w14:textId="77777777" w:rsidR="0039377E" w:rsidRPr="00016A66" w:rsidRDefault="0039377E" w:rsidP="00A40BE7">
                  <w:pPr>
                    <w:jc w:val="center"/>
                    <w:rPr>
                      <w:rFonts w:asciiTheme="minorHAnsi" w:eastAsiaTheme="minorHAnsi" w:hAnsiTheme="minorHAnsi"/>
                      <w:color w:val="000000"/>
                      <w:sz w:val="22"/>
                      <w:szCs w:val="22"/>
                    </w:rPr>
                  </w:pPr>
                  <w:r w:rsidRPr="00016A66">
                    <w:rPr>
                      <w:rFonts w:asciiTheme="minorHAnsi" w:hAnsiTheme="minorHAnsi"/>
                      <w:sz w:val="22"/>
                      <w:szCs w:val="22"/>
                    </w:rPr>
                    <w:t>4</w:t>
                  </w:r>
                </w:p>
              </w:tc>
              <w:tc>
                <w:tcPr>
                  <w:tcW w:w="2180" w:type="dxa"/>
                  <w:noWrap/>
                  <w:hideMark/>
                </w:tcPr>
                <w:p w14:paraId="36D4F208" w14:textId="77777777" w:rsidR="0039377E" w:rsidRPr="00016A66" w:rsidRDefault="0039377E" w:rsidP="00A40BE7">
                  <w:pPr>
                    <w:rPr>
                      <w:rFonts w:asciiTheme="minorHAnsi" w:eastAsiaTheme="minorHAnsi" w:hAnsiTheme="minorHAnsi"/>
                      <w:b/>
                      <w:color w:val="000000"/>
                      <w:sz w:val="22"/>
                      <w:szCs w:val="22"/>
                    </w:rPr>
                  </w:pPr>
                  <w:r w:rsidRPr="00016A66">
                    <w:rPr>
                      <w:rFonts w:asciiTheme="minorHAnsi" w:hAnsiTheme="minorHAnsi"/>
                      <w:b/>
                      <w:sz w:val="22"/>
                      <w:szCs w:val="22"/>
                    </w:rPr>
                    <w:t>Apparels</w:t>
                  </w:r>
                </w:p>
              </w:tc>
              <w:tc>
                <w:tcPr>
                  <w:tcW w:w="1440" w:type="dxa"/>
                  <w:noWrap/>
                  <w:hideMark/>
                </w:tcPr>
                <w:p w14:paraId="225600F0" w14:textId="77777777" w:rsidR="0039377E" w:rsidRPr="00016A66" w:rsidRDefault="0039377E" w:rsidP="00A40BE7">
                  <w:pPr>
                    <w:rPr>
                      <w:rFonts w:asciiTheme="minorHAnsi" w:eastAsiaTheme="minorHAnsi" w:hAnsiTheme="minorHAnsi"/>
                      <w:b/>
                      <w:color w:val="000000"/>
                      <w:sz w:val="22"/>
                      <w:szCs w:val="22"/>
                    </w:rPr>
                  </w:pPr>
                  <w:proofErr w:type="spellStart"/>
                  <w:r w:rsidRPr="00016A66">
                    <w:rPr>
                      <w:rFonts w:asciiTheme="minorHAnsi" w:hAnsiTheme="minorHAnsi"/>
                      <w:b/>
                      <w:sz w:val="22"/>
                      <w:szCs w:val="22"/>
                    </w:rPr>
                    <w:t>topFashion</w:t>
                  </w:r>
                  <w:proofErr w:type="spellEnd"/>
                </w:p>
              </w:tc>
              <w:tc>
                <w:tcPr>
                  <w:tcW w:w="1360" w:type="dxa"/>
                  <w:noWrap/>
                  <w:hideMark/>
                </w:tcPr>
                <w:p w14:paraId="586EBD78" w14:textId="77777777" w:rsidR="0039377E" w:rsidRPr="00016A66" w:rsidRDefault="0039377E" w:rsidP="00A40BE7">
                  <w:pPr>
                    <w:jc w:val="right"/>
                    <w:rPr>
                      <w:rFonts w:asciiTheme="minorHAnsi" w:eastAsiaTheme="minorHAnsi" w:hAnsiTheme="minorHAnsi"/>
                      <w:b/>
                      <w:color w:val="000000"/>
                      <w:sz w:val="22"/>
                      <w:szCs w:val="22"/>
                    </w:rPr>
                  </w:pPr>
                  <w:r w:rsidRPr="00016A66">
                    <w:rPr>
                      <w:rFonts w:asciiTheme="minorHAnsi" w:hAnsiTheme="minorHAnsi"/>
                      <w:b/>
                      <w:sz w:val="22"/>
                      <w:szCs w:val="22"/>
                    </w:rPr>
                    <w:t>1,02,093</w:t>
                  </w:r>
                </w:p>
              </w:tc>
              <w:tc>
                <w:tcPr>
                  <w:tcW w:w="1380" w:type="dxa"/>
                  <w:noWrap/>
                  <w:hideMark/>
                </w:tcPr>
                <w:p w14:paraId="2B678CF8" w14:textId="77777777" w:rsidR="0039377E" w:rsidRPr="00016A66" w:rsidRDefault="0039377E" w:rsidP="00A40BE7">
                  <w:pPr>
                    <w:jc w:val="right"/>
                    <w:rPr>
                      <w:rFonts w:asciiTheme="minorHAnsi" w:eastAsiaTheme="minorHAnsi" w:hAnsiTheme="minorHAnsi"/>
                      <w:b/>
                      <w:color w:val="000000"/>
                      <w:sz w:val="22"/>
                      <w:szCs w:val="22"/>
                    </w:rPr>
                  </w:pPr>
                  <w:r w:rsidRPr="00016A66">
                    <w:rPr>
                      <w:rFonts w:asciiTheme="minorHAnsi" w:hAnsiTheme="minorHAnsi"/>
                      <w:b/>
                      <w:sz w:val="22"/>
                      <w:szCs w:val="22"/>
                    </w:rPr>
                    <w:t>5,15,687</w:t>
                  </w:r>
                </w:p>
              </w:tc>
            </w:tr>
            <w:tr w:rsidR="0039377E" w:rsidRPr="00016A66" w14:paraId="2819427C" w14:textId="77777777" w:rsidTr="00A40BE7">
              <w:trPr>
                <w:trHeight w:val="300"/>
              </w:trPr>
              <w:tc>
                <w:tcPr>
                  <w:tcW w:w="811" w:type="dxa"/>
                  <w:vMerge/>
                  <w:hideMark/>
                </w:tcPr>
                <w:p w14:paraId="639C03D0"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734B331A"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
                      <w:iCs/>
                      <w:sz w:val="22"/>
                      <w:szCs w:val="22"/>
                    </w:rPr>
                    <w:t>Mens</w:t>
                  </w:r>
                  <w:proofErr w:type="spellEnd"/>
                  <w:r w:rsidRPr="00016A66">
                    <w:rPr>
                      <w:rFonts w:asciiTheme="minorHAnsi" w:hAnsiTheme="minorHAnsi"/>
                      <w:i/>
                      <w:iCs/>
                      <w:sz w:val="22"/>
                      <w:szCs w:val="22"/>
                    </w:rPr>
                    <w:t xml:space="preserve"> clothing</w:t>
                  </w:r>
                </w:p>
              </w:tc>
              <w:tc>
                <w:tcPr>
                  <w:tcW w:w="1440" w:type="dxa"/>
                  <w:noWrap/>
                  <w:hideMark/>
                </w:tcPr>
                <w:p w14:paraId="26F465E8"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08F639B2"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33,769</w:t>
                  </w:r>
                </w:p>
              </w:tc>
              <w:tc>
                <w:tcPr>
                  <w:tcW w:w="1380" w:type="dxa"/>
                  <w:noWrap/>
                  <w:hideMark/>
                </w:tcPr>
                <w:p w14:paraId="69100EEB"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1,16,155</w:t>
                  </w:r>
                </w:p>
              </w:tc>
            </w:tr>
            <w:tr w:rsidR="0039377E" w:rsidRPr="00016A66" w14:paraId="6045AED5" w14:textId="77777777" w:rsidTr="00A40BE7">
              <w:trPr>
                <w:trHeight w:val="300"/>
              </w:trPr>
              <w:tc>
                <w:tcPr>
                  <w:tcW w:w="811" w:type="dxa"/>
                  <w:vMerge/>
                  <w:hideMark/>
                </w:tcPr>
                <w:p w14:paraId="6C186536"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7EEFC478"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
                      <w:iCs/>
                      <w:sz w:val="22"/>
                      <w:szCs w:val="22"/>
                    </w:rPr>
                    <w:t>Womens</w:t>
                  </w:r>
                  <w:proofErr w:type="spellEnd"/>
                  <w:r w:rsidRPr="00016A66">
                    <w:rPr>
                      <w:rFonts w:asciiTheme="minorHAnsi" w:hAnsiTheme="minorHAnsi"/>
                      <w:i/>
                      <w:iCs/>
                      <w:sz w:val="22"/>
                      <w:szCs w:val="22"/>
                    </w:rPr>
                    <w:t xml:space="preserve"> clothing</w:t>
                  </w:r>
                </w:p>
              </w:tc>
              <w:tc>
                <w:tcPr>
                  <w:tcW w:w="1440" w:type="dxa"/>
                  <w:noWrap/>
                  <w:hideMark/>
                </w:tcPr>
                <w:p w14:paraId="4F513989"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7A19260A"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23,564</w:t>
                  </w:r>
                </w:p>
              </w:tc>
              <w:tc>
                <w:tcPr>
                  <w:tcW w:w="1380" w:type="dxa"/>
                  <w:noWrap/>
                  <w:hideMark/>
                </w:tcPr>
                <w:p w14:paraId="31D555B4"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95,237</w:t>
                  </w:r>
                </w:p>
              </w:tc>
            </w:tr>
            <w:tr w:rsidR="0039377E" w:rsidRPr="00016A66" w14:paraId="2F7540FB" w14:textId="77777777" w:rsidTr="00A40BE7">
              <w:trPr>
                <w:trHeight w:val="300"/>
              </w:trPr>
              <w:tc>
                <w:tcPr>
                  <w:tcW w:w="811" w:type="dxa"/>
                  <w:vMerge/>
                  <w:hideMark/>
                </w:tcPr>
                <w:p w14:paraId="6C51166A"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7DD5D611"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
                      <w:iCs/>
                      <w:sz w:val="22"/>
                      <w:szCs w:val="22"/>
                    </w:rPr>
                    <w:t>Womens</w:t>
                  </w:r>
                  <w:proofErr w:type="spellEnd"/>
                  <w:r w:rsidRPr="00016A66">
                    <w:rPr>
                      <w:rFonts w:asciiTheme="minorHAnsi" w:hAnsiTheme="minorHAnsi"/>
                      <w:i/>
                      <w:iCs/>
                      <w:sz w:val="22"/>
                      <w:szCs w:val="22"/>
                    </w:rPr>
                    <w:t xml:space="preserve"> Ethnic wear</w:t>
                  </w:r>
                </w:p>
              </w:tc>
              <w:tc>
                <w:tcPr>
                  <w:tcW w:w="1440" w:type="dxa"/>
                  <w:noWrap/>
                  <w:hideMark/>
                </w:tcPr>
                <w:p w14:paraId="0F824A3B"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14667D3F"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33,165</w:t>
                  </w:r>
                </w:p>
              </w:tc>
              <w:tc>
                <w:tcPr>
                  <w:tcW w:w="1380" w:type="dxa"/>
                  <w:noWrap/>
                  <w:hideMark/>
                </w:tcPr>
                <w:p w14:paraId="3ADF9C20"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2,50,382</w:t>
                  </w:r>
                </w:p>
              </w:tc>
            </w:tr>
            <w:tr w:rsidR="0039377E" w:rsidRPr="00016A66" w14:paraId="01768B0A" w14:textId="77777777" w:rsidTr="00A40BE7">
              <w:trPr>
                <w:trHeight w:val="300"/>
              </w:trPr>
              <w:tc>
                <w:tcPr>
                  <w:tcW w:w="811" w:type="dxa"/>
                  <w:vMerge/>
                  <w:hideMark/>
                </w:tcPr>
                <w:p w14:paraId="404AB05B"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0C5C5E5D"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Boys clothing(2-8yrs)</w:t>
                  </w:r>
                </w:p>
              </w:tc>
              <w:tc>
                <w:tcPr>
                  <w:tcW w:w="1440" w:type="dxa"/>
                  <w:noWrap/>
                  <w:hideMark/>
                </w:tcPr>
                <w:p w14:paraId="4E9CDE51"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73099CAB"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2,383</w:t>
                  </w:r>
                </w:p>
              </w:tc>
              <w:tc>
                <w:tcPr>
                  <w:tcW w:w="1380" w:type="dxa"/>
                  <w:noWrap/>
                  <w:hideMark/>
                </w:tcPr>
                <w:p w14:paraId="52CC44C1"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11,397</w:t>
                  </w:r>
                </w:p>
              </w:tc>
            </w:tr>
            <w:tr w:rsidR="0039377E" w:rsidRPr="00016A66" w14:paraId="649CAD34" w14:textId="77777777" w:rsidTr="00A40BE7">
              <w:trPr>
                <w:trHeight w:val="300"/>
              </w:trPr>
              <w:tc>
                <w:tcPr>
                  <w:tcW w:w="811" w:type="dxa"/>
                  <w:vMerge/>
                  <w:hideMark/>
                </w:tcPr>
                <w:p w14:paraId="3BC0B9D4"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6BA5C086"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Tween Boys(8-14yrs)</w:t>
                  </w:r>
                </w:p>
              </w:tc>
              <w:tc>
                <w:tcPr>
                  <w:tcW w:w="1440" w:type="dxa"/>
                  <w:noWrap/>
                  <w:hideMark/>
                </w:tcPr>
                <w:p w14:paraId="50D7B70F"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7E96A751"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1,694</w:t>
                  </w:r>
                </w:p>
              </w:tc>
              <w:tc>
                <w:tcPr>
                  <w:tcW w:w="1380" w:type="dxa"/>
                  <w:noWrap/>
                  <w:hideMark/>
                </w:tcPr>
                <w:p w14:paraId="749DCBB4"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6,686</w:t>
                  </w:r>
                </w:p>
              </w:tc>
            </w:tr>
            <w:tr w:rsidR="0039377E" w:rsidRPr="00016A66" w14:paraId="1028BA86" w14:textId="77777777" w:rsidTr="00A40BE7">
              <w:trPr>
                <w:trHeight w:val="300"/>
              </w:trPr>
              <w:tc>
                <w:tcPr>
                  <w:tcW w:w="811" w:type="dxa"/>
                  <w:vMerge/>
                  <w:hideMark/>
                </w:tcPr>
                <w:p w14:paraId="69AD849F"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40C5B4B5"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
                      <w:iCs/>
                      <w:sz w:val="22"/>
                      <w:szCs w:val="22"/>
                    </w:rPr>
                    <w:t>Girls</w:t>
                  </w:r>
                  <w:proofErr w:type="spellEnd"/>
                  <w:r w:rsidRPr="00016A66">
                    <w:rPr>
                      <w:rFonts w:asciiTheme="minorHAnsi" w:hAnsiTheme="minorHAnsi"/>
                      <w:i/>
                      <w:iCs/>
                      <w:sz w:val="22"/>
                      <w:szCs w:val="22"/>
                    </w:rPr>
                    <w:t xml:space="preserve"> clothing(2-8yrs)</w:t>
                  </w:r>
                </w:p>
              </w:tc>
              <w:tc>
                <w:tcPr>
                  <w:tcW w:w="1440" w:type="dxa"/>
                  <w:noWrap/>
                  <w:hideMark/>
                </w:tcPr>
                <w:p w14:paraId="7BB261A3"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05589AE9"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3,235</w:t>
                  </w:r>
                </w:p>
              </w:tc>
              <w:tc>
                <w:tcPr>
                  <w:tcW w:w="1380" w:type="dxa"/>
                  <w:noWrap/>
                  <w:hideMark/>
                </w:tcPr>
                <w:p w14:paraId="333B9751"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14,954</w:t>
                  </w:r>
                </w:p>
              </w:tc>
            </w:tr>
            <w:tr w:rsidR="0039377E" w:rsidRPr="00016A66" w14:paraId="1BAD6992" w14:textId="77777777" w:rsidTr="00A40BE7">
              <w:trPr>
                <w:trHeight w:val="300"/>
              </w:trPr>
              <w:tc>
                <w:tcPr>
                  <w:tcW w:w="811" w:type="dxa"/>
                  <w:vMerge/>
                  <w:hideMark/>
                </w:tcPr>
                <w:p w14:paraId="05884DB9"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591A57AC"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
                      <w:iCs/>
                      <w:sz w:val="22"/>
                      <w:szCs w:val="22"/>
                    </w:rPr>
                    <w:t>Girls</w:t>
                  </w:r>
                  <w:proofErr w:type="spellEnd"/>
                  <w:r w:rsidRPr="00016A66">
                    <w:rPr>
                      <w:rFonts w:asciiTheme="minorHAnsi" w:hAnsiTheme="minorHAnsi"/>
                      <w:i/>
                      <w:iCs/>
                      <w:sz w:val="22"/>
                      <w:szCs w:val="22"/>
                    </w:rPr>
                    <w:t xml:space="preserve"> clothing(8-14yrs)</w:t>
                  </w:r>
                </w:p>
              </w:tc>
              <w:tc>
                <w:tcPr>
                  <w:tcW w:w="1440" w:type="dxa"/>
                  <w:noWrap/>
                  <w:hideMark/>
                </w:tcPr>
                <w:p w14:paraId="62A2346E"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03C23CBA"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1689</w:t>
                  </w:r>
                </w:p>
              </w:tc>
              <w:tc>
                <w:tcPr>
                  <w:tcW w:w="1380" w:type="dxa"/>
                  <w:noWrap/>
                  <w:hideMark/>
                </w:tcPr>
                <w:p w14:paraId="4DA05A1A"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7,403</w:t>
                  </w:r>
                </w:p>
              </w:tc>
            </w:tr>
            <w:tr w:rsidR="0039377E" w:rsidRPr="00016A66" w14:paraId="4D62188A" w14:textId="77777777" w:rsidTr="00A40BE7">
              <w:trPr>
                <w:trHeight w:val="300"/>
              </w:trPr>
              <w:tc>
                <w:tcPr>
                  <w:tcW w:w="811" w:type="dxa"/>
                  <w:vMerge/>
                  <w:hideMark/>
                </w:tcPr>
                <w:p w14:paraId="66B7BC83" w14:textId="77777777" w:rsidR="0039377E" w:rsidRPr="00016A66" w:rsidRDefault="0039377E" w:rsidP="00A40BE7">
                  <w:pPr>
                    <w:rPr>
                      <w:rFonts w:asciiTheme="minorHAnsi" w:eastAsiaTheme="minorHAnsi" w:hAnsiTheme="minorHAnsi"/>
                      <w:color w:val="000000"/>
                      <w:sz w:val="22"/>
                      <w:szCs w:val="22"/>
                    </w:rPr>
                  </w:pPr>
                </w:p>
              </w:tc>
              <w:tc>
                <w:tcPr>
                  <w:tcW w:w="2180" w:type="dxa"/>
                  <w:noWrap/>
                  <w:hideMark/>
                </w:tcPr>
                <w:p w14:paraId="31C7C974" w14:textId="77777777" w:rsidR="0039377E" w:rsidRPr="00016A66" w:rsidRDefault="0039377E" w:rsidP="00A40BE7">
                  <w:pPr>
                    <w:rPr>
                      <w:rFonts w:asciiTheme="minorHAnsi" w:eastAsiaTheme="minorHAnsi" w:hAnsiTheme="minorHAnsi"/>
                      <w:color w:val="000000"/>
                      <w:sz w:val="22"/>
                      <w:szCs w:val="22"/>
                    </w:rPr>
                  </w:pPr>
                  <w:r w:rsidRPr="00016A66">
                    <w:rPr>
                      <w:rFonts w:asciiTheme="minorHAnsi" w:hAnsiTheme="minorHAnsi"/>
                      <w:i/>
                      <w:iCs/>
                      <w:sz w:val="22"/>
                      <w:szCs w:val="22"/>
                    </w:rPr>
                    <w:t>Infant Wear</w:t>
                  </w:r>
                </w:p>
              </w:tc>
              <w:tc>
                <w:tcPr>
                  <w:tcW w:w="1440" w:type="dxa"/>
                  <w:noWrap/>
                  <w:hideMark/>
                </w:tcPr>
                <w:p w14:paraId="58883524" w14:textId="77777777" w:rsidR="0039377E" w:rsidRPr="00016A66" w:rsidRDefault="0039377E" w:rsidP="00A40BE7">
                  <w:pPr>
                    <w:rPr>
                      <w:rFonts w:asciiTheme="minorHAnsi" w:eastAsiaTheme="minorHAnsi" w:hAnsiTheme="minorHAnsi"/>
                      <w:color w:val="000000"/>
                      <w:sz w:val="22"/>
                      <w:szCs w:val="22"/>
                    </w:rPr>
                  </w:pPr>
                  <w:proofErr w:type="spellStart"/>
                  <w:r w:rsidRPr="00016A66">
                    <w:rPr>
                      <w:rFonts w:asciiTheme="minorHAnsi" w:hAnsiTheme="minorHAnsi"/>
                      <w:iCs/>
                      <w:sz w:val="22"/>
                      <w:szCs w:val="22"/>
                    </w:rPr>
                    <w:t>topFashion</w:t>
                  </w:r>
                  <w:proofErr w:type="spellEnd"/>
                </w:p>
              </w:tc>
              <w:tc>
                <w:tcPr>
                  <w:tcW w:w="1360" w:type="dxa"/>
                  <w:noWrap/>
                  <w:hideMark/>
                </w:tcPr>
                <w:p w14:paraId="7C6B8349"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2,594</w:t>
                  </w:r>
                </w:p>
              </w:tc>
              <w:tc>
                <w:tcPr>
                  <w:tcW w:w="1380" w:type="dxa"/>
                  <w:noWrap/>
                  <w:hideMark/>
                </w:tcPr>
                <w:p w14:paraId="43988639" w14:textId="77777777" w:rsidR="0039377E" w:rsidRPr="00016A66" w:rsidRDefault="0039377E" w:rsidP="00A40BE7">
                  <w:pPr>
                    <w:jc w:val="right"/>
                    <w:rPr>
                      <w:rFonts w:asciiTheme="minorHAnsi" w:eastAsiaTheme="minorHAnsi" w:hAnsiTheme="minorHAnsi"/>
                      <w:color w:val="000000"/>
                      <w:sz w:val="22"/>
                      <w:szCs w:val="22"/>
                    </w:rPr>
                  </w:pPr>
                  <w:r w:rsidRPr="00016A66">
                    <w:rPr>
                      <w:rFonts w:asciiTheme="minorHAnsi" w:hAnsiTheme="minorHAnsi"/>
                      <w:iCs/>
                      <w:sz w:val="22"/>
                      <w:szCs w:val="22"/>
                    </w:rPr>
                    <w:t>13,473</w:t>
                  </w:r>
                </w:p>
              </w:tc>
            </w:tr>
          </w:tbl>
          <w:p w14:paraId="47544C2F" w14:textId="77777777" w:rsidR="009B7EEF" w:rsidRPr="00016A66" w:rsidRDefault="009B7EEF" w:rsidP="00806B9D">
            <w:pPr>
              <w:rPr>
                <w:rFonts w:asciiTheme="minorHAnsi" w:hAnsiTheme="minorHAnsi"/>
                <w:sz w:val="22"/>
                <w:szCs w:val="22"/>
              </w:rPr>
            </w:pPr>
          </w:p>
          <w:p w14:paraId="07FB900D" w14:textId="77777777" w:rsidR="0039377E" w:rsidRPr="00016A66" w:rsidRDefault="0039377E" w:rsidP="00806B9D">
            <w:pPr>
              <w:rPr>
                <w:rFonts w:asciiTheme="minorHAnsi" w:hAnsiTheme="minorHAnsi"/>
                <w:sz w:val="22"/>
                <w:szCs w:val="22"/>
              </w:rPr>
            </w:pPr>
          </w:p>
          <w:p w14:paraId="58D2088E" w14:textId="77777777" w:rsidR="0094449B" w:rsidRPr="00016A66" w:rsidRDefault="0094449B" w:rsidP="0094449B">
            <w:pPr>
              <w:rPr>
                <w:rFonts w:asciiTheme="minorHAnsi" w:hAnsiTheme="minorHAnsi"/>
                <w:sz w:val="22"/>
                <w:szCs w:val="22"/>
              </w:rPr>
            </w:pPr>
            <w:r w:rsidRPr="00016A66">
              <w:rPr>
                <w:rFonts w:asciiTheme="minorHAnsi" w:hAnsiTheme="minorHAnsi"/>
                <w:sz w:val="22"/>
                <w:szCs w:val="22"/>
              </w:rPr>
              <w:t>Process:</w:t>
            </w:r>
          </w:p>
          <w:p w14:paraId="0C9F1485" w14:textId="77777777" w:rsidR="0094449B" w:rsidRPr="00016A66" w:rsidRDefault="0094449B"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product feed is available at the FTP location. We can download that programmatically</w:t>
            </w:r>
            <w:r w:rsidR="00B063F1" w:rsidRPr="00016A66">
              <w:rPr>
                <w:rFonts w:asciiTheme="minorHAnsi" w:hAnsiTheme="minorHAnsi"/>
                <w:sz w:val="22"/>
                <w:szCs w:val="22"/>
              </w:rPr>
              <w:t xml:space="preserve"> – we need to download only 2 CSV files – topFashion.csv (about 26MB) and topElectronics.csv (about 11MB).</w:t>
            </w:r>
            <w:r w:rsidR="00A622E3" w:rsidRPr="00016A66">
              <w:rPr>
                <w:rFonts w:asciiTheme="minorHAnsi" w:hAnsiTheme="minorHAnsi"/>
                <w:sz w:val="22"/>
                <w:szCs w:val="22"/>
              </w:rPr>
              <w:t xml:space="preserve"> Except for mobiles category, all other categories are found in the topFashion.csv.</w:t>
            </w:r>
            <w:r w:rsidR="007D59A3" w:rsidRPr="00016A66">
              <w:rPr>
                <w:rFonts w:asciiTheme="minorHAnsi" w:hAnsiTheme="minorHAnsi"/>
                <w:sz w:val="22"/>
                <w:szCs w:val="22"/>
              </w:rPr>
              <w:t xml:space="preserve"> Data for following extra categories also get downloaded:</w:t>
            </w:r>
          </w:p>
          <w:p w14:paraId="4DE2D921" w14:textId="77777777" w:rsidR="00014D49" w:rsidRPr="00016A66" w:rsidRDefault="00014D49" w:rsidP="00014D49">
            <w:pPr>
              <w:ind w:left="1080"/>
              <w:rPr>
                <w:rFonts w:asciiTheme="minorHAnsi" w:hAnsiTheme="minorHAnsi"/>
                <w:color w:val="5F497A" w:themeColor="accent4" w:themeShade="BF"/>
                <w:sz w:val="22"/>
                <w:szCs w:val="22"/>
              </w:rPr>
            </w:pPr>
            <w:proofErr w:type="spellStart"/>
            <w:r w:rsidRPr="00016A66">
              <w:rPr>
                <w:rFonts w:asciiTheme="minorHAnsi" w:hAnsiTheme="minorHAnsi"/>
                <w:color w:val="5F497A" w:themeColor="accent4" w:themeShade="BF"/>
                <w:sz w:val="22"/>
                <w:szCs w:val="22"/>
              </w:rPr>
              <w:t>TopFashion</w:t>
            </w:r>
            <w:proofErr w:type="spellEnd"/>
            <w:r w:rsidRPr="00016A66">
              <w:rPr>
                <w:rFonts w:asciiTheme="minorHAnsi" w:hAnsiTheme="minorHAnsi"/>
                <w:color w:val="5F497A" w:themeColor="accent4" w:themeShade="BF"/>
                <w:sz w:val="22"/>
                <w:szCs w:val="22"/>
              </w:rPr>
              <w:t>-</w:t>
            </w:r>
          </w:p>
          <w:p w14:paraId="12B0A447"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Men's Footwear</w:t>
            </w:r>
          </w:p>
          <w:p w14:paraId="1D9AF0BE"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Watches</w:t>
            </w:r>
          </w:p>
          <w:p w14:paraId="5C125E4C"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Sports &amp; Fitness</w:t>
            </w:r>
          </w:p>
          <w:p w14:paraId="47B86911"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Fashion Accessories</w:t>
            </w:r>
          </w:p>
          <w:p w14:paraId="08A39AC1"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proofErr w:type="spellStart"/>
            <w:r w:rsidRPr="00016A66">
              <w:rPr>
                <w:rFonts w:asciiTheme="minorHAnsi" w:hAnsiTheme="minorHAnsi"/>
                <w:color w:val="5F497A" w:themeColor="accent4" w:themeShade="BF"/>
                <w:sz w:val="22"/>
                <w:szCs w:val="22"/>
              </w:rPr>
              <w:t>Jewellery</w:t>
            </w:r>
            <w:proofErr w:type="spellEnd"/>
          </w:p>
          <w:p w14:paraId="07748EF8"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Fragrances</w:t>
            </w:r>
          </w:p>
          <w:p w14:paraId="1D9D840E"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Musical Instruments</w:t>
            </w:r>
          </w:p>
          <w:p w14:paraId="3EDFDD42"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Baby Care</w:t>
            </w:r>
          </w:p>
          <w:p w14:paraId="2D381474"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Eyewear</w:t>
            </w:r>
          </w:p>
          <w:p w14:paraId="5B757A0F"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Women's Footwear</w:t>
            </w:r>
          </w:p>
          <w:p w14:paraId="44D87C12"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Kids Footwear</w:t>
            </w:r>
          </w:p>
          <w:p w14:paraId="401CAA96" w14:textId="77777777" w:rsidR="00014D49" w:rsidRPr="00016A6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Gifting &amp; Events</w:t>
            </w:r>
          </w:p>
          <w:p w14:paraId="26C9137C" w14:textId="77777777" w:rsidR="00014D49" w:rsidRPr="00016A66" w:rsidRDefault="00014D49" w:rsidP="00014D49">
            <w:pPr>
              <w:ind w:left="1080"/>
              <w:rPr>
                <w:rFonts w:asciiTheme="minorHAnsi" w:hAnsiTheme="minorHAnsi"/>
                <w:color w:val="5F497A" w:themeColor="accent4" w:themeShade="BF"/>
                <w:sz w:val="22"/>
                <w:szCs w:val="22"/>
              </w:rPr>
            </w:pPr>
            <w:proofErr w:type="spellStart"/>
            <w:r w:rsidRPr="00016A66">
              <w:rPr>
                <w:rFonts w:asciiTheme="minorHAnsi" w:hAnsiTheme="minorHAnsi"/>
                <w:color w:val="5F497A" w:themeColor="accent4" w:themeShade="BF"/>
                <w:sz w:val="22"/>
                <w:szCs w:val="22"/>
              </w:rPr>
              <w:t>TopElectronics</w:t>
            </w:r>
            <w:proofErr w:type="spellEnd"/>
            <w:r w:rsidRPr="00016A66">
              <w:rPr>
                <w:rFonts w:asciiTheme="minorHAnsi" w:hAnsiTheme="minorHAnsi"/>
                <w:color w:val="5F497A" w:themeColor="accent4" w:themeShade="BF"/>
                <w:sz w:val="22"/>
                <w:szCs w:val="22"/>
              </w:rPr>
              <w:t>-</w:t>
            </w:r>
          </w:p>
          <w:p w14:paraId="0AFD5178"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Computers &amp; Peripherals</w:t>
            </w:r>
          </w:p>
          <w:p w14:paraId="332B1EC5"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Stationery</w:t>
            </w:r>
          </w:p>
          <w:p w14:paraId="18482B8F"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Appliances</w:t>
            </w:r>
          </w:p>
          <w:p w14:paraId="23BBC513"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TVs, Audio &amp; Video</w:t>
            </w:r>
          </w:p>
          <w:p w14:paraId="75841F40"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Office Equipment</w:t>
            </w:r>
          </w:p>
          <w:p w14:paraId="68AFC0AD"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Cameras &amp; Accessories</w:t>
            </w:r>
          </w:p>
          <w:p w14:paraId="397F9260"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lastRenderedPageBreak/>
              <w:t> Online Education </w:t>
            </w:r>
          </w:p>
          <w:p w14:paraId="6E1F4B6F"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Gaming</w:t>
            </w:r>
          </w:p>
          <w:p w14:paraId="419DC401" w14:textId="77777777" w:rsidR="00014D49" w:rsidRPr="00016A6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016A66">
              <w:rPr>
                <w:rFonts w:asciiTheme="minorHAnsi" w:hAnsiTheme="minorHAnsi"/>
                <w:color w:val="5F497A" w:themeColor="accent4" w:themeShade="BF"/>
                <w:sz w:val="22"/>
                <w:szCs w:val="22"/>
              </w:rPr>
              <w:t> Movies &amp; Music</w:t>
            </w:r>
          </w:p>
          <w:p w14:paraId="5C753CBE" w14:textId="77777777" w:rsidR="0094449B" w:rsidRPr="00016A66" w:rsidRDefault="0094449B"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All this data for each category will be dumped into </w:t>
            </w:r>
            <w:r w:rsidR="00630E3F" w:rsidRPr="00016A66">
              <w:rPr>
                <w:rFonts w:asciiTheme="minorHAnsi" w:hAnsiTheme="minorHAnsi"/>
                <w:sz w:val="22"/>
                <w:szCs w:val="22"/>
              </w:rPr>
              <w:t xml:space="preserve">2 </w:t>
            </w:r>
            <w:r w:rsidRPr="00016A66">
              <w:rPr>
                <w:rFonts w:asciiTheme="minorHAnsi" w:hAnsiTheme="minorHAnsi"/>
                <w:sz w:val="22"/>
                <w:szCs w:val="22"/>
              </w:rPr>
              <w:t xml:space="preserve">separate </w:t>
            </w:r>
            <w:proofErr w:type="spellStart"/>
            <w:r w:rsidRPr="00016A66">
              <w:rPr>
                <w:rFonts w:asciiTheme="minorHAnsi" w:hAnsiTheme="minorHAnsi"/>
                <w:sz w:val="22"/>
                <w:szCs w:val="22"/>
              </w:rPr>
              <w:t>mongodb</w:t>
            </w:r>
            <w:proofErr w:type="spellEnd"/>
            <w:r w:rsidRPr="00016A66">
              <w:rPr>
                <w:rFonts w:asciiTheme="minorHAnsi" w:hAnsiTheme="minorHAnsi"/>
                <w:sz w:val="22"/>
                <w:szCs w:val="22"/>
              </w:rPr>
              <w:t xml:space="preserve"> collection</w:t>
            </w:r>
            <w:r w:rsidR="006A5E0B" w:rsidRPr="00016A66">
              <w:rPr>
                <w:rFonts w:asciiTheme="minorHAnsi" w:hAnsiTheme="minorHAnsi"/>
                <w:sz w:val="22"/>
                <w:szCs w:val="22"/>
              </w:rPr>
              <w:t>s</w:t>
            </w:r>
            <w:r w:rsidR="00630E3F" w:rsidRPr="00016A66">
              <w:rPr>
                <w:rFonts w:asciiTheme="minorHAnsi" w:hAnsiTheme="minorHAnsi"/>
                <w:sz w:val="22"/>
                <w:szCs w:val="22"/>
              </w:rPr>
              <w:t xml:space="preserve">: </w:t>
            </w:r>
            <w:proofErr w:type="spellStart"/>
            <w:r w:rsidR="00630E3F" w:rsidRPr="00016A66">
              <w:rPr>
                <w:rFonts w:asciiTheme="minorHAnsi" w:hAnsiTheme="minorHAnsi"/>
                <w:sz w:val="22"/>
                <w:szCs w:val="22"/>
              </w:rPr>
              <w:t>TopElectronics</w:t>
            </w:r>
            <w:proofErr w:type="spellEnd"/>
            <w:r w:rsidR="00630E3F" w:rsidRPr="00016A66">
              <w:rPr>
                <w:rFonts w:asciiTheme="minorHAnsi" w:hAnsiTheme="minorHAnsi"/>
                <w:sz w:val="22"/>
                <w:szCs w:val="22"/>
              </w:rPr>
              <w:t xml:space="preserve"> and </w:t>
            </w:r>
            <w:proofErr w:type="spellStart"/>
            <w:r w:rsidR="00630E3F" w:rsidRPr="00016A66">
              <w:rPr>
                <w:rFonts w:asciiTheme="minorHAnsi" w:hAnsiTheme="minorHAnsi"/>
                <w:sz w:val="22"/>
                <w:szCs w:val="22"/>
              </w:rPr>
              <w:t>TopFashion</w:t>
            </w:r>
            <w:proofErr w:type="spellEnd"/>
            <w:r w:rsidR="00630E3F" w:rsidRPr="00016A66">
              <w:rPr>
                <w:rFonts w:asciiTheme="minorHAnsi" w:hAnsiTheme="minorHAnsi"/>
                <w:sz w:val="22"/>
                <w:szCs w:val="22"/>
              </w:rPr>
              <w:t>.</w:t>
            </w:r>
          </w:p>
          <w:p w14:paraId="18A831D2" w14:textId="77777777" w:rsidR="0094449B" w:rsidRPr="00016A66" w:rsidRDefault="0094449B" w:rsidP="0094449B">
            <w:pPr>
              <w:rPr>
                <w:rFonts w:asciiTheme="minorHAnsi" w:hAnsiTheme="minorHAnsi"/>
                <w:sz w:val="22"/>
                <w:szCs w:val="22"/>
              </w:rPr>
            </w:pPr>
          </w:p>
          <w:p w14:paraId="078C153E" w14:textId="77777777" w:rsidR="0094449B" w:rsidRPr="00016A66" w:rsidRDefault="0094449B" w:rsidP="0094449B">
            <w:pPr>
              <w:rPr>
                <w:rFonts w:asciiTheme="minorHAnsi" w:hAnsiTheme="minorHAnsi"/>
                <w:sz w:val="22"/>
                <w:szCs w:val="22"/>
              </w:rPr>
            </w:pPr>
            <w:r w:rsidRPr="00016A66">
              <w:rPr>
                <w:rFonts w:asciiTheme="minorHAnsi" w:hAnsiTheme="minorHAnsi"/>
                <w:sz w:val="22"/>
                <w:szCs w:val="22"/>
              </w:rPr>
              <w:t>Pros:</w:t>
            </w:r>
          </w:p>
          <w:p w14:paraId="241797BC" w14:textId="77777777" w:rsidR="0094449B" w:rsidRPr="00016A66" w:rsidRDefault="0094449B" w:rsidP="0094449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results for </w:t>
            </w:r>
            <w:r w:rsidR="00C40BBF" w:rsidRPr="00016A66">
              <w:rPr>
                <w:rFonts w:asciiTheme="minorHAnsi" w:hAnsiTheme="minorHAnsi"/>
                <w:sz w:val="22"/>
                <w:szCs w:val="22"/>
              </w:rPr>
              <w:t>all</w:t>
            </w:r>
            <w:r w:rsidRPr="00016A66">
              <w:rPr>
                <w:rFonts w:asciiTheme="minorHAnsi" w:hAnsiTheme="minorHAnsi"/>
                <w:sz w:val="22"/>
                <w:szCs w:val="22"/>
              </w:rPr>
              <w:t xml:space="preserve"> </w:t>
            </w:r>
            <w:r w:rsidR="00C40BBF" w:rsidRPr="00016A66">
              <w:rPr>
                <w:rFonts w:asciiTheme="minorHAnsi" w:hAnsiTheme="minorHAnsi"/>
                <w:sz w:val="22"/>
                <w:szCs w:val="22"/>
              </w:rPr>
              <w:t xml:space="preserve">required </w:t>
            </w:r>
            <w:r w:rsidRPr="00016A66">
              <w:rPr>
                <w:rFonts w:asciiTheme="minorHAnsi" w:hAnsiTheme="minorHAnsi"/>
                <w:sz w:val="22"/>
                <w:szCs w:val="22"/>
              </w:rPr>
              <w:t>categor</w:t>
            </w:r>
            <w:r w:rsidR="00C40BBF" w:rsidRPr="00016A66">
              <w:rPr>
                <w:rFonts w:asciiTheme="minorHAnsi" w:hAnsiTheme="minorHAnsi"/>
                <w:sz w:val="22"/>
                <w:szCs w:val="22"/>
              </w:rPr>
              <w:t>ies</w:t>
            </w:r>
            <w:r w:rsidRPr="00016A66">
              <w:rPr>
                <w:rFonts w:asciiTheme="minorHAnsi" w:hAnsiTheme="minorHAnsi"/>
                <w:sz w:val="22"/>
                <w:szCs w:val="22"/>
              </w:rPr>
              <w:t xml:space="preserve"> </w:t>
            </w:r>
            <w:r w:rsidR="00C40BBF" w:rsidRPr="00016A66">
              <w:rPr>
                <w:rFonts w:asciiTheme="minorHAnsi" w:hAnsiTheme="minorHAnsi"/>
                <w:sz w:val="22"/>
                <w:szCs w:val="22"/>
              </w:rPr>
              <w:t xml:space="preserve">are </w:t>
            </w:r>
            <w:r w:rsidRPr="00016A66">
              <w:rPr>
                <w:rFonts w:asciiTheme="minorHAnsi" w:hAnsiTheme="minorHAnsi"/>
                <w:sz w:val="22"/>
                <w:szCs w:val="22"/>
              </w:rPr>
              <w:t xml:space="preserve">retrieved </w:t>
            </w:r>
            <w:r w:rsidR="00C40BBF" w:rsidRPr="00016A66">
              <w:rPr>
                <w:rFonts w:asciiTheme="minorHAnsi" w:hAnsiTheme="minorHAnsi"/>
                <w:sz w:val="22"/>
                <w:szCs w:val="22"/>
              </w:rPr>
              <w:t xml:space="preserve">and imported </w:t>
            </w:r>
            <w:r w:rsidRPr="00016A66">
              <w:rPr>
                <w:rFonts w:asciiTheme="minorHAnsi" w:hAnsiTheme="minorHAnsi"/>
                <w:sz w:val="22"/>
                <w:szCs w:val="22"/>
              </w:rPr>
              <w:t>fairly quickly.</w:t>
            </w:r>
          </w:p>
          <w:p w14:paraId="3824C138" w14:textId="77777777" w:rsidR="003279DE" w:rsidRPr="00016A66" w:rsidRDefault="003279DE" w:rsidP="0094449B">
            <w:pPr>
              <w:pStyle w:val="ListParagraph"/>
              <w:numPr>
                <w:ilvl w:val="0"/>
                <w:numId w:val="1"/>
              </w:numPr>
              <w:ind w:left="432"/>
              <w:rPr>
                <w:rFonts w:asciiTheme="minorHAnsi" w:hAnsiTheme="minorHAnsi"/>
                <w:color w:val="0000FF"/>
                <w:sz w:val="22"/>
                <w:szCs w:val="22"/>
              </w:rPr>
            </w:pPr>
            <w:r w:rsidRPr="00016A66">
              <w:rPr>
                <w:rFonts w:asciiTheme="minorHAnsi" w:hAnsiTheme="minorHAnsi"/>
                <w:color w:val="0000FF"/>
                <w:sz w:val="22"/>
                <w:szCs w:val="22"/>
              </w:rPr>
              <w:t>Only the top selling products are returned. Therefore, mobile data is now about 68K records instead of 39 lakhs.</w:t>
            </w:r>
          </w:p>
          <w:p w14:paraId="7515447A" w14:textId="77777777" w:rsidR="0094449B" w:rsidRPr="00016A66" w:rsidRDefault="00157345" w:rsidP="0094449B">
            <w:pPr>
              <w:pStyle w:val="ListParagraph"/>
              <w:numPr>
                <w:ilvl w:val="0"/>
                <w:numId w:val="1"/>
              </w:numPr>
              <w:ind w:left="432"/>
              <w:rPr>
                <w:rFonts w:asciiTheme="minorHAnsi" w:hAnsiTheme="minorHAnsi"/>
                <w:sz w:val="22"/>
                <w:szCs w:val="22"/>
              </w:rPr>
            </w:pP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mentions that they upload fresh data every hour</w:t>
            </w:r>
            <w:r w:rsidR="0094449B" w:rsidRPr="00016A66">
              <w:rPr>
                <w:rFonts w:asciiTheme="minorHAnsi" w:hAnsiTheme="minorHAnsi"/>
                <w:sz w:val="22"/>
                <w:szCs w:val="22"/>
              </w:rPr>
              <w:t>.</w:t>
            </w:r>
            <w:r w:rsidR="00DF0BF4" w:rsidRPr="00016A66">
              <w:rPr>
                <w:rFonts w:asciiTheme="minorHAnsi" w:hAnsiTheme="minorHAnsi"/>
                <w:sz w:val="22"/>
                <w:szCs w:val="22"/>
              </w:rPr>
              <w:t xml:space="preserve"> We can retrieve the latest file from FTP and populate the </w:t>
            </w:r>
            <w:proofErr w:type="spellStart"/>
            <w:r w:rsidR="00DF0BF4" w:rsidRPr="00016A66">
              <w:rPr>
                <w:rFonts w:asciiTheme="minorHAnsi" w:hAnsiTheme="minorHAnsi"/>
                <w:sz w:val="22"/>
                <w:szCs w:val="22"/>
              </w:rPr>
              <w:t>mongodb</w:t>
            </w:r>
            <w:proofErr w:type="spellEnd"/>
            <w:r w:rsidR="00DF0BF4" w:rsidRPr="00016A66">
              <w:rPr>
                <w:rFonts w:asciiTheme="minorHAnsi" w:hAnsiTheme="minorHAnsi"/>
                <w:sz w:val="22"/>
                <w:szCs w:val="22"/>
              </w:rPr>
              <w:t xml:space="preserve"> collections before our search queries are fired.</w:t>
            </w:r>
          </w:p>
          <w:p w14:paraId="4BF0F2EE" w14:textId="77777777" w:rsidR="0094449B" w:rsidRPr="00016A66" w:rsidRDefault="0094449B" w:rsidP="0094449B">
            <w:pPr>
              <w:rPr>
                <w:rFonts w:asciiTheme="minorHAnsi" w:hAnsiTheme="minorHAnsi"/>
                <w:sz w:val="22"/>
                <w:szCs w:val="22"/>
              </w:rPr>
            </w:pPr>
          </w:p>
          <w:p w14:paraId="75A482FA" w14:textId="77777777" w:rsidR="0094449B" w:rsidRPr="00016A66" w:rsidRDefault="0094449B" w:rsidP="0094449B">
            <w:pPr>
              <w:rPr>
                <w:rFonts w:asciiTheme="minorHAnsi" w:hAnsiTheme="minorHAnsi"/>
                <w:sz w:val="22"/>
                <w:szCs w:val="22"/>
              </w:rPr>
            </w:pPr>
            <w:r w:rsidRPr="00016A66">
              <w:rPr>
                <w:rFonts w:asciiTheme="minorHAnsi" w:hAnsiTheme="minorHAnsi"/>
                <w:sz w:val="22"/>
                <w:szCs w:val="22"/>
              </w:rPr>
              <w:t>Cons:</w:t>
            </w:r>
          </w:p>
          <w:p w14:paraId="4341ADF3" w14:textId="77777777" w:rsidR="0039377E" w:rsidRPr="00016A66" w:rsidRDefault="009D177A" w:rsidP="009D177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If the user searches for products that are not top selling on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then the results won’t be returned.</w:t>
            </w:r>
            <w:r w:rsidR="00D90EC4" w:rsidRPr="00016A66">
              <w:rPr>
                <w:rFonts w:asciiTheme="minorHAnsi" w:hAnsiTheme="minorHAnsi"/>
                <w:sz w:val="22"/>
                <w:szCs w:val="22"/>
              </w:rPr>
              <w:t xml:space="preserve"> How frequent would this be – will users not really be searching for popular products?</w:t>
            </w:r>
          </w:p>
        </w:tc>
      </w:tr>
      <w:tr w:rsidR="00D90EC4" w:rsidRPr="00016A66" w14:paraId="45A0F617" w14:textId="77777777" w:rsidTr="00484DC5">
        <w:tc>
          <w:tcPr>
            <w:tcW w:w="1579" w:type="dxa"/>
            <w:shd w:val="clear" w:color="auto" w:fill="F2F2F2" w:themeFill="background1" w:themeFillShade="F2"/>
          </w:tcPr>
          <w:p w14:paraId="2C52C2CF" w14:textId="77777777" w:rsidR="00D90EC4" w:rsidRPr="00016A66" w:rsidRDefault="000E1ED8" w:rsidP="00484DC5">
            <w:pPr>
              <w:rPr>
                <w:rFonts w:asciiTheme="minorHAnsi" w:hAnsiTheme="minorHAnsi"/>
                <w:sz w:val="22"/>
                <w:szCs w:val="22"/>
              </w:rPr>
            </w:pPr>
            <w:r w:rsidRPr="00016A66">
              <w:rPr>
                <w:rFonts w:asciiTheme="minorHAnsi" w:hAnsiTheme="minorHAnsi"/>
                <w:sz w:val="22"/>
                <w:szCs w:val="22"/>
              </w:rPr>
              <w:lastRenderedPageBreak/>
              <w:t xml:space="preserve">Scraping data using the search feature implemented on the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website</w:t>
            </w:r>
          </w:p>
        </w:tc>
        <w:tc>
          <w:tcPr>
            <w:tcW w:w="10638" w:type="dxa"/>
          </w:tcPr>
          <w:p w14:paraId="7E085C2F" w14:textId="77777777" w:rsidR="00D90EC4" w:rsidRPr="00016A66" w:rsidRDefault="00D90EC4" w:rsidP="00806B9D">
            <w:pPr>
              <w:rPr>
                <w:rFonts w:asciiTheme="minorHAnsi" w:hAnsiTheme="minorHAnsi"/>
                <w:sz w:val="22"/>
                <w:szCs w:val="22"/>
              </w:rPr>
            </w:pPr>
          </w:p>
          <w:p w14:paraId="21C560E0" w14:textId="77777777" w:rsidR="000E1ED8" w:rsidRPr="00016A66" w:rsidRDefault="000E1ED8" w:rsidP="000E1ED8">
            <w:pPr>
              <w:rPr>
                <w:rFonts w:asciiTheme="minorHAnsi" w:hAnsiTheme="minorHAnsi"/>
                <w:sz w:val="22"/>
                <w:szCs w:val="22"/>
              </w:rPr>
            </w:pPr>
            <w:r w:rsidRPr="00016A66">
              <w:rPr>
                <w:rFonts w:asciiTheme="minorHAnsi" w:hAnsiTheme="minorHAnsi"/>
                <w:sz w:val="22"/>
                <w:szCs w:val="22"/>
              </w:rPr>
              <w:t>Process:</w:t>
            </w:r>
          </w:p>
          <w:p w14:paraId="2C223723" w14:textId="77777777" w:rsidR="000E1ED8" w:rsidRPr="00016A66" w:rsidRDefault="000E1ED8" w:rsidP="00A40BE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When a search query is run on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website, in the background it makes a call to the following GET query:</w:t>
            </w:r>
            <w:r w:rsidR="0072617F" w:rsidRPr="00016A66">
              <w:rPr>
                <w:rFonts w:asciiTheme="minorHAnsi" w:hAnsiTheme="minorHAnsi"/>
                <w:sz w:val="22"/>
                <w:szCs w:val="22"/>
              </w:rPr>
              <w:t xml:space="preserve"> </w:t>
            </w:r>
            <w:hyperlink r:id="rId22" w:history="1">
              <w:r w:rsidR="000015FB" w:rsidRPr="00016A66">
                <w:rPr>
                  <w:rStyle w:val="Hyperlink"/>
                  <w:rFonts w:asciiTheme="minorHAnsi" w:hAnsiTheme="minorHAnsi"/>
                  <w:sz w:val="22"/>
                  <w:szCs w:val="22"/>
                </w:rPr>
                <w:t>http://www.snapdeal.com/acors/json/product/get/search/0/144/48?q=&amp;sort=plrty&amp;brandPageUrl=&amp;keyword=samsung%20galaxy&amp;vc=&amp;webpageName=searchResult&amp;campaignId=&amp;brandName=&amp;isMC=false&amp;clickSrc=go_header</w:t>
              </w:r>
            </w:hyperlink>
            <w:r w:rsidR="000015FB" w:rsidRPr="00016A66">
              <w:rPr>
                <w:rFonts w:asciiTheme="minorHAnsi" w:hAnsiTheme="minorHAnsi"/>
                <w:sz w:val="22"/>
                <w:szCs w:val="22"/>
              </w:rPr>
              <w:t xml:space="preserve"> </w:t>
            </w:r>
          </w:p>
          <w:p w14:paraId="37A9F150" w14:textId="77777777" w:rsidR="00EC4005" w:rsidRPr="00016A66" w:rsidRDefault="00EC4005" w:rsidP="000E1ED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Using a CURL call we have implemented a sample POC that is able to retrieve the products from the URL.</w:t>
            </w:r>
          </w:p>
          <w:p w14:paraId="0D9B5B5D" w14:textId="77777777" w:rsidR="000E1ED8" w:rsidRPr="00016A66" w:rsidRDefault="000E1ED8" w:rsidP="000E1ED8">
            <w:pPr>
              <w:rPr>
                <w:rFonts w:asciiTheme="minorHAnsi" w:hAnsiTheme="minorHAnsi"/>
                <w:sz w:val="22"/>
                <w:szCs w:val="22"/>
              </w:rPr>
            </w:pPr>
          </w:p>
          <w:p w14:paraId="1C0CB556" w14:textId="77777777" w:rsidR="000E1ED8" w:rsidRPr="00016A66" w:rsidRDefault="000E1ED8" w:rsidP="000E1ED8">
            <w:pPr>
              <w:rPr>
                <w:rFonts w:asciiTheme="minorHAnsi" w:hAnsiTheme="minorHAnsi"/>
                <w:sz w:val="22"/>
                <w:szCs w:val="22"/>
              </w:rPr>
            </w:pPr>
            <w:r w:rsidRPr="00016A66">
              <w:rPr>
                <w:rFonts w:asciiTheme="minorHAnsi" w:hAnsiTheme="minorHAnsi"/>
                <w:sz w:val="22"/>
                <w:szCs w:val="22"/>
              </w:rPr>
              <w:t>Pros:</w:t>
            </w:r>
          </w:p>
          <w:p w14:paraId="2E9560B6" w14:textId="77777777" w:rsidR="000E1ED8" w:rsidRPr="00016A66" w:rsidRDefault="003401BD" w:rsidP="000E1ED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This will work as a real time API call instead of </w:t>
            </w:r>
            <w:r w:rsidR="009D293B" w:rsidRPr="00016A66">
              <w:rPr>
                <w:rFonts w:asciiTheme="minorHAnsi" w:hAnsiTheme="minorHAnsi"/>
                <w:sz w:val="22"/>
                <w:szCs w:val="22"/>
              </w:rPr>
              <w:t xml:space="preserve">gathering all the data at once and then </w:t>
            </w:r>
            <w:r w:rsidRPr="00016A66">
              <w:rPr>
                <w:rFonts w:asciiTheme="minorHAnsi" w:hAnsiTheme="minorHAnsi"/>
                <w:sz w:val="22"/>
                <w:szCs w:val="22"/>
              </w:rPr>
              <w:t>query</w:t>
            </w:r>
            <w:r w:rsidR="008E2ED4" w:rsidRPr="00016A66">
              <w:rPr>
                <w:rFonts w:asciiTheme="minorHAnsi" w:hAnsiTheme="minorHAnsi"/>
                <w:sz w:val="22"/>
                <w:szCs w:val="22"/>
              </w:rPr>
              <w:t>ing</w:t>
            </w:r>
            <w:r w:rsidRPr="00016A66">
              <w:rPr>
                <w:rFonts w:asciiTheme="minorHAnsi" w:hAnsiTheme="minorHAnsi"/>
                <w:sz w:val="22"/>
                <w:szCs w:val="22"/>
              </w:rPr>
              <w:t xml:space="preserve"> the </w:t>
            </w:r>
            <w:proofErr w:type="spellStart"/>
            <w:r w:rsidRPr="00016A66">
              <w:rPr>
                <w:rFonts w:asciiTheme="minorHAnsi" w:hAnsiTheme="minorHAnsi"/>
                <w:sz w:val="22"/>
                <w:szCs w:val="22"/>
              </w:rPr>
              <w:t>SavvyShopper</w:t>
            </w:r>
            <w:proofErr w:type="spellEnd"/>
            <w:r w:rsidRPr="00016A66">
              <w:rPr>
                <w:rFonts w:asciiTheme="minorHAnsi" w:hAnsiTheme="minorHAnsi"/>
                <w:sz w:val="22"/>
                <w:szCs w:val="22"/>
              </w:rPr>
              <w:t xml:space="preserve"> database.</w:t>
            </w:r>
          </w:p>
          <w:p w14:paraId="33ABEFFF" w14:textId="77777777" w:rsidR="000E1ED8" w:rsidRPr="00016A66" w:rsidRDefault="000E1ED8" w:rsidP="000E1ED8">
            <w:pPr>
              <w:rPr>
                <w:rFonts w:asciiTheme="minorHAnsi" w:hAnsiTheme="minorHAnsi"/>
                <w:sz w:val="22"/>
                <w:szCs w:val="22"/>
              </w:rPr>
            </w:pPr>
          </w:p>
          <w:p w14:paraId="6622E738" w14:textId="77777777" w:rsidR="000E1ED8" w:rsidRPr="00016A66" w:rsidRDefault="000E1ED8" w:rsidP="000E1ED8">
            <w:pPr>
              <w:rPr>
                <w:rFonts w:asciiTheme="minorHAnsi" w:hAnsiTheme="minorHAnsi"/>
                <w:sz w:val="22"/>
                <w:szCs w:val="22"/>
              </w:rPr>
            </w:pPr>
            <w:r w:rsidRPr="00016A66">
              <w:rPr>
                <w:rFonts w:asciiTheme="minorHAnsi" w:hAnsiTheme="minorHAnsi"/>
                <w:sz w:val="22"/>
                <w:szCs w:val="22"/>
              </w:rPr>
              <w:t>Cons:</w:t>
            </w:r>
          </w:p>
          <w:p w14:paraId="640D4A86" w14:textId="77777777" w:rsidR="000E1ED8"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Being a paginated web service call this web service does not return all the records in one go. We’ll need to navigate through every page to crawl the data. This is time consuming.</w:t>
            </w:r>
          </w:p>
          <w:p w14:paraId="6CF0E832" w14:textId="77777777" w:rsidR="00FF40D2"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Not all products being returned provide the image URL. This is essential data which should be returned.</w:t>
            </w:r>
            <w:r w:rsidR="00062701" w:rsidRPr="00016A66">
              <w:rPr>
                <w:rFonts w:asciiTheme="minorHAnsi" w:hAnsiTheme="minorHAnsi"/>
                <w:sz w:val="22"/>
                <w:szCs w:val="22"/>
              </w:rPr>
              <w:t xml:space="preserve"> So we’ll have to limit the page size to only 8 so that we get the images for all the products in the response.</w:t>
            </w:r>
          </w:p>
          <w:p w14:paraId="7108A71E" w14:textId="77777777" w:rsidR="00FF40D2"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We get the HTML data and will need to rely on DOM parsing. If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changes the HTML format, we’ll need to rewrite our script.</w:t>
            </w:r>
          </w:p>
          <w:p w14:paraId="74002BE5" w14:textId="77777777" w:rsidR="00FF40D2" w:rsidRPr="00016A66" w:rsidRDefault="00FF40D2" w:rsidP="00FF40D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This is not an official way provided by </w:t>
            </w: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to get the data (unlike the above 2 methods) – there is a probability that they may change the web service implementation and accordingly we may need to change our implementation.</w:t>
            </w:r>
          </w:p>
        </w:tc>
      </w:tr>
      <w:tr w:rsidR="00A76052" w:rsidRPr="00016A66" w14:paraId="63B45B19" w14:textId="77777777" w:rsidTr="00484DC5">
        <w:tc>
          <w:tcPr>
            <w:tcW w:w="1579" w:type="dxa"/>
            <w:shd w:val="clear" w:color="auto" w:fill="F2F2F2" w:themeFill="background1" w:themeFillShade="F2"/>
          </w:tcPr>
          <w:p w14:paraId="4B0D9A9C" w14:textId="77777777" w:rsidR="00A76052" w:rsidRPr="00016A66" w:rsidRDefault="00A76052" w:rsidP="00484DC5">
            <w:pPr>
              <w:rPr>
                <w:rFonts w:asciiTheme="minorHAnsi" w:hAnsiTheme="minorHAnsi"/>
                <w:sz w:val="22"/>
                <w:szCs w:val="22"/>
              </w:rPr>
            </w:pPr>
            <w:r w:rsidRPr="00016A66">
              <w:rPr>
                <w:rFonts w:asciiTheme="minorHAnsi" w:hAnsiTheme="minorHAnsi"/>
                <w:sz w:val="22"/>
                <w:szCs w:val="22"/>
              </w:rPr>
              <w:lastRenderedPageBreak/>
              <w:t>DAR</w:t>
            </w:r>
          </w:p>
        </w:tc>
        <w:tc>
          <w:tcPr>
            <w:tcW w:w="10638" w:type="dxa"/>
          </w:tcPr>
          <w:p w14:paraId="63F12CBC" w14:textId="77777777" w:rsidR="00A76052" w:rsidRPr="00016A66" w:rsidRDefault="00A76052" w:rsidP="00806B9D">
            <w:pPr>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426"/>
              <w:gridCol w:w="2977"/>
              <w:gridCol w:w="2835"/>
              <w:gridCol w:w="3169"/>
            </w:tblGrid>
            <w:tr w:rsidR="00F02FC6" w:rsidRPr="00016A66" w14:paraId="5D9206DF" w14:textId="77777777" w:rsidTr="00F33313">
              <w:tc>
                <w:tcPr>
                  <w:tcW w:w="1426" w:type="dxa"/>
                  <w:shd w:val="clear" w:color="auto" w:fill="DBE5F1" w:themeFill="accent1" w:themeFillTint="33"/>
                </w:tcPr>
                <w:p w14:paraId="364E0EE0"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Factor</w:t>
                  </w:r>
                </w:p>
              </w:tc>
              <w:tc>
                <w:tcPr>
                  <w:tcW w:w="2977" w:type="dxa"/>
                  <w:shd w:val="clear" w:color="auto" w:fill="DBE5F1" w:themeFill="accent1" w:themeFillTint="33"/>
                </w:tcPr>
                <w:p w14:paraId="6B9D7466"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API Call</w:t>
                  </w:r>
                </w:p>
              </w:tc>
              <w:tc>
                <w:tcPr>
                  <w:tcW w:w="2835" w:type="dxa"/>
                  <w:shd w:val="clear" w:color="auto" w:fill="DBE5F1" w:themeFill="accent1" w:themeFillTint="33"/>
                </w:tcPr>
                <w:p w14:paraId="128762C5"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CSV download</w:t>
                  </w:r>
                </w:p>
              </w:tc>
              <w:tc>
                <w:tcPr>
                  <w:tcW w:w="3169" w:type="dxa"/>
                  <w:shd w:val="clear" w:color="auto" w:fill="DBE5F1" w:themeFill="accent1" w:themeFillTint="33"/>
                </w:tcPr>
                <w:p w14:paraId="6EE4E0D4" w14:textId="77777777" w:rsidR="00F02FC6" w:rsidRPr="00016A66" w:rsidRDefault="00F02FC6" w:rsidP="00806B9D">
                  <w:pPr>
                    <w:rPr>
                      <w:rFonts w:asciiTheme="minorHAnsi" w:hAnsiTheme="minorHAnsi"/>
                      <w:b/>
                      <w:sz w:val="22"/>
                      <w:szCs w:val="22"/>
                    </w:rPr>
                  </w:pPr>
                  <w:r w:rsidRPr="00016A66">
                    <w:rPr>
                      <w:rFonts w:asciiTheme="minorHAnsi" w:hAnsiTheme="minorHAnsi"/>
                      <w:b/>
                      <w:sz w:val="22"/>
                      <w:szCs w:val="22"/>
                    </w:rPr>
                    <w:t xml:space="preserve">Web scraping </w:t>
                  </w:r>
                </w:p>
              </w:tc>
            </w:tr>
            <w:tr w:rsidR="009F7599" w:rsidRPr="00016A66" w14:paraId="5C66B1F8" w14:textId="77777777" w:rsidTr="00F33313">
              <w:tc>
                <w:tcPr>
                  <w:tcW w:w="1426" w:type="dxa"/>
                  <w:shd w:val="clear" w:color="auto" w:fill="DBE5F1" w:themeFill="accent1" w:themeFillTint="33"/>
                </w:tcPr>
                <w:p w14:paraId="461E7B8B" w14:textId="77777777" w:rsidR="009F7599" w:rsidRPr="00016A66" w:rsidRDefault="009F7599" w:rsidP="00806B9D">
                  <w:pPr>
                    <w:rPr>
                      <w:rFonts w:asciiTheme="minorHAnsi" w:hAnsiTheme="minorHAnsi"/>
                      <w:sz w:val="22"/>
                      <w:szCs w:val="22"/>
                    </w:rPr>
                  </w:pPr>
                  <w:r w:rsidRPr="00016A66">
                    <w:rPr>
                      <w:rFonts w:asciiTheme="minorHAnsi" w:hAnsiTheme="minorHAnsi"/>
                      <w:sz w:val="22"/>
                      <w:szCs w:val="22"/>
                    </w:rPr>
                    <w:t>Authenticity</w:t>
                  </w:r>
                </w:p>
              </w:tc>
              <w:tc>
                <w:tcPr>
                  <w:tcW w:w="2977" w:type="dxa"/>
                </w:tcPr>
                <w:p w14:paraId="1A7657DE" w14:textId="77777777" w:rsidR="009F7599" w:rsidRPr="00016A66" w:rsidRDefault="009F7599" w:rsidP="00806B9D">
                  <w:pPr>
                    <w:rPr>
                      <w:rFonts w:asciiTheme="minorHAnsi" w:hAnsiTheme="minorHAnsi"/>
                      <w:sz w:val="22"/>
                      <w:szCs w:val="22"/>
                    </w:rPr>
                  </w:pPr>
                  <w:proofErr w:type="spellStart"/>
                  <w:r w:rsidRPr="00016A66">
                    <w:rPr>
                      <w:rFonts w:asciiTheme="minorHAnsi" w:hAnsiTheme="minorHAnsi"/>
                      <w:color w:val="00B050"/>
                      <w:sz w:val="22"/>
                      <w:szCs w:val="22"/>
                    </w:rPr>
                    <w:t>SnapDeal</w:t>
                  </w:r>
                  <w:proofErr w:type="spellEnd"/>
                  <w:r w:rsidRPr="00016A66">
                    <w:rPr>
                      <w:rFonts w:asciiTheme="minorHAnsi" w:hAnsiTheme="minorHAnsi"/>
                      <w:color w:val="00B050"/>
                      <w:sz w:val="22"/>
                      <w:szCs w:val="22"/>
                    </w:rPr>
                    <w:t xml:space="preserve"> provides</w:t>
                  </w:r>
                  <w:r w:rsidR="002C69AD" w:rsidRPr="00016A66">
                    <w:rPr>
                      <w:rFonts w:asciiTheme="minorHAnsi" w:hAnsiTheme="minorHAnsi"/>
                      <w:color w:val="00B050"/>
                      <w:sz w:val="22"/>
                      <w:szCs w:val="22"/>
                    </w:rPr>
                    <w:t xml:space="preserve"> to all affiliates</w:t>
                  </w:r>
                </w:p>
              </w:tc>
              <w:tc>
                <w:tcPr>
                  <w:tcW w:w="2835" w:type="dxa"/>
                </w:tcPr>
                <w:p w14:paraId="4915A75B" w14:textId="77777777" w:rsidR="009F7599" w:rsidRPr="00016A66" w:rsidRDefault="00180326" w:rsidP="00A40BE7">
                  <w:pPr>
                    <w:rPr>
                      <w:rFonts w:asciiTheme="minorHAnsi" w:hAnsiTheme="minorHAnsi"/>
                      <w:sz w:val="22"/>
                      <w:szCs w:val="22"/>
                    </w:rPr>
                  </w:pPr>
                  <w:proofErr w:type="spellStart"/>
                  <w:r w:rsidRPr="00016A66">
                    <w:rPr>
                      <w:rFonts w:asciiTheme="minorHAnsi" w:hAnsiTheme="minorHAnsi"/>
                      <w:color w:val="00B050"/>
                      <w:sz w:val="22"/>
                      <w:szCs w:val="22"/>
                    </w:rPr>
                    <w:t>SnapDeal</w:t>
                  </w:r>
                  <w:proofErr w:type="spellEnd"/>
                  <w:r w:rsidRPr="00016A66">
                    <w:rPr>
                      <w:rFonts w:asciiTheme="minorHAnsi" w:hAnsiTheme="minorHAnsi"/>
                      <w:color w:val="00B050"/>
                      <w:sz w:val="22"/>
                      <w:szCs w:val="22"/>
                    </w:rPr>
                    <w:t xml:space="preserve"> provides to all affiliates</w:t>
                  </w:r>
                </w:p>
              </w:tc>
              <w:tc>
                <w:tcPr>
                  <w:tcW w:w="3169" w:type="dxa"/>
                </w:tcPr>
                <w:p w14:paraId="5EC22161" w14:textId="77777777" w:rsidR="009F7599" w:rsidRPr="00016A66" w:rsidRDefault="005C5D8E" w:rsidP="00806B9D">
                  <w:pPr>
                    <w:rPr>
                      <w:rFonts w:asciiTheme="minorHAnsi" w:hAnsiTheme="minorHAnsi"/>
                      <w:sz w:val="22"/>
                      <w:szCs w:val="22"/>
                    </w:rPr>
                  </w:pPr>
                  <w:r w:rsidRPr="00016A66">
                    <w:rPr>
                      <w:rFonts w:asciiTheme="minorHAnsi" w:hAnsiTheme="minorHAnsi"/>
                      <w:sz w:val="22"/>
                      <w:szCs w:val="22"/>
                    </w:rPr>
                    <w:t>Not an exposed method.</w:t>
                  </w:r>
                </w:p>
                <w:p w14:paraId="58875F7A" w14:textId="77777777" w:rsidR="005C5D8E" w:rsidRPr="00016A66" w:rsidRDefault="0060575D" w:rsidP="00806B9D">
                  <w:pPr>
                    <w:rPr>
                      <w:rFonts w:asciiTheme="minorHAnsi" w:hAnsiTheme="minorHAnsi"/>
                      <w:sz w:val="22"/>
                      <w:szCs w:val="22"/>
                    </w:rPr>
                  </w:pPr>
                  <w:r w:rsidRPr="00016A66">
                    <w:rPr>
                      <w:rFonts w:asciiTheme="minorHAnsi" w:hAnsiTheme="minorHAnsi"/>
                      <w:color w:val="FF0000"/>
                      <w:sz w:val="22"/>
                      <w:szCs w:val="22"/>
                    </w:rPr>
                    <w:t>Risk</w:t>
                  </w:r>
                  <w:r w:rsidR="005C5D8E" w:rsidRPr="00016A66">
                    <w:rPr>
                      <w:rFonts w:asciiTheme="minorHAnsi" w:hAnsiTheme="minorHAnsi"/>
                      <w:color w:val="FF0000"/>
                      <w:sz w:val="22"/>
                      <w:szCs w:val="22"/>
                    </w:rPr>
                    <w:t>: Subject to change</w:t>
                  </w:r>
                </w:p>
              </w:tc>
            </w:tr>
            <w:tr w:rsidR="00F02FC6" w:rsidRPr="00016A66" w14:paraId="03FA181D" w14:textId="77777777" w:rsidTr="00F33313">
              <w:tc>
                <w:tcPr>
                  <w:tcW w:w="1426" w:type="dxa"/>
                  <w:shd w:val="clear" w:color="auto" w:fill="DBE5F1" w:themeFill="accent1" w:themeFillTint="33"/>
                </w:tcPr>
                <w:p w14:paraId="6AC67173" w14:textId="77777777" w:rsidR="00F02FC6" w:rsidRPr="00016A66" w:rsidRDefault="00FF5968" w:rsidP="00806B9D">
                  <w:pPr>
                    <w:rPr>
                      <w:rFonts w:asciiTheme="minorHAnsi" w:hAnsiTheme="minorHAnsi"/>
                      <w:sz w:val="22"/>
                      <w:szCs w:val="22"/>
                    </w:rPr>
                  </w:pPr>
                  <w:r w:rsidRPr="00016A66">
                    <w:rPr>
                      <w:rFonts w:asciiTheme="minorHAnsi" w:hAnsiTheme="minorHAnsi"/>
                      <w:sz w:val="22"/>
                      <w:szCs w:val="22"/>
                    </w:rPr>
                    <w:t>Speed</w:t>
                  </w:r>
                </w:p>
              </w:tc>
              <w:tc>
                <w:tcPr>
                  <w:tcW w:w="2977" w:type="dxa"/>
                </w:tcPr>
                <w:p w14:paraId="59FB3A5E" w14:textId="77777777" w:rsidR="00F02FC6" w:rsidRPr="00016A66" w:rsidRDefault="00FF5968" w:rsidP="00FF5968">
                  <w:pPr>
                    <w:rPr>
                      <w:rFonts w:asciiTheme="minorHAnsi" w:hAnsiTheme="minorHAnsi"/>
                      <w:color w:val="FF0000"/>
                      <w:sz w:val="22"/>
                      <w:szCs w:val="22"/>
                    </w:rPr>
                  </w:pPr>
                  <w:r w:rsidRPr="00016A66">
                    <w:rPr>
                      <w:rFonts w:asciiTheme="minorHAnsi" w:hAnsiTheme="minorHAnsi"/>
                      <w:sz w:val="22"/>
                      <w:szCs w:val="22"/>
                    </w:rPr>
                    <w:t xml:space="preserve">Good for all categories </w:t>
                  </w:r>
                  <w:r w:rsidRPr="00016A66">
                    <w:rPr>
                      <w:rFonts w:asciiTheme="minorHAnsi" w:hAnsiTheme="minorHAnsi"/>
                      <w:color w:val="FF0000"/>
                      <w:sz w:val="22"/>
                      <w:szCs w:val="22"/>
                    </w:rPr>
                    <w:t>except Mobiles</w:t>
                  </w:r>
                  <w:r w:rsidR="00EB1367" w:rsidRPr="00016A66">
                    <w:rPr>
                      <w:rFonts w:asciiTheme="minorHAnsi" w:hAnsiTheme="minorHAnsi"/>
                      <w:color w:val="FF0000"/>
                      <w:sz w:val="22"/>
                      <w:szCs w:val="22"/>
                    </w:rPr>
                    <w:t xml:space="preserve"> (5.5 </w:t>
                  </w:r>
                  <w:proofErr w:type="spellStart"/>
                  <w:r w:rsidR="00EB1367" w:rsidRPr="00016A66">
                    <w:rPr>
                      <w:rFonts w:asciiTheme="minorHAnsi" w:hAnsiTheme="minorHAnsi"/>
                      <w:color w:val="FF0000"/>
                      <w:sz w:val="22"/>
                      <w:szCs w:val="22"/>
                    </w:rPr>
                    <w:t>hrs</w:t>
                  </w:r>
                  <w:proofErr w:type="spellEnd"/>
                  <w:r w:rsidR="00EB1367" w:rsidRPr="00016A66">
                    <w:rPr>
                      <w:rFonts w:asciiTheme="minorHAnsi" w:hAnsiTheme="minorHAnsi"/>
                      <w:color w:val="FF0000"/>
                      <w:sz w:val="22"/>
                      <w:szCs w:val="22"/>
                    </w:rPr>
                    <w:t>+)</w:t>
                  </w:r>
                  <w:r w:rsidRPr="00016A66">
                    <w:rPr>
                      <w:rFonts w:asciiTheme="minorHAnsi" w:hAnsiTheme="minorHAnsi"/>
                      <w:color w:val="FF0000"/>
                      <w:sz w:val="22"/>
                      <w:szCs w:val="22"/>
                    </w:rPr>
                    <w:t xml:space="preserve"> and Women </w:t>
                  </w:r>
                  <w:r w:rsidR="002B534B" w:rsidRPr="00016A66">
                    <w:rPr>
                      <w:rFonts w:asciiTheme="minorHAnsi" w:hAnsiTheme="minorHAnsi"/>
                      <w:color w:val="FF0000"/>
                      <w:sz w:val="22"/>
                      <w:szCs w:val="22"/>
                    </w:rPr>
                    <w:t>Ethnic</w:t>
                  </w:r>
                  <w:r w:rsidRPr="00016A66">
                    <w:rPr>
                      <w:rFonts w:asciiTheme="minorHAnsi" w:hAnsiTheme="minorHAnsi"/>
                      <w:color w:val="FF0000"/>
                      <w:sz w:val="22"/>
                      <w:szCs w:val="22"/>
                    </w:rPr>
                    <w:t xml:space="preserve"> wear</w:t>
                  </w:r>
                  <w:r w:rsidR="00EB1367" w:rsidRPr="00016A66">
                    <w:rPr>
                      <w:rFonts w:asciiTheme="minorHAnsi" w:hAnsiTheme="minorHAnsi"/>
                      <w:color w:val="FF0000"/>
                      <w:sz w:val="22"/>
                      <w:szCs w:val="22"/>
                    </w:rPr>
                    <w:t xml:space="preserve"> (17m)</w:t>
                  </w:r>
                </w:p>
                <w:p w14:paraId="15FB1014" w14:textId="77777777" w:rsidR="003D0DD8" w:rsidRPr="00016A66" w:rsidRDefault="003D0DD8" w:rsidP="00FF5968">
                  <w:pPr>
                    <w:rPr>
                      <w:rFonts w:asciiTheme="minorHAnsi" w:hAnsiTheme="minorHAnsi"/>
                      <w:color w:val="FF0000"/>
                      <w:sz w:val="22"/>
                      <w:szCs w:val="22"/>
                    </w:rPr>
                  </w:pPr>
                </w:p>
                <w:p w14:paraId="5BA48044" w14:textId="77777777" w:rsidR="003D0DD8" w:rsidRPr="00016A66" w:rsidRDefault="00D01919" w:rsidP="00FF5968">
                  <w:pPr>
                    <w:rPr>
                      <w:rFonts w:asciiTheme="minorHAnsi" w:hAnsiTheme="minorHAnsi"/>
                      <w:color w:val="00B050"/>
                      <w:sz w:val="22"/>
                      <w:szCs w:val="22"/>
                    </w:rPr>
                  </w:pPr>
                  <w:r w:rsidRPr="00016A66">
                    <w:rPr>
                      <w:rFonts w:asciiTheme="minorHAnsi" w:hAnsiTheme="minorHAnsi"/>
                      <w:color w:val="00B050"/>
                      <w:sz w:val="22"/>
                      <w:szCs w:val="22"/>
                    </w:rPr>
                    <w:t xml:space="preserve">500 products are returned at once. </w:t>
                  </w:r>
                </w:p>
                <w:p w14:paraId="50D9A8F6" w14:textId="77777777" w:rsidR="005B6D4A" w:rsidRPr="00016A66" w:rsidRDefault="005B6D4A" w:rsidP="00FF5968">
                  <w:pPr>
                    <w:rPr>
                      <w:rFonts w:asciiTheme="minorHAnsi" w:hAnsiTheme="minorHAnsi"/>
                      <w:color w:val="00B050"/>
                      <w:sz w:val="22"/>
                      <w:szCs w:val="22"/>
                    </w:rPr>
                  </w:pPr>
                </w:p>
                <w:p w14:paraId="4933D3A9" w14:textId="77777777" w:rsidR="005B6D4A" w:rsidRPr="00016A66" w:rsidRDefault="005B6D4A" w:rsidP="00FF5968">
                  <w:pPr>
                    <w:rPr>
                      <w:rFonts w:asciiTheme="minorHAnsi" w:hAnsiTheme="minorHAnsi"/>
                      <w:sz w:val="22"/>
                      <w:szCs w:val="22"/>
                    </w:rPr>
                  </w:pPr>
                  <w:r w:rsidRPr="00016A66">
                    <w:rPr>
                      <w:rFonts w:asciiTheme="minorHAnsi" w:hAnsiTheme="minorHAnsi"/>
                      <w:color w:val="00B050"/>
                      <w:sz w:val="22"/>
                      <w:szCs w:val="22"/>
                    </w:rPr>
                    <w:t>An API is always optimized.</w:t>
                  </w:r>
                </w:p>
              </w:tc>
              <w:tc>
                <w:tcPr>
                  <w:tcW w:w="2835" w:type="dxa"/>
                </w:tcPr>
                <w:p w14:paraId="644BE29E" w14:textId="77777777" w:rsidR="00F63C60" w:rsidRPr="00016A66" w:rsidRDefault="00F63C60" w:rsidP="00806B9D">
                  <w:pPr>
                    <w:rPr>
                      <w:rFonts w:asciiTheme="minorHAnsi" w:hAnsiTheme="minorHAnsi"/>
                      <w:color w:val="00B050"/>
                      <w:sz w:val="22"/>
                      <w:szCs w:val="22"/>
                    </w:rPr>
                  </w:pPr>
                  <w:r w:rsidRPr="00016A66">
                    <w:rPr>
                      <w:rFonts w:asciiTheme="minorHAnsi" w:hAnsiTheme="minorHAnsi"/>
                      <w:color w:val="00B050"/>
                      <w:sz w:val="22"/>
                      <w:szCs w:val="22"/>
                    </w:rPr>
                    <w:t>Good</w:t>
                  </w:r>
                </w:p>
                <w:p w14:paraId="4E41BAA3" w14:textId="77777777" w:rsidR="00F02FC6" w:rsidRPr="00016A66" w:rsidRDefault="00F63C60" w:rsidP="00806B9D">
                  <w:pPr>
                    <w:rPr>
                      <w:rFonts w:asciiTheme="minorHAnsi" w:hAnsiTheme="minorHAnsi"/>
                      <w:sz w:val="22"/>
                      <w:szCs w:val="22"/>
                    </w:rPr>
                  </w:pPr>
                  <w:r w:rsidRPr="00016A66">
                    <w:rPr>
                      <w:rFonts w:asciiTheme="minorHAnsi" w:hAnsiTheme="minorHAnsi"/>
                      <w:sz w:val="22"/>
                      <w:szCs w:val="22"/>
                    </w:rPr>
                    <w:t>topFashion.csv (about 26MB) and topElectronics.csv (about 11MB)</w:t>
                  </w:r>
                </w:p>
                <w:p w14:paraId="4AA1E6FD" w14:textId="77777777" w:rsidR="00F63C60" w:rsidRPr="00016A66" w:rsidRDefault="00F63C60" w:rsidP="00806B9D">
                  <w:pPr>
                    <w:rPr>
                      <w:rFonts w:asciiTheme="minorHAnsi" w:hAnsiTheme="minorHAnsi"/>
                      <w:sz w:val="22"/>
                      <w:szCs w:val="22"/>
                    </w:rPr>
                  </w:pPr>
                  <w:r w:rsidRPr="00016A66">
                    <w:rPr>
                      <w:rFonts w:asciiTheme="minorHAnsi" w:hAnsiTheme="minorHAnsi"/>
                      <w:sz w:val="22"/>
                      <w:szCs w:val="22"/>
                    </w:rPr>
                    <w:t>This needs to be done once in day.</w:t>
                  </w:r>
                </w:p>
                <w:p w14:paraId="402767B4" w14:textId="77777777" w:rsidR="00FB6012" w:rsidRPr="00016A66" w:rsidRDefault="00573466" w:rsidP="00806B9D">
                  <w:pPr>
                    <w:rPr>
                      <w:rFonts w:asciiTheme="minorHAnsi" w:hAnsiTheme="minorHAnsi"/>
                      <w:sz w:val="22"/>
                      <w:szCs w:val="22"/>
                    </w:rPr>
                  </w:pPr>
                  <w:r w:rsidRPr="00016A66">
                    <w:rPr>
                      <w:rFonts w:asciiTheme="minorHAnsi" w:hAnsiTheme="minorHAnsi"/>
                      <w:color w:val="00B050"/>
                      <w:sz w:val="22"/>
                      <w:szCs w:val="22"/>
                    </w:rPr>
                    <w:t xml:space="preserve">Download and </w:t>
                  </w:r>
                  <w:r w:rsidR="00FB6012" w:rsidRPr="00016A66">
                    <w:rPr>
                      <w:rFonts w:asciiTheme="minorHAnsi" w:hAnsiTheme="minorHAnsi"/>
                      <w:color w:val="00B050"/>
                      <w:sz w:val="22"/>
                      <w:szCs w:val="22"/>
                    </w:rPr>
                    <w:t>Import of these CSVs into Mongo collections happens in seconds.</w:t>
                  </w:r>
                </w:p>
              </w:tc>
              <w:tc>
                <w:tcPr>
                  <w:tcW w:w="3169" w:type="dxa"/>
                </w:tcPr>
                <w:p w14:paraId="42C23E88" w14:textId="77777777" w:rsidR="00EA3AA1" w:rsidRPr="00016A66" w:rsidRDefault="003D0DD8" w:rsidP="00EA3AA1">
                  <w:pPr>
                    <w:rPr>
                      <w:rFonts w:asciiTheme="minorHAnsi" w:hAnsiTheme="minorHAnsi"/>
                      <w:color w:val="FF0000"/>
                      <w:sz w:val="22"/>
                      <w:szCs w:val="22"/>
                    </w:rPr>
                  </w:pPr>
                  <w:r w:rsidRPr="00016A66">
                    <w:rPr>
                      <w:rFonts w:asciiTheme="minorHAnsi" w:hAnsiTheme="minorHAnsi"/>
                      <w:color w:val="FF0000"/>
                      <w:sz w:val="22"/>
                      <w:szCs w:val="22"/>
                    </w:rPr>
                    <w:t>Slow</w:t>
                  </w:r>
                  <w:r w:rsidR="00D01919" w:rsidRPr="00016A66">
                    <w:rPr>
                      <w:rFonts w:asciiTheme="minorHAnsi" w:hAnsiTheme="minorHAnsi"/>
                      <w:color w:val="FF0000"/>
                      <w:sz w:val="22"/>
                      <w:szCs w:val="22"/>
                    </w:rPr>
                    <w:t xml:space="preserve">er </w:t>
                  </w:r>
                  <w:r w:rsidR="00EA3AA1" w:rsidRPr="00016A66">
                    <w:rPr>
                      <w:rFonts w:asciiTheme="minorHAnsi" w:hAnsiTheme="minorHAnsi"/>
                      <w:color w:val="FF0000"/>
                      <w:sz w:val="22"/>
                      <w:szCs w:val="22"/>
                    </w:rPr>
                    <w:t>because:</w:t>
                  </w:r>
                </w:p>
                <w:p w14:paraId="30E5AE97" w14:textId="77777777" w:rsidR="00EA3AA1" w:rsidRPr="00016A66" w:rsidRDefault="00EA3AA1" w:rsidP="002B534B">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I</w:t>
                  </w:r>
                  <w:r w:rsidR="00A40BE7" w:rsidRPr="00016A66">
                    <w:rPr>
                      <w:rFonts w:asciiTheme="minorHAnsi" w:hAnsiTheme="minorHAnsi"/>
                      <w:color w:val="FF0000"/>
                      <w:sz w:val="22"/>
                      <w:szCs w:val="22"/>
                    </w:rPr>
                    <w:t>t returns results in HTML format</w:t>
                  </w:r>
                  <w:r w:rsidR="003D0DD8" w:rsidRPr="00016A66">
                    <w:rPr>
                      <w:rFonts w:asciiTheme="minorHAnsi" w:hAnsiTheme="minorHAnsi"/>
                      <w:color w:val="FF0000"/>
                      <w:sz w:val="22"/>
                      <w:szCs w:val="22"/>
                    </w:rPr>
                    <w:t xml:space="preserve">. </w:t>
                  </w:r>
                </w:p>
                <w:p w14:paraId="76679FC2" w14:textId="77777777" w:rsidR="00F02FC6" w:rsidRPr="00016A66" w:rsidRDefault="003D0DD8" w:rsidP="002B534B">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It allows fetching not more than </w:t>
                  </w:r>
                  <w:r w:rsidR="00DB44F6" w:rsidRPr="00016A66">
                    <w:rPr>
                      <w:rFonts w:asciiTheme="minorHAnsi" w:hAnsiTheme="minorHAnsi"/>
                      <w:color w:val="FF0000"/>
                      <w:sz w:val="22"/>
                      <w:szCs w:val="22"/>
                    </w:rPr>
                    <w:t>8</w:t>
                  </w:r>
                  <w:r w:rsidRPr="00016A66">
                    <w:rPr>
                      <w:rFonts w:asciiTheme="minorHAnsi" w:hAnsiTheme="minorHAnsi"/>
                      <w:color w:val="FF0000"/>
                      <w:sz w:val="22"/>
                      <w:szCs w:val="22"/>
                    </w:rPr>
                    <w:t xml:space="preserve"> products at a time</w:t>
                  </w:r>
                  <w:r w:rsidR="00DB44F6" w:rsidRPr="00016A66">
                    <w:rPr>
                      <w:rFonts w:asciiTheme="minorHAnsi" w:hAnsiTheme="minorHAnsi"/>
                      <w:color w:val="FF0000"/>
                      <w:sz w:val="22"/>
                      <w:szCs w:val="22"/>
                    </w:rPr>
                    <w:t xml:space="preserve"> with images</w:t>
                  </w:r>
                  <w:r w:rsidRPr="00016A66">
                    <w:rPr>
                      <w:rFonts w:asciiTheme="minorHAnsi" w:hAnsiTheme="minorHAnsi"/>
                      <w:color w:val="FF0000"/>
                      <w:sz w:val="22"/>
                      <w:szCs w:val="22"/>
                    </w:rPr>
                    <w:t>.</w:t>
                  </w:r>
                  <w:r w:rsidR="00DB44F6" w:rsidRPr="00016A66">
                    <w:rPr>
                      <w:rFonts w:asciiTheme="minorHAnsi" w:hAnsiTheme="minorHAnsi"/>
                      <w:color w:val="FF0000"/>
                      <w:sz w:val="22"/>
                      <w:szCs w:val="22"/>
                    </w:rPr>
                    <w:t xml:space="preserve"> If </w:t>
                  </w:r>
                  <w:r w:rsidR="0095744F" w:rsidRPr="00016A66">
                    <w:rPr>
                      <w:rFonts w:asciiTheme="minorHAnsi" w:hAnsiTheme="minorHAnsi"/>
                      <w:color w:val="FF0000"/>
                      <w:sz w:val="22"/>
                      <w:szCs w:val="22"/>
                    </w:rPr>
                    <w:t xml:space="preserve">we </w:t>
                  </w:r>
                  <w:r w:rsidR="00DB44F6" w:rsidRPr="00016A66">
                    <w:rPr>
                      <w:rFonts w:asciiTheme="minorHAnsi" w:hAnsiTheme="minorHAnsi"/>
                      <w:color w:val="FF0000"/>
                      <w:sz w:val="22"/>
                      <w:szCs w:val="22"/>
                    </w:rPr>
                    <w:t>try to return more than 8, then they won’t have images in it.</w:t>
                  </w:r>
                  <w:r w:rsidRPr="00016A66">
                    <w:rPr>
                      <w:rFonts w:asciiTheme="minorHAnsi" w:hAnsiTheme="minorHAnsi"/>
                      <w:color w:val="FF0000"/>
                      <w:sz w:val="22"/>
                      <w:szCs w:val="22"/>
                    </w:rPr>
                    <w:t xml:space="preserve"> </w:t>
                  </w:r>
                  <w:r w:rsidR="00A11B05" w:rsidRPr="00016A66">
                    <w:rPr>
                      <w:rFonts w:asciiTheme="minorHAnsi" w:hAnsiTheme="minorHAnsi"/>
                      <w:color w:val="FF0000"/>
                      <w:sz w:val="22"/>
                      <w:szCs w:val="22"/>
                    </w:rPr>
                    <w:t xml:space="preserve"> </w:t>
                  </w:r>
                </w:p>
                <w:p w14:paraId="0068CB91" w14:textId="77777777" w:rsidR="002B534B" w:rsidRPr="00016A66" w:rsidRDefault="002B534B" w:rsidP="00BE5EF9">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This will take comparatively more </w:t>
                  </w:r>
                  <w:r w:rsidR="00BE5EF9" w:rsidRPr="00016A66">
                    <w:rPr>
                      <w:rFonts w:asciiTheme="minorHAnsi" w:hAnsiTheme="minorHAnsi"/>
                      <w:color w:val="FF0000"/>
                      <w:sz w:val="22"/>
                      <w:szCs w:val="22"/>
                    </w:rPr>
                    <w:t>time</w:t>
                  </w:r>
                  <w:r w:rsidRPr="00016A66">
                    <w:rPr>
                      <w:rFonts w:asciiTheme="minorHAnsi" w:hAnsiTheme="minorHAnsi"/>
                      <w:color w:val="FF0000"/>
                      <w:sz w:val="22"/>
                      <w:szCs w:val="22"/>
                    </w:rPr>
                    <w:t xml:space="preserve"> to retrieve all the data in chunks of 8 each by crawling the website.</w:t>
                  </w:r>
                </w:p>
                <w:p w14:paraId="4F563757" w14:textId="77777777" w:rsidR="003F21A5" w:rsidRPr="00016A66" w:rsidRDefault="003F21A5" w:rsidP="00BE5EF9">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Moreover user specific data is being scraped.</w:t>
                  </w:r>
                </w:p>
                <w:p w14:paraId="3995F141" w14:textId="77777777" w:rsidR="000C5426" w:rsidRPr="00016A66" w:rsidRDefault="000C5426" w:rsidP="000C5426">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If </w:t>
                  </w:r>
                  <w:proofErr w:type="spellStart"/>
                  <w:r w:rsidRPr="00016A66">
                    <w:rPr>
                      <w:rFonts w:asciiTheme="minorHAnsi" w:hAnsiTheme="minorHAnsi"/>
                      <w:color w:val="FF0000"/>
                      <w:sz w:val="22"/>
                      <w:szCs w:val="22"/>
                    </w:rPr>
                    <w:t>SnapDeal</w:t>
                  </w:r>
                  <w:proofErr w:type="spellEnd"/>
                  <w:r w:rsidRPr="00016A66">
                    <w:rPr>
                      <w:rFonts w:asciiTheme="minorHAnsi" w:hAnsiTheme="minorHAnsi"/>
                      <w:color w:val="FF0000"/>
                      <w:sz w:val="22"/>
                      <w:szCs w:val="22"/>
                    </w:rPr>
                    <w:t xml:space="preserve"> discovers this they may block </w:t>
                  </w:r>
                  <w:r w:rsidR="001C4054" w:rsidRPr="00016A66">
                    <w:rPr>
                      <w:rFonts w:asciiTheme="minorHAnsi" w:hAnsiTheme="minorHAnsi"/>
                      <w:color w:val="FF0000"/>
                      <w:sz w:val="22"/>
                      <w:szCs w:val="22"/>
                    </w:rPr>
                    <w:t>ou</w:t>
                  </w:r>
                  <w:r w:rsidR="00464A31" w:rsidRPr="00016A66">
                    <w:rPr>
                      <w:rFonts w:asciiTheme="minorHAnsi" w:hAnsiTheme="minorHAnsi"/>
                      <w:color w:val="FF0000"/>
                      <w:sz w:val="22"/>
                      <w:szCs w:val="22"/>
                    </w:rPr>
                    <w:t>r</w:t>
                  </w:r>
                  <w:r w:rsidR="001C4054" w:rsidRPr="00016A66">
                    <w:rPr>
                      <w:rFonts w:asciiTheme="minorHAnsi" w:hAnsiTheme="minorHAnsi"/>
                      <w:color w:val="FF0000"/>
                      <w:sz w:val="22"/>
                      <w:szCs w:val="22"/>
                    </w:rPr>
                    <w:t xml:space="preserve"> </w:t>
                  </w:r>
                  <w:r w:rsidRPr="00016A66">
                    <w:rPr>
                      <w:rFonts w:asciiTheme="minorHAnsi" w:hAnsiTheme="minorHAnsi"/>
                      <w:color w:val="FF0000"/>
                      <w:sz w:val="22"/>
                      <w:szCs w:val="22"/>
                    </w:rPr>
                    <w:t>IPs.</w:t>
                  </w:r>
                </w:p>
                <w:p w14:paraId="48551B03" w14:textId="77777777" w:rsidR="00E55E48" w:rsidRPr="00016A66" w:rsidRDefault="00E55E48" w:rsidP="003224EC">
                  <w:pPr>
                    <w:pStyle w:val="ListParagraph"/>
                    <w:numPr>
                      <w:ilvl w:val="0"/>
                      <w:numId w:val="1"/>
                    </w:numPr>
                    <w:rPr>
                      <w:rFonts w:asciiTheme="minorHAnsi" w:hAnsiTheme="minorHAnsi"/>
                      <w:sz w:val="22"/>
                      <w:szCs w:val="22"/>
                    </w:rPr>
                  </w:pPr>
                  <w:r w:rsidRPr="00016A66">
                    <w:rPr>
                      <w:rFonts w:asciiTheme="minorHAnsi" w:hAnsiTheme="minorHAnsi"/>
                      <w:color w:val="FF0000"/>
                      <w:sz w:val="22"/>
                      <w:szCs w:val="22"/>
                    </w:rPr>
                    <w:t xml:space="preserve">We had to tamper the user agent to get the results using the CURL </w:t>
                  </w:r>
                  <w:r w:rsidRPr="00016A66">
                    <w:rPr>
                      <w:rFonts w:asciiTheme="minorHAnsi" w:hAnsiTheme="minorHAnsi"/>
                      <w:color w:val="FF0000"/>
                      <w:sz w:val="22"/>
                      <w:szCs w:val="22"/>
                    </w:rPr>
                    <w:lastRenderedPageBreak/>
                    <w:t>call – otherwise it returned access denied</w:t>
                  </w:r>
                  <w:r w:rsidR="003224EC" w:rsidRPr="00016A66">
                    <w:rPr>
                      <w:rFonts w:asciiTheme="minorHAnsi" w:hAnsiTheme="minorHAnsi"/>
                      <w:color w:val="FF0000"/>
                      <w:sz w:val="22"/>
                      <w:szCs w:val="22"/>
                    </w:rPr>
                    <w:t>.</w:t>
                  </w:r>
                </w:p>
              </w:tc>
            </w:tr>
            <w:tr w:rsidR="0012659B" w:rsidRPr="00016A66" w14:paraId="7CF656B8" w14:textId="77777777" w:rsidTr="00F33313">
              <w:tc>
                <w:tcPr>
                  <w:tcW w:w="1426" w:type="dxa"/>
                  <w:shd w:val="clear" w:color="auto" w:fill="DBE5F1" w:themeFill="accent1" w:themeFillTint="33"/>
                </w:tcPr>
                <w:p w14:paraId="2C7BB1BB" w14:textId="77777777" w:rsidR="0012659B" w:rsidRPr="00016A66" w:rsidRDefault="0012659B" w:rsidP="00DD3539">
                  <w:pPr>
                    <w:rPr>
                      <w:rFonts w:asciiTheme="minorHAnsi" w:hAnsiTheme="minorHAnsi"/>
                      <w:sz w:val="22"/>
                      <w:szCs w:val="22"/>
                    </w:rPr>
                  </w:pPr>
                  <w:r w:rsidRPr="00016A66">
                    <w:rPr>
                      <w:rFonts w:asciiTheme="minorHAnsi" w:hAnsiTheme="minorHAnsi"/>
                      <w:sz w:val="22"/>
                      <w:szCs w:val="22"/>
                    </w:rPr>
                    <w:lastRenderedPageBreak/>
                    <w:t>Results data format</w:t>
                  </w:r>
                </w:p>
              </w:tc>
              <w:tc>
                <w:tcPr>
                  <w:tcW w:w="2977" w:type="dxa"/>
                </w:tcPr>
                <w:p w14:paraId="205E1852" w14:textId="77777777" w:rsidR="0012659B" w:rsidRPr="00016A66" w:rsidRDefault="0012659B" w:rsidP="00DD3539">
                  <w:pPr>
                    <w:rPr>
                      <w:rFonts w:asciiTheme="minorHAnsi" w:hAnsiTheme="minorHAnsi"/>
                      <w:sz w:val="22"/>
                      <w:szCs w:val="22"/>
                    </w:rPr>
                  </w:pPr>
                  <w:r w:rsidRPr="00016A66">
                    <w:rPr>
                      <w:rFonts w:asciiTheme="minorHAnsi" w:hAnsiTheme="minorHAnsi"/>
                      <w:color w:val="00B050"/>
                      <w:sz w:val="22"/>
                      <w:szCs w:val="22"/>
                    </w:rPr>
                    <w:t>JSON format</w:t>
                  </w:r>
                </w:p>
              </w:tc>
              <w:tc>
                <w:tcPr>
                  <w:tcW w:w="2835" w:type="dxa"/>
                </w:tcPr>
                <w:p w14:paraId="54D7BCE8" w14:textId="77777777" w:rsidR="0012659B" w:rsidRPr="00016A66" w:rsidRDefault="0012659B" w:rsidP="00DD3539">
                  <w:pPr>
                    <w:rPr>
                      <w:rFonts w:asciiTheme="minorHAnsi" w:hAnsiTheme="minorHAnsi"/>
                      <w:sz w:val="22"/>
                      <w:szCs w:val="22"/>
                    </w:rPr>
                  </w:pPr>
                  <w:r w:rsidRPr="00016A66">
                    <w:rPr>
                      <w:rFonts w:asciiTheme="minorHAnsi" w:hAnsiTheme="minorHAnsi"/>
                      <w:color w:val="00B050"/>
                      <w:sz w:val="22"/>
                      <w:szCs w:val="22"/>
                    </w:rPr>
                    <w:t>TSV format</w:t>
                  </w:r>
                </w:p>
              </w:tc>
              <w:tc>
                <w:tcPr>
                  <w:tcW w:w="3169" w:type="dxa"/>
                </w:tcPr>
                <w:p w14:paraId="7376F62E" w14:textId="77777777" w:rsidR="0012659B" w:rsidRPr="00016A66" w:rsidRDefault="0012659B" w:rsidP="00DD3539">
                  <w:pPr>
                    <w:rPr>
                      <w:rFonts w:asciiTheme="minorHAnsi" w:hAnsiTheme="minorHAnsi"/>
                      <w:color w:val="FF0000"/>
                      <w:sz w:val="22"/>
                      <w:szCs w:val="22"/>
                    </w:rPr>
                  </w:pPr>
                  <w:r w:rsidRPr="00016A66">
                    <w:rPr>
                      <w:rFonts w:asciiTheme="minorHAnsi" w:hAnsiTheme="minorHAnsi"/>
                      <w:color w:val="FF0000"/>
                      <w:sz w:val="22"/>
                      <w:szCs w:val="22"/>
                    </w:rPr>
                    <w:t>HTML format</w:t>
                  </w:r>
                  <w:r w:rsidR="00EA3AA1" w:rsidRPr="00016A66">
                    <w:rPr>
                      <w:rFonts w:asciiTheme="minorHAnsi" w:hAnsiTheme="minorHAnsi"/>
                      <w:color w:val="FF0000"/>
                      <w:sz w:val="22"/>
                      <w:szCs w:val="22"/>
                    </w:rPr>
                    <w:t>.</w:t>
                  </w:r>
                </w:p>
                <w:p w14:paraId="35CF441D" w14:textId="77777777" w:rsidR="00EA3AA1" w:rsidRPr="00016A66" w:rsidRDefault="00EA3AA1" w:rsidP="00DD3539">
                  <w:pPr>
                    <w:rPr>
                      <w:rFonts w:asciiTheme="minorHAnsi" w:hAnsiTheme="minorHAnsi"/>
                      <w:color w:val="FF0000"/>
                      <w:sz w:val="22"/>
                      <w:szCs w:val="22"/>
                    </w:rPr>
                  </w:pPr>
                  <w:r w:rsidRPr="00016A66">
                    <w:rPr>
                      <w:rFonts w:asciiTheme="minorHAnsi" w:hAnsiTheme="minorHAnsi"/>
                      <w:color w:val="FF0000"/>
                      <w:sz w:val="22"/>
                      <w:szCs w:val="22"/>
                    </w:rPr>
                    <w:t>DOM Parsing overhead.</w:t>
                  </w:r>
                </w:p>
                <w:p w14:paraId="6B74DAAF" w14:textId="77777777" w:rsidR="00EA3AA1" w:rsidRPr="00016A66" w:rsidRDefault="00EA3AA1" w:rsidP="00DD3539">
                  <w:pPr>
                    <w:rPr>
                      <w:rFonts w:asciiTheme="minorHAnsi" w:hAnsiTheme="minorHAnsi"/>
                      <w:sz w:val="22"/>
                      <w:szCs w:val="22"/>
                    </w:rPr>
                  </w:pPr>
                  <w:r w:rsidRPr="00016A66">
                    <w:rPr>
                      <w:rFonts w:asciiTheme="minorHAnsi" w:hAnsiTheme="minorHAnsi"/>
                      <w:color w:val="FF0000"/>
                      <w:sz w:val="22"/>
                      <w:szCs w:val="22"/>
                    </w:rPr>
                    <w:t>If the HTML structure of the website changes, we’ll need to change our logic.</w:t>
                  </w:r>
                </w:p>
              </w:tc>
            </w:tr>
            <w:tr w:rsidR="00F02FC6" w:rsidRPr="00016A66" w14:paraId="277EB076" w14:textId="77777777" w:rsidTr="00F33313">
              <w:tc>
                <w:tcPr>
                  <w:tcW w:w="1426" w:type="dxa"/>
                  <w:shd w:val="clear" w:color="auto" w:fill="DBE5F1" w:themeFill="accent1" w:themeFillTint="33"/>
                </w:tcPr>
                <w:p w14:paraId="1169C775" w14:textId="77777777" w:rsidR="00F02FC6" w:rsidRPr="00016A66" w:rsidRDefault="00A11B05" w:rsidP="00E00835">
                  <w:pPr>
                    <w:rPr>
                      <w:rFonts w:asciiTheme="minorHAnsi" w:hAnsiTheme="minorHAnsi"/>
                      <w:sz w:val="22"/>
                      <w:szCs w:val="22"/>
                    </w:rPr>
                  </w:pPr>
                  <w:r w:rsidRPr="00016A66">
                    <w:rPr>
                      <w:rFonts w:asciiTheme="minorHAnsi" w:hAnsiTheme="minorHAnsi"/>
                      <w:sz w:val="22"/>
                      <w:szCs w:val="22"/>
                    </w:rPr>
                    <w:t>Quality</w:t>
                  </w:r>
                  <w:r w:rsidR="0012659B" w:rsidRPr="00016A66">
                    <w:rPr>
                      <w:rFonts w:asciiTheme="minorHAnsi" w:hAnsiTheme="minorHAnsi"/>
                      <w:sz w:val="22"/>
                      <w:szCs w:val="22"/>
                    </w:rPr>
                    <w:t xml:space="preserve"> of results</w:t>
                  </w:r>
                </w:p>
              </w:tc>
              <w:tc>
                <w:tcPr>
                  <w:tcW w:w="2977" w:type="dxa"/>
                </w:tcPr>
                <w:p w14:paraId="22159BA9" w14:textId="77777777" w:rsidR="00F02FC6" w:rsidRPr="00016A66" w:rsidRDefault="00E00835" w:rsidP="00B9309D">
                  <w:pPr>
                    <w:rPr>
                      <w:rFonts w:asciiTheme="minorHAnsi" w:hAnsiTheme="minorHAnsi"/>
                      <w:sz w:val="22"/>
                      <w:szCs w:val="22"/>
                    </w:rPr>
                  </w:pPr>
                  <w:r w:rsidRPr="00016A66">
                    <w:rPr>
                      <w:rFonts w:asciiTheme="minorHAnsi" w:hAnsiTheme="minorHAnsi"/>
                      <w:color w:val="00B050"/>
                      <w:sz w:val="22"/>
                      <w:szCs w:val="22"/>
                    </w:rPr>
                    <w:t xml:space="preserve">All products within a category returned </w:t>
                  </w:r>
                  <w:r w:rsidR="00272494" w:rsidRPr="00016A66">
                    <w:rPr>
                      <w:rFonts w:asciiTheme="minorHAnsi" w:hAnsiTheme="minorHAnsi"/>
                      <w:color w:val="00B050"/>
                      <w:sz w:val="22"/>
                      <w:szCs w:val="22"/>
                    </w:rPr>
                    <w:t xml:space="preserve">and we can search for the requested search criteria of </w:t>
                  </w:r>
                  <w:r w:rsidR="00B9309D" w:rsidRPr="00016A66">
                    <w:rPr>
                      <w:rFonts w:asciiTheme="minorHAnsi" w:hAnsiTheme="minorHAnsi"/>
                      <w:color w:val="00B050"/>
                      <w:sz w:val="22"/>
                      <w:szCs w:val="22"/>
                    </w:rPr>
                    <w:t>all</w:t>
                  </w:r>
                  <w:r w:rsidR="00272494" w:rsidRPr="00016A66">
                    <w:rPr>
                      <w:rFonts w:asciiTheme="minorHAnsi" w:hAnsiTheme="minorHAnsi"/>
                      <w:color w:val="00B050"/>
                      <w:sz w:val="22"/>
                      <w:szCs w:val="22"/>
                    </w:rPr>
                    <w:t xml:space="preserve"> user</w:t>
                  </w:r>
                  <w:r w:rsidR="00B9309D" w:rsidRPr="00016A66">
                    <w:rPr>
                      <w:rFonts w:asciiTheme="minorHAnsi" w:hAnsiTheme="minorHAnsi"/>
                      <w:color w:val="00B050"/>
                      <w:sz w:val="22"/>
                      <w:szCs w:val="22"/>
                    </w:rPr>
                    <w:t>s</w:t>
                  </w:r>
                  <w:r w:rsidR="00272494" w:rsidRPr="00016A66">
                    <w:rPr>
                      <w:rFonts w:asciiTheme="minorHAnsi" w:hAnsiTheme="minorHAnsi"/>
                      <w:color w:val="00B050"/>
                      <w:sz w:val="22"/>
                      <w:szCs w:val="22"/>
                    </w:rPr>
                    <w:t xml:space="preserve"> </w:t>
                  </w:r>
                  <w:r w:rsidRPr="00016A66">
                    <w:rPr>
                      <w:rFonts w:asciiTheme="minorHAnsi" w:hAnsiTheme="minorHAnsi"/>
                      <w:sz w:val="22"/>
                      <w:szCs w:val="22"/>
                    </w:rPr>
                    <w:t xml:space="preserve">– </w:t>
                  </w:r>
                  <w:r w:rsidR="00B43D64" w:rsidRPr="00016A66">
                    <w:rPr>
                      <w:rFonts w:asciiTheme="minorHAnsi" w:hAnsiTheme="minorHAnsi"/>
                      <w:color w:val="FF0000"/>
                      <w:sz w:val="22"/>
                      <w:szCs w:val="22"/>
                    </w:rPr>
                    <w:t xml:space="preserve">But </w:t>
                  </w:r>
                  <w:r w:rsidRPr="00016A66">
                    <w:rPr>
                      <w:rFonts w:asciiTheme="minorHAnsi" w:hAnsiTheme="minorHAnsi"/>
                      <w:color w:val="FF0000"/>
                      <w:sz w:val="22"/>
                      <w:szCs w:val="22"/>
                    </w:rPr>
                    <w:t>we cannot identify the popularity of the data.</w:t>
                  </w:r>
                </w:p>
              </w:tc>
              <w:tc>
                <w:tcPr>
                  <w:tcW w:w="2835" w:type="dxa"/>
                </w:tcPr>
                <w:p w14:paraId="3201792A" w14:textId="77777777" w:rsidR="00F02FC6" w:rsidRPr="00016A66" w:rsidRDefault="00E37117" w:rsidP="00806B9D">
                  <w:pPr>
                    <w:rPr>
                      <w:rFonts w:asciiTheme="minorHAnsi" w:hAnsiTheme="minorHAnsi"/>
                      <w:sz w:val="22"/>
                      <w:szCs w:val="22"/>
                    </w:rPr>
                  </w:pPr>
                  <w:r w:rsidRPr="00016A66">
                    <w:rPr>
                      <w:rFonts w:asciiTheme="minorHAnsi" w:hAnsiTheme="minorHAnsi"/>
                      <w:color w:val="00B050"/>
                      <w:sz w:val="22"/>
                      <w:szCs w:val="22"/>
                    </w:rPr>
                    <w:t>Only top selling products are returned.</w:t>
                  </w:r>
                </w:p>
              </w:tc>
              <w:tc>
                <w:tcPr>
                  <w:tcW w:w="3169" w:type="dxa"/>
                </w:tcPr>
                <w:p w14:paraId="7D9200C5" w14:textId="77777777" w:rsidR="00716A97" w:rsidRPr="00016A66" w:rsidRDefault="000015FB" w:rsidP="00716A97">
                  <w:pPr>
                    <w:rPr>
                      <w:rFonts w:asciiTheme="minorHAnsi" w:hAnsiTheme="minorHAnsi"/>
                      <w:color w:val="00B050"/>
                      <w:sz w:val="22"/>
                      <w:szCs w:val="22"/>
                    </w:rPr>
                  </w:pPr>
                  <w:r w:rsidRPr="00016A66">
                    <w:rPr>
                      <w:rFonts w:asciiTheme="minorHAnsi" w:hAnsiTheme="minorHAnsi"/>
                      <w:color w:val="00B050"/>
                      <w:sz w:val="22"/>
                      <w:szCs w:val="22"/>
                    </w:rPr>
                    <w:t>Re</w:t>
                  </w:r>
                  <w:r w:rsidR="00A40BE7" w:rsidRPr="00016A66">
                    <w:rPr>
                      <w:rFonts w:asciiTheme="minorHAnsi" w:hAnsiTheme="minorHAnsi"/>
                      <w:color w:val="00B050"/>
                      <w:sz w:val="22"/>
                      <w:szCs w:val="22"/>
                    </w:rPr>
                    <w:t xml:space="preserve">sults are sorted by popularity. </w:t>
                  </w:r>
                </w:p>
                <w:p w14:paraId="65346E77" w14:textId="77777777" w:rsidR="00F02FC6" w:rsidRPr="00016A66" w:rsidRDefault="00F02FC6" w:rsidP="00806B9D">
                  <w:pPr>
                    <w:rPr>
                      <w:rFonts w:asciiTheme="minorHAnsi" w:hAnsiTheme="minorHAnsi"/>
                      <w:sz w:val="22"/>
                      <w:szCs w:val="22"/>
                    </w:rPr>
                  </w:pPr>
                </w:p>
              </w:tc>
            </w:tr>
            <w:tr w:rsidR="00F02FC6" w:rsidRPr="00016A66" w14:paraId="2892F232" w14:textId="77777777" w:rsidTr="00F33313">
              <w:tc>
                <w:tcPr>
                  <w:tcW w:w="1426" w:type="dxa"/>
                  <w:shd w:val="clear" w:color="auto" w:fill="DBE5F1" w:themeFill="accent1" w:themeFillTint="33"/>
                </w:tcPr>
                <w:p w14:paraId="4244618E" w14:textId="77777777" w:rsidR="00F02FC6" w:rsidRPr="00016A66" w:rsidRDefault="00272494" w:rsidP="00272494">
                  <w:pPr>
                    <w:rPr>
                      <w:rFonts w:asciiTheme="minorHAnsi" w:hAnsiTheme="minorHAnsi"/>
                      <w:sz w:val="22"/>
                      <w:szCs w:val="22"/>
                    </w:rPr>
                  </w:pPr>
                  <w:r w:rsidRPr="00016A66">
                    <w:rPr>
                      <w:rFonts w:asciiTheme="minorHAnsi" w:hAnsiTheme="minorHAnsi"/>
                      <w:sz w:val="22"/>
                      <w:szCs w:val="22"/>
                    </w:rPr>
                    <w:t>Effectiveness in meeting the users’ search criteria</w:t>
                  </w:r>
                </w:p>
              </w:tc>
              <w:tc>
                <w:tcPr>
                  <w:tcW w:w="2977" w:type="dxa"/>
                </w:tcPr>
                <w:p w14:paraId="545F5163" w14:textId="77777777" w:rsidR="00F02FC6" w:rsidRPr="00016A66" w:rsidRDefault="004741B7" w:rsidP="00D51731">
                  <w:pPr>
                    <w:rPr>
                      <w:rFonts w:asciiTheme="minorHAnsi" w:hAnsiTheme="minorHAnsi"/>
                      <w:sz w:val="22"/>
                      <w:szCs w:val="22"/>
                    </w:rPr>
                  </w:pPr>
                  <w:r w:rsidRPr="00016A66">
                    <w:rPr>
                      <w:rFonts w:asciiTheme="minorHAnsi" w:hAnsiTheme="minorHAnsi"/>
                      <w:color w:val="00B050"/>
                      <w:sz w:val="22"/>
                      <w:szCs w:val="22"/>
                    </w:rPr>
                    <w:t>Very good because we get all data</w:t>
                  </w:r>
                  <w:r w:rsidR="00D51731" w:rsidRPr="00016A66">
                    <w:rPr>
                      <w:rFonts w:asciiTheme="minorHAnsi" w:hAnsiTheme="minorHAnsi"/>
                      <w:color w:val="00B050"/>
                      <w:sz w:val="22"/>
                      <w:szCs w:val="22"/>
                    </w:rPr>
                    <w:t>.</w:t>
                  </w:r>
                </w:p>
              </w:tc>
              <w:tc>
                <w:tcPr>
                  <w:tcW w:w="2835" w:type="dxa"/>
                </w:tcPr>
                <w:p w14:paraId="67C223C5" w14:textId="77777777" w:rsidR="00F02FC6" w:rsidRPr="00016A66" w:rsidRDefault="00664F9A" w:rsidP="00664F9A">
                  <w:pPr>
                    <w:rPr>
                      <w:rFonts w:asciiTheme="minorHAnsi" w:hAnsiTheme="minorHAnsi"/>
                      <w:color w:val="E36C0A" w:themeColor="accent6" w:themeShade="BF"/>
                      <w:sz w:val="22"/>
                      <w:szCs w:val="22"/>
                    </w:rPr>
                  </w:pPr>
                  <w:r w:rsidRPr="00016A66">
                    <w:rPr>
                      <w:rFonts w:asciiTheme="minorHAnsi" w:hAnsiTheme="minorHAnsi"/>
                      <w:color w:val="E36C0A" w:themeColor="accent6" w:themeShade="BF"/>
                      <w:sz w:val="22"/>
                      <w:szCs w:val="22"/>
                    </w:rPr>
                    <w:t xml:space="preserve">Can be rare case that a user searches for something that is not returned as a part of top selling items in </w:t>
                  </w:r>
                  <w:proofErr w:type="spellStart"/>
                  <w:r w:rsidRPr="00016A66">
                    <w:rPr>
                      <w:rFonts w:asciiTheme="minorHAnsi" w:hAnsiTheme="minorHAnsi"/>
                      <w:color w:val="E36C0A" w:themeColor="accent6" w:themeShade="BF"/>
                      <w:sz w:val="22"/>
                      <w:szCs w:val="22"/>
                    </w:rPr>
                    <w:t>SnapDeal</w:t>
                  </w:r>
                  <w:proofErr w:type="spellEnd"/>
                  <w:r w:rsidRPr="00016A66">
                    <w:rPr>
                      <w:rFonts w:asciiTheme="minorHAnsi" w:hAnsiTheme="minorHAnsi"/>
                      <w:color w:val="E36C0A" w:themeColor="accent6" w:themeShade="BF"/>
                      <w:sz w:val="22"/>
                      <w:szCs w:val="22"/>
                    </w:rPr>
                    <w:t>.</w:t>
                  </w:r>
                </w:p>
                <w:p w14:paraId="1DE3307C" w14:textId="77777777" w:rsidR="00443344" w:rsidRPr="00016A66" w:rsidRDefault="00443344" w:rsidP="00664F9A">
                  <w:pPr>
                    <w:rPr>
                      <w:rFonts w:asciiTheme="minorHAnsi" w:hAnsiTheme="minorHAnsi"/>
                      <w:color w:val="E36C0A" w:themeColor="accent6" w:themeShade="BF"/>
                      <w:sz w:val="22"/>
                      <w:szCs w:val="22"/>
                    </w:rPr>
                  </w:pPr>
                </w:p>
                <w:p w14:paraId="2FC7B873" w14:textId="77777777" w:rsidR="00443344" w:rsidRPr="00016A66" w:rsidRDefault="00443344" w:rsidP="00443344">
                  <w:pPr>
                    <w:rPr>
                      <w:rFonts w:asciiTheme="minorHAnsi" w:hAnsiTheme="minorHAnsi"/>
                      <w:color w:val="AC8300"/>
                      <w:sz w:val="22"/>
                      <w:szCs w:val="22"/>
                    </w:rPr>
                  </w:pPr>
                  <w:r w:rsidRPr="00016A66">
                    <w:rPr>
                      <w:rFonts w:asciiTheme="minorHAnsi" w:hAnsiTheme="minorHAnsi"/>
                      <w:color w:val="E36C0A" w:themeColor="accent6" w:themeShade="BF"/>
                      <w:sz w:val="22"/>
                      <w:szCs w:val="22"/>
                    </w:rPr>
                    <w:t>But this user search request can still be fulfilled using the other ecommerce vendors – Amazon and FlipKart.</w:t>
                  </w:r>
                </w:p>
              </w:tc>
              <w:tc>
                <w:tcPr>
                  <w:tcW w:w="3169" w:type="dxa"/>
                </w:tcPr>
                <w:p w14:paraId="1BFBDE7C" w14:textId="77777777" w:rsidR="00F02FC6" w:rsidRPr="00016A66" w:rsidRDefault="002B534B" w:rsidP="002B534B">
                  <w:pPr>
                    <w:rPr>
                      <w:rFonts w:asciiTheme="minorHAnsi" w:hAnsiTheme="minorHAnsi"/>
                      <w:sz w:val="22"/>
                      <w:szCs w:val="22"/>
                    </w:rPr>
                  </w:pPr>
                  <w:r w:rsidRPr="00016A66">
                    <w:rPr>
                      <w:rFonts w:asciiTheme="minorHAnsi" w:hAnsiTheme="minorHAnsi"/>
                      <w:color w:val="00B050"/>
                      <w:sz w:val="22"/>
                      <w:szCs w:val="22"/>
                    </w:rPr>
                    <w:t xml:space="preserve">Very good because that’s what the user gets on the website too. </w:t>
                  </w:r>
                </w:p>
              </w:tc>
            </w:tr>
            <w:tr w:rsidR="00D543F1" w:rsidRPr="00016A66" w14:paraId="1C9931A2" w14:textId="77777777" w:rsidTr="00F33313">
              <w:tc>
                <w:tcPr>
                  <w:tcW w:w="1426" w:type="dxa"/>
                  <w:shd w:val="clear" w:color="auto" w:fill="DBE5F1" w:themeFill="accent1" w:themeFillTint="33"/>
                </w:tcPr>
                <w:p w14:paraId="28623604" w14:textId="77777777" w:rsidR="00D543F1" w:rsidRPr="00016A66" w:rsidRDefault="00D543F1" w:rsidP="00CF2C5B">
                  <w:pPr>
                    <w:rPr>
                      <w:rFonts w:asciiTheme="minorHAnsi" w:hAnsiTheme="minorHAnsi"/>
                      <w:sz w:val="22"/>
                      <w:szCs w:val="22"/>
                    </w:rPr>
                  </w:pPr>
                  <w:r w:rsidRPr="00016A66">
                    <w:rPr>
                      <w:rFonts w:asciiTheme="minorHAnsi" w:hAnsiTheme="minorHAnsi"/>
                      <w:sz w:val="22"/>
                      <w:szCs w:val="22"/>
                    </w:rPr>
                    <w:t xml:space="preserve">Development </w:t>
                  </w:r>
                  <w:r w:rsidR="007F59F0" w:rsidRPr="00016A66">
                    <w:rPr>
                      <w:rFonts w:asciiTheme="minorHAnsi" w:hAnsiTheme="minorHAnsi"/>
                      <w:sz w:val="22"/>
                      <w:szCs w:val="22"/>
                    </w:rPr>
                    <w:t>complexity</w:t>
                  </w:r>
                  <w:r w:rsidR="00CF2C5B" w:rsidRPr="00016A66">
                    <w:rPr>
                      <w:rFonts w:asciiTheme="minorHAnsi" w:hAnsiTheme="minorHAnsi"/>
                      <w:sz w:val="22"/>
                      <w:szCs w:val="22"/>
                    </w:rPr>
                    <w:t xml:space="preserve"> (more complex – more time required for dev &amp; testing)</w:t>
                  </w:r>
                </w:p>
              </w:tc>
              <w:tc>
                <w:tcPr>
                  <w:tcW w:w="2977" w:type="dxa"/>
                </w:tcPr>
                <w:p w14:paraId="5ABF06BA" w14:textId="77777777" w:rsidR="00D543F1" w:rsidRPr="00016A66" w:rsidRDefault="007F59F0" w:rsidP="007F59F0">
                  <w:pPr>
                    <w:rPr>
                      <w:rFonts w:asciiTheme="minorHAnsi" w:hAnsiTheme="minorHAnsi"/>
                      <w:color w:val="E36C0A" w:themeColor="accent6" w:themeShade="BF"/>
                      <w:sz w:val="22"/>
                      <w:szCs w:val="22"/>
                    </w:rPr>
                  </w:pPr>
                  <w:r w:rsidRPr="00016A66">
                    <w:rPr>
                      <w:rFonts w:asciiTheme="minorHAnsi" w:hAnsiTheme="minorHAnsi"/>
                      <w:color w:val="E36C0A" w:themeColor="accent6" w:themeShade="BF"/>
                      <w:sz w:val="22"/>
                      <w:szCs w:val="22"/>
                    </w:rPr>
                    <w:t xml:space="preserve">We need to retrieve data in </w:t>
                  </w:r>
                  <w:r w:rsidR="00B20E1A" w:rsidRPr="00016A66">
                    <w:rPr>
                      <w:rFonts w:asciiTheme="minorHAnsi" w:hAnsiTheme="minorHAnsi"/>
                      <w:color w:val="E36C0A" w:themeColor="accent6" w:themeShade="BF"/>
                      <w:sz w:val="22"/>
                      <w:szCs w:val="22"/>
                    </w:rPr>
                    <w:t>chunks</w:t>
                  </w:r>
                  <w:r w:rsidRPr="00016A66">
                    <w:rPr>
                      <w:rFonts w:asciiTheme="minorHAnsi" w:hAnsiTheme="minorHAnsi"/>
                      <w:color w:val="E36C0A" w:themeColor="accent6" w:themeShade="BF"/>
                      <w:sz w:val="22"/>
                      <w:szCs w:val="22"/>
                    </w:rPr>
                    <w:t xml:space="preserve"> of 500. If the script breaks, we need to build the resume functionality.</w:t>
                  </w:r>
                </w:p>
                <w:p w14:paraId="6D71EE27" w14:textId="77777777" w:rsidR="007F59F0" w:rsidRPr="00016A66" w:rsidRDefault="007F59F0" w:rsidP="007F59F0">
                  <w:pPr>
                    <w:rPr>
                      <w:rFonts w:asciiTheme="minorHAnsi" w:hAnsiTheme="minorHAnsi"/>
                      <w:color w:val="00B050"/>
                      <w:sz w:val="22"/>
                      <w:szCs w:val="22"/>
                    </w:rPr>
                  </w:pPr>
                  <w:r w:rsidRPr="00016A66">
                    <w:rPr>
                      <w:rFonts w:asciiTheme="minorHAnsi" w:hAnsiTheme="minorHAnsi"/>
                      <w:color w:val="E36C0A" w:themeColor="accent6" w:themeShade="BF"/>
                      <w:sz w:val="22"/>
                      <w:szCs w:val="22"/>
                    </w:rPr>
                    <w:t>Medium level complexity.</w:t>
                  </w:r>
                </w:p>
              </w:tc>
              <w:tc>
                <w:tcPr>
                  <w:tcW w:w="2835" w:type="dxa"/>
                </w:tcPr>
                <w:p w14:paraId="46CA2D2D" w14:textId="77777777" w:rsidR="00D543F1" w:rsidRPr="00016A66" w:rsidRDefault="007F59F0" w:rsidP="007F59F0">
                  <w:pPr>
                    <w:rPr>
                      <w:rFonts w:asciiTheme="minorHAnsi" w:hAnsiTheme="minorHAnsi"/>
                      <w:color w:val="E36C0A" w:themeColor="accent6" w:themeShade="BF"/>
                      <w:sz w:val="22"/>
                      <w:szCs w:val="22"/>
                    </w:rPr>
                  </w:pPr>
                  <w:r w:rsidRPr="00016A66">
                    <w:rPr>
                      <w:rFonts w:asciiTheme="minorHAnsi" w:hAnsiTheme="minorHAnsi"/>
                      <w:color w:val="00B050"/>
                      <w:sz w:val="22"/>
                      <w:szCs w:val="22"/>
                    </w:rPr>
                    <w:t xml:space="preserve">Fairly quick implementation with the </w:t>
                  </w:r>
                  <w:proofErr w:type="spellStart"/>
                  <w:r w:rsidRPr="00016A66">
                    <w:rPr>
                      <w:rFonts w:asciiTheme="minorHAnsi" w:hAnsiTheme="minorHAnsi"/>
                      <w:color w:val="00B050"/>
                      <w:sz w:val="22"/>
                      <w:szCs w:val="22"/>
                    </w:rPr>
                    <w:t>mongoimport</w:t>
                  </w:r>
                  <w:proofErr w:type="spellEnd"/>
                  <w:r w:rsidRPr="00016A66">
                    <w:rPr>
                      <w:rFonts w:asciiTheme="minorHAnsi" w:hAnsiTheme="minorHAnsi"/>
                      <w:color w:val="00B050"/>
                      <w:sz w:val="22"/>
                      <w:szCs w:val="22"/>
                    </w:rPr>
                    <w:t xml:space="preserve"> command.</w:t>
                  </w:r>
                </w:p>
              </w:tc>
              <w:tc>
                <w:tcPr>
                  <w:tcW w:w="3169" w:type="dxa"/>
                </w:tcPr>
                <w:p w14:paraId="5533FD79" w14:textId="77777777" w:rsidR="00B20E1A" w:rsidRPr="00016A66" w:rsidRDefault="00B20E1A" w:rsidP="00B20E1A">
                  <w:pPr>
                    <w:rPr>
                      <w:rFonts w:asciiTheme="minorHAnsi" w:hAnsiTheme="minorHAnsi"/>
                      <w:color w:val="E36C0A" w:themeColor="accent6" w:themeShade="BF"/>
                      <w:sz w:val="22"/>
                      <w:szCs w:val="22"/>
                    </w:rPr>
                  </w:pPr>
                  <w:r w:rsidRPr="00016A66">
                    <w:rPr>
                      <w:rFonts w:asciiTheme="minorHAnsi" w:hAnsiTheme="minorHAnsi"/>
                      <w:color w:val="E36C0A" w:themeColor="accent6" w:themeShade="BF"/>
                      <w:sz w:val="22"/>
                      <w:szCs w:val="22"/>
                    </w:rPr>
                    <w:t>We need to retrieve data in chunks of 8. If the script breaks, we need to build the resume functionality.</w:t>
                  </w:r>
                  <w:r w:rsidR="00432B8F" w:rsidRPr="00016A66">
                    <w:rPr>
                      <w:rFonts w:asciiTheme="minorHAnsi" w:hAnsiTheme="minorHAnsi"/>
                      <w:color w:val="E36C0A" w:themeColor="accent6" w:themeShade="BF"/>
                      <w:sz w:val="22"/>
                      <w:szCs w:val="22"/>
                    </w:rPr>
                    <w:t xml:space="preserve"> We also need to build the DOM parser.</w:t>
                  </w:r>
                </w:p>
                <w:p w14:paraId="468FFAE6" w14:textId="77777777" w:rsidR="00D543F1" w:rsidRPr="00016A66" w:rsidRDefault="00B20E1A" w:rsidP="00B20E1A">
                  <w:pPr>
                    <w:rPr>
                      <w:rFonts w:asciiTheme="minorHAnsi" w:hAnsiTheme="minorHAnsi"/>
                      <w:color w:val="00B050"/>
                      <w:sz w:val="22"/>
                      <w:szCs w:val="22"/>
                    </w:rPr>
                  </w:pPr>
                  <w:r w:rsidRPr="00016A66">
                    <w:rPr>
                      <w:rFonts w:asciiTheme="minorHAnsi" w:hAnsiTheme="minorHAnsi"/>
                      <w:color w:val="E36C0A" w:themeColor="accent6" w:themeShade="BF"/>
                      <w:sz w:val="22"/>
                      <w:szCs w:val="22"/>
                    </w:rPr>
                    <w:t>Medium level complexity.</w:t>
                  </w:r>
                </w:p>
              </w:tc>
            </w:tr>
          </w:tbl>
          <w:p w14:paraId="3C11D2CB" w14:textId="77777777" w:rsidR="008D3ABE" w:rsidRPr="00016A66" w:rsidRDefault="008D3ABE" w:rsidP="00806B9D">
            <w:pPr>
              <w:rPr>
                <w:rFonts w:asciiTheme="minorHAnsi" w:hAnsiTheme="minorHAnsi"/>
                <w:sz w:val="22"/>
                <w:szCs w:val="22"/>
              </w:rPr>
            </w:pPr>
          </w:p>
          <w:p w14:paraId="12D07F67" w14:textId="77777777" w:rsidR="008D3ABE" w:rsidRPr="00016A66" w:rsidRDefault="00EE3A38" w:rsidP="00A670A4">
            <w:pPr>
              <w:rPr>
                <w:rFonts w:asciiTheme="minorHAnsi" w:hAnsiTheme="minorHAnsi"/>
                <w:sz w:val="22"/>
                <w:szCs w:val="22"/>
              </w:rPr>
            </w:pPr>
            <w:r w:rsidRPr="00016A66">
              <w:rPr>
                <w:rFonts w:asciiTheme="minorHAnsi" w:hAnsiTheme="minorHAnsi"/>
                <w:sz w:val="22"/>
                <w:szCs w:val="22"/>
              </w:rPr>
              <w:lastRenderedPageBreak/>
              <w:t xml:space="preserve">Conclusion: Based </w:t>
            </w:r>
            <w:r w:rsidR="007F0A98" w:rsidRPr="00016A66">
              <w:rPr>
                <w:rFonts w:asciiTheme="minorHAnsi" w:hAnsiTheme="minorHAnsi"/>
                <w:sz w:val="22"/>
                <w:szCs w:val="22"/>
              </w:rPr>
              <w:t xml:space="preserve">on the above evaluation, we rank FTP </w:t>
            </w:r>
            <w:r w:rsidR="00A670A4" w:rsidRPr="00016A66">
              <w:rPr>
                <w:rFonts w:asciiTheme="minorHAnsi" w:hAnsiTheme="minorHAnsi"/>
                <w:sz w:val="22"/>
                <w:szCs w:val="22"/>
              </w:rPr>
              <w:t xml:space="preserve">CSV </w:t>
            </w:r>
            <w:r w:rsidR="007F0A98" w:rsidRPr="00016A66">
              <w:rPr>
                <w:rFonts w:asciiTheme="minorHAnsi" w:hAnsiTheme="minorHAnsi"/>
                <w:sz w:val="22"/>
                <w:szCs w:val="22"/>
              </w:rPr>
              <w:t xml:space="preserve">download </w:t>
            </w:r>
            <w:r w:rsidR="00A670A4" w:rsidRPr="00016A66">
              <w:rPr>
                <w:rFonts w:asciiTheme="minorHAnsi" w:hAnsiTheme="minorHAnsi"/>
                <w:sz w:val="22"/>
                <w:szCs w:val="22"/>
              </w:rPr>
              <w:t>as the highest and recommend implementation of the same.</w:t>
            </w:r>
          </w:p>
        </w:tc>
      </w:tr>
      <w:tr w:rsidR="00E50699" w:rsidRPr="00016A66" w14:paraId="1C692A75" w14:textId="77777777" w:rsidTr="00E50699">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17AF44" w14:textId="77777777" w:rsidR="00E50699" w:rsidRPr="00016A66" w:rsidRDefault="00E50699" w:rsidP="00DD3539">
            <w:pPr>
              <w:rPr>
                <w:rFonts w:asciiTheme="minorHAnsi" w:hAnsiTheme="minorHAnsi"/>
                <w:sz w:val="22"/>
                <w:szCs w:val="22"/>
              </w:rPr>
            </w:pPr>
            <w:r w:rsidRPr="00016A66">
              <w:rPr>
                <w:rFonts w:asciiTheme="minorHAnsi" w:hAnsiTheme="minorHAnsi"/>
                <w:sz w:val="22"/>
                <w:szCs w:val="22"/>
              </w:rPr>
              <w:lastRenderedPageBreak/>
              <w:t>Schedule</w:t>
            </w:r>
          </w:p>
        </w:tc>
        <w:tc>
          <w:tcPr>
            <w:tcW w:w="10638" w:type="dxa"/>
            <w:tcBorders>
              <w:top w:val="single" w:sz="4" w:space="0" w:color="auto"/>
              <w:left w:val="single" w:sz="4" w:space="0" w:color="auto"/>
              <w:bottom w:val="single" w:sz="4" w:space="0" w:color="auto"/>
              <w:right w:val="single" w:sz="4" w:space="0" w:color="auto"/>
            </w:tcBorders>
          </w:tcPr>
          <w:p w14:paraId="3CAB8DBC" w14:textId="77777777" w:rsidR="00E50699" w:rsidRPr="00016A66" w:rsidRDefault="00EA4F2B" w:rsidP="00610DD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w:t>
            </w:r>
            <w:proofErr w:type="spellStart"/>
            <w:r w:rsidRPr="00016A66">
              <w:rPr>
                <w:rFonts w:asciiTheme="minorHAnsi" w:hAnsiTheme="minorHAnsi"/>
                <w:sz w:val="22"/>
                <w:szCs w:val="22"/>
              </w:rPr>
              <w:t>sna</w:t>
            </w:r>
            <w:r w:rsidR="00A05420" w:rsidRPr="00016A66">
              <w:rPr>
                <w:rFonts w:asciiTheme="minorHAnsi" w:hAnsiTheme="minorHAnsi"/>
                <w:sz w:val="22"/>
                <w:szCs w:val="22"/>
              </w:rPr>
              <w:t>p</w:t>
            </w:r>
            <w:r w:rsidRPr="00016A66">
              <w:rPr>
                <w:rFonts w:asciiTheme="minorHAnsi" w:hAnsiTheme="minorHAnsi"/>
                <w:sz w:val="22"/>
                <w:szCs w:val="22"/>
              </w:rPr>
              <w:t>deal</w:t>
            </w:r>
            <w:proofErr w:type="spellEnd"/>
            <w:r w:rsidRPr="00016A66">
              <w:rPr>
                <w:rFonts w:asciiTheme="minorHAnsi" w:hAnsiTheme="minorHAnsi"/>
                <w:sz w:val="22"/>
                <w:szCs w:val="22"/>
              </w:rPr>
              <w:t xml:space="preserve"> data </w:t>
            </w:r>
            <w:r w:rsidR="00E50699" w:rsidRPr="00016A66">
              <w:rPr>
                <w:rFonts w:asciiTheme="minorHAnsi" w:hAnsiTheme="minorHAnsi"/>
                <w:sz w:val="22"/>
                <w:szCs w:val="22"/>
              </w:rPr>
              <w:t xml:space="preserve">table will be truncated and the data will be re-inserted into </w:t>
            </w:r>
            <w:r w:rsidR="00093050" w:rsidRPr="00016A66">
              <w:rPr>
                <w:rFonts w:asciiTheme="minorHAnsi" w:hAnsiTheme="minorHAnsi"/>
                <w:sz w:val="22"/>
                <w:szCs w:val="22"/>
              </w:rPr>
              <w:t>them</w:t>
            </w:r>
            <w:r w:rsidR="00E50699" w:rsidRPr="00016A66">
              <w:rPr>
                <w:rFonts w:asciiTheme="minorHAnsi" w:hAnsiTheme="minorHAnsi"/>
                <w:sz w:val="22"/>
                <w:szCs w:val="22"/>
              </w:rPr>
              <w:t xml:space="preserve"> whenever the script is run</w:t>
            </w:r>
            <w:r w:rsidR="00610DD9" w:rsidRPr="00016A66">
              <w:rPr>
                <w:rFonts w:asciiTheme="minorHAnsi" w:hAnsiTheme="minorHAnsi"/>
                <w:sz w:val="22"/>
                <w:szCs w:val="22"/>
              </w:rPr>
              <w:t>.</w:t>
            </w:r>
          </w:p>
        </w:tc>
      </w:tr>
    </w:tbl>
    <w:p w14:paraId="098E9716" w14:textId="77777777" w:rsidR="006353F3" w:rsidRPr="00016A66" w:rsidRDefault="006353F3" w:rsidP="006353F3"/>
    <w:p w14:paraId="3E46CC88" w14:textId="77777777" w:rsidR="00145AAD" w:rsidRPr="00016A66" w:rsidRDefault="00145AAD" w:rsidP="009C5447">
      <w:pPr>
        <w:pStyle w:val="Heading2"/>
        <w:ind w:left="810" w:hanging="450"/>
      </w:pPr>
      <w:bookmarkStart w:id="28" w:name="_Toc444696329"/>
      <w:r w:rsidRPr="00016A66">
        <w:t xml:space="preserve">Search Engine for </w:t>
      </w:r>
      <w:proofErr w:type="spellStart"/>
      <w:r w:rsidRPr="00016A66">
        <w:t>SnapDeal</w:t>
      </w:r>
      <w:bookmarkEnd w:id="28"/>
      <w:proofErr w:type="spellEnd"/>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644E80" w:rsidRPr="00016A66" w14:paraId="7D4D74DD" w14:textId="77777777" w:rsidTr="00484DC5">
        <w:tc>
          <w:tcPr>
            <w:tcW w:w="1579" w:type="dxa"/>
            <w:shd w:val="clear" w:color="auto" w:fill="F2F2F2" w:themeFill="background1" w:themeFillShade="F2"/>
          </w:tcPr>
          <w:p w14:paraId="3D215752" w14:textId="77777777" w:rsidR="00644E80" w:rsidRPr="00016A66" w:rsidRDefault="00644E80" w:rsidP="00484DC5">
            <w:pPr>
              <w:rPr>
                <w:rFonts w:asciiTheme="minorHAnsi" w:hAnsiTheme="minorHAnsi"/>
                <w:sz w:val="22"/>
                <w:szCs w:val="22"/>
              </w:rPr>
            </w:pPr>
            <w:r w:rsidRPr="00016A66">
              <w:rPr>
                <w:rFonts w:asciiTheme="minorHAnsi" w:hAnsiTheme="minorHAnsi"/>
                <w:sz w:val="22"/>
                <w:szCs w:val="22"/>
              </w:rPr>
              <w:t>Algorithm</w:t>
            </w:r>
          </w:p>
        </w:tc>
        <w:tc>
          <w:tcPr>
            <w:tcW w:w="10638" w:type="dxa"/>
          </w:tcPr>
          <w:p w14:paraId="033041BD" w14:textId="77777777" w:rsidR="00F83E73"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search engine would be a scheduled job that will run every night and </w:t>
            </w:r>
          </w:p>
          <w:p w14:paraId="3010A3A4" w14:textId="49979331" w:rsidR="00F83E73" w:rsidRPr="00016A66" w:rsidRDefault="00F83E73" w:rsidP="00F83E73">
            <w:pPr>
              <w:pStyle w:val="ListParagraph"/>
              <w:numPr>
                <w:ilvl w:val="1"/>
                <w:numId w:val="1"/>
              </w:numPr>
              <w:rPr>
                <w:rFonts w:asciiTheme="minorHAnsi" w:hAnsiTheme="minorHAnsi"/>
                <w:sz w:val="22"/>
                <w:szCs w:val="22"/>
              </w:rPr>
            </w:pPr>
            <w:r w:rsidRPr="00016A66">
              <w:rPr>
                <w:rFonts w:asciiTheme="minorHAnsi" w:hAnsiTheme="minorHAnsi"/>
                <w:sz w:val="22"/>
                <w:szCs w:val="22"/>
              </w:rPr>
              <w:t>Download the latest CSV and import it into mongo (as per the above section).</w:t>
            </w:r>
          </w:p>
          <w:p w14:paraId="431FBD6E" w14:textId="6D56A54E" w:rsidR="00644E80" w:rsidRPr="00016A66" w:rsidRDefault="00644E80" w:rsidP="00F83E73">
            <w:pPr>
              <w:pStyle w:val="ListParagraph"/>
              <w:numPr>
                <w:ilvl w:val="1"/>
                <w:numId w:val="1"/>
              </w:numPr>
              <w:rPr>
                <w:rFonts w:asciiTheme="minorHAnsi" w:hAnsiTheme="minorHAnsi"/>
                <w:sz w:val="22"/>
                <w:szCs w:val="22"/>
              </w:rPr>
            </w:pPr>
            <w:r w:rsidRPr="00016A66">
              <w:rPr>
                <w:rFonts w:asciiTheme="minorHAnsi" w:hAnsiTheme="minorHAnsi"/>
                <w:sz w:val="22"/>
                <w:szCs w:val="22"/>
              </w:rPr>
              <w:t>find all new search requests that are not yet deleted by the user, not yet deactivated by the user, and the current date &lt;= expiry date of the search request.</w:t>
            </w:r>
          </w:p>
          <w:p w14:paraId="33B2FA3B" w14:textId="77777777" w:rsidR="00644E80" w:rsidRPr="00016A66" w:rsidRDefault="003540BE" w:rsidP="00484DC5">
            <w:pPr>
              <w:pStyle w:val="ListParagraph"/>
              <w:numPr>
                <w:ilvl w:val="0"/>
                <w:numId w:val="1"/>
              </w:numPr>
              <w:ind w:left="432"/>
              <w:rPr>
                <w:rFonts w:asciiTheme="minorHAnsi" w:hAnsiTheme="minorHAnsi"/>
                <w:sz w:val="22"/>
                <w:szCs w:val="22"/>
              </w:rPr>
            </w:pPr>
            <w:proofErr w:type="spellStart"/>
            <w:r w:rsidRPr="00016A66">
              <w:rPr>
                <w:rFonts w:asciiTheme="minorHAnsi" w:hAnsiTheme="minorHAnsi"/>
                <w:sz w:val="22"/>
                <w:szCs w:val="22"/>
              </w:rPr>
              <w:t>SnapDeal</w:t>
            </w:r>
            <w:proofErr w:type="spellEnd"/>
            <w:r w:rsidR="00644E80" w:rsidRPr="00016A66">
              <w:rPr>
                <w:rFonts w:asciiTheme="minorHAnsi" w:hAnsiTheme="minorHAnsi"/>
                <w:sz w:val="22"/>
                <w:szCs w:val="22"/>
              </w:rPr>
              <w:t xml:space="preserve"> Search </w:t>
            </w:r>
            <w:r w:rsidRPr="00016A66">
              <w:rPr>
                <w:rFonts w:asciiTheme="minorHAnsi" w:hAnsiTheme="minorHAnsi"/>
                <w:sz w:val="22"/>
                <w:szCs w:val="22"/>
              </w:rPr>
              <w:t xml:space="preserve">Engine will search the </w:t>
            </w:r>
            <w:proofErr w:type="spellStart"/>
            <w:r w:rsidRPr="00016A66">
              <w:rPr>
                <w:rFonts w:asciiTheme="minorHAnsi" w:hAnsiTheme="minorHAnsi"/>
                <w:sz w:val="22"/>
                <w:szCs w:val="22"/>
              </w:rPr>
              <w:t>Savvyshopper</w:t>
            </w:r>
            <w:proofErr w:type="spellEnd"/>
            <w:r w:rsidRPr="00016A66">
              <w:rPr>
                <w:rFonts w:asciiTheme="minorHAnsi" w:hAnsiTheme="minorHAnsi"/>
                <w:sz w:val="22"/>
                <w:szCs w:val="22"/>
              </w:rPr>
              <w:t xml:space="preserve"> database </w:t>
            </w:r>
            <w:r w:rsidR="00644E80" w:rsidRPr="00016A66">
              <w:rPr>
                <w:rFonts w:asciiTheme="minorHAnsi" w:hAnsiTheme="minorHAnsi"/>
                <w:sz w:val="22"/>
                <w:szCs w:val="22"/>
              </w:rPr>
              <w:t xml:space="preserve">with the correct search criteria for each category. The search criteria for each category </w:t>
            </w:r>
            <w:r w:rsidR="00411CF6" w:rsidRPr="00016A66">
              <w:rPr>
                <w:rFonts w:asciiTheme="minorHAnsi" w:hAnsiTheme="minorHAnsi"/>
                <w:sz w:val="22"/>
                <w:szCs w:val="22"/>
              </w:rPr>
              <w:t>are</w:t>
            </w:r>
            <w:r w:rsidR="00644E80" w:rsidRPr="00016A66">
              <w:rPr>
                <w:rFonts w:asciiTheme="minorHAnsi" w:hAnsiTheme="minorHAnsi"/>
                <w:sz w:val="22"/>
                <w:szCs w:val="22"/>
              </w:rPr>
              <w:t xml:space="preserve"> defined in this section.</w:t>
            </w:r>
          </w:p>
          <w:p w14:paraId="74367808"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attempt will be tracked in the database and the search date/time and the number of results retrieved will be tracked for each search request.</w:t>
            </w:r>
          </w:p>
          <w:p w14:paraId="68A7B980"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After the search results are obtained they will be stored in the database against the requested search.</w:t>
            </w:r>
          </w:p>
          <w:p w14:paraId="0584413D"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Rules:</w:t>
            </w:r>
          </w:p>
          <w:p w14:paraId="3DC77D8E" w14:textId="77777777" w:rsidR="00644E80" w:rsidRPr="00016A66" w:rsidRDefault="00644E80" w:rsidP="003540BE">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unique product id as the [</w:t>
            </w:r>
            <w:r w:rsidR="003540BE" w:rsidRPr="00016A66">
              <w:rPr>
                <w:rFonts w:asciiTheme="minorHAnsi" w:hAnsiTheme="minorHAnsi"/>
                <w:sz w:val="22"/>
                <w:szCs w:val="22"/>
              </w:rPr>
              <w:t>id</w:t>
            </w:r>
            <w:r w:rsidRPr="00016A66">
              <w:rPr>
                <w:rFonts w:asciiTheme="minorHAnsi" w:hAnsiTheme="minorHAnsi"/>
                <w:sz w:val="22"/>
                <w:szCs w:val="22"/>
              </w:rPr>
              <w:t xml:space="preserve">] field that is returned by </w:t>
            </w:r>
            <w:proofErr w:type="spellStart"/>
            <w:r w:rsidR="005A305D" w:rsidRPr="00016A66">
              <w:rPr>
                <w:rFonts w:asciiTheme="minorHAnsi" w:hAnsiTheme="minorHAnsi"/>
                <w:sz w:val="22"/>
                <w:szCs w:val="22"/>
              </w:rPr>
              <w:t>SnapDeal</w:t>
            </w:r>
            <w:proofErr w:type="spellEnd"/>
            <w:r w:rsidRPr="00016A66">
              <w:rPr>
                <w:rFonts w:asciiTheme="minorHAnsi" w:hAnsiTheme="minorHAnsi"/>
                <w:sz w:val="22"/>
                <w:szCs w:val="22"/>
              </w:rPr>
              <w:t>.</w:t>
            </w:r>
          </w:p>
          <w:p w14:paraId="29287380" w14:textId="77777777" w:rsidR="00644E80" w:rsidRPr="00016A66" w:rsidRDefault="00644E80"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If the product with this </w:t>
            </w:r>
            <w:r w:rsidR="003540BE" w:rsidRPr="00016A66">
              <w:rPr>
                <w:rFonts w:asciiTheme="minorHAnsi" w:hAnsiTheme="minorHAnsi"/>
                <w:sz w:val="22"/>
                <w:szCs w:val="22"/>
              </w:rPr>
              <w:t xml:space="preserve">id </w:t>
            </w:r>
            <w:r w:rsidRPr="00016A66">
              <w:rPr>
                <w:rFonts w:asciiTheme="minorHAnsi" w:hAnsiTheme="minorHAnsi"/>
                <w:sz w:val="22"/>
                <w:szCs w:val="22"/>
              </w:rPr>
              <w:t>for this search request already exists in the search results table:</w:t>
            </w:r>
          </w:p>
          <w:p w14:paraId="0FE3B0D9" w14:textId="15AE521B"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yes, update </w:t>
            </w:r>
            <w:r w:rsidR="00231FAE" w:rsidRPr="00016A66">
              <w:rPr>
                <w:rFonts w:asciiTheme="minorHAnsi" w:hAnsiTheme="minorHAnsi"/>
                <w:sz w:val="22"/>
                <w:szCs w:val="22"/>
              </w:rPr>
              <w:t xml:space="preserve">the product details (price must have got changed) </w:t>
            </w:r>
            <w:r w:rsidRPr="00016A66">
              <w:rPr>
                <w:rFonts w:asciiTheme="minorHAnsi" w:hAnsiTheme="minorHAnsi"/>
                <w:sz w:val="22"/>
                <w:szCs w:val="22"/>
              </w:rPr>
              <w:t xml:space="preserve">and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1.</w:t>
            </w:r>
          </w:p>
          <w:p w14:paraId="51595A51" w14:textId="77777777" w:rsidR="00D912E9" w:rsidRPr="00016A66" w:rsidRDefault="00D912E9" w:rsidP="00D912E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If this product is a bookmarked product, then </w:t>
            </w:r>
          </w:p>
          <w:p w14:paraId="6BEAC0CC" w14:textId="77777777" w:rsidR="00D912E9" w:rsidRPr="00016A66" w:rsidRDefault="00D912E9" w:rsidP="00D912E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Update this product in </w:t>
            </w:r>
            <w:proofErr w:type="spellStart"/>
            <w:r w:rsidRPr="00016A66">
              <w:rPr>
                <w:rFonts w:asciiTheme="minorHAnsi" w:hAnsiTheme="minorHAnsi"/>
                <w:sz w:val="22"/>
                <w:szCs w:val="22"/>
              </w:rPr>
              <w:t>MySavvyDeals</w:t>
            </w:r>
            <w:proofErr w:type="spellEnd"/>
            <w:r w:rsidRPr="00016A66">
              <w:rPr>
                <w:rFonts w:asciiTheme="minorHAnsi" w:hAnsiTheme="minorHAnsi"/>
                <w:sz w:val="22"/>
                <w:szCs w:val="22"/>
              </w:rPr>
              <w:t xml:space="preserve"> collection with the new details (name, price, description, </w:t>
            </w:r>
            <w:proofErr w:type="spellStart"/>
            <w:r w:rsidRPr="00016A66">
              <w:rPr>
                <w:rFonts w:asciiTheme="minorHAnsi" w:hAnsiTheme="minorHAnsi"/>
                <w:sz w:val="22"/>
                <w:szCs w:val="22"/>
              </w:rPr>
              <w:t>productURL</w:t>
            </w:r>
            <w:proofErr w:type="spellEnd"/>
            <w:r w:rsidRPr="00016A66">
              <w:rPr>
                <w:rFonts w:asciiTheme="minorHAnsi" w:hAnsiTheme="minorHAnsi"/>
                <w:sz w:val="22"/>
                <w:szCs w:val="22"/>
              </w:rPr>
              <w:t>).</w:t>
            </w:r>
          </w:p>
          <w:p w14:paraId="27F3371D" w14:textId="77777777" w:rsidR="00D912E9" w:rsidRPr="00016A66" w:rsidRDefault="00D912E9" w:rsidP="00D912E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If the existing price (when the product was bookmarked) and the new price from the latest search are different, then update </w:t>
            </w:r>
            <w:proofErr w:type="spellStart"/>
            <w:r w:rsidRPr="00016A66">
              <w:rPr>
                <w:rFonts w:asciiTheme="minorHAnsi" w:hAnsiTheme="minorHAnsi"/>
                <w:sz w:val="22"/>
                <w:szCs w:val="22"/>
              </w:rPr>
              <w:t>MySavvyDeals.isPriceChanged</w:t>
            </w:r>
            <w:proofErr w:type="spellEnd"/>
            <w:r w:rsidRPr="00016A66">
              <w:rPr>
                <w:rFonts w:asciiTheme="minorHAnsi" w:hAnsiTheme="minorHAnsi"/>
                <w:sz w:val="22"/>
                <w:szCs w:val="22"/>
              </w:rPr>
              <w:t xml:space="preserve"> to 1.</w:t>
            </w:r>
          </w:p>
          <w:p w14:paraId="389627AE" w14:textId="77777777" w:rsidR="00D912E9" w:rsidRPr="00016A66" w:rsidRDefault="00D912E9" w:rsidP="00D912E9">
            <w:pPr>
              <w:pStyle w:val="ListParagraph"/>
              <w:numPr>
                <w:ilvl w:val="3"/>
                <w:numId w:val="1"/>
              </w:numPr>
              <w:rPr>
                <w:rFonts w:asciiTheme="minorHAnsi" w:hAnsiTheme="minorHAnsi"/>
                <w:sz w:val="22"/>
                <w:szCs w:val="22"/>
              </w:rPr>
            </w:pPr>
            <w:r w:rsidRPr="00016A66">
              <w:rPr>
                <w:rFonts w:asciiTheme="minorHAnsi" w:hAnsiTheme="minorHAnsi"/>
                <w:sz w:val="22"/>
                <w:szCs w:val="22"/>
              </w:rPr>
              <w:t xml:space="preserve">(This would help the separate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to send out price changed notifications for bookmarked items).</w:t>
            </w:r>
          </w:p>
          <w:p w14:paraId="2D0422EA" w14:textId="77777777" w:rsidR="00644E80" w:rsidRPr="00016A66" w:rsidRDefault="00644E80"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If the product with this</w:t>
            </w:r>
            <w:r w:rsidR="000065DF" w:rsidRPr="00016A66">
              <w:rPr>
                <w:rFonts w:asciiTheme="minorHAnsi" w:hAnsiTheme="minorHAnsi"/>
                <w:sz w:val="22"/>
                <w:szCs w:val="22"/>
              </w:rPr>
              <w:t xml:space="preserve"> id for</w:t>
            </w:r>
            <w:r w:rsidRPr="00016A66">
              <w:rPr>
                <w:rFonts w:asciiTheme="minorHAnsi" w:hAnsiTheme="minorHAnsi"/>
                <w:sz w:val="22"/>
                <w:szCs w:val="22"/>
              </w:rPr>
              <w:t xml:space="preserve"> this search request DOES NOT exist in the search results table:</w:t>
            </w:r>
          </w:p>
          <w:p w14:paraId="12BC39B0"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This is a new product. </w:t>
            </w:r>
          </w:p>
          <w:p w14:paraId="59FDBDC6"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Insert the new product found with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1</w:t>
            </w:r>
          </w:p>
          <w:p w14:paraId="76662E8A" w14:textId="77777777" w:rsidR="00644E80" w:rsidRPr="00016A66" w:rsidRDefault="00644E80"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For all other existing </w:t>
            </w:r>
            <w:r w:rsidR="003540BE" w:rsidRPr="00016A66">
              <w:rPr>
                <w:rFonts w:asciiTheme="minorHAnsi" w:hAnsiTheme="minorHAnsi"/>
                <w:sz w:val="22"/>
                <w:szCs w:val="22"/>
              </w:rPr>
              <w:t xml:space="preserve">ids </w:t>
            </w:r>
            <w:r w:rsidRPr="00016A66">
              <w:rPr>
                <w:rFonts w:asciiTheme="minorHAnsi" w:hAnsiTheme="minorHAnsi"/>
                <w:sz w:val="22"/>
                <w:szCs w:val="22"/>
              </w:rPr>
              <w:t>for this same search request:</w:t>
            </w:r>
          </w:p>
          <w:p w14:paraId="49146DA0"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Check if </w:t>
            </w:r>
            <w:proofErr w:type="spellStart"/>
            <w:r w:rsidRPr="00016A66">
              <w:rPr>
                <w:rFonts w:asciiTheme="minorHAnsi" w:hAnsiTheme="minorHAnsi"/>
                <w:sz w:val="22"/>
                <w:szCs w:val="22"/>
              </w:rPr>
              <w:t>IsBookmarked</w:t>
            </w:r>
            <w:proofErr w:type="spellEnd"/>
            <w:r w:rsidRPr="00016A66">
              <w:rPr>
                <w:rFonts w:asciiTheme="minorHAnsi" w:hAnsiTheme="minorHAnsi"/>
                <w:sz w:val="22"/>
                <w:szCs w:val="22"/>
              </w:rPr>
              <w:t xml:space="preserve"> = 1</w:t>
            </w:r>
          </w:p>
          <w:p w14:paraId="2FBE78F4" w14:textId="77777777" w:rsidR="00644E80" w:rsidRPr="00016A66" w:rsidRDefault="00644E80"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lastRenderedPageBreak/>
              <w:t xml:space="preserve">This was bookmarked by the user so it should not be deleted but update </w:t>
            </w:r>
            <w:proofErr w:type="spellStart"/>
            <w:r w:rsidRPr="00016A66">
              <w:rPr>
                <w:rFonts w:asciiTheme="minorHAnsi" w:hAnsiTheme="minorHAnsi"/>
                <w:sz w:val="22"/>
                <w:szCs w:val="22"/>
              </w:rPr>
              <w:t>IsAvailableWithCurrentSearch</w:t>
            </w:r>
            <w:proofErr w:type="spellEnd"/>
            <w:r w:rsidRPr="00016A66">
              <w:rPr>
                <w:rFonts w:asciiTheme="minorHAnsi" w:hAnsiTheme="minorHAnsi"/>
                <w:sz w:val="22"/>
                <w:szCs w:val="22"/>
              </w:rPr>
              <w:t xml:space="preserve"> = 0.</w:t>
            </w:r>
          </w:p>
          <w:p w14:paraId="3932FCB6" w14:textId="77777777" w:rsidR="00644E80" w:rsidRPr="00016A66" w:rsidRDefault="00644E80" w:rsidP="00484DC5">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Else if </w:t>
            </w:r>
            <w:proofErr w:type="spellStart"/>
            <w:r w:rsidRPr="00016A66">
              <w:rPr>
                <w:rFonts w:asciiTheme="minorHAnsi" w:hAnsiTheme="minorHAnsi"/>
                <w:sz w:val="22"/>
                <w:szCs w:val="22"/>
              </w:rPr>
              <w:t>IsBookmarked</w:t>
            </w:r>
            <w:proofErr w:type="spellEnd"/>
            <w:r w:rsidRPr="00016A66">
              <w:rPr>
                <w:rFonts w:asciiTheme="minorHAnsi" w:hAnsiTheme="minorHAnsi"/>
                <w:sz w:val="22"/>
                <w:szCs w:val="22"/>
              </w:rPr>
              <w:t xml:space="preserve"> = 0</w:t>
            </w:r>
          </w:p>
          <w:p w14:paraId="7415A450" w14:textId="77777777" w:rsidR="00644E80" w:rsidRPr="00016A66" w:rsidRDefault="00644E80" w:rsidP="00484DC5">
            <w:pPr>
              <w:pStyle w:val="ListParagraph"/>
              <w:numPr>
                <w:ilvl w:val="3"/>
                <w:numId w:val="1"/>
              </w:numPr>
              <w:rPr>
                <w:rFonts w:asciiTheme="minorHAnsi" w:hAnsiTheme="minorHAnsi"/>
                <w:sz w:val="22"/>
                <w:szCs w:val="22"/>
              </w:rPr>
            </w:pPr>
            <w:r w:rsidRPr="00016A66">
              <w:rPr>
                <w:rFonts w:asciiTheme="minorHAnsi" w:hAnsiTheme="minorHAnsi"/>
                <w:sz w:val="22"/>
                <w:szCs w:val="22"/>
              </w:rPr>
              <w:t>This was not bookmarked by the user so this should be deleted.</w:t>
            </w:r>
          </w:p>
        </w:tc>
      </w:tr>
      <w:tr w:rsidR="005C0CB1" w:rsidRPr="00016A66" w14:paraId="0C9F4F6B" w14:textId="77777777" w:rsidTr="00484DC5">
        <w:tc>
          <w:tcPr>
            <w:tcW w:w="1579" w:type="dxa"/>
            <w:shd w:val="clear" w:color="auto" w:fill="F2F2F2" w:themeFill="background1" w:themeFillShade="F2"/>
          </w:tcPr>
          <w:p w14:paraId="1F894064" w14:textId="77777777" w:rsidR="005C0CB1" w:rsidRPr="00016A66" w:rsidRDefault="005C0CB1" w:rsidP="00484DC5">
            <w:pPr>
              <w:rPr>
                <w:rFonts w:asciiTheme="minorHAnsi" w:hAnsiTheme="minorHAnsi"/>
                <w:sz w:val="22"/>
                <w:szCs w:val="22"/>
              </w:rPr>
            </w:pPr>
            <w:r w:rsidRPr="00016A66">
              <w:rPr>
                <w:rFonts w:asciiTheme="minorHAnsi" w:hAnsiTheme="minorHAnsi"/>
                <w:sz w:val="22"/>
                <w:szCs w:val="22"/>
              </w:rPr>
              <w:lastRenderedPageBreak/>
              <w:t>Algorithm</w:t>
            </w:r>
          </w:p>
        </w:tc>
        <w:tc>
          <w:tcPr>
            <w:tcW w:w="10638" w:type="dxa"/>
          </w:tcPr>
          <w:p w14:paraId="0C3FF4CF" w14:textId="2F5ED372" w:rsidR="00020DA1" w:rsidRPr="00016A66" w:rsidRDefault="00FB6DA1" w:rsidP="003F32F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Combine the title and description fields into </w:t>
            </w:r>
            <w:r w:rsidR="00F7117E" w:rsidRPr="00016A66">
              <w:rPr>
                <w:rFonts w:asciiTheme="minorHAnsi" w:hAnsiTheme="minorHAnsi"/>
                <w:sz w:val="22"/>
                <w:szCs w:val="22"/>
              </w:rPr>
              <w:t xml:space="preserve">the description </w:t>
            </w:r>
            <w:r w:rsidRPr="00016A66">
              <w:rPr>
                <w:rFonts w:asciiTheme="minorHAnsi" w:hAnsiTheme="minorHAnsi"/>
                <w:sz w:val="22"/>
                <w:szCs w:val="22"/>
              </w:rPr>
              <w:t xml:space="preserve">column </w:t>
            </w:r>
            <w:r w:rsidR="00F7117E" w:rsidRPr="00016A66">
              <w:rPr>
                <w:rFonts w:asciiTheme="minorHAnsi" w:hAnsiTheme="minorHAnsi"/>
                <w:sz w:val="22"/>
                <w:szCs w:val="22"/>
              </w:rPr>
              <w:t>itself</w:t>
            </w:r>
            <w:r w:rsidRPr="00016A66">
              <w:rPr>
                <w:rFonts w:asciiTheme="minorHAnsi" w:hAnsiTheme="minorHAnsi"/>
                <w:sz w:val="22"/>
                <w:szCs w:val="22"/>
              </w:rPr>
              <w:t>.</w:t>
            </w:r>
          </w:p>
        </w:tc>
      </w:tr>
      <w:tr w:rsidR="00644E80" w:rsidRPr="00016A66" w14:paraId="1D832832"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B66169" w14:textId="77777777" w:rsidR="00644E80" w:rsidRPr="00016A66" w:rsidRDefault="000003BE" w:rsidP="00484DC5">
            <w:pPr>
              <w:rPr>
                <w:rFonts w:asciiTheme="minorHAnsi" w:hAnsiTheme="minorHAnsi"/>
                <w:sz w:val="22"/>
                <w:szCs w:val="22"/>
              </w:rPr>
            </w:pP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w:t>
            </w:r>
            <w:r w:rsidR="00644E80" w:rsidRPr="00016A66">
              <w:rPr>
                <w:rFonts w:asciiTheme="minorHAnsi" w:hAnsiTheme="minorHAnsi"/>
                <w:sz w:val="22"/>
                <w:szCs w:val="22"/>
              </w:rPr>
              <w:t>for beauty – search criteria.</w:t>
            </w:r>
          </w:p>
        </w:tc>
        <w:tc>
          <w:tcPr>
            <w:tcW w:w="10638" w:type="dxa"/>
            <w:tcBorders>
              <w:top w:val="single" w:sz="4" w:space="0" w:color="auto"/>
              <w:left w:val="single" w:sz="4" w:space="0" w:color="auto"/>
              <w:bottom w:val="single" w:sz="4" w:space="0" w:color="auto"/>
              <w:right w:val="single" w:sz="4" w:space="0" w:color="auto"/>
            </w:tcBorders>
          </w:tcPr>
          <w:p w14:paraId="2DC3D30F"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proofErr w:type="spellStart"/>
            <w:r w:rsidR="00A46859" w:rsidRPr="00016A66">
              <w:rPr>
                <w:rFonts w:asciiTheme="minorHAnsi" w:hAnsiTheme="minorHAnsi"/>
                <w:sz w:val="22"/>
                <w:szCs w:val="22"/>
              </w:rPr>
              <w:t>SnapDeal</w:t>
            </w:r>
            <w:proofErr w:type="spellEnd"/>
            <w:r w:rsidR="00A46859" w:rsidRPr="00016A66">
              <w:rPr>
                <w:rFonts w:asciiTheme="minorHAnsi" w:hAnsiTheme="minorHAnsi"/>
                <w:sz w:val="22"/>
                <w:szCs w:val="22"/>
              </w:rPr>
              <w:t xml:space="preserve"> DB</w:t>
            </w:r>
            <w:r w:rsidRPr="00016A66">
              <w:rPr>
                <w:rFonts w:asciiTheme="minorHAnsi" w:hAnsiTheme="minorHAnsi"/>
                <w:sz w:val="22"/>
                <w:szCs w:val="22"/>
              </w:rPr>
              <w:t xml:space="preserve"> Search </w:t>
            </w:r>
          </w:p>
          <w:tbl>
            <w:tblPr>
              <w:tblStyle w:val="TableGrid"/>
              <w:tblW w:w="0" w:type="auto"/>
              <w:tblInd w:w="607" w:type="dxa"/>
              <w:tblLayout w:type="fixed"/>
              <w:tblLook w:val="04A0" w:firstRow="1" w:lastRow="0" w:firstColumn="1" w:lastColumn="0" w:noHBand="0" w:noVBand="1"/>
            </w:tblPr>
            <w:tblGrid>
              <w:gridCol w:w="3654"/>
              <w:gridCol w:w="5812"/>
            </w:tblGrid>
            <w:tr w:rsidR="00644E80" w:rsidRPr="00016A66" w14:paraId="70D58AB9"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C84BF17" w14:textId="77777777" w:rsidR="00644E80" w:rsidRPr="00016A66" w:rsidRDefault="00644E80"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1BA3AAA0" w14:textId="77777777" w:rsidR="00644E80" w:rsidRPr="00016A66" w:rsidRDefault="00C84D7C" w:rsidP="00484DC5">
                  <w:pPr>
                    <w:rPr>
                      <w:rFonts w:asciiTheme="minorHAnsi" w:hAnsiTheme="minorHAnsi"/>
                      <w:b/>
                      <w:sz w:val="22"/>
                      <w:szCs w:val="22"/>
                    </w:rPr>
                  </w:pPr>
                  <w:proofErr w:type="spellStart"/>
                  <w:r w:rsidRPr="00016A66">
                    <w:rPr>
                      <w:rFonts w:asciiTheme="minorHAnsi" w:hAnsiTheme="minorHAnsi"/>
                      <w:b/>
                      <w:sz w:val="22"/>
                    </w:rPr>
                    <w:t>SnapDeal</w:t>
                  </w:r>
                  <w:proofErr w:type="spellEnd"/>
                  <w:r w:rsidRPr="00016A66">
                    <w:rPr>
                      <w:rFonts w:asciiTheme="minorHAnsi" w:hAnsiTheme="minorHAnsi"/>
                      <w:b/>
                      <w:sz w:val="22"/>
                    </w:rPr>
                    <w:t xml:space="preserve"> Database Column</w:t>
                  </w:r>
                </w:p>
              </w:tc>
            </w:tr>
            <w:tr w:rsidR="00644E80" w:rsidRPr="00016A66" w14:paraId="27602303" w14:textId="77777777" w:rsidTr="00484DC5">
              <w:tc>
                <w:tcPr>
                  <w:tcW w:w="3654" w:type="dxa"/>
                  <w:tcBorders>
                    <w:top w:val="single" w:sz="4" w:space="0" w:color="auto"/>
                    <w:left w:val="single" w:sz="4" w:space="0" w:color="auto"/>
                    <w:bottom w:val="single" w:sz="4" w:space="0" w:color="auto"/>
                    <w:right w:val="single" w:sz="4" w:space="0" w:color="auto"/>
                  </w:tcBorders>
                </w:tcPr>
                <w:p w14:paraId="4B37C9CD" w14:textId="77777777" w:rsidR="00644E80" w:rsidRPr="00016A66" w:rsidRDefault="00644E80"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6459B35" w14:textId="1E0E3419" w:rsidR="00644E80" w:rsidRPr="00016A66" w:rsidRDefault="002508DD" w:rsidP="005C6069">
                  <w:pPr>
                    <w:rPr>
                      <w:rFonts w:asciiTheme="minorHAnsi" w:hAnsiTheme="minorHAnsi"/>
                      <w:sz w:val="22"/>
                    </w:rPr>
                  </w:pPr>
                  <w:r w:rsidRPr="00016A66">
                    <w:rPr>
                      <w:rFonts w:asciiTheme="minorHAnsi" w:hAnsiTheme="minorHAnsi"/>
                      <w:sz w:val="22"/>
                    </w:rPr>
                    <w:t xml:space="preserve">Search in the </w:t>
                  </w:r>
                  <w:proofErr w:type="spellStart"/>
                  <w:r w:rsidR="005C6069" w:rsidRPr="00016A66">
                    <w:rPr>
                      <w:rFonts w:asciiTheme="minorHAnsi" w:hAnsiTheme="minorHAnsi"/>
                      <w:color w:val="0000FF"/>
                      <w:sz w:val="22"/>
                    </w:rPr>
                    <w:t>snapdealtopfashioncsv</w:t>
                  </w:r>
                  <w:proofErr w:type="spellEnd"/>
                  <w:r w:rsidR="005C6069" w:rsidRPr="00016A66">
                    <w:rPr>
                      <w:rFonts w:asciiTheme="minorHAnsi" w:hAnsiTheme="minorHAnsi"/>
                      <w:color w:val="0000FF"/>
                      <w:sz w:val="22"/>
                    </w:rPr>
                    <w:t xml:space="preserve"> </w:t>
                  </w:r>
                  <w:r w:rsidR="005C6069" w:rsidRPr="00016A66">
                    <w:rPr>
                      <w:rFonts w:asciiTheme="minorHAnsi" w:hAnsiTheme="minorHAnsi"/>
                      <w:sz w:val="22"/>
                    </w:rPr>
                    <w:t xml:space="preserve">mongo </w:t>
                  </w:r>
                  <w:r w:rsidR="00DA12EC" w:rsidRPr="00016A66">
                    <w:rPr>
                      <w:rFonts w:asciiTheme="minorHAnsi" w:hAnsiTheme="minorHAnsi"/>
                      <w:sz w:val="22"/>
                    </w:rPr>
                    <w:t>collection</w:t>
                  </w:r>
                  <w:r w:rsidR="005C6069" w:rsidRPr="00016A66">
                    <w:rPr>
                      <w:rFonts w:asciiTheme="minorHAnsi" w:hAnsiTheme="minorHAnsi"/>
                      <w:sz w:val="22"/>
                    </w:rPr>
                    <w:t xml:space="preserve"> </w:t>
                  </w:r>
                  <w:r w:rsidRPr="00016A66">
                    <w:rPr>
                      <w:rFonts w:asciiTheme="minorHAnsi" w:hAnsiTheme="minorHAnsi"/>
                      <w:sz w:val="22"/>
                    </w:rPr>
                    <w:t xml:space="preserve">in the </w:t>
                  </w:r>
                  <w:proofErr w:type="spellStart"/>
                  <w:r w:rsidRPr="00016A66">
                    <w:rPr>
                      <w:rFonts w:asciiTheme="minorHAnsi" w:hAnsiTheme="minorHAnsi"/>
                      <w:sz w:val="22"/>
                    </w:rPr>
                    <w:t>SavvyShopper</w:t>
                  </w:r>
                  <w:proofErr w:type="spellEnd"/>
                  <w:r w:rsidRPr="00016A66">
                    <w:rPr>
                      <w:rFonts w:asciiTheme="minorHAnsi" w:hAnsiTheme="minorHAnsi"/>
                      <w:sz w:val="22"/>
                    </w:rPr>
                    <w:t xml:space="preserve"> database.</w:t>
                  </w:r>
                </w:p>
              </w:tc>
            </w:tr>
            <w:tr w:rsidR="00BF3FA4" w:rsidRPr="00016A66" w14:paraId="0B2E103D" w14:textId="77777777" w:rsidTr="00BF3FA4">
              <w:tc>
                <w:tcPr>
                  <w:tcW w:w="3654" w:type="dxa"/>
                  <w:tcBorders>
                    <w:top w:val="single" w:sz="4" w:space="0" w:color="auto"/>
                    <w:left w:val="single" w:sz="4" w:space="0" w:color="auto"/>
                    <w:bottom w:val="single" w:sz="4" w:space="0" w:color="auto"/>
                    <w:right w:val="single" w:sz="4" w:space="0" w:color="auto"/>
                  </w:tcBorders>
                </w:tcPr>
                <w:p w14:paraId="32F7B9D5" w14:textId="6B406FA2" w:rsidR="00BF3FA4" w:rsidRPr="00016A66" w:rsidRDefault="00BF3FA4" w:rsidP="00BC74DE">
                  <w:pPr>
                    <w:rPr>
                      <w:rFonts w:asciiTheme="minorHAnsi" w:hAnsiTheme="minorHAnsi"/>
                      <w:sz w:val="22"/>
                      <w:szCs w:val="22"/>
                    </w:rPr>
                  </w:pPr>
                </w:p>
              </w:tc>
              <w:tc>
                <w:tcPr>
                  <w:tcW w:w="5812" w:type="dxa"/>
                  <w:tcBorders>
                    <w:top w:val="single" w:sz="4" w:space="0" w:color="auto"/>
                    <w:left w:val="single" w:sz="4" w:space="0" w:color="auto"/>
                    <w:bottom w:val="single" w:sz="4" w:space="0" w:color="auto"/>
                    <w:right w:val="single" w:sz="4" w:space="0" w:color="auto"/>
                  </w:tcBorders>
                </w:tcPr>
                <w:p w14:paraId="22077AAA" w14:textId="77777777" w:rsidR="00BF3FA4" w:rsidRPr="00016A66" w:rsidRDefault="00BF3FA4" w:rsidP="00BC74DE">
                  <w:pPr>
                    <w:rPr>
                      <w:rFonts w:asciiTheme="minorHAnsi" w:hAnsiTheme="minorHAnsi"/>
                      <w:sz w:val="22"/>
                    </w:rPr>
                  </w:pPr>
                </w:p>
                <w:p w14:paraId="64A0E2EA" w14:textId="0131B6DA" w:rsidR="00BF3FA4" w:rsidRPr="00016A66" w:rsidRDefault="00BF3FA4" w:rsidP="00C019DF">
                  <w:pPr>
                    <w:rPr>
                      <w:rFonts w:asciiTheme="minorHAnsi" w:hAnsiTheme="minorHAnsi"/>
                      <w:sz w:val="22"/>
                    </w:rPr>
                  </w:pPr>
                </w:p>
              </w:tc>
            </w:tr>
            <w:tr w:rsidR="007171EF" w:rsidRPr="00016A66" w14:paraId="59B1C632" w14:textId="77777777" w:rsidTr="004B51B7">
              <w:tc>
                <w:tcPr>
                  <w:tcW w:w="3654" w:type="dxa"/>
                  <w:tcBorders>
                    <w:top w:val="single" w:sz="4" w:space="0" w:color="auto"/>
                    <w:left w:val="single" w:sz="4" w:space="0" w:color="auto"/>
                    <w:bottom w:val="single" w:sz="4" w:space="0" w:color="auto"/>
                    <w:right w:val="single" w:sz="4" w:space="0" w:color="auto"/>
                  </w:tcBorders>
                  <w:hideMark/>
                </w:tcPr>
                <w:p w14:paraId="2E2BED01" w14:textId="77777777" w:rsidR="007171EF" w:rsidRPr="00016A66" w:rsidRDefault="007171EF"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4653385E" w14:textId="77777777" w:rsidR="007171EF" w:rsidRPr="00016A66" w:rsidRDefault="007171EF" w:rsidP="001B0D5D">
                  <w:pPr>
                    <w:rPr>
                      <w:rFonts w:asciiTheme="minorHAnsi" w:hAnsiTheme="minorHAnsi"/>
                      <w:sz w:val="22"/>
                    </w:rPr>
                  </w:pPr>
                  <w:r w:rsidRPr="00016A66">
                    <w:rPr>
                      <w:rFonts w:asciiTheme="minorHAnsi" w:hAnsiTheme="minorHAnsi"/>
                      <w:sz w:val="22"/>
                    </w:rPr>
                    <w:t>Split each word of the Keyword and search in the columns [Description]</w:t>
                  </w:r>
                </w:p>
                <w:p w14:paraId="6AC91AF4" w14:textId="77777777" w:rsidR="007171EF" w:rsidRPr="00016A66" w:rsidRDefault="007171EF" w:rsidP="001B0D5D">
                  <w:pPr>
                    <w:rPr>
                      <w:rFonts w:asciiTheme="minorHAnsi" w:hAnsiTheme="minorHAnsi"/>
                      <w:sz w:val="22"/>
                    </w:rPr>
                  </w:pPr>
                </w:p>
                <w:p w14:paraId="09505C24" w14:textId="3E319FDE" w:rsidR="007171EF" w:rsidRPr="00016A66" w:rsidRDefault="007171EF" w:rsidP="00755881">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11461D46" w14:textId="77777777" w:rsidR="007171EF" w:rsidRPr="00016A66" w:rsidRDefault="007171EF" w:rsidP="00755881">
                  <w:pPr>
                    <w:rPr>
                      <w:rFonts w:asciiTheme="minorHAnsi" w:hAnsiTheme="minorHAnsi"/>
                      <w:sz w:val="22"/>
                    </w:rPr>
                  </w:pPr>
                </w:p>
                <w:p w14:paraId="49DDBBB4" w14:textId="749E9B3D" w:rsidR="007171EF" w:rsidRPr="00016A66" w:rsidRDefault="007171EF" w:rsidP="00755881">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72ECAB90" w14:textId="10CEEF21" w:rsidR="007171EF" w:rsidRPr="00016A66" w:rsidRDefault="007171EF" w:rsidP="00755881">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7AF73B97" w14:textId="3CE6A961" w:rsidR="007171EF" w:rsidRPr="00016A66" w:rsidRDefault="007171EF" w:rsidP="00755881">
                  <w:pPr>
                    <w:rPr>
                      <w:rFonts w:asciiTheme="minorHAnsi" w:hAnsiTheme="minorHAnsi"/>
                      <w:sz w:val="22"/>
                    </w:rPr>
                  </w:pPr>
                </w:p>
                <w:p w14:paraId="207D89F3" w14:textId="670DD09F" w:rsidR="007171EF" w:rsidRPr="00016A66" w:rsidRDefault="007171EF" w:rsidP="00755881">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0B21EDFF" w14:textId="28191F03" w:rsidR="007171EF" w:rsidRPr="00016A66" w:rsidRDefault="007171EF" w:rsidP="00755881">
                  <w:pPr>
                    <w:ind w:left="360"/>
                    <w:rPr>
                      <w:rFonts w:asciiTheme="minorHAnsi" w:hAnsiTheme="minorHAnsi"/>
                      <w:sz w:val="22"/>
                    </w:rPr>
                  </w:pPr>
                  <w:proofErr w:type="gramStart"/>
                  <w:r w:rsidRPr="00016A66">
                    <w:rPr>
                      <w:rFonts w:asciiTheme="minorHAnsi" w:hAnsiTheme="minorHAnsi"/>
                      <w:sz w:val="22"/>
                    </w:rPr>
                    <w:t>Keyword  =</w:t>
                  </w:r>
                  <w:proofErr w:type="gramEnd"/>
                  <w:r w:rsidRPr="00016A66">
                    <w:rPr>
                      <w:rFonts w:asciiTheme="minorHAnsi" w:hAnsiTheme="minorHAnsi"/>
                      <w:sz w:val="22"/>
                    </w:rPr>
                    <w:t xml:space="preserve"> (Word1 </w:t>
                  </w:r>
                  <w:r w:rsidRPr="00016A66">
                    <w:rPr>
                      <w:rFonts w:asciiTheme="minorHAnsi" w:hAnsiTheme="minorHAnsi"/>
                      <w:color w:val="0000FF"/>
                      <w:sz w:val="22"/>
                    </w:rPr>
                    <w:t xml:space="preserve">OR </w:t>
                  </w:r>
                  <w:r w:rsidRPr="00016A66">
                    <w:rPr>
                      <w:rFonts w:asciiTheme="minorHAnsi" w:hAnsiTheme="minorHAnsi"/>
                      <w:sz w:val="22"/>
                    </w:rPr>
                    <w:t>Word2…)</w:t>
                  </w:r>
                </w:p>
                <w:p w14:paraId="662FFAB4" w14:textId="003FA494" w:rsidR="007171EF" w:rsidRPr="00016A66" w:rsidRDefault="007171EF" w:rsidP="001B0D5D">
                  <w:pPr>
                    <w:rPr>
                      <w:rFonts w:asciiTheme="minorHAnsi" w:hAnsiTheme="minorHAnsi"/>
                      <w:sz w:val="22"/>
                    </w:rPr>
                  </w:pPr>
                </w:p>
              </w:tc>
            </w:tr>
            <w:tr w:rsidR="009C2110" w:rsidRPr="00016A66" w14:paraId="55DFE1BC" w14:textId="77777777" w:rsidTr="00592AF9">
              <w:trPr>
                <w:trHeight w:val="547"/>
              </w:trPr>
              <w:tc>
                <w:tcPr>
                  <w:tcW w:w="3654" w:type="dxa"/>
                  <w:tcBorders>
                    <w:top w:val="single" w:sz="4" w:space="0" w:color="auto"/>
                    <w:left w:val="single" w:sz="4" w:space="0" w:color="auto"/>
                    <w:right w:val="single" w:sz="4" w:space="0" w:color="auto"/>
                  </w:tcBorders>
                  <w:hideMark/>
                </w:tcPr>
                <w:p w14:paraId="6AA64159" w14:textId="77777777" w:rsidR="009C2110" w:rsidRPr="00016A66" w:rsidRDefault="009C2110"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right w:val="single" w:sz="4" w:space="0" w:color="auto"/>
                  </w:tcBorders>
                </w:tcPr>
                <w:p w14:paraId="0725F2CA" w14:textId="567669C5" w:rsidR="009C2110" w:rsidRPr="00016A66" w:rsidRDefault="009C2110" w:rsidP="00BC74DE">
                  <w:pPr>
                    <w:rPr>
                      <w:rFonts w:asciiTheme="minorHAnsi" w:hAnsiTheme="minorHAnsi"/>
                      <w:sz w:val="22"/>
                    </w:rPr>
                  </w:pPr>
                </w:p>
              </w:tc>
            </w:tr>
            <w:tr w:rsidR="00644E80" w:rsidRPr="00016A66" w14:paraId="15063F8A"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7E8666F7" w14:textId="77777777" w:rsidR="00644E80" w:rsidRPr="00016A66" w:rsidRDefault="00644E80" w:rsidP="00484DC5">
                  <w:pPr>
                    <w:rPr>
                      <w:rFonts w:asciiTheme="minorHAnsi" w:hAnsiTheme="minorHAnsi"/>
                      <w:sz w:val="22"/>
                      <w:szCs w:val="22"/>
                    </w:rPr>
                  </w:pPr>
                  <w:r w:rsidRPr="00016A6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05291B3A" w14:textId="77777777" w:rsidR="00644E80" w:rsidRPr="00016A66" w:rsidRDefault="00786650" w:rsidP="00484DC5">
                  <w:pPr>
                    <w:rPr>
                      <w:rFonts w:asciiTheme="minorHAnsi" w:hAnsiTheme="minorHAnsi"/>
                      <w:sz w:val="22"/>
                    </w:rPr>
                  </w:pPr>
                  <w:r w:rsidRPr="00016A66">
                    <w:rPr>
                      <w:rFonts w:asciiTheme="minorHAnsi" w:hAnsiTheme="minorHAnsi"/>
                      <w:sz w:val="22"/>
                    </w:rPr>
                    <w:t>[Brand]</w:t>
                  </w:r>
                </w:p>
              </w:tc>
            </w:tr>
            <w:tr w:rsidR="00786650" w:rsidRPr="00016A66" w14:paraId="0E53F465"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926AF97" w14:textId="77777777" w:rsidR="00786650" w:rsidRPr="00016A66" w:rsidRDefault="00786650"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7C2AEF1F" w14:textId="77777777" w:rsidR="00786650" w:rsidRPr="00016A66" w:rsidRDefault="00786650" w:rsidP="00484DC5">
                  <w:pPr>
                    <w:rPr>
                      <w:rFonts w:asciiTheme="minorHAnsi" w:hAnsiTheme="minorHAnsi"/>
                      <w:sz w:val="22"/>
                    </w:rPr>
                  </w:pPr>
                  <w:r w:rsidRPr="00016A66">
                    <w:rPr>
                      <w:rFonts w:asciiTheme="minorHAnsi" w:hAnsiTheme="minorHAnsi"/>
                      <w:sz w:val="22"/>
                    </w:rPr>
                    <w:t>[Offer Price]</w:t>
                  </w:r>
                </w:p>
                <w:p w14:paraId="16246C1B" w14:textId="77777777" w:rsidR="00786650" w:rsidRPr="00016A66" w:rsidRDefault="00786650" w:rsidP="00484DC5">
                  <w:pPr>
                    <w:rPr>
                      <w:rFonts w:asciiTheme="minorHAnsi" w:hAnsiTheme="minorHAnsi"/>
                      <w:sz w:val="22"/>
                      <w:szCs w:val="22"/>
                    </w:rPr>
                  </w:pPr>
                  <w:r w:rsidRPr="00016A66">
                    <w:rPr>
                      <w:rFonts w:asciiTheme="minorHAnsi" w:hAnsiTheme="minorHAnsi"/>
                      <w:sz w:val="22"/>
                    </w:rPr>
                    <w:t>Search for max price &lt;= [Offer Price]</w:t>
                  </w:r>
                </w:p>
              </w:tc>
            </w:tr>
            <w:tr w:rsidR="00786650" w:rsidRPr="00016A66" w14:paraId="13E05960" w14:textId="77777777" w:rsidTr="00484DC5">
              <w:tc>
                <w:tcPr>
                  <w:tcW w:w="3654" w:type="dxa"/>
                  <w:tcBorders>
                    <w:top w:val="single" w:sz="4" w:space="0" w:color="auto"/>
                    <w:left w:val="single" w:sz="4" w:space="0" w:color="auto"/>
                    <w:bottom w:val="single" w:sz="4" w:space="0" w:color="auto"/>
                    <w:right w:val="single" w:sz="4" w:space="0" w:color="auto"/>
                  </w:tcBorders>
                </w:tcPr>
                <w:p w14:paraId="45D37D17" w14:textId="77777777" w:rsidR="00786650" w:rsidRPr="00016A66" w:rsidRDefault="00786650"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5D72B03F" w14:textId="77777777" w:rsidR="00786650" w:rsidRPr="00016A66" w:rsidRDefault="00786650" w:rsidP="00484DC5">
                  <w:pPr>
                    <w:rPr>
                      <w:rFonts w:asciiTheme="minorHAnsi" w:hAnsiTheme="minorHAnsi"/>
                      <w:sz w:val="22"/>
                    </w:rPr>
                  </w:pPr>
                  <w:r w:rsidRPr="00016A66">
                    <w:rPr>
                      <w:rFonts w:asciiTheme="minorHAnsi" w:hAnsiTheme="minorHAnsi"/>
                      <w:sz w:val="22"/>
                    </w:rPr>
                    <w:t>[availability] =&gt; in stock</w:t>
                  </w:r>
                </w:p>
              </w:tc>
            </w:tr>
          </w:tbl>
          <w:p w14:paraId="20D16E5A" w14:textId="77777777" w:rsidR="00644E80" w:rsidRPr="00016A66" w:rsidRDefault="00644E80" w:rsidP="00484DC5">
            <w:pPr>
              <w:pStyle w:val="ListParagraph"/>
              <w:ind w:left="432" w:hanging="360"/>
              <w:rPr>
                <w:rFonts w:asciiTheme="minorHAnsi" w:hAnsiTheme="minorHAnsi"/>
                <w:sz w:val="22"/>
                <w:szCs w:val="22"/>
              </w:rPr>
            </w:pPr>
          </w:p>
        </w:tc>
      </w:tr>
      <w:tr w:rsidR="00644E80" w:rsidRPr="00016A66" w14:paraId="19F24F51"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A9D42A" w14:textId="77777777" w:rsidR="00644E80" w:rsidRPr="00016A66" w:rsidRDefault="00A27938" w:rsidP="00484DC5">
            <w:pPr>
              <w:rPr>
                <w:rFonts w:asciiTheme="minorHAnsi" w:hAnsiTheme="minorHAnsi"/>
                <w:sz w:val="22"/>
                <w:szCs w:val="22"/>
              </w:rPr>
            </w:pP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w:t>
            </w:r>
            <w:r w:rsidR="00644E80" w:rsidRPr="00016A66">
              <w:rPr>
                <w:rFonts w:asciiTheme="minorHAnsi" w:hAnsiTheme="minorHAnsi"/>
                <w:sz w:val="22"/>
                <w:szCs w:val="22"/>
              </w:rPr>
              <w:t>for bags – search criteria.</w:t>
            </w:r>
          </w:p>
        </w:tc>
        <w:tc>
          <w:tcPr>
            <w:tcW w:w="10638" w:type="dxa"/>
            <w:tcBorders>
              <w:top w:val="single" w:sz="4" w:space="0" w:color="auto"/>
              <w:left w:val="single" w:sz="4" w:space="0" w:color="auto"/>
              <w:bottom w:val="single" w:sz="4" w:space="0" w:color="auto"/>
              <w:right w:val="single" w:sz="4" w:space="0" w:color="auto"/>
            </w:tcBorders>
          </w:tcPr>
          <w:p w14:paraId="4D3D2C78"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proofErr w:type="spellStart"/>
            <w:r w:rsidR="00A27938" w:rsidRPr="00016A66">
              <w:rPr>
                <w:rFonts w:asciiTheme="minorHAnsi" w:hAnsiTheme="minorHAnsi"/>
                <w:sz w:val="22"/>
                <w:szCs w:val="22"/>
              </w:rPr>
              <w:t>SnapDeal</w:t>
            </w:r>
            <w:proofErr w:type="spellEnd"/>
            <w:r w:rsidR="00A27938" w:rsidRPr="00016A66">
              <w:rPr>
                <w:rFonts w:asciiTheme="minorHAnsi" w:hAnsiTheme="minorHAnsi"/>
                <w:sz w:val="22"/>
                <w:szCs w:val="22"/>
              </w:rPr>
              <w:t xml:space="preserve">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016A66" w14:paraId="407FAA3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EDFCFEF"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2B38E396" w14:textId="77777777" w:rsidR="00C84D7C" w:rsidRPr="00016A66" w:rsidRDefault="00C84D7C" w:rsidP="00484DC5">
                  <w:pPr>
                    <w:rPr>
                      <w:rFonts w:asciiTheme="minorHAnsi" w:hAnsiTheme="minorHAnsi"/>
                      <w:b/>
                      <w:sz w:val="22"/>
                      <w:szCs w:val="22"/>
                    </w:rPr>
                  </w:pPr>
                  <w:proofErr w:type="spellStart"/>
                  <w:r w:rsidRPr="00016A66">
                    <w:rPr>
                      <w:rFonts w:asciiTheme="minorHAnsi" w:hAnsiTheme="minorHAnsi"/>
                      <w:b/>
                      <w:sz w:val="22"/>
                    </w:rPr>
                    <w:t>SnapDeal</w:t>
                  </w:r>
                  <w:proofErr w:type="spellEnd"/>
                  <w:r w:rsidRPr="00016A66">
                    <w:rPr>
                      <w:rFonts w:asciiTheme="minorHAnsi" w:hAnsiTheme="minorHAnsi"/>
                      <w:b/>
                      <w:sz w:val="22"/>
                    </w:rPr>
                    <w:t xml:space="preserve"> Database Column</w:t>
                  </w:r>
                </w:p>
              </w:tc>
            </w:tr>
            <w:tr w:rsidR="00CA581D" w:rsidRPr="00016A66" w14:paraId="50D322B6" w14:textId="77777777" w:rsidTr="00484DC5">
              <w:tc>
                <w:tcPr>
                  <w:tcW w:w="3654" w:type="dxa"/>
                  <w:tcBorders>
                    <w:top w:val="single" w:sz="4" w:space="0" w:color="auto"/>
                    <w:left w:val="single" w:sz="4" w:space="0" w:color="auto"/>
                    <w:bottom w:val="single" w:sz="4" w:space="0" w:color="auto"/>
                    <w:right w:val="single" w:sz="4" w:space="0" w:color="auto"/>
                  </w:tcBorders>
                </w:tcPr>
                <w:p w14:paraId="7CB1C6B6" w14:textId="77777777" w:rsidR="00CA581D" w:rsidRPr="00016A66" w:rsidRDefault="00CA581D"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B211FF0" w14:textId="4D4C1FAB" w:rsidR="00CA581D" w:rsidRPr="00016A66" w:rsidRDefault="00CA581D" w:rsidP="00484DC5">
                  <w:pPr>
                    <w:rPr>
                      <w:rFonts w:asciiTheme="minorHAnsi" w:hAnsiTheme="minorHAnsi"/>
                      <w:sz w:val="22"/>
                    </w:rPr>
                  </w:pPr>
                  <w:r w:rsidRPr="00016A66">
                    <w:rPr>
                      <w:rFonts w:asciiTheme="minorHAnsi" w:hAnsiTheme="minorHAnsi"/>
                      <w:sz w:val="22"/>
                    </w:rPr>
                    <w:t xml:space="preserve">Search in the </w:t>
                  </w:r>
                  <w:proofErr w:type="spellStart"/>
                  <w:r w:rsidRPr="00016A66">
                    <w:rPr>
                      <w:rFonts w:asciiTheme="minorHAnsi" w:hAnsiTheme="minorHAnsi"/>
                      <w:color w:val="0000FF"/>
                      <w:sz w:val="22"/>
                    </w:rPr>
                    <w:t>snapdealtopfashioncsv</w:t>
                  </w:r>
                  <w:proofErr w:type="spellEnd"/>
                  <w:r w:rsidRPr="00016A66">
                    <w:rPr>
                      <w:rFonts w:asciiTheme="minorHAnsi" w:hAnsiTheme="minorHAnsi"/>
                      <w:color w:val="0000FF"/>
                      <w:sz w:val="22"/>
                    </w:rPr>
                    <w:t xml:space="preserve"> </w:t>
                  </w:r>
                  <w:r w:rsidRPr="00016A66">
                    <w:rPr>
                      <w:rFonts w:asciiTheme="minorHAnsi" w:hAnsiTheme="minorHAnsi"/>
                      <w:sz w:val="22"/>
                    </w:rPr>
                    <w:t xml:space="preserve">mongo collection in the </w:t>
                  </w:r>
                  <w:proofErr w:type="spellStart"/>
                  <w:r w:rsidRPr="00016A66">
                    <w:rPr>
                      <w:rFonts w:asciiTheme="minorHAnsi" w:hAnsiTheme="minorHAnsi"/>
                      <w:sz w:val="22"/>
                    </w:rPr>
                    <w:t>SavvyShopper</w:t>
                  </w:r>
                  <w:proofErr w:type="spellEnd"/>
                  <w:r w:rsidRPr="00016A66">
                    <w:rPr>
                      <w:rFonts w:asciiTheme="minorHAnsi" w:hAnsiTheme="minorHAnsi"/>
                      <w:sz w:val="22"/>
                    </w:rPr>
                    <w:t xml:space="preserve"> database.</w:t>
                  </w:r>
                </w:p>
              </w:tc>
            </w:tr>
            <w:tr w:rsidR="00270C80" w:rsidRPr="00016A66" w14:paraId="2E247F7B" w14:textId="77777777" w:rsidTr="00737757">
              <w:tc>
                <w:tcPr>
                  <w:tcW w:w="3654" w:type="dxa"/>
                  <w:tcBorders>
                    <w:top w:val="single" w:sz="4" w:space="0" w:color="auto"/>
                    <w:left w:val="single" w:sz="4" w:space="0" w:color="auto"/>
                    <w:bottom w:val="single" w:sz="4" w:space="0" w:color="auto"/>
                    <w:right w:val="single" w:sz="4" w:space="0" w:color="auto"/>
                  </w:tcBorders>
                  <w:hideMark/>
                </w:tcPr>
                <w:p w14:paraId="4EE788DE" w14:textId="77777777" w:rsidR="00270C80" w:rsidRPr="00016A66" w:rsidRDefault="00270C80"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33270F45" w14:textId="77777777" w:rsidR="00270C80" w:rsidRPr="00016A66" w:rsidRDefault="00270C80" w:rsidP="00BC74DE">
                  <w:pPr>
                    <w:rPr>
                      <w:rFonts w:asciiTheme="minorHAnsi" w:hAnsiTheme="minorHAnsi"/>
                      <w:sz w:val="22"/>
                    </w:rPr>
                  </w:pPr>
                  <w:r w:rsidRPr="00016A66">
                    <w:rPr>
                      <w:rFonts w:asciiTheme="minorHAnsi" w:hAnsiTheme="minorHAnsi"/>
                      <w:sz w:val="22"/>
                    </w:rPr>
                    <w:t>Split each word of the Keyword and search in the columns [Description]</w:t>
                  </w:r>
                </w:p>
                <w:p w14:paraId="7C81AB2C" w14:textId="77777777" w:rsidR="00270C80" w:rsidRPr="00016A66" w:rsidRDefault="00270C80" w:rsidP="00BC74DE">
                  <w:pPr>
                    <w:rPr>
                      <w:rFonts w:asciiTheme="minorHAnsi" w:hAnsiTheme="minorHAnsi"/>
                      <w:sz w:val="22"/>
                    </w:rPr>
                  </w:pPr>
                </w:p>
                <w:p w14:paraId="1590A069" w14:textId="00559FD3" w:rsidR="00270C80" w:rsidRPr="00016A66" w:rsidRDefault="00270C80"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00CF0CA0" w:rsidRPr="00016A66">
                    <w:rPr>
                      <w:rFonts w:asciiTheme="minorHAnsi" w:hAnsiTheme="minorHAnsi"/>
                      <w:color w:val="0000FF"/>
                      <w:sz w:val="22"/>
                    </w:rPr>
                    <w:t xml:space="preserve">AND </w:t>
                  </w:r>
                  <w:r w:rsidR="00CF0CA0" w:rsidRPr="00016A66">
                    <w:rPr>
                      <w:rFonts w:asciiTheme="minorHAnsi" w:hAnsiTheme="minorHAnsi"/>
                      <w:sz w:val="22"/>
                    </w:rPr>
                    <w:t xml:space="preserve">Type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6866A57F" w14:textId="77777777" w:rsidR="00270C80" w:rsidRPr="00016A66" w:rsidRDefault="00270C80" w:rsidP="00BC74DE">
                  <w:pPr>
                    <w:rPr>
                      <w:rFonts w:asciiTheme="minorHAnsi" w:hAnsiTheme="minorHAnsi"/>
                      <w:sz w:val="22"/>
                    </w:rPr>
                  </w:pPr>
                </w:p>
                <w:p w14:paraId="44E7F2AC" w14:textId="77777777" w:rsidR="00270C80" w:rsidRPr="00016A66" w:rsidRDefault="00270C80"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11557BCA" w14:textId="6FE10983" w:rsidR="00270C80" w:rsidRPr="00016A66" w:rsidRDefault="00270C80" w:rsidP="00BC74DE">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CF0CA0" w:rsidRPr="00016A66">
                    <w:rPr>
                      <w:rFonts w:asciiTheme="minorHAnsi" w:hAnsiTheme="minorHAnsi"/>
                      <w:color w:val="0000FF"/>
                      <w:sz w:val="22"/>
                    </w:rPr>
                    <w:t xml:space="preserve">AND </w:t>
                  </w:r>
                  <w:r w:rsidR="00CF0CA0" w:rsidRPr="00016A66">
                    <w:rPr>
                      <w:rFonts w:asciiTheme="minorHAnsi" w:hAnsiTheme="minorHAnsi"/>
                      <w:sz w:val="22"/>
                    </w:rPr>
                    <w:t xml:space="preserve">Type </w:t>
                  </w:r>
                  <w:r w:rsidRPr="00016A66">
                    <w:rPr>
                      <w:rFonts w:asciiTheme="minorHAnsi" w:hAnsiTheme="minorHAnsi"/>
                      <w:color w:val="0000FF"/>
                      <w:sz w:val="22"/>
                    </w:rPr>
                    <w:t xml:space="preserve">AND </w:t>
                  </w:r>
                  <w:r w:rsidRPr="00016A66">
                    <w:rPr>
                      <w:rFonts w:asciiTheme="minorHAnsi" w:hAnsiTheme="minorHAnsi"/>
                      <w:sz w:val="22"/>
                    </w:rPr>
                    <w:t xml:space="preserve">Color </w:t>
                  </w:r>
                </w:p>
                <w:p w14:paraId="177ABCEB" w14:textId="77777777" w:rsidR="00270C80" w:rsidRPr="00016A66" w:rsidRDefault="00270C80" w:rsidP="00BC74DE">
                  <w:pPr>
                    <w:rPr>
                      <w:rFonts w:asciiTheme="minorHAnsi" w:hAnsiTheme="minorHAnsi"/>
                      <w:sz w:val="22"/>
                    </w:rPr>
                  </w:pPr>
                </w:p>
                <w:p w14:paraId="5AAE3040" w14:textId="77777777" w:rsidR="00270C80" w:rsidRPr="00016A66" w:rsidRDefault="00270C80"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677DFFE2" w14:textId="132443B7" w:rsidR="00270C80" w:rsidRPr="00016A66" w:rsidRDefault="00270C80" w:rsidP="00BC74DE">
                  <w:p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Word2…)</w:t>
                  </w:r>
                  <w:r w:rsidR="00CF0CA0" w:rsidRPr="00016A66">
                    <w:rPr>
                      <w:rFonts w:asciiTheme="minorHAnsi" w:hAnsiTheme="minorHAnsi"/>
                      <w:sz w:val="22"/>
                    </w:rPr>
                    <w:t xml:space="preserve"> </w:t>
                  </w:r>
                  <w:r w:rsidR="00CF0CA0" w:rsidRPr="00016A66">
                    <w:rPr>
                      <w:rFonts w:asciiTheme="minorHAnsi" w:hAnsiTheme="minorHAnsi"/>
                      <w:color w:val="0000FF"/>
                      <w:sz w:val="22"/>
                    </w:rPr>
                    <w:t xml:space="preserve">AND </w:t>
                  </w:r>
                  <w:r w:rsidR="00CF0CA0" w:rsidRPr="00016A66">
                    <w:rPr>
                      <w:rFonts w:asciiTheme="minorHAnsi" w:hAnsiTheme="minorHAnsi"/>
                      <w:sz w:val="22"/>
                    </w:rPr>
                    <w:t>Type</w:t>
                  </w:r>
                </w:p>
                <w:p w14:paraId="237A83F1" w14:textId="1CA2F894" w:rsidR="00270C80" w:rsidRPr="00016A66" w:rsidRDefault="00270C80" w:rsidP="00C623B0">
                  <w:pPr>
                    <w:rPr>
                      <w:rFonts w:asciiTheme="minorHAnsi" w:hAnsiTheme="minorHAnsi"/>
                      <w:sz w:val="22"/>
                    </w:rPr>
                  </w:pPr>
                </w:p>
              </w:tc>
            </w:tr>
            <w:tr w:rsidR="00270C80" w:rsidRPr="00016A66" w14:paraId="44344AE3" w14:textId="77777777" w:rsidTr="00737757">
              <w:trPr>
                <w:trHeight w:val="77"/>
              </w:trPr>
              <w:tc>
                <w:tcPr>
                  <w:tcW w:w="3654" w:type="dxa"/>
                  <w:tcBorders>
                    <w:top w:val="single" w:sz="4" w:space="0" w:color="auto"/>
                    <w:left w:val="single" w:sz="4" w:space="0" w:color="auto"/>
                    <w:bottom w:val="single" w:sz="4" w:space="0" w:color="auto"/>
                    <w:right w:val="single" w:sz="4" w:space="0" w:color="auto"/>
                  </w:tcBorders>
                  <w:hideMark/>
                </w:tcPr>
                <w:p w14:paraId="4D1CF7D2" w14:textId="77777777" w:rsidR="00270C80" w:rsidRPr="00016A66" w:rsidRDefault="00270C80"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right w:val="single" w:sz="4" w:space="0" w:color="auto"/>
                  </w:tcBorders>
                </w:tcPr>
                <w:p w14:paraId="6B5C04E2" w14:textId="3591206B" w:rsidR="00270C80" w:rsidRPr="00016A66" w:rsidRDefault="00270C80" w:rsidP="00BC74DE">
                  <w:pPr>
                    <w:rPr>
                      <w:rFonts w:asciiTheme="minorHAnsi" w:hAnsiTheme="minorHAnsi"/>
                      <w:sz w:val="22"/>
                    </w:rPr>
                  </w:pPr>
                </w:p>
              </w:tc>
            </w:tr>
            <w:tr w:rsidR="00AF1979" w:rsidRPr="00016A66" w14:paraId="4346C30D" w14:textId="77777777" w:rsidTr="001F3B09">
              <w:trPr>
                <w:trHeight w:val="279"/>
              </w:trPr>
              <w:tc>
                <w:tcPr>
                  <w:tcW w:w="3654" w:type="dxa"/>
                  <w:tcBorders>
                    <w:top w:val="single" w:sz="4" w:space="0" w:color="auto"/>
                    <w:left w:val="single" w:sz="4" w:space="0" w:color="auto"/>
                    <w:right w:val="single" w:sz="4" w:space="0" w:color="auto"/>
                  </w:tcBorders>
                  <w:hideMark/>
                </w:tcPr>
                <w:p w14:paraId="2529B8D0" w14:textId="7BE31B72" w:rsidR="00AF1979" w:rsidRPr="00016A66" w:rsidRDefault="00AF1979" w:rsidP="00BC74DE">
                  <w:pPr>
                    <w:rPr>
                      <w:rFonts w:asciiTheme="minorHAnsi" w:hAnsiTheme="minorHAnsi"/>
                      <w:sz w:val="22"/>
                      <w:szCs w:val="22"/>
                    </w:rPr>
                  </w:pPr>
                  <w:r w:rsidRPr="00016A66">
                    <w:rPr>
                      <w:rFonts w:asciiTheme="minorHAnsi" w:hAnsiTheme="minorHAnsi"/>
                      <w:sz w:val="22"/>
                      <w:szCs w:val="22"/>
                    </w:rPr>
                    <w:lastRenderedPageBreak/>
                    <w:t>Type</w:t>
                  </w:r>
                </w:p>
              </w:tc>
              <w:tc>
                <w:tcPr>
                  <w:tcW w:w="5812" w:type="dxa"/>
                  <w:vMerge/>
                  <w:tcBorders>
                    <w:left w:val="single" w:sz="4" w:space="0" w:color="auto"/>
                    <w:right w:val="single" w:sz="4" w:space="0" w:color="auto"/>
                  </w:tcBorders>
                </w:tcPr>
                <w:p w14:paraId="4CA3CEF1" w14:textId="1B95797F" w:rsidR="00AF1979" w:rsidRPr="00016A66" w:rsidRDefault="00AF1979" w:rsidP="00BC74DE">
                  <w:pPr>
                    <w:rPr>
                      <w:rFonts w:asciiTheme="minorHAnsi" w:hAnsiTheme="minorHAnsi"/>
                      <w:sz w:val="22"/>
                    </w:rPr>
                  </w:pPr>
                </w:p>
              </w:tc>
            </w:tr>
            <w:tr w:rsidR="0065303C" w:rsidRPr="00016A66" w14:paraId="5DE8D146"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8EF5FE9" w14:textId="77777777" w:rsidR="0065303C" w:rsidRPr="00016A66" w:rsidRDefault="0065303C" w:rsidP="00484DC5">
                  <w:pPr>
                    <w:rPr>
                      <w:rFonts w:asciiTheme="minorHAnsi" w:hAnsiTheme="minorHAnsi"/>
                      <w:sz w:val="22"/>
                      <w:szCs w:val="22"/>
                    </w:rPr>
                  </w:pPr>
                  <w:r w:rsidRPr="00016A66">
                    <w:rPr>
                      <w:rFonts w:asciiTheme="minorHAnsi" w:hAnsiTheme="minorHAnsi"/>
                      <w:sz w:val="22"/>
                    </w:rPr>
                    <w:lastRenderedPageBreak/>
                    <w:t>Brand Name</w:t>
                  </w:r>
                </w:p>
              </w:tc>
              <w:tc>
                <w:tcPr>
                  <w:tcW w:w="5812" w:type="dxa"/>
                  <w:tcBorders>
                    <w:top w:val="single" w:sz="4" w:space="0" w:color="auto"/>
                    <w:left w:val="single" w:sz="4" w:space="0" w:color="auto"/>
                    <w:bottom w:val="single" w:sz="4" w:space="0" w:color="auto"/>
                    <w:right w:val="single" w:sz="4" w:space="0" w:color="auto"/>
                  </w:tcBorders>
                  <w:hideMark/>
                </w:tcPr>
                <w:p w14:paraId="523F3533" w14:textId="77777777" w:rsidR="0065303C" w:rsidRPr="00016A66" w:rsidRDefault="0065303C" w:rsidP="00484DC5">
                  <w:pPr>
                    <w:rPr>
                      <w:rFonts w:asciiTheme="minorHAnsi" w:hAnsiTheme="minorHAnsi"/>
                      <w:sz w:val="22"/>
                    </w:rPr>
                  </w:pPr>
                  <w:r w:rsidRPr="00016A66">
                    <w:rPr>
                      <w:rFonts w:asciiTheme="minorHAnsi" w:hAnsiTheme="minorHAnsi"/>
                      <w:sz w:val="22"/>
                    </w:rPr>
                    <w:t>[Brand]</w:t>
                  </w:r>
                </w:p>
              </w:tc>
            </w:tr>
            <w:tr w:rsidR="007840B3" w:rsidRPr="00016A66" w14:paraId="5AD3F8D4"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494DB04" w14:textId="77777777" w:rsidR="007840B3" w:rsidRPr="00016A66" w:rsidRDefault="007840B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DA2EDB0" w14:textId="77777777" w:rsidR="007840B3" w:rsidRPr="00016A66" w:rsidRDefault="007840B3" w:rsidP="00484DC5">
                  <w:pPr>
                    <w:rPr>
                      <w:rFonts w:asciiTheme="minorHAnsi" w:hAnsiTheme="minorHAnsi"/>
                      <w:sz w:val="22"/>
                    </w:rPr>
                  </w:pPr>
                  <w:r w:rsidRPr="00016A66">
                    <w:rPr>
                      <w:rFonts w:asciiTheme="minorHAnsi" w:hAnsiTheme="minorHAnsi"/>
                      <w:sz w:val="22"/>
                    </w:rPr>
                    <w:t>[Offer Price]</w:t>
                  </w:r>
                </w:p>
                <w:p w14:paraId="7E854C7B" w14:textId="77777777" w:rsidR="007840B3" w:rsidRPr="00016A66" w:rsidRDefault="007840B3" w:rsidP="00484DC5">
                  <w:pPr>
                    <w:rPr>
                      <w:rFonts w:asciiTheme="minorHAnsi" w:hAnsiTheme="minorHAnsi"/>
                      <w:sz w:val="22"/>
                      <w:szCs w:val="22"/>
                    </w:rPr>
                  </w:pPr>
                  <w:r w:rsidRPr="00016A66">
                    <w:rPr>
                      <w:rFonts w:asciiTheme="minorHAnsi" w:hAnsiTheme="minorHAnsi"/>
                      <w:sz w:val="22"/>
                    </w:rPr>
                    <w:t>Search for max price &lt;= [Offer Price]</w:t>
                  </w:r>
                </w:p>
              </w:tc>
            </w:tr>
            <w:tr w:rsidR="00E81676" w:rsidRPr="00016A66" w14:paraId="23A11CF3" w14:textId="77777777" w:rsidTr="00484DC5">
              <w:tc>
                <w:tcPr>
                  <w:tcW w:w="3654" w:type="dxa"/>
                  <w:tcBorders>
                    <w:top w:val="single" w:sz="4" w:space="0" w:color="auto"/>
                    <w:left w:val="single" w:sz="4" w:space="0" w:color="auto"/>
                    <w:bottom w:val="single" w:sz="4" w:space="0" w:color="auto"/>
                    <w:right w:val="single" w:sz="4" w:space="0" w:color="auto"/>
                  </w:tcBorders>
                </w:tcPr>
                <w:p w14:paraId="10FDB775" w14:textId="77777777" w:rsidR="00E81676" w:rsidRPr="00016A66" w:rsidRDefault="00E8167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073C031" w14:textId="77777777" w:rsidR="00E81676" w:rsidRPr="00016A66" w:rsidRDefault="00E81676" w:rsidP="00484DC5">
                  <w:pPr>
                    <w:rPr>
                      <w:rFonts w:asciiTheme="minorHAnsi" w:hAnsiTheme="minorHAnsi"/>
                      <w:sz w:val="22"/>
                    </w:rPr>
                  </w:pPr>
                  <w:r w:rsidRPr="00016A66">
                    <w:rPr>
                      <w:rFonts w:asciiTheme="minorHAnsi" w:hAnsiTheme="minorHAnsi"/>
                      <w:sz w:val="22"/>
                    </w:rPr>
                    <w:t>[availability] =&gt; in stock</w:t>
                  </w:r>
                </w:p>
              </w:tc>
            </w:tr>
          </w:tbl>
          <w:p w14:paraId="76E06792" w14:textId="77777777" w:rsidR="00644E80" w:rsidRPr="00016A66" w:rsidRDefault="00644E80" w:rsidP="00484DC5">
            <w:pPr>
              <w:pStyle w:val="ListParagraph"/>
              <w:ind w:left="432" w:hanging="360"/>
              <w:rPr>
                <w:rFonts w:asciiTheme="minorHAnsi" w:hAnsiTheme="minorHAnsi"/>
                <w:sz w:val="22"/>
                <w:szCs w:val="22"/>
              </w:rPr>
            </w:pPr>
          </w:p>
        </w:tc>
      </w:tr>
      <w:tr w:rsidR="00644E80" w:rsidRPr="00016A66" w14:paraId="2ECA776C"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D992E4" w14:textId="77777777" w:rsidR="00644E80" w:rsidRPr="00016A66" w:rsidRDefault="00A27938" w:rsidP="00484DC5">
            <w:pPr>
              <w:rPr>
                <w:rFonts w:asciiTheme="minorHAnsi" w:hAnsiTheme="minorHAnsi"/>
                <w:sz w:val="22"/>
                <w:szCs w:val="22"/>
              </w:rPr>
            </w:pPr>
            <w:proofErr w:type="spellStart"/>
            <w:r w:rsidRPr="00016A66">
              <w:rPr>
                <w:rFonts w:asciiTheme="minorHAnsi" w:hAnsiTheme="minorHAnsi"/>
                <w:sz w:val="22"/>
                <w:szCs w:val="22"/>
              </w:rPr>
              <w:lastRenderedPageBreak/>
              <w:t>SnapDeal</w:t>
            </w:r>
            <w:proofErr w:type="spellEnd"/>
            <w:r w:rsidRPr="00016A66">
              <w:rPr>
                <w:rFonts w:asciiTheme="minorHAnsi" w:hAnsiTheme="minorHAnsi"/>
                <w:sz w:val="22"/>
                <w:szCs w:val="22"/>
              </w:rPr>
              <w:t xml:space="preserve"> </w:t>
            </w:r>
            <w:r w:rsidR="00644E80" w:rsidRPr="00016A66">
              <w:rPr>
                <w:rFonts w:asciiTheme="minorHAnsi" w:hAnsiTheme="minorHAnsi"/>
                <w:sz w:val="22"/>
                <w:szCs w:val="22"/>
              </w:rPr>
              <w:t>for mobile– search criteria.</w:t>
            </w:r>
          </w:p>
        </w:tc>
        <w:tc>
          <w:tcPr>
            <w:tcW w:w="10638" w:type="dxa"/>
            <w:tcBorders>
              <w:top w:val="single" w:sz="4" w:space="0" w:color="auto"/>
              <w:left w:val="single" w:sz="4" w:space="0" w:color="auto"/>
              <w:bottom w:val="single" w:sz="4" w:space="0" w:color="auto"/>
              <w:right w:val="single" w:sz="4" w:space="0" w:color="auto"/>
            </w:tcBorders>
          </w:tcPr>
          <w:p w14:paraId="58E52512"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proofErr w:type="spellStart"/>
            <w:r w:rsidR="00A27938" w:rsidRPr="00016A66">
              <w:rPr>
                <w:rFonts w:asciiTheme="minorHAnsi" w:hAnsiTheme="minorHAnsi"/>
                <w:sz w:val="22"/>
                <w:szCs w:val="22"/>
              </w:rPr>
              <w:t>SnapDeal</w:t>
            </w:r>
            <w:proofErr w:type="spellEnd"/>
            <w:r w:rsidR="00A27938" w:rsidRPr="00016A66">
              <w:rPr>
                <w:rFonts w:asciiTheme="minorHAnsi" w:hAnsiTheme="minorHAnsi"/>
                <w:sz w:val="22"/>
                <w:szCs w:val="22"/>
              </w:rPr>
              <w:t xml:space="preserve">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016A66" w14:paraId="57BB9D59"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9CC0146"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5259BD2F" w14:textId="77777777" w:rsidR="00C84D7C" w:rsidRPr="00016A66" w:rsidRDefault="00C84D7C" w:rsidP="00484DC5">
                  <w:pPr>
                    <w:rPr>
                      <w:rFonts w:asciiTheme="minorHAnsi" w:hAnsiTheme="minorHAnsi"/>
                      <w:b/>
                      <w:sz w:val="22"/>
                      <w:szCs w:val="22"/>
                    </w:rPr>
                  </w:pPr>
                  <w:proofErr w:type="spellStart"/>
                  <w:r w:rsidRPr="00016A66">
                    <w:rPr>
                      <w:rFonts w:asciiTheme="minorHAnsi" w:hAnsiTheme="minorHAnsi"/>
                      <w:b/>
                      <w:sz w:val="22"/>
                    </w:rPr>
                    <w:t>SnapDeal</w:t>
                  </w:r>
                  <w:proofErr w:type="spellEnd"/>
                  <w:r w:rsidRPr="00016A66">
                    <w:rPr>
                      <w:rFonts w:asciiTheme="minorHAnsi" w:hAnsiTheme="minorHAnsi"/>
                      <w:b/>
                      <w:sz w:val="22"/>
                    </w:rPr>
                    <w:t xml:space="preserve"> Database Column</w:t>
                  </w:r>
                </w:p>
              </w:tc>
            </w:tr>
            <w:tr w:rsidR="008F2995" w:rsidRPr="00016A66" w14:paraId="2AFC5AF1" w14:textId="77777777" w:rsidTr="00484DC5">
              <w:tc>
                <w:tcPr>
                  <w:tcW w:w="3654" w:type="dxa"/>
                  <w:tcBorders>
                    <w:top w:val="single" w:sz="4" w:space="0" w:color="auto"/>
                    <w:left w:val="single" w:sz="4" w:space="0" w:color="auto"/>
                    <w:bottom w:val="single" w:sz="4" w:space="0" w:color="auto"/>
                    <w:right w:val="single" w:sz="4" w:space="0" w:color="auto"/>
                  </w:tcBorders>
                </w:tcPr>
                <w:p w14:paraId="5390410A" w14:textId="77777777" w:rsidR="008F2995" w:rsidRPr="00016A66" w:rsidRDefault="008F2995"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601BF113" w14:textId="404AA36B" w:rsidR="008F2995" w:rsidRPr="00016A66" w:rsidRDefault="008F2995" w:rsidP="008F2995">
                  <w:pPr>
                    <w:rPr>
                      <w:rFonts w:asciiTheme="minorHAnsi" w:hAnsiTheme="minorHAnsi"/>
                      <w:sz w:val="22"/>
                    </w:rPr>
                  </w:pPr>
                  <w:r w:rsidRPr="00016A66">
                    <w:rPr>
                      <w:rFonts w:asciiTheme="minorHAnsi" w:hAnsiTheme="minorHAnsi"/>
                      <w:sz w:val="22"/>
                    </w:rPr>
                    <w:t xml:space="preserve">Search in the </w:t>
                  </w:r>
                  <w:proofErr w:type="spellStart"/>
                  <w:r w:rsidRPr="00016A66">
                    <w:rPr>
                      <w:rFonts w:asciiTheme="minorHAnsi" w:hAnsiTheme="minorHAnsi"/>
                      <w:color w:val="0000FF"/>
                      <w:sz w:val="22"/>
                    </w:rPr>
                    <w:t>snapdealtopelectronicscsv</w:t>
                  </w:r>
                  <w:proofErr w:type="spellEnd"/>
                  <w:r w:rsidRPr="00016A66">
                    <w:rPr>
                      <w:rFonts w:asciiTheme="minorHAnsi" w:hAnsiTheme="minorHAnsi"/>
                      <w:color w:val="0000FF"/>
                      <w:sz w:val="22"/>
                    </w:rPr>
                    <w:t xml:space="preserve"> </w:t>
                  </w:r>
                  <w:r w:rsidRPr="00016A66">
                    <w:rPr>
                      <w:rFonts w:asciiTheme="minorHAnsi" w:hAnsiTheme="minorHAnsi"/>
                      <w:sz w:val="22"/>
                    </w:rPr>
                    <w:t xml:space="preserve">mongo collection in the </w:t>
                  </w:r>
                  <w:proofErr w:type="spellStart"/>
                  <w:r w:rsidRPr="00016A66">
                    <w:rPr>
                      <w:rFonts w:asciiTheme="minorHAnsi" w:hAnsiTheme="minorHAnsi"/>
                      <w:sz w:val="22"/>
                    </w:rPr>
                    <w:t>SavvyShopper</w:t>
                  </w:r>
                  <w:proofErr w:type="spellEnd"/>
                  <w:r w:rsidRPr="00016A66">
                    <w:rPr>
                      <w:rFonts w:asciiTheme="minorHAnsi" w:hAnsiTheme="minorHAnsi"/>
                      <w:sz w:val="22"/>
                    </w:rPr>
                    <w:t xml:space="preserve"> database.</w:t>
                  </w:r>
                </w:p>
              </w:tc>
            </w:tr>
            <w:tr w:rsidR="005F4611" w:rsidRPr="00016A66" w14:paraId="5DB6A3EA" w14:textId="77777777" w:rsidTr="000E22B6">
              <w:tc>
                <w:tcPr>
                  <w:tcW w:w="3654" w:type="dxa"/>
                  <w:tcBorders>
                    <w:top w:val="single" w:sz="4" w:space="0" w:color="auto"/>
                    <w:left w:val="single" w:sz="4" w:space="0" w:color="auto"/>
                    <w:bottom w:val="single" w:sz="4" w:space="0" w:color="auto"/>
                    <w:right w:val="single" w:sz="4" w:space="0" w:color="auto"/>
                  </w:tcBorders>
                </w:tcPr>
                <w:p w14:paraId="2E399EC0" w14:textId="77777777" w:rsidR="005F4611" w:rsidRPr="00016A66" w:rsidRDefault="005F4611"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7F9F0FB1" w14:textId="77777777" w:rsidR="005F4611" w:rsidRPr="00016A66" w:rsidRDefault="005F4611" w:rsidP="00BC74DE">
                  <w:pPr>
                    <w:rPr>
                      <w:rFonts w:asciiTheme="minorHAnsi" w:hAnsiTheme="minorHAnsi"/>
                      <w:sz w:val="22"/>
                    </w:rPr>
                  </w:pPr>
                  <w:r w:rsidRPr="00016A66">
                    <w:rPr>
                      <w:rFonts w:asciiTheme="minorHAnsi" w:hAnsiTheme="minorHAnsi"/>
                      <w:sz w:val="22"/>
                    </w:rPr>
                    <w:t>Split each word of the Keyword and search in the columns [Description]</w:t>
                  </w:r>
                </w:p>
                <w:p w14:paraId="142A04BF" w14:textId="77777777" w:rsidR="005F4611" w:rsidRPr="00016A66" w:rsidRDefault="005F4611" w:rsidP="00BC74DE">
                  <w:pPr>
                    <w:rPr>
                      <w:rFonts w:asciiTheme="minorHAnsi" w:hAnsiTheme="minorHAnsi"/>
                      <w:sz w:val="22"/>
                    </w:rPr>
                  </w:pPr>
                </w:p>
                <w:p w14:paraId="2B04C836" w14:textId="4A23B419" w:rsidR="005F4611" w:rsidRPr="00016A66" w:rsidRDefault="005F4611"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007A4D18" w:rsidRPr="00016A66">
                    <w:rPr>
                      <w:rFonts w:asciiTheme="minorHAnsi" w:hAnsiTheme="minorHAnsi"/>
                      <w:sz w:val="22"/>
                    </w:rPr>
                    <w:t>Phone manufacturer</w:t>
                  </w:r>
                  <w:r w:rsidR="007A4D18" w:rsidRPr="00016A66">
                    <w:rPr>
                      <w:rFonts w:asciiTheme="minorHAnsi" w:hAnsiTheme="minorHAnsi"/>
                      <w:color w:val="0000FF"/>
                      <w:sz w:val="22"/>
                    </w:rPr>
                    <w:t xml:space="preserve"> </w:t>
                  </w:r>
                  <w:r w:rsidRPr="00016A66">
                    <w:rPr>
                      <w:rFonts w:asciiTheme="minorHAnsi" w:hAnsiTheme="minorHAnsi"/>
                      <w:color w:val="0000FF"/>
                      <w:sz w:val="22"/>
                    </w:rPr>
                    <w:t xml:space="preserve">AND </w:t>
                  </w:r>
                  <w:r w:rsidR="007A4D18" w:rsidRPr="00016A66">
                    <w:rPr>
                      <w:rFonts w:asciiTheme="minorHAnsi" w:hAnsiTheme="minorHAnsi"/>
                      <w:sz w:val="22"/>
                    </w:rPr>
                    <w:t xml:space="preserve">Manufacturer </w:t>
                  </w:r>
                  <w:r w:rsidR="007A4D18" w:rsidRPr="00016A66">
                    <w:rPr>
                      <w:rFonts w:asciiTheme="minorHAnsi" w:hAnsiTheme="minorHAnsi"/>
                      <w:color w:val="0000FF"/>
                      <w:sz w:val="22"/>
                    </w:rPr>
                    <w:t xml:space="preserve">AND </w:t>
                  </w:r>
                  <w:r w:rsidR="007A4D18" w:rsidRPr="00016A66">
                    <w:rPr>
                      <w:rFonts w:asciiTheme="minorHAnsi" w:hAnsiTheme="minorHAnsi"/>
                      <w:sz w:val="22"/>
                    </w:rPr>
                    <w:t>Color</w:t>
                  </w:r>
                </w:p>
                <w:p w14:paraId="71819BA0" w14:textId="77777777" w:rsidR="005F4611" w:rsidRPr="00016A66" w:rsidRDefault="005F4611" w:rsidP="00BC74DE">
                  <w:pPr>
                    <w:rPr>
                      <w:rFonts w:asciiTheme="minorHAnsi" w:hAnsiTheme="minorHAnsi"/>
                      <w:sz w:val="22"/>
                    </w:rPr>
                  </w:pPr>
                </w:p>
                <w:p w14:paraId="143C4B6E" w14:textId="77777777" w:rsidR="005F4611" w:rsidRPr="00016A66" w:rsidRDefault="005F4611"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559C589F" w14:textId="77777777" w:rsidR="0069180F" w:rsidRPr="00016A66" w:rsidRDefault="005F4611" w:rsidP="007574DD">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69180F" w:rsidRPr="00016A66">
                    <w:rPr>
                      <w:rFonts w:asciiTheme="minorHAnsi" w:hAnsiTheme="minorHAnsi"/>
                      <w:color w:val="0000FF"/>
                      <w:sz w:val="22"/>
                    </w:rPr>
                    <w:t xml:space="preserve">AND </w:t>
                  </w:r>
                  <w:r w:rsidR="0069180F" w:rsidRPr="00016A66">
                    <w:rPr>
                      <w:rFonts w:asciiTheme="minorHAnsi" w:hAnsiTheme="minorHAnsi"/>
                      <w:sz w:val="22"/>
                    </w:rPr>
                    <w:t>Phone manufacturer</w:t>
                  </w:r>
                  <w:r w:rsidR="0069180F" w:rsidRPr="00016A66">
                    <w:rPr>
                      <w:rFonts w:asciiTheme="minorHAnsi" w:hAnsiTheme="minorHAnsi"/>
                      <w:color w:val="0000FF"/>
                      <w:sz w:val="22"/>
                    </w:rPr>
                    <w:t xml:space="preserve"> AND </w:t>
                  </w:r>
                  <w:r w:rsidR="0069180F" w:rsidRPr="00016A66">
                    <w:rPr>
                      <w:rFonts w:asciiTheme="minorHAnsi" w:hAnsiTheme="minorHAnsi"/>
                      <w:sz w:val="22"/>
                    </w:rPr>
                    <w:t xml:space="preserve">Manufacturer </w:t>
                  </w:r>
                  <w:r w:rsidR="0069180F" w:rsidRPr="00016A66">
                    <w:rPr>
                      <w:rFonts w:asciiTheme="minorHAnsi" w:hAnsiTheme="minorHAnsi"/>
                      <w:color w:val="0000FF"/>
                      <w:sz w:val="22"/>
                    </w:rPr>
                    <w:t xml:space="preserve">AND </w:t>
                  </w:r>
                  <w:r w:rsidR="0069180F" w:rsidRPr="00016A66">
                    <w:rPr>
                      <w:rFonts w:asciiTheme="minorHAnsi" w:hAnsiTheme="minorHAnsi"/>
                      <w:sz w:val="22"/>
                    </w:rPr>
                    <w:t>Color</w:t>
                  </w:r>
                </w:p>
                <w:p w14:paraId="24AF98A3" w14:textId="77777777" w:rsidR="005F4611" w:rsidRPr="00016A66" w:rsidRDefault="005F4611" w:rsidP="00BC74DE">
                  <w:pPr>
                    <w:rPr>
                      <w:rFonts w:asciiTheme="minorHAnsi" w:hAnsiTheme="minorHAnsi"/>
                      <w:sz w:val="22"/>
                    </w:rPr>
                  </w:pPr>
                </w:p>
                <w:p w14:paraId="7F7F79CE" w14:textId="77777777" w:rsidR="005F4611" w:rsidRPr="00016A66" w:rsidRDefault="005F4611"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6B7B5412" w14:textId="77777777" w:rsidR="005F4611" w:rsidRPr="00016A66" w:rsidRDefault="005F4611" w:rsidP="004B53C7">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9F6ADC" w:rsidRPr="00016A66">
                    <w:rPr>
                      <w:rFonts w:asciiTheme="minorHAnsi" w:hAnsiTheme="minorHAnsi"/>
                      <w:color w:val="0000FF"/>
                      <w:sz w:val="22"/>
                    </w:rPr>
                    <w:t xml:space="preserve">AND </w:t>
                  </w:r>
                  <w:r w:rsidR="009F6ADC" w:rsidRPr="00016A66">
                    <w:rPr>
                      <w:rFonts w:asciiTheme="minorHAnsi" w:hAnsiTheme="minorHAnsi"/>
                      <w:sz w:val="22"/>
                    </w:rPr>
                    <w:t>Phone manufacturer</w:t>
                  </w:r>
                  <w:r w:rsidR="009F6ADC" w:rsidRPr="00016A66">
                    <w:rPr>
                      <w:rFonts w:asciiTheme="minorHAnsi" w:hAnsiTheme="minorHAnsi"/>
                      <w:color w:val="0000FF"/>
                      <w:sz w:val="22"/>
                    </w:rPr>
                    <w:t xml:space="preserve"> AND </w:t>
                  </w:r>
                  <w:r w:rsidR="009F6ADC" w:rsidRPr="00016A66">
                    <w:rPr>
                      <w:rFonts w:asciiTheme="minorHAnsi" w:hAnsiTheme="minorHAnsi"/>
                      <w:sz w:val="22"/>
                    </w:rPr>
                    <w:t>Manufacturer</w:t>
                  </w:r>
                </w:p>
                <w:p w14:paraId="7555159F" w14:textId="77777777" w:rsidR="00DC39C0" w:rsidRPr="00016A66" w:rsidRDefault="00DC39C0" w:rsidP="004B53C7">
                  <w:pPr>
                    <w:pStyle w:val="ListParagraph"/>
                    <w:ind w:left="360"/>
                    <w:rPr>
                      <w:rFonts w:asciiTheme="minorHAnsi" w:hAnsiTheme="minorHAnsi"/>
                      <w:sz w:val="22"/>
                    </w:rPr>
                  </w:pPr>
                </w:p>
                <w:p w14:paraId="5C2B61EE" w14:textId="77777777" w:rsidR="00DC39C0" w:rsidRPr="00016A66" w:rsidRDefault="00DC39C0" w:rsidP="00DC39C0">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738C055D" w14:textId="6BCBD59E" w:rsidR="00DC39C0" w:rsidRPr="00016A66" w:rsidRDefault="00DC39C0" w:rsidP="00180F27">
                  <w:pPr>
                    <w:pStyle w:val="ListParagraph"/>
                    <w:ind w:left="360"/>
                    <w:rPr>
                      <w:rFonts w:asciiTheme="minorHAnsi" w:hAnsiTheme="minorHAnsi"/>
                      <w:sz w:val="22"/>
                    </w:rPr>
                  </w:pPr>
                  <w:r w:rsidRPr="00016A66">
                    <w:rPr>
                      <w:rFonts w:asciiTheme="minorHAnsi" w:hAnsiTheme="minorHAnsi"/>
                      <w:sz w:val="22"/>
                    </w:rPr>
                    <w:lastRenderedPageBreak/>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Pr="00016A66">
                    <w:rPr>
                      <w:rFonts w:asciiTheme="minorHAnsi" w:hAnsiTheme="minorHAnsi"/>
                      <w:sz w:val="22"/>
                    </w:rPr>
                    <w:t>Phone manufacturer</w:t>
                  </w:r>
                  <w:r w:rsidRPr="00016A66">
                    <w:rPr>
                      <w:rFonts w:asciiTheme="minorHAnsi" w:hAnsiTheme="minorHAnsi"/>
                      <w:color w:val="0000FF"/>
                      <w:sz w:val="22"/>
                    </w:rPr>
                    <w:t xml:space="preserve"> </w:t>
                  </w:r>
                </w:p>
              </w:tc>
            </w:tr>
            <w:tr w:rsidR="005F4611" w:rsidRPr="00016A66" w14:paraId="2FA53A5D" w14:textId="77777777" w:rsidTr="000E22B6">
              <w:tc>
                <w:tcPr>
                  <w:tcW w:w="3654" w:type="dxa"/>
                  <w:tcBorders>
                    <w:top w:val="single" w:sz="4" w:space="0" w:color="auto"/>
                    <w:left w:val="single" w:sz="4" w:space="0" w:color="auto"/>
                    <w:bottom w:val="single" w:sz="4" w:space="0" w:color="auto"/>
                    <w:right w:val="single" w:sz="4" w:space="0" w:color="auto"/>
                  </w:tcBorders>
                  <w:hideMark/>
                </w:tcPr>
                <w:p w14:paraId="728B9E2A" w14:textId="77777777" w:rsidR="005F4611" w:rsidRPr="00016A66" w:rsidRDefault="005F4611" w:rsidP="00BC74DE">
                  <w:pPr>
                    <w:rPr>
                      <w:rFonts w:asciiTheme="minorHAnsi" w:hAnsiTheme="minorHAnsi"/>
                      <w:sz w:val="22"/>
                      <w:szCs w:val="22"/>
                    </w:rPr>
                  </w:pPr>
                  <w:r w:rsidRPr="00016A66">
                    <w:rPr>
                      <w:rFonts w:asciiTheme="minorHAnsi" w:hAnsiTheme="minorHAnsi"/>
                      <w:sz w:val="22"/>
                    </w:rPr>
                    <w:t>Phone manufacturer</w:t>
                  </w:r>
                </w:p>
              </w:tc>
              <w:tc>
                <w:tcPr>
                  <w:tcW w:w="5812" w:type="dxa"/>
                  <w:vMerge/>
                  <w:tcBorders>
                    <w:left w:val="single" w:sz="4" w:space="0" w:color="auto"/>
                    <w:right w:val="single" w:sz="4" w:space="0" w:color="auto"/>
                  </w:tcBorders>
                </w:tcPr>
                <w:p w14:paraId="713F9788" w14:textId="3970C6AA" w:rsidR="005F4611" w:rsidRPr="00016A66" w:rsidRDefault="005F4611" w:rsidP="00BC74DE">
                  <w:pPr>
                    <w:rPr>
                      <w:rFonts w:asciiTheme="minorHAnsi" w:hAnsiTheme="minorHAnsi"/>
                      <w:sz w:val="22"/>
                    </w:rPr>
                  </w:pPr>
                </w:p>
              </w:tc>
            </w:tr>
            <w:tr w:rsidR="005F4611" w:rsidRPr="00016A66" w14:paraId="2BAA4E75" w14:textId="77777777" w:rsidTr="000E22B6">
              <w:tc>
                <w:tcPr>
                  <w:tcW w:w="3654" w:type="dxa"/>
                  <w:tcBorders>
                    <w:top w:val="single" w:sz="4" w:space="0" w:color="auto"/>
                    <w:left w:val="single" w:sz="4" w:space="0" w:color="auto"/>
                    <w:bottom w:val="single" w:sz="4" w:space="0" w:color="auto"/>
                    <w:right w:val="single" w:sz="4" w:space="0" w:color="auto"/>
                  </w:tcBorders>
                  <w:hideMark/>
                </w:tcPr>
                <w:p w14:paraId="70BCC24C" w14:textId="77777777" w:rsidR="005F4611" w:rsidRPr="00016A66" w:rsidRDefault="005F4611" w:rsidP="00BC74DE">
                  <w:pPr>
                    <w:rPr>
                      <w:rFonts w:asciiTheme="minorHAnsi" w:hAnsiTheme="minorHAnsi"/>
                      <w:sz w:val="22"/>
                      <w:szCs w:val="22"/>
                    </w:rPr>
                  </w:pPr>
                  <w:r w:rsidRPr="00016A66">
                    <w:rPr>
                      <w:rFonts w:asciiTheme="minorHAnsi" w:hAnsiTheme="minorHAnsi"/>
                      <w:sz w:val="22"/>
                    </w:rPr>
                    <w:t>Manufacturer</w:t>
                  </w:r>
                </w:p>
              </w:tc>
              <w:tc>
                <w:tcPr>
                  <w:tcW w:w="5812" w:type="dxa"/>
                  <w:vMerge/>
                  <w:tcBorders>
                    <w:left w:val="single" w:sz="4" w:space="0" w:color="auto"/>
                    <w:right w:val="single" w:sz="4" w:space="0" w:color="auto"/>
                  </w:tcBorders>
                </w:tcPr>
                <w:p w14:paraId="1476C683" w14:textId="36824186" w:rsidR="005F4611" w:rsidRPr="00016A66" w:rsidRDefault="005F4611" w:rsidP="00BC74DE">
                  <w:pPr>
                    <w:rPr>
                      <w:rFonts w:asciiTheme="minorHAnsi" w:hAnsiTheme="minorHAnsi"/>
                      <w:sz w:val="22"/>
                    </w:rPr>
                  </w:pPr>
                </w:p>
              </w:tc>
            </w:tr>
            <w:tr w:rsidR="005F4611" w:rsidRPr="00016A66" w14:paraId="3D3871C1" w14:textId="77777777" w:rsidTr="00180F27">
              <w:trPr>
                <w:trHeight w:val="3542"/>
              </w:trPr>
              <w:tc>
                <w:tcPr>
                  <w:tcW w:w="3654" w:type="dxa"/>
                  <w:tcBorders>
                    <w:top w:val="single" w:sz="4" w:space="0" w:color="auto"/>
                    <w:left w:val="single" w:sz="4" w:space="0" w:color="auto"/>
                    <w:bottom w:val="single" w:sz="4" w:space="0" w:color="auto"/>
                    <w:right w:val="single" w:sz="4" w:space="0" w:color="auto"/>
                  </w:tcBorders>
                  <w:hideMark/>
                </w:tcPr>
                <w:p w14:paraId="3F90A131" w14:textId="77777777" w:rsidR="005F4611" w:rsidRPr="00016A66" w:rsidRDefault="005F4611"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bottom w:val="single" w:sz="4" w:space="0" w:color="auto"/>
                    <w:right w:val="single" w:sz="4" w:space="0" w:color="auto"/>
                  </w:tcBorders>
                </w:tcPr>
                <w:p w14:paraId="2A84A19B" w14:textId="3E187C62" w:rsidR="005F4611" w:rsidRPr="00016A66" w:rsidRDefault="005F4611" w:rsidP="00BC74DE">
                  <w:pPr>
                    <w:rPr>
                      <w:rFonts w:asciiTheme="minorHAnsi" w:hAnsiTheme="minorHAnsi"/>
                      <w:sz w:val="22"/>
                    </w:rPr>
                  </w:pPr>
                </w:p>
              </w:tc>
            </w:tr>
            <w:tr w:rsidR="00644E80" w:rsidRPr="00016A66" w14:paraId="4CA883C2" w14:textId="77777777" w:rsidTr="00484DC5">
              <w:tc>
                <w:tcPr>
                  <w:tcW w:w="3654" w:type="dxa"/>
                  <w:tcBorders>
                    <w:top w:val="single" w:sz="4" w:space="0" w:color="auto"/>
                    <w:left w:val="single" w:sz="4" w:space="0" w:color="auto"/>
                    <w:bottom w:val="single" w:sz="4" w:space="0" w:color="auto"/>
                    <w:right w:val="single" w:sz="4" w:space="0" w:color="auto"/>
                  </w:tcBorders>
                </w:tcPr>
                <w:p w14:paraId="42BB2DD6" w14:textId="77777777" w:rsidR="00644E80" w:rsidRPr="00016A66" w:rsidRDefault="00644E80" w:rsidP="00484DC5">
                  <w:pPr>
                    <w:rPr>
                      <w:rFonts w:asciiTheme="minorHAnsi" w:hAnsiTheme="minorHAnsi"/>
                      <w:b/>
                      <w:sz w:val="22"/>
                    </w:rPr>
                  </w:pPr>
                  <w:r w:rsidRPr="00016A66">
                    <w:rPr>
                      <w:rFonts w:asciiTheme="minorHAnsi" w:hAnsiTheme="minorHAnsi"/>
                      <w:b/>
                      <w:sz w:val="22"/>
                      <w:szCs w:val="22"/>
                    </w:rPr>
                    <w:lastRenderedPageBreak/>
                    <w:t>--OR--</w:t>
                  </w:r>
                </w:p>
              </w:tc>
              <w:tc>
                <w:tcPr>
                  <w:tcW w:w="5812" w:type="dxa"/>
                  <w:tcBorders>
                    <w:top w:val="single" w:sz="4" w:space="0" w:color="auto"/>
                    <w:left w:val="single" w:sz="4" w:space="0" w:color="auto"/>
                    <w:bottom w:val="single" w:sz="4" w:space="0" w:color="auto"/>
                    <w:right w:val="single" w:sz="4" w:space="0" w:color="auto"/>
                  </w:tcBorders>
                </w:tcPr>
                <w:p w14:paraId="21DA3ED0" w14:textId="77777777" w:rsidR="00644E80" w:rsidRPr="00016A66" w:rsidRDefault="00644E80" w:rsidP="00484DC5">
                  <w:pPr>
                    <w:rPr>
                      <w:rFonts w:asciiTheme="minorHAnsi" w:hAnsiTheme="minorHAnsi"/>
                      <w:sz w:val="22"/>
                    </w:rPr>
                  </w:pPr>
                </w:p>
              </w:tc>
            </w:tr>
            <w:tr w:rsidR="007840B3" w:rsidRPr="00016A66" w14:paraId="7F6EE0CB"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DA5F931" w14:textId="77777777" w:rsidR="007840B3" w:rsidRPr="00016A66" w:rsidRDefault="007840B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355ADFC" w14:textId="77777777" w:rsidR="007840B3" w:rsidRPr="00016A66" w:rsidRDefault="007840B3" w:rsidP="00484DC5">
                  <w:pPr>
                    <w:rPr>
                      <w:rFonts w:asciiTheme="minorHAnsi" w:hAnsiTheme="minorHAnsi"/>
                      <w:sz w:val="22"/>
                    </w:rPr>
                  </w:pPr>
                  <w:r w:rsidRPr="00016A66">
                    <w:rPr>
                      <w:rFonts w:asciiTheme="minorHAnsi" w:hAnsiTheme="minorHAnsi"/>
                      <w:sz w:val="22"/>
                    </w:rPr>
                    <w:t>[Offer Price]</w:t>
                  </w:r>
                </w:p>
                <w:p w14:paraId="590066A6" w14:textId="77777777" w:rsidR="007840B3" w:rsidRPr="00016A66" w:rsidRDefault="007840B3" w:rsidP="00484DC5">
                  <w:pPr>
                    <w:rPr>
                      <w:rFonts w:asciiTheme="minorHAnsi" w:hAnsiTheme="minorHAnsi"/>
                      <w:sz w:val="22"/>
                      <w:szCs w:val="22"/>
                    </w:rPr>
                  </w:pPr>
                  <w:r w:rsidRPr="00016A66">
                    <w:rPr>
                      <w:rFonts w:asciiTheme="minorHAnsi" w:hAnsiTheme="minorHAnsi"/>
                      <w:sz w:val="22"/>
                    </w:rPr>
                    <w:t>Search for max price &lt;= [Offer Price]</w:t>
                  </w:r>
                </w:p>
              </w:tc>
            </w:tr>
            <w:tr w:rsidR="00E81676" w:rsidRPr="00016A66" w14:paraId="4F48FEE7" w14:textId="77777777" w:rsidTr="00484DC5">
              <w:tc>
                <w:tcPr>
                  <w:tcW w:w="3654" w:type="dxa"/>
                  <w:tcBorders>
                    <w:top w:val="single" w:sz="4" w:space="0" w:color="auto"/>
                    <w:left w:val="single" w:sz="4" w:space="0" w:color="auto"/>
                    <w:bottom w:val="single" w:sz="4" w:space="0" w:color="auto"/>
                    <w:right w:val="single" w:sz="4" w:space="0" w:color="auto"/>
                  </w:tcBorders>
                </w:tcPr>
                <w:p w14:paraId="5BB2BA90" w14:textId="77777777" w:rsidR="00E81676" w:rsidRPr="00016A66" w:rsidRDefault="00E8167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2AC1906" w14:textId="77777777" w:rsidR="00E81676" w:rsidRPr="00016A66" w:rsidRDefault="00E81676" w:rsidP="00484DC5">
                  <w:pPr>
                    <w:rPr>
                      <w:rFonts w:asciiTheme="minorHAnsi" w:hAnsiTheme="minorHAnsi"/>
                      <w:sz w:val="22"/>
                    </w:rPr>
                  </w:pPr>
                  <w:r w:rsidRPr="00016A66">
                    <w:rPr>
                      <w:rFonts w:asciiTheme="minorHAnsi" w:hAnsiTheme="minorHAnsi"/>
                      <w:sz w:val="22"/>
                    </w:rPr>
                    <w:t>[availability] =&gt; in stock</w:t>
                  </w:r>
                </w:p>
              </w:tc>
            </w:tr>
          </w:tbl>
          <w:p w14:paraId="3E67CA58" w14:textId="77777777" w:rsidR="00644E80" w:rsidRPr="00016A66" w:rsidRDefault="00644E80" w:rsidP="00484DC5">
            <w:pPr>
              <w:pStyle w:val="ListParagraph"/>
              <w:ind w:left="432" w:hanging="360"/>
              <w:rPr>
                <w:rFonts w:asciiTheme="minorHAnsi" w:hAnsiTheme="minorHAnsi"/>
                <w:sz w:val="22"/>
                <w:szCs w:val="22"/>
              </w:rPr>
            </w:pPr>
          </w:p>
        </w:tc>
      </w:tr>
      <w:tr w:rsidR="00644E80" w:rsidRPr="00016A66" w14:paraId="12C24FA6"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5441D4" w14:textId="77777777" w:rsidR="00644E80" w:rsidRPr="00016A66" w:rsidRDefault="00A27938" w:rsidP="00484DC5">
            <w:pPr>
              <w:rPr>
                <w:rFonts w:asciiTheme="minorHAnsi" w:hAnsiTheme="minorHAnsi"/>
                <w:sz w:val="22"/>
                <w:szCs w:val="22"/>
              </w:rPr>
            </w:pPr>
            <w:proofErr w:type="spellStart"/>
            <w:r w:rsidRPr="00016A66">
              <w:rPr>
                <w:rFonts w:asciiTheme="minorHAnsi" w:hAnsiTheme="minorHAnsi"/>
                <w:sz w:val="22"/>
                <w:szCs w:val="22"/>
              </w:rPr>
              <w:lastRenderedPageBreak/>
              <w:t>SnapDeal</w:t>
            </w:r>
            <w:proofErr w:type="spellEnd"/>
            <w:r w:rsidRPr="00016A66">
              <w:rPr>
                <w:rFonts w:asciiTheme="minorHAnsi" w:hAnsiTheme="minorHAnsi"/>
                <w:sz w:val="22"/>
                <w:szCs w:val="22"/>
              </w:rPr>
              <w:t xml:space="preserve"> </w:t>
            </w:r>
            <w:r w:rsidR="00644E80" w:rsidRPr="00016A66">
              <w:rPr>
                <w:rFonts w:asciiTheme="minorHAnsi" w:hAnsiTheme="minorHAnsi"/>
                <w:sz w:val="22"/>
                <w:szCs w:val="22"/>
              </w:rPr>
              <w:t>for apparels– search criteria.</w:t>
            </w:r>
          </w:p>
        </w:tc>
        <w:tc>
          <w:tcPr>
            <w:tcW w:w="10638" w:type="dxa"/>
            <w:tcBorders>
              <w:top w:val="single" w:sz="4" w:space="0" w:color="auto"/>
              <w:left w:val="single" w:sz="4" w:space="0" w:color="auto"/>
              <w:bottom w:val="single" w:sz="4" w:space="0" w:color="auto"/>
              <w:right w:val="single" w:sz="4" w:space="0" w:color="auto"/>
            </w:tcBorders>
          </w:tcPr>
          <w:p w14:paraId="436E2274" w14:textId="77777777" w:rsidR="00644E80" w:rsidRPr="00016A66" w:rsidRDefault="00644E80"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Search criteria to be passed to </w:t>
            </w:r>
            <w:proofErr w:type="spellStart"/>
            <w:r w:rsidR="00A27938" w:rsidRPr="00016A66">
              <w:rPr>
                <w:rFonts w:asciiTheme="minorHAnsi" w:hAnsiTheme="minorHAnsi"/>
                <w:sz w:val="22"/>
                <w:szCs w:val="22"/>
              </w:rPr>
              <w:t>SnapDeal</w:t>
            </w:r>
            <w:proofErr w:type="spellEnd"/>
            <w:r w:rsidR="00A27938" w:rsidRPr="00016A66">
              <w:rPr>
                <w:rFonts w:asciiTheme="minorHAnsi" w:hAnsiTheme="minorHAnsi"/>
                <w:sz w:val="22"/>
                <w:szCs w:val="22"/>
              </w:rPr>
              <w:t xml:space="preserve">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016A66" w14:paraId="018A4A4B"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732C9E12" w14:textId="77777777" w:rsidR="00C84D7C" w:rsidRPr="00016A66" w:rsidRDefault="00C84D7C" w:rsidP="00484DC5">
                  <w:pPr>
                    <w:rPr>
                      <w:rFonts w:asciiTheme="minorHAnsi" w:hAnsiTheme="minorHAnsi"/>
                      <w:b/>
                      <w:sz w:val="22"/>
                      <w:szCs w:val="22"/>
                    </w:rPr>
                  </w:pPr>
                  <w:r w:rsidRPr="00016A6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11B901E4" w14:textId="77777777" w:rsidR="00C84D7C" w:rsidRPr="00016A66" w:rsidRDefault="00C84D7C" w:rsidP="00484DC5">
                  <w:pPr>
                    <w:rPr>
                      <w:rFonts w:asciiTheme="minorHAnsi" w:hAnsiTheme="minorHAnsi"/>
                      <w:b/>
                      <w:sz w:val="22"/>
                      <w:szCs w:val="22"/>
                    </w:rPr>
                  </w:pPr>
                  <w:proofErr w:type="spellStart"/>
                  <w:r w:rsidRPr="00016A66">
                    <w:rPr>
                      <w:rFonts w:asciiTheme="minorHAnsi" w:hAnsiTheme="minorHAnsi"/>
                      <w:b/>
                      <w:sz w:val="22"/>
                    </w:rPr>
                    <w:t>SnapDeal</w:t>
                  </w:r>
                  <w:proofErr w:type="spellEnd"/>
                  <w:r w:rsidRPr="00016A66">
                    <w:rPr>
                      <w:rFonts w:asciiTheme="minorHAnsi" w:hAnsiTheme="minorHAnsi"/>
                      <w:b/>
                      <w:sz w:val="22"/>
                    </w:rPr>
                    <w:t xml:space="preserve"> Database Column</w:t>
                  </w:r>
                </w:p>
              </w:tc>
            </w:tr>
            <w:tr w:rsidR="00026AEF" w:rsidRPr="00016A66" w14:paraId="791E082D" w14:textId="77777777" w:rsidTr="00484DC5">
              <w:tc>
                <w:tcPr>
                  <w:tcW w:w="3654" w:type="dxa"/>
                  <w:tcBorders>
                    <w:top w:val="single" w:sz="4" w:space="0" w:color="auto"/>
                    <w:left w:val="single" w:sz="4" w:space="0" w:color="auto"/>
                    <w:bottom w:val="single" w:sz="4" w:space="0" w:color="auto"/>
                    <w:right w:val="single" w:sz="4" w:space="0" w:color="auto"/>
                  </w:tcBorders>
                </w:tcPr>
                <w:p w14:paraId="3150D725" w14:textId="77777777" w:rsidR="00026AEF" w:rsidRPr="00016A66" w:rsidRDefault="00026AEF" w:rsidP="00484DC5">
                  <w:pPr>
                    <w:rPr>
                      <w:rFonts w:asciiTheme="minorHAnsi" w:hAnsiTheme="minorHAnsi"/>
                      <w:sz w:val="22"/>
                      <w:szCs w:val="22"/>
                    </w:rPr>
                  </w:pPr>
                  <w:r w:rsidRPr="00016A6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055A6D41" w14:textId="7B8BFA80" w:rsidR="00026AEF" w:rsidRPr="00016A66" w:rsidRDefault="00026AEF" w:rsidP="00484DC5">
                  <w:pPr>
                    <w:rPr>
                      <w:rFonts w:asciiTheme="minorHAnsi" w:hAnsiTheme="minorHAnsi"/>
                      <w:sz w:val="22"/>
                    </w:rPr>
                  </w:pPr>
                  <w:r w:rsidRPr="00016A66">
                    <w:rPr>
                      <w:rFonts w:asciiTheme="minorHAnsi" w:hAnsiTheme="minorHAnsi"/>
                      <w:sz w:val="22"/>
                    </w:rPr>
                    <w:t xml:space="preserve">Search in the </w:t>
                  </w:r>
                  <w:proofErr w:type="spellStart"/>
                  <w:r w:rsidRPr="00016A66">
                    <w:rPr>
                      <w:rFonts w:asciiTheme="minorHAnsi" w:hAnsiTheme="minorHAnsi"/>
                      <w:color w:val="0000FF"/>
                      <w:sz w:val="22"/>
                    </w:rPr>
                    <w:t>snapdealtopfashioncsv</w:t>
                  </w:r>
                  <w:proofErr w:type="spellEnd"/>
                  <w:r w:rsidRPr="00016A66">
                    <w:rPr>
                      <w:rFonts w:asciiTheme="minorHAnsi" w:hAnsiTheme="minorHAnsi"/>
                      <w:color w:val="0000FF"/>
                      <w:sz w:val="22"/>
                    </w:rPr>
                    <w:t xml:space="preserve"> </w:t>
                  </w:r>
                  <w:r w:rsidRPr="00016A66">
                    <w:rPr>
                      <w:rFonts w:asciiTheme="minorHAnsi" w:hAnsiTheme="minorHAnsi"/>
                      <w:sz w:val="22"/>
                    </w:rPr>
                    <w:t xml:space="preserve">mongo collection in the </w:t>
                  </w:r>
                  <w:proofErr w:type="spellStart"/>
                  <w:r w:rsidRPr="00016A66">
                    <w:rPr>
                      <w:rFonts w:asciiTheme="minorHAnsi" w:hAnsiTheme="minorHAnsi"/>
                      <w:sz w:val="22"/>
                    </w:rPr>
                    <w:t>SavvyShopper</w:t>
                  </w:r>
                  <w:proofErr w:type="spellEnd"/>
                  <w:r w:rsidRPr="00016A66">
                    <w:rPr>
                      <w:rFonts w:asciiTheme="minorHAnsi" w:hAnsiTheme="minorHAnsi"/>
                      <w:sz w:val="22"/>
                    </w:rPr>
                    <w:t xml:space="preserve"> database.</w:t>
                  </w:r>
                </w:p>
              </w:tc>
            </w:tr>
            <w:tr w:rsidR="00852B94" w:rsidRPr="00016A66" w14:paraId="7195605B"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6A28C0AE" w14:textId="77777777" w:rsidR="00852B94" w:rsidRPr="00016A66" w:rsidRDefault="00852B94" w:rsidP="00BC74DE">
                  <w:pPr>
                    <w:rPr>
                      <w:rFonts w:asciiTheme="minorHAnsi" w:hAnsiTheme="minorHAnsi"/>
                      <w:sz w:val="22"/>
                      <w:szCs w:val="22"/>
                    </w:rPr>
                  </w:pPr>
                  <w:r w:rsidRPr="00016A66">
                    <w:rPr>
                      <w:rFonts w:asciiTheme="minorHAnsi" w:hAnsiTheme="minorHAnsi"/>
                      <w:sz w:val="22"/>
                    </w:rPr>
                    <w:t>Sub-category</w:t>
                  </w:r>
                </w:p>
              </w:tc>
              <w:tc>
                <w:tcPr>
                  <w:tcW w:w="5812" w:type="dxa"/>
                  <w:tcBorders>
                    <w:top w:val="single" w:sz="4" w:space="0" w:color="auto"/>
                    <w:left w:val="single" w:sz="4" w:space="0" w:color="auto"/>
                    <w:bottom w:val="single" w:sz="4" w:space="0" w:color="auto"/>
                    <w:right w:val="single" w:sz="4" w:space="0" w:color="auto"/>
                  </w:tcBorders>
                  <w:hideMark/>
                </w:tcPr>
                <w:p w14:paraId="3874B598" w14:textId="77777777" w:rsidR="00852B94" w:rsidRPr="00016A66" w:rsidRDefault="00852B94" w:rsidP="00BC74DE">
                  <w:pPr>
                    <w:rPr>
                      <w:rFonts w:asciiTheme="minorHAnsi" w:hAnsiTheme="minorHAnsi"/>
                      <w:sz w:val="22"/>
                    </w:rPr>
                  </w:pPr>
                  <w:r w:rsidRPr="00016A66">
                    <w:rPr>
                      <w:rFonts w:asciiTheme="minorHAnsi" w:hAnsiTheme="minorHAnsi"/>
                      <w:sz w:val="22"/>
                    </w:rPr>
                    <w:t>[</w:t>
                  </w:r>
                  <w:proofErr w:type="spellStart"/>
                  <w:r w:rsidRPr="00016A66">
                    <w:rPr>
                      <w:rFonts w:asciiTheme="minorHAnsi" w:hAnsiTheme="minorHAnsi"/>
                      <w:sz w:val="22"/>
                    </w:rPr>
                    <w:t>category_name</w:t>
                  </w:r>
                  <w:proofErr w:type="spellEnd"/>
                  <w:r w:rsidRPr="00016A66">
                    <w:rPr>
                      <w:rFonts w:asciiTheme="minorHAnsi" w:hAnsiTheme="minorHAnsi"/>
                      <w:sz w:val="22"/>
                    </w:rPr>
                    <w:t>]</w:t>
                  </w:r>
                </w:p>
                <w:p w14:paraId="70674EA6" w14:textId="77777777" w:rsidR="00852B94" w:rsidRPr="00016A66" w:rsidRDefault="00852B94" w:rsidP="00BC74DE">
                  <w:pPr>
                    <w:rPr>
                      <w:rFonts w:asciiTheme="minorHAnsi" w:hAnsiTheme="minorHAnsi"/>
                      <w:sz w:val="22"/>
                    </w:rPr>
                  </w:pPr>
                </w:p>
                <w:tbl>
                  <w:tblPr>
                    <w:tblStyle w:val="TableGrid"/>
                    <w:tblW w:w="0" w:type="auto"/>
                    <w:tblLayout w:type="fixed"/>
                    <w:tblLook w:val="04A0" w:firstRow="1" w:lastRow="0" w:firstColumn="1" w:lastColumn="0" w:noHBand="0" w:noVBand="1"/>
                  </w:tblPr>
                  <w:tblGrid>
                    <w:gridCol w:w="2297"/>
                    <w:gridCol w:w="3284"/>
                  </w:tblGrid>
                  <w:tr w:rsidR="00065889" w:rsidRPr="00016A66" w14:paraId="5B190B1C" w14:textId="77777777" w:rsidTr="00BC74DE">
                    <w:tc>
                      <w:tcPr>
                        <w:tcW w:w="2297" w:type="dxa"/>
                      </w:tcPr>
                      <w:p w14:paraId="5976FFA0" w14:textId="32EBAB73" w:rsidR="00065889" w:rsidRPr="00016A66" w:rsidRDefault="00065889" w:rsidP="00BC74DE">
                        <w:pPr>
                          <w:rPr>
                            <w:rFonts w:asciiTheme="minorHAnsi" w:hAnsiTheme="minorHAnsi"/>
                            <w:sz w:val="22"/>
                          </w:rPr>
                        </w:pPr>
                      </w:p>
                    </w:tc>
                    <w:tc>
                      <w:tcPr>
                        <w:tcW w:w="3284" w:type="dxa"/>
                      </w:tcPr>
                      <w:p w14:paraId="4A813D4A" w14:textId="7155AA84" w:rsidR="00065889" w:rsidRPr="00016A66" w:rsidRDefault="00065889" w:rsidP="00BC74DE">
                        <w:pPr>
                          <w:rPr>
                            <w:rFonts w:asciiTheme="minorHAnsi" w:hAnsiTheme="minorHAnsi"/>
                            <w:sz w:val="22"/>
                          </w:rPr>
                        </w:pPr>
                        <w:r w:rsidRPr="00016A66">
                          <w:rPr>
                            <w:rFonts w:asciiTheme="minorHAnsi" w:hAnsiTheme="minorHAnsi"/>
                            <w:sz w:val="22"/>
                          </w:rPr>
                          <w:t>[</w:t>
                        </w:r>
                        <w:proofErr w:type="spellStart"/>
                        <w:r w:rsidRPr="00016A66">
                          <w:rPr>
                            <w:rFonts w:asciiTheme="minorHAnsi" w:hAnsiTheme="minorHAnsi"/>
                            <w:sz w:val="22"/>
                          </w:rPr>
                          <w:t>category_name</w:t>
                        </w:r>
                        <w:proofErr w:type="spellEnd"/>
                        <w:r w:rsidRPr="00016A66">
                          <w:rPr>
                            <w:rFonts w:asciiTheme="minorHAnsi" w:hAnsiTheme="minorHAnsi"/>
                            <w:sz w:val="22"/>
                          </w:rPr>
                          <w:t>]</w:t>
                        </w:r>
                      </w:p>
                    </w:tc>
                  </w:tr>
                  <w:tr w:rsidR="00852B94" w:rsidRPr="00016A66" w14:paraId="7CF8993E" w14:textId="77777777" w:rsidTr="00065889">
                    <w:tc>
                      <w:tcPr>
                        <w:tcW w:w="2297" w:type="dxa"/>
                      </w:tcPr>
                      <w:p w14:paraId="46412C9E" w14:textId="77777777" w:rsidR="00852B94" w:rsidRPr="00016A66" w:rsidRDefault="00852B94" w:rsidP="00BC74DE">
                        <w:pPr>
                          <w:rPr>
                            <w:rFonts w:asciiTheme="minorHAnsi" w:hAnsiTheme="minorHAnsi"/>
                            <w:sz w:val="22"/>
                          </w:rPr>
                        </w:pPr>
                        <w:r w:rsidRPr="00016A66">
                          <w:rPr>
                            <w:rFonts w:asciiTheme="minorHAnsi" w:hAnsiTheme="minorHAnsi"/>
                            <w:sz w:val="22"/>
                          </w:rPr>
                          <w:t>Boys Clothing</w:t>
                        </w:r>
                      </w:p>
                    </w:tc>
                    <w:tc>
                      <w:tcPr>
                        <w:tcW w:w="3284" w:type="dxa"/>
                      </w:tcPr>
                      <w:p w14:paraId="507E4A1A" w14:textId="1E5F4909" w:rsidR="00534BEA" w:rsidRPr="00016A66" w:rsidRDefault="00534BEA" w:rsidP="00534BEA">
                        <w:pPr>
                          <w:rPr>
                            <w:rFonts w:asciiTheme="minorHAnsi" w:hAnsiTheme="minorHAnsi"/>
                            <w:sz w:val="22"/>
                          </w:rPr>
                        </w:pPr>
                        <w:r w:rsidRPr="00016A66">
                          <w:rPr>
                            <w:rFonts w:asciiTheme="minorHAnsi" w:hAnsiTheme="minorHAnsi"/>
                            <w:sz w:val="22"/>
                          </w:rPr>
                          <w:t xml:space="preserve">Boys Clothing (2-8 </w:t>
                        </w:r>
                        <w:proofErr w:type="spellStart"/>
                        <w:r w:rsidRPr="00016A66">
                          <w:rPr>
                            <w:rFonts w:asciiTheme="minorHAnsi" w:hAnsiTheme="minorHAnsi"/>
                            <w:sz w:val="22"/>
                          </w:rPr>
                          <w:t>Yrs</w:t>
                        </w:r>
                        <w:proofErr w:type="spellEnd"/>
                        <w:r w:rsidRPr="00016A66">
                          <w:rPr>
                            <w:rFonts w:asciiTheme="minorHAnsi" w:hAnsiTheme="minorHAnsi"/>
                            <w:sz w:val="22"/>
                          </w:rPr>
                          <w:t>)</w:t>
                        </w:r>
                        <w:r w:rsidR="00065889" w:rsidRPr="00016A66">
                          <w:rPr>
                            <w:rFonts w:asciiTheme="minorHAnsi" w:hAnsiTheme="minorHAnsi"/>
                            <w:sz w:val="22"/>
                          </w:rPr>
                          <w:t xml:space="preserve"> </w:t>
                        </w:r>
                        <w:r w:rsidR="00065889" w:rsidRPr="00016A66">
                          <w:rPr>
                            <w:rFonts w:asciiTheme="minorHAnsi" w:hAnsiTheme="minorHAnsi"/>
                            <w:b/>
                            <w:sz w:val="22"/>
                          </w:rPr>
                          <w:t>OR</w:t>
                        </w:r>
                      </w:p>
                      <w:p w14:paraId="4D597C0B" w14:textId="17ED9F0A" w:rsidR="00852B94" w:rsidRPr="00016A66" w:rsidRDefault="00534BEA" w:rsidP="00534BEA">
                        <w:pPr>
                          <w:rPr>
                            <w:rFonts w:asciiTheme="minorHAnsi" w:hAnsiTheme="minorHAnsi"/>
                            <w:sz w:val="22"/>
                          </w:rPr>
                        </w:pPr>
                        <w:r w:rsidRPr="00016A66">
                          <w:rPr>
                            <w:rFonts w:asciiTheme="minorHAnsi" w:hAnsiTheme="minorHAnsi"/>
                            <w:sz w:val="22"/>
                          </w:rPr>
                          <w:t>Tweens Boys</w:t>
                        </w:r>
                      </w:p>
                    </w:tc>
                  </w:tr>
                  <w:tr w:rsidR="00534BEA" w:rsidRPr="00016A66" w14:paraId="0C081AF3" w14:textId="77777777" w:rsidTr="00065889">
                    <w:tc>
                      <w:tcPr>
                        <w:tcW w:w="2297" w:type="dxa"/>
                      </w:tcPr>
                      <w:p w14:paraId="681BEB43" w14:textId="77777777" w:rsidR="00534BEA" w:rsidRPr="00016A66" w:rsidRDefault="00534BEA" w:rsidP="00BC74DE">
                        <w:pPr>
                          <w:rPr>
                            <w:rFonts w:asciiTheme="minorHAnsi" w:hAnsiTheme="minorHAnsi"/>
                            <w:sz w:val="22"/>
                          </w:rPr>
                        </w:pPr>
                        <w:proofErr w:type="spellStart"/>
                        <w:r w:rsidRPr="00016A66">
                          <w:rPr>
                            <w:rFonts w:asciiTheme="minorHAnsi" w:hAnsiTheme="minorHAnsi"/>
                            <w:sz w:val="22"/>
                          </w:rPr>
                          <w:t>Girls</w:t>
                        </w:r>
                        <w:proofErr w:type="spellEnd"/>
                        <w:r w:rsidRPr="00016A66">
                          <w:rPr>
                            <w:rFonts w:asciiTheme="minorHAnsi" w:hAnsiTheme="minorHAnsi"/>
                            <w:sz w:val="22"/>
                          </w:rPr>
                          <w:t xml:space="preserve"> Clothing</w:t>
                        </w:r>
                      </w:p>
                    </w:tc>
                    <w:tc>
                      <w:tcPr>
                        <w:tcW w:w="3284" w:type="dxa"/>
                      </w:tcPr>
                      <w:p w14:paraId="121D6067" w14:textId="23986FB4" w:rsidR="00534BEA" w:rsidRPr="00016A66" w:rsidRDefault="00534BEA" w:rsidP="00BC74DE">
                        <w:pPr>
                          <w:rPr>
                            <w:rFonts w:asciiTheme="minorHAnsi" w:hAnsiTheme="minorHAnsi"/>
                            <w:sz w:val="22"/>
                            <w:szCs w:val="22"/>
                          </w:rPr>
                        </w:pPr>
                        <w:proofErr w:type="spellStart"/>
                        <w:r w:rsidRPr="00016A66">
                          <w:rPr>
                            <w:rFonts w:asciiTheme="minorHAnsi" w:hAnsiTheme="minorHAnsi"/>
                            <w:sz w:val="22"/>
                            <w:szCs w:val="22"/>
                          </w:rPr>
                          <w:t>Girls</w:t>
                        </w:r>
                        <w:proofErr w:type="spellEnd"/>
                        <w:r w:rsidRPr="00016A66">
                          <w:rPr>
                            <w:rFonts w:asciiTheme="minorHAnsi" w:hAnsiTheme="minorHAnsi"/>
                            <w:sz w:val="22"/>
                            <w:szCs w:val="22"/>
                          </w:rPr>
                          <w:t xml:space="preserve"> Clothing (2-8</w:t>
                        </w:r>
                        <w:r w:rsidR="00DB714E" w:rsidRPr="00016A66">
                          <w:rPr>
                            <w:rFonts w:asciiTheme="minorHAnsi" w:hAnsiTheme="minorHAnsi"/>
                            <w:sz w:val="22"/>
                            <w:szCs w:val="22"/>
                          </w:rPr>
                          <w:t xml:space="preserve"> </w:t>
                        </w:r>
                        <w:proofErr w:type="spellStart"/>
                        <w:r w:rsidR="00DB714E" w:rsidRPr="00016A66">
                          <w:rPr>
                            <w:rFonts w:asciiTheme="minorHAnsi" w:hAnsiTheme="minorHAnsi"/>
                            <w:sz w:val="22"/>
                            <w:szCs w:val="22"/>
                          </w:rPr>
                          <w:t>Yrs</w:t>
                        </w:r>
                        <w:proofErr w:type="spellEnd"/>
                        <w:r w:rsidR="00DB714E" w:rsidRPr="00016A66">
                          <w:rPr>
                            <w:rFonts w:asciiTheme="minorHAnsi" w:hAnsiTheme="minorHAnsi"/>
                            <w:sz w:val="22"/>
                            <w:szCs w:val="22"/>
                          </w:rPr>
                          <w:t>)</w:t>
                        </w:r>
                        <w:r w:rsidR="00065889" w:rsidRPr="00016A66">
                          <w:rPr>
                            <w:rFonts w:asciiTheme="minorHAnsi" w:hAnsiTheme="minorHAnsi"/>
                            <w:sz w:val="22"/>
                            <w:szCs w:val="22"/>
                          </w:rPr>
                          <w:t xml:space="preserve"> </w:t>
                        </w:r>
                        <w:r w:rsidR="00065889" w:rsidRPr="00016A66">
                          <w:rPr>
                            <w:rFonts w:asciiTheme="minorHAnsi" w:hAnsiTheme="minorHAnsi"/>
                            <w:b/>
                            <w:sz w:val="22"/>
                          </w:rPr>
                          <w:t>OR</w:t>
                        </w:r>
                        <w:r w:rsidR="00DB714E" w:rsidRPr="00016A66">
                          <w:rPr>
                            <w:rFonts w:asciiTheme="minorHAnsi" w:hAnsiTheme="minorHAnsi"/>
                            <w:sz w:val="22"/>
                            <w:szCs w:val="22"/>
                          </w:rPr>
                          <w:br/>
                          <w:t xml:space="preserve">Girls Clothing (8-14 </w:t>
                        </w:r>
                        <w:proofErr w:type="spellStart"/>
                        <w:r w:rsidR="00DB714E" w:rsidRPr="00016A66">
                          <w:rPr>
                            <w:rFonts w:asciiTheme="minorHAnsi" w:hAnsiTheme="minorHAnsi"/>
                            <w:sz w:val="22"/>
                            <w:szCs w:val="22"/>
                          </w:rPr>
                          <w:t>Yrs</w:t>
                        </w:r>
                        <w:proofErr w:type="spellEnd"/>
                        <w:r w:rsidR="00DB714E" w:rsidRPr="00016A66">
                          <w:rPr>
                            <w:rFonts w:asciiTheme="minorHAnsi" w:hAnsiTheme="minorHAnsi"/>
                            <w:sz w:val="22"/>
                            <w:szCs w:val="22"/>
                          </w:rPr>
                          <w:t>)</w:t>
                        </w:r>
                      </w:p>
                    </w:tc>
                  </w:tr>
                  <w:tr w:rsidR="00534BEA" w:rsidRPr="00016A66" w14:paraId="1607C32A" w14:textId="77777777" w:rsidTr="00065889">
                    <w:tc>
                      <w:tcPr>
                        <w:tcW w:w="2297" w:type="dxa"/>
                      </w:tcPr>
                      <w:p w14:paraId="2DFE935A" w14:textId="77777777" w:rsidR="00534BEA" w:rsidRPr="00016A66" w:rsidRDefault="00534BEA" w:rsidP="00BC74DE">
                        <w:pPr>
                          <w:rPr>
                            <w:rFonts w:asciiTheme="minorHAnsi" w:hAnsiTheme="minorHAnsi"/>
                            <w:sz w:val="22"/>
                          </w:rPr>
                        </w:pPr>
                        <w:r w:rsidRPr="00016A66">
                          <w:rPr>
                            <w:rFonts w:asciiTheme="minorHAnsi" w:hAnsiTheme="minorHAnsi"/>
                            <w:sz w:val="22"/>
                          </w:rPr>
                          <w:t>Women Ethnic Wear</w:t>
                        </w:r>
                      </w:p>
                    </w:tc>
                    <w:tc>
                      <w:tcPr>
                        <w:tcW w:w="3284" w:type="dxa"/>
                      </w:tcPr>
                      <w:p w14:paraId="1A67AA95" w14:textId="66D301FA" w:rsidR="00534BEA" w:rsidRPr="00016A66" w:rsidRDefault="00534BEA" w:rsidP="00BC74DE">
                        <w:pPr>
                          <w:rPr>
                            <w:rFonts w:asciiTheme="minorHAnsi" w:hAnsiTheme="minorHAnsi"/>
                            <w:sz w:val="22"/>
                            <w:szCs w:val="22"/>
                          </w:rPr>
                        </w:pPr>
                        <w:r w:rsidRPr="00016A66">
                          <w:rPr>
                            <w:rFonts w:asciiTheme="minorHAnsi" w:hAnsiTheme="minorHAnsi"/>
                            <w:sz w:val="22"/>
                            <w:szCs w:val="22"/>
                          </w:rPr>
                          <w:t>Women's Ethnic Wear</w:t>
                        </w:r>
                      </w:p>
                    </w:tc>
                  </w:tr>
                  <w:tr w:rsidR="00534BEA" w:rsidRPr="00016A66" w14:paraId="2CF35231" w14:textId="77777777" w:rsidTr="00065889">
                    <w:tc>
                      <w:tcPr>
                        <w:tcW w:w="2297" w:type="dxa"/>
                      </w:tcPr>
                      <w:p w14:paraId="42D6DC1A" w14:textId="77777777" w:rsidR="00534BEA" w:rsidRPr="00016A66" w:rsidRDefault="00534BEA" w:rsidP="00BC74DE">
                        <w:pPr>
                          <w:rPr>
                            <w:rFonts w:asciiTheme="minorHAnsi" w:hAnsiTheme="minorHAnsi"/>
                            <w:sz w:val="22"/>
                          </w:rPr>
                        </w:pPr>
                        <w:proofErr w:type="spellStart"/>
                        <w:r w:rsidRPr="00016A66">
                          <w:rPr>
                            <w:rFonts w:asciiTheme="minorHAnsi" w:hAnsiTheme="minorHAnsi"/>
                            <w:sz w:val="22"/>
                          </w:rPr>
                          <w:t>Mens</w:t>
                        </w:r>
                        <w:proofErr w:type="spellEnd"/>
                        <w:r w:rsidRPr="00016A66">
                          <w:rPr>
                            <w:rFonts w:asciiTheme="minorHAnsi" w:hAnsiTheme="minorHAnsi"/>
                            <w:sz w:val="22"/>
                          </w:rPr>
                          <w:t xml:space="preserve"> Clothing</w:t>
                        </w:r>
                      </w:p>
                    </w:tc>
                    <w:tc>
                      <w:tcPr>
                        <w:tcW w:w="3284" w:type="dxa"/>
                      </w:tcPr>
                      <w:p w14:paraId="47C6B3FA" w14:textId="47FFB261" w:rsidR="00534BEA" w:rsidRPr="00016A66" w:rsidRDefault="00534BEA" w:rsidP="00BC74DE">
                        <w:pPr>
                          <w:rPr>
                            <w:rFonts w:asciiTheme="minorHAnsi" w:hAnsiTheme="minorHAnsi"/>
                            <w:sz w:val="22"/>
                            <w:szCs w:val="22"/>
                          </w:rPr>
                        </w:pPr>
                        <w:r w:rsidRPr="00016A66">
                          <w:rPr>
                            <w:rFonts w:asciiTheme="minorHAnsi" w:hAnsiTheme="minorHAnsi"/>
                            <w:sz w:val="22"/>
                            <w:szCs w:val="22"/>
                          </w:rPr>
                          <w:t>Men's Clothing</w:t>
                        </w:r>
                      </w:p>
                    </w:tc>
                  </w:tr>
                  <w:tr w:rsidR="00534BEA" w:rsidRPr="00016A66" w14:paraId="0EF21B1A" w14:textId="77777777" w:rsidTr="00065889">
                    <w:tc>
                      <w:tcPr>
                        <w:tcW w:w="2297" w:type="dxa"/>
                      </w:tcPr>
                      <w:p w14:paraId="0DA4E983" w14:textId="77777777" w:rsidR="00534BEA" w:rsidRPr="00016A66" w:rsidRDefault="00534BEA" w:rsidP="00BC74DE">
                        <w:pPr>
                          <w:rPr>
                            <w:rFonts w:asciiTheme="minorHAnsi" w:hAnsiTheme="minorHAnsi"/>
                            <w:sz w:val="22"/>
                          </w:rPr>
                        </w:pPr>
                        <w:proofErr w:type="spellStart"/>
                        <w:r w:rsidRPr="00016A66">
                          <w:rPr>
                            <w:rFonts w:asciiTheme="minorHAnsi" w:hAnsiTheme="minorHAnsi"/>
                            <w:sz w:val="22"/>
                          </w:rPr>
                          <w:t>Womens</w:t>
                        </w:r>
                        <w:proofErr w:type="spellEnd"/>
                        <w:r w:rsidRPr="00016A66">
                          <w:rPr>
                            <w:rFonts w:asciiTheme="minorHAnsi" w:hAnsiTheme="minorHAnsi"/>
                            <w:sz w:val="22"/>
                          </w:rPr>
                          <w:t xml:space="preserve"> Clothing</w:t>
                        </w:r>
                      </w:p>
                    </w:tc>
                    <w:tc>
                      <w:tcPr>
                        <w:tcW w:w="3284" w:type="dxa"/>
                      </w:tcPr>
                      <w:p w14:paraId="0A9EF38D" w14:textId="376B15EB" w:rsidR="00534BEA" w:rsidRPr="00016A66" w:rsidRDefault="00534BEA" w:rsidP="00BC74DE">
                        <w:pPr>
                          <w:rPr>
                            <w:rFonts w:asciiTheme="minorHAnsi" w:hAnsiTheme="minorHAnsi"/>
                            <w:sz w:val="22"/>
                            <w:szCs w:val="22"/>
                          </w:rPr>
                        </w:pPr>
                        <w:r w:rsidRPr="00016A66">
                          <w:rPr>
                            <w:rFonts w:asciiTheme="minorHAnsi" w:hAnsiTheme="minorHAnsi"/>
                            <w:sz w:val="22"/>
                            <w:szCs w:val="22"/>
                          </w:rPr>
                          <w:t>Women's Clothing</w:t>
                        </w:r>
                      </w:p>
                    </w:tc>
                  </w:tr>
                  <w:tr w:rsidR="00534BEA" w:rsidRPr="00016A66" w14:paraId="64B21C8C" w14:textId="77777777" w:rsidTr="00065889">
                    <w:tc>
                      <w:tcPr>
                        <w:tcW w:w="2297" w:type="dxa"/>
                      </w:tcPr>
                      <w:p w14:paraId="790674BB" w14:textId="77777777" w:rsidR="00534BEA" w:rsidRPr="00016A66" w:rsidRDefault="00534BEA" w:rsidP="00BC74DE">
                        <w:pPr>
                          <w:rPr>
                            <w:rFonts w:asciiTheme="minorHAnsi" w:hAnsiTheme="minorHAnsi"/>
                            <w:sz w:val="22"/>
                          </w:rPr>
                        </w:pPr>
                        <w:r w:rsidRPr="00016A66">
                          <w:rPr>
                            <w:rFonts w:asciiTheme="minorHAnsi" w:hAnsiTheme="minorHAnsi"/>
                            <w:sz w:val="22"/>
                          </w:rPr>
                          <w:t>Infant Wear</w:t>
                        </w:r>
                      </w:p>
                    </w:tc>
                    <w:tc>
                      <w:tcPr>
                        <w:tcW w:w="3284" w:type="dxa"/>
                      </w:tcPr>
                      <w:p w14:paraId="07B9244C" w14:textId="2234BAAE" w:rsidR="00534BEA" w:rsidRPr="00016A66" w:rsidRDefault="00534BEA" w:rsidP="00BC74DE">
                        <w:pPr>
                          <w:rPr>
                            <w:rFonts w:asciiTheme="minorHAnsi" w:hAnsiTheme="minorHAnsi"/>
                            <w:sz w:val="22"/>
                            <w:szCs w:val="22"/>
                          </w:rPr>
                        </w:pPr>
                        <w:r w:rsidRPr="00016A66">
                          <w:rPr>
                            <w:rFonts w:asciiTheme="minorHAnsi" w:hAnsiTheme="minorHAnsi"/>
                            <w:sz w:val="22"/>
                            <w:szCs w:val="22"/>
                          </w:rPr>
                          <w:t>Infant Wear</w:t>
                        </w:r>
                      </w:p>
                    </w:tc>
                  </w:tr>
                </w:tbl>
                <w:p w14:paraId="1FFE15C1" w14:textId="77777777" w:rsidR="00852B94" w:rsidRPr="00016A66" w:rsidRDefault="00852B94" w:rsidP="00BC74DE">
                  <w:pPr>
                    <w:rPr>
                      <w:rFonts w:asciiTheme="minorHAnsi" w:hAnsiTheme="minorHAnsi"/>
                      <w:sz w:val="22"/>
                    </w:rPr>
                  </w:pPr>
                </w:p>
              </w:tc>
            </w:tr>
            <w:tr w:rsidR="00412A22" w:rsidRPr="00016A66" w14:paraId="026C1409"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3BF203A5" w14:textId="77777777" w:rsidR="00412A22" w:rsidRPr="00016A66" w:rsidRDefault="00412A22" w:rsidP="00BC74DE">
                  <w:pPr>
                    <w:rPr>
                      <w:rFonts w:asciiTheme="minorHAnsi" w:hAnsiTheme="minorHAnsi"/>
                      <w:sz w:val="22"/>
                      <w:szCs w:val="22"/>
                    </w:rPr>
                  </w:pPr>
                  <w:r w:rsidRPr="00016A66">
                    <w:rPr>
                      <w:rFonts w:asciiTheme="minorHAnsi" w:hAnsiTheme="minorHAnsi"/>
                      <w:sz w:val="22"/>
                    </w:rPr>
                    <w:lastRenderedPageBreak/>
                    <w:t>Brand Name</w:t>
                  </w:r>
                </w:p>
              </w:tc>
              <w:tc>
                <w:tcPr>
                  <w:tcW w:w="5812" w:type="dxa"/>
                  <w:tcBorders>
                    <w:top w:val="single" w:sz="4" w:space="0" w:color="auto"/>
                    <w:left w:val="single" w:sz="4" w:space="0" w:color="auto"/>
                    <w:bottom w:val="single" w:sz="4" w:space="0" w:color="auto"/>
                    <w:right w:val="single" w:sz="4" w:space="0" w:color="auto"/>
                  </w:tcBorders>
                  <w:hideMark/>
                </w:tcPr>
                <w:p w14:paraId="4E8293C7" w14:textId="77777777" w:rsidR="00412A22" w:rsidRPr="00016A66" w:rsidRDefault="00412A22" w:rsidP="00BC74DE">
                  <w:pPr>
                    <w:rPr>
                      <w:rFonts w:asciiTheme="minorHAnsi" w:hAnsiTheme="minorHAnsi"/>
                      <w:sz w:val="22"/>
                    </w:rPr>
                  </w:pPr>
                  <w:r w:rsidRPr="00016A66">
                    <w:rPr>
                      <w:rFonts w:asciiTheme="minorHAnsi" w:hAnsiTheme="minorHAnsi"/>
                      <w:sz w:val="22"/>
                    </w:rPr>
                    <w:t>[Brand]</w:t>
                  </w:r>
                </w:p>
              </w:tc>
            </w:tr>
            <w:tr w:rsidR="009307AE" w:rsidRPr="00016A66" w14:paraId="7C84B8AE" w14:textId="77777777" w:rsidTr="00B66753">
              <w:tc>
                <w:tcPr>
                  <w:tcW w:w="3654" w:type="dxa"/>
                  <w:tcBorders>
                    <w:top w:val="single" w:sz="4" w:space="0" w:color="auto"/>
                    <w:left w:val="single" w:sz="4" w:space="0" w:color="auto"/>
                    <w:bottom w:val="single" w:sz="4" w:space="0" w:color="auto"/>
                    <w:right w:val="single" w:sz="4" w:space="0" w:color="auto"/>
                  </w:tcBorders>
                </w:tcPr>
                <w:p w14:paraId="102C9954" w14:textId="77777777" w:rsidR="009307AE" w:rsidRPr="00016A66" w:rsidRDefault="009307AE" w:rsidP="00484DC5">
                  <w:pPr>
                    <w:rPr>
                      <w:rFonts w:asciiTheme="minorHAnsi" w:hAnsiTheme="minorHAnsi"/>
                      <w:sz w:val="22"/>
                      <w:szCs w:val="22"/>
                    </w:rPr>
                  </w:pPr>
                  <w:r w:rsidRPr="00016A6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5E409CEE" w14:textId="77777777" w:rsidR="009307AE" w:rsidRPr="00016A66" w:rsidRDefault="009307AE" w:rsidP="00BC74DE">
                  <w:pPr>
                    <w:rPr>
                      <w:rFonts w:asciiTheme="minorHAnsi" w:hAnsiTheme="minorHAnsi"/>
                      <w:sz w:val="22"/>
                    </w:rPr>
                  </w:pPr>
                  <w:r w:rsidRPr="00016A66">
                    <w:rPr>
                      <w:rFonts w:asciiTheme="minorHAnsi" w:hAnsiTheme="minorHAnsi"/>
                      <w:sz w:val="22"/>
                    </w:rPr>
                    <w:t>Split each word of the Keyword and search in the columns [Description]</w:t>
                  </w:r>
                </w:p>
                <w:p w14:paraId="6FD14CEC" w14:textId="77777777" w:rsidR="009307AE" w:rsidRPr="00016A66" w:rsidRDefault="009307AE" w:rsidP="00BC74DE">
                  <w:pPr>
                    <w:rPr>
                      <w:rFonts w:asciiTheme="minorHAnsi" w:hAnsiTheme="minorHAnsi"/>
                      <w:sz w:val="22"/>
                    </w:rPr>
                  </w:pPr>
                </w:p>
                <w:p w14:paraId="4B80DA3E" w14:textId="65AFC85D" w:rsidR="009307AE" w:rsidRPr="00016A66" w:rsidRDefault="009307AE"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AND </w:t>
                  </w:r>
                  <w:r w:rsidRPr="00016A66">
                    <w:rPr>
                      <w:rFonts w:asciiTheme="minorHAnsi" w:hAnsiTheme="minorHAnsi"/>
                      <w:sz w:val="22"/>
                    </w:rPr>
                    <w:t xml:space="preserve">Word2…) </w:t>
                  </w:r>
                  <w:r w:rsidRPr="00016A66">
                    <w:rPr>
                      <w:rFonts w:asciiTheme="minorHAnsi" w:hAnsiTheme="minorHAnsi"/>
                      <w:color w:val="0000FF"/>
                      <w:sz w:val="22"/>
                    </w:rPr>
                    <w:t xml:space="preserve">AND </w:t>
                  </w:r>
                  <w:r w:rsidR="00366434" w:rsidRPr="00016A66">
                    <w:rPr>
                      <w:rFonts w:asciiTheme="minorHAnsi" w:hAnsiTheme="minorHAnsi"/>
                      <w:sz w:val="22"/>
                    </w:rPr>
                    <w:t>Size</w:t>
                  </w:r>
                  <w:r w:rsidRPr="00016A66">
                    <w:rPr>
                      <w:rFonts w:asciiTheme="minorHAnsi" w:hAnsiTheme="minorHAnsi"/>
                      <w:color w:val="0000FF"/>
                      <w:sz w:val="22"/>
                    </w:rPr>
                    <w:t xml:space="preserve"> AND </w:t>
                  </w:r>
                  <w:r w:rsidRPr="00016A66">
                    <w:rPr>
                      <w:rFonts w:asciiTheme="minorHAnsi" w:hAnsiTheme="minorHAnsi"/>
                      <w:sz w:val="22"/>
                    </w:rPr>
                    <w:t>Color</w:t>
                  </w:r>
                </w:p>
                <w:p w14:paraId="29415491" w14:textId="77777777" w:rsidR="009307AE" w:rsidRPr="00016A66" w:rsidRDefault="009307AE" w:rsidP="00BC74DE">
                  <w:pPr>
                    <w:rPr>
                      <w:rFonts w:asciiTheme="minorHAnsi" w:hAnsiTheme="minorHAnsi"/>
                      <w:sz w:val="22"/>
                    </w:rPr>
                  </w:pPr>
                </w:p>
                <w:p w14:paraId="4A56028F" w14:textId="77777777" w:rsidR="009307AE" w:rsidRPr="00016A66" w:rsidRDefault="009307AE"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60AD1784" w14:textId="4BBF477A" w:rsidR="009307AE" w:rsidRPr="00016A66" w:rsidRDefault="009307AE" w:rsidP="00BC74DE">
                  <w:pPr>
                    <w:pStyle w:val="ListParagraph"/>
                    <w:ind w:left="360"/>
                    <w:rPr>
                      <w:rFonts w:asciiTheme="minorHAnsi" w:hAnsiTheme="minorHAnsi"/>
                      <w:sz w:val="22"/>
                    </w:rPr>
                  </w:pPr>
                  <w:r w:rsidRPr="00016A66">
                    <w:rPr>
                      <w:rFonts w:asciiTheme="minorHAnsi" w:hAnsiTheme="minorHAnsi"/>
                      <w:sz w:val="22"/>
                    </w:rPr>
                    <w:t xml:space="preserve">Keyword  =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00ED2413" w:rsidRPr="00016A66">
                    <w:rPr>
                      <w:rFonts w:asciiTheme="minorHAnsi" w:hAnsiTheme="minorHAnsi"/>
                      <w:color w:val="0000FF"/>
                      <w:sz w:val="22"/>
                    </w:rPr>
                    <w:t xml:space="preserve">AND </w:t>
                  </w:r>
                  <w:r w:rsidR="00ED2413" w:rsidRPr="00016A66">
                    <w:rPr>
                      <w:rFonts w:asciiTheme="minorHAnsi" w:hAnsiTheme="minorHAnsi"/>
                      <w:sz w:val="22"/>
                    </w:rPr>
                    <w:t>Size</w:t>
                  </w:r>
                  <w:r w:rsidR="00ED2413" w:rsidRPr="00016A66">
                    <w:rPr>
                      <w:rFonts w:asciiTheme="minorHAnsi" w:hAnsiTheme="minorHAnsi"/>
                      <w:color w:val="0000FF"/>
                      <w:sz w:val="22"/>
                    </w:rPr>
                    <w:t xml:space="preserve"> AND </w:t>
                  </w:r>
                  <w:r w:rsidR="00ED2413" w:rsidRPr="00016A66">
                    <w:rPr>
                      <w:rFonts w:asciiTheme="minorHAnsi" w:hAnsiTheme="minorHAnsi"/>
                      <w:sz w:val="22"/>
                    </w:rPr>
                    <w:t>Color</w:t>
                  </w:r>
                </w:p>
                <w:p w14:paraId="6B6C0E8C" w14:textId="77777777" w:rsidR="009307AE" w:rsidRPr="00016A66" w:rsidRDefault="009307AE" w:rsidP="00BC74DE">
                  <w:pPr>
                    <w:rPr>
                      <w:rFonts w:asciiTheme="minorHAnsi" w:hAnsiTheme="minorHAnsi"/>
                      <w:sz w:val="22"/>
                    </w:rPr>
                  </w:pPr>
                </w:p>
                <w:p w14:paraId="2B770AC5" w14:textId="77777777" w:rsidR="009307AE" w:rsidRPr="00016A66" w:rsidRDefault="009307AE" w:rsidP="00BC74DE">
                  <w:pPr>
                    <w:pStyle w:val="ListParagraph"/>
                    <w:numPr>
                      <w:ilvl w:val="0"/>
                      <w:numId w:val="13"/>
                    </w:numPr>
                    <w:ind w:left="360"/>
                    <w:rPr>
                      <w:rFonts w:asciiTheme="minorHAnsi" w:hAnsiTheme="minorHAnsi"/>
                      <w:sz w:val="22"/>
                    </w:rPr>
                  </w:pPr>
                  <w:r w:rsidRPr="00016A66">
                    <w:rPr>
                      <w:rFonts w:asciiTheme="minorHAnsi" w:hAnsiTheme="minorHAnsi"/>
                      <w:sz w:val="22"/>
                    </w:rPr>
                    <w:t xml:space="preserve">If results = 0, search for </w:t>
                  </w:r>
                </w:p>
                <w:p w14:paraId="1A02E7D6" w14:textId="3769C885" w:rsidR="009307AE" w:rsidRPr="00016A66" w:rsidRDefault="009307AE" w:rsidP="00967CB8">
                  <w:pPr>
                    <w:pStyle w:val="ListParagraph"/>
                    <w:ind w:left="360"/>
                    <w:rPr>
                      <w:rFonts w:asciiTheme="minorHAnsi" w:hAnsiTheme="minorHAnsi"/>
                      <w:sz w:val="22"/>
                    </w:rPr>
                  </w:pPr>
                  <w:proofErr w:type="gramStart"/>
                  <w:r w:rsidRPr="00016A66">
                    <w:rPr>
                      <w:rFonts w:asciiTheme="minorHAnsi" w:hAnsiTheme="minorHAnsi"/>
                      <w:sz w:val="22"/>
                    </w:rPr>
                    <w:t>Keyword  =</w:t>
                  </w:r>
                  <w:proofErr w:type="gramEnd"/>
                  <w:r w:rsidRPr="00016A66">
                    <w:rPr>
                      <w:rFonts w:asciiTheme="minorHAnsi" w:hAnsiTheme="minorHAnsi"/>
                      <w:sz w:val="22"/>
                    </w:rPr>
                    <w:t xml:space="preserve"> (Word1 </w:t>
                  </w:r>
                  <w:r w:rsidRPr="00016A66">
                    <w:rPr>
                      <w:rFonts w:asciiTheme="minorHAnsi" w:hAnsiTheme="minorHAnsi"/>
                      <w:color w:val="0000FF"/>
                      <w:sz w:val="22"/>
                    </w:rPr>
                    <w:t xml:space="preserve">OR </w:t>
                  </w:r>
                  <w:r w:rsidRPr="00016A66">
                    <w:rPr>
                      <w:rFonts w:asciiTheme="minorHAnsi" w:hAnsiTheme="minorHAnsi"/>
                      <w:sz w:val="22"/>
                    </w:rPr>
                    <w:t xml:space="preserve">Word2…) </w:t>
                  </w:r>
                  <w:r w:rsidRPr="00016A66">
                    <w:rPr>
                      <w:rFonts w:asciiTheme="minorHAnsi" w:hAnsiTheme="minorHAnsi"/>
                      <w:color w:val="0000FF"/>
                      <w:sz w:val="22"/>
                    </w:rPr>
                    <w:t xml:space="preserve"> </w:t>
                  </w:r>
                </w:p>
              </w:tc>
            </w:tr>
            <w:tr w:rsidR="009307AE" w:rsidRPr="00016A66" w14:paraId="1E2A2327" w14:textId="77777777" w:rsidTr="00A77BE4">
              <w:tc>
                <w:tcPr>
                  <w:tcW w:w="3654" w:type="dxa"/>
                  <w:tcBorders>
                    <w:top w:val="single" w:sz="4" w:space="0" w:color="auto"/>
                    <w:left w:val="single" w:sz="4" w:space="0" w:color="auto"/>
                    <w:bottom w:val="single" w:sz="4" w:space="0" w:color="auto"/>
                    <w:right w:val="single" w:sz="4" w:space="0" w:color="auto"/>
                  </w:tcBorders>
                  <w:hideMark/>
                </w:tcPr>
                <w:p w14:paraId="5E7B5CEF" w14:textId="77777777" w:rsidR="009307AE" w:rsidRPr="00016A66" w:rsidRDefault="009307AE" w:rsidP="00BC74DE">
                  <w:pPr>
                    <w:rPr>
                      <w:rFonts w:asciiTheme="minorHAnsi" w:hAnsiTheme="minorHAnsi"/>
                      <w:sz w:val="22"/>
                      <w:szCs w:val="22"/>
                    </w:rPr>
                  </w:pPr>
                  <w:r w:rsidRPr="00016A66">
                    <w:rPr>
                      <w:rFonts w:asciiTheme="minorHAnsi" w:hAnsiTheme="minorHAnsi"/>
                      <w:sz w:val="22"/>
                    </w:rPr>
                    <w:t>Color</w:t>
                  </w:r>
                </w:p>
              </w:tc>
              <w:tc>
                <w:tcPr>
                  <w:tcW w:w="5812" w:type="dxa"/>
                  <w:vMerge/>
                  <w:tcBorders>
                    <w:left w:val="single" w:sz="4" w:space="0" w:color="auto"/>
                    <w:right w:val="single" w:sz="4" w:space="0" w:color="auto"/>
                  </w:tcBorders>
                </w:tcPr>
                <w:p w14:paraId="3DA92CD8" w14:textId="77777777" w:rsidR="009307AE" w:rsidRPr="00016A66" w:rsidRDefault="009307AE" w:rsidP="00BC74DE">
                  <w:pPr>
                    <w:rPr>
                      <w:rFonts w:asciiTheme="minorHAnsi" w:hAnsiTheme="minorHAnsi"/>
                      <w:sz w:val="22"/>
                    </w:rPr>
                  </w:pPr>
                </w:p>
              </w:tc>
            </w:tr>
            <w:tr w:rsidR="009307AE" w:rsidRPr="00016A66" w14:paraId="0A8243B1" w14:textId="77777777" w:rsidTr="00A77BE4">
              <w:tc>
                <w:tcPr>
                  <w:tcW w:w="3654" w:type="dxa"/>
                  <w:tcBorders>
                    <w:top w:val="single" w:sz="4" w:space="0" w:color="auto"/>
                    <w:left w:val="single" w:sz="4" w:space="0" w:color="auto"/>
                    <w:bottom w:val="single" w:sz="4" w:space="0" w:color="auto"/>
                    <w:right w:val="single" w:sz="4" w:space="0" w:color="auto"/>
                  </w:tcBorders>
                  <w:hideMark/>
                </w:tcPr>
                <w:p w14:paraId="03052980" w14:textId="77777777" w:rsidR="009307AE" w:rsidRPr="00016A66" w:rsidRDefault="009307AE" w:rsidP="00BC74DE">
                  <w:pPr>
                    <w:rPr>
                      <w:rFonts w:asciiTheme="minorHAnsi" w:hAnsiTheme="minorHAnsi"/>
                      <w:sz w:val="22"/>
                    </w:rPr>
                  </w:pPr>
                  <w:r w:rsidRPr="00016A66">
                    <w:rPr>
                      <w:rFonts w:asciiTheme="minorHAnsi" w:hAnsiTheme="minorHAnsi"/>
                      <w:sz w:val="22"/>
                    </w:rPr>
                    <w:t>Size</w:t>
                  </w:r>
                </w:p>
                <w:p w14:paraId="2D209064" w14:textId="7815C27A" w:rsidR="009307AE" w:rsidRPr="00016A66" w:rsidRDefault="009307AE" w:rsidP="00BC74DE">
                  <w:pPr>
                    <w:rPr>
                      <w:rFonts w:asciiTheme="minorHAnsi" w:hAnsiTheme="minorHAnsi"/>
                      <w:sz w:val="22"/>
                      <w:szCs w:val="22"/>
                    </w:rPr>
                  </w:pPr>
                  <w:r w:rsidRPr="00016A66">
                    <w:rPr>
                      <w:rFonts w:asciiTheme="minorHAnsi" w:hAnsiTheme="minorHAnsi"/>
                      <w:color w:val="FF0000"/>
                      <w:sz w:val="22"/>
                      <w:szCs w:val="22"/>
                    </w:rPr>
                    <w:t>There are no defined sizes – they could be in terms of age, or L/XL, or numbers. Thus the accuracy cannot be guaranteed.</w:t>
                  </w:r>
                </w:p>
              </w:tc>
              <w:tc>
                <w:tcPr>
                  <w:tcW w:w="5812" w:type="dxa"/>
                  <w:vMerge/>
                  <w:tcBorders>
                    <w:left w:val="single" w:sz="4" w:space="0" w:color="auto"/>
                    <w:bottom w:val="single" w:sz="4" w:space="0" w:color="auto"/>
                    <w:right w:val="single" w:sz="4" w:space="0" w:color="auto"/>
                  </w:tcBorders>
                </w:tcPr>
                <w:p w14:paraId="7C5CADBE" w14:textId="6FED7096" w:rsidR="009307AE" w:rsidRPr="00016A66" w:rsidRDefault="009307AE" w:rsidP="00BC74DE">
                  <w:pPr>
                    <w:rPr>
                      <w:rFonts w:asciiTheme="minorHAnsi" w:hAnsiTheme="minorHAnsi"/>
                      <w:sz w:val="22"/>
                    </w:rPr>
                  </w:pPr>
                </w:p>
              </w:tc>
            </w:tr>
            <w:tr w:rsidR="007840B3" w:rsidRPr="00016A66" w14:paraId="746133F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337ACA3" w14:textId="77777777" w:rsidR="007840B3" w:rsidRPr="00016A66" w:rsidRDefault="007840B3" w:rsidP="00484DC5">
                  <w:pPr>
                    <w:rPr>
                      <w:rFonts w:asciiTheme="minorHAnsi" w:hAnsiTheme="minorHAnsi"/>
                      <w:sz w:val="22"/>
                      <w:szCs w:val="22"/>
                    </w:rPr>
                  </w:pPr>
                  <w:r w:rsidRPr="00016A6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59E6B497" w14:textId="77777777" w:rsidR="007840B3" w:rsidRPr="00016A66" w:rsidRDefault="007840B3" w:rsidP="00484DC5">
                  <w:pPr>
                    <w:rPr>
                      <w:rFonts w:asciiTheme="minorHAnsi" w:hAnsiTheme="minorHAnsi"/>
                      <w:sz w:val="22"/>
                    </w:rPr>
                  </w:pPr>
                  <w:r w:rsidRPr="00016A66">
                    <w:rPr>
                      <w:rFonts w:asciiTheme="minorHAnsi" w:hAnsiTheme="minorHAnsi"/>
                      <w:sz w:val="22"/>
                    </w:rPr>
                    <w:t>[Offer Price]</w:t>
                  </w:r>
                </w:p>
                <w:p w14:paraId="02AAFAB9" w14:textId="77777777" w:rsidR="007840B3" w:rsidRPr="00016A66" w:rsidRDefault="007840B3" w:rsidP="00484DC5">
                  <w:pPr>
                    <w:rPr>
                      <w:rFonts w:asciiTheme="minorHAnsi" w:hAnsiTheme="minorHAnsi"/>
                      <w:sz w:val="22"/>
                      <w:szCs w:val="22"/>
                    </w:rPr>
                  </w:pPr>
                  <w:r w:rsidRPr="00016A66">
                    <w:rPr>
                      <w:rFonts w:asciiTheme="minorHAnsi" w:hAnsiTheme="minorHAnsi"/>
                      <w:sz w:val="22"/>
                    </w:rPr>
                    <w:t>Search for max price &lt;= [Offer Price]</w:t>
                  </w:r>
                </w:p>
              </w:tc>
            </w:tr>
            <w:tr w:rsidR="00E81676" w:rsidRPr="00016A66" w14:paraId="1F1AD852" w14:textId="77777777" w:rsidTr="00484DC5">
              <w:tc>
                <w:tcPr>
                  <w:tcW w:w="3654" w:type="dxa"/>
                  <w:tcBorders>
                    <w:top w:val="single" w:sz="4" w:space="0" w:color="auto"/>
                    <w:left w:val="single" w:sz="4" w:space="0" w:color="auto"/>
                    <w:bottom w:val="single" w:sz="4" w:space="0" w:color="auto"/>
                    <w:right w:val="single" w:sz="4" w:space="0" w:color="auto"/>
                  </w:tcBorders>
                </w:tcPr>
                <w:p w14:paraId="501383BE" w14:textId="77777777" w:rsidR="00E81676" w:rsidRPr="00016A66" w:rsidRDefault="00E81676" w:rsidP="00484DC5">
                  <w:pPr>
                    <w:rPr>
                      <w:rFonts w:asciiTheme="minorHAnsi" w:hAnsiTheme="minorHAnsi"/>
                      <w:sz w:val="22"/>
                    </w:rPr>
                  </w:pPr>
                  <w:r w:rsidRPr="00016A6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17B1E7EB" w14:textId="77777777" w:rsidR="00E81676" w:rsidRPr="00016A66" w:rsidRDefault="00E81676" w:rsidP="00484DC5">
                  <w:pPr>
                    <w:rPr>
                      <w:rFonts w:asciiTheme="minorHAnsi" w:hAnsiTheme="minorHAnsi"/>
                      <w:sz w:val="22"/>
                    </w:rPr>
                  </w:pPr>
                  <w:r w:rsidRPr="00016A66">
                    <w:rPr>
                      <w:rFonts w:asciiTheme="minorHAnsi" w:hAnsiTheme="minorHAnsi"/>
                      <w:sz w:val="22"/>
                    </w:rPr>
                    <w:t>[availability] =&gt; in stock</w:t>
                  </w:r>
                </w:p>
              </w:tc>
            </w:tr>
          </w:tbl>
          <w:p w14:paraId="63E9933C" w14:textId="77777777" w:rsidR="00644E80" w:rsidRPr="00016A66" w:rsidRDefault="00644E80" w:rsidP="00484DC5">
            <w:pPr>
              <w:pStyle w:val="ListParagraph"/>
              <w:ind w:left="432" w:hanging="360"/>
              <w:rPr>
                <w:rFonts w:asciiTheme="minorHAnsi" w:hAnsiTheme="minorHAnsi"/>
                <w:sz w:val="22"/>
                <w:szCs w:val="22"/>
              </w:rPr>
            </w:pPr>
          </w:p>
        </w:tc>
      </w:tr>
      <w:tr w:rsidR="00006394" w:rsidRPr="00016A66" w14:paraId="25EBEAD0" w14:textId="77777777" w:rsidTr="0022632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764788" w14:textId="77777777" w:rsidR="00226323" w:rsidRPr="00016A66" w:rsidRDefault="00226323" w:rsidP="00A40BE7">
            <w:pPr>
              <w:rPr>
                <w:rFonts w:asciiTheme="minorHAnsi" w:hAnsiTheme="minorHAnsi"/>
                <w:sz w:val="22"/>
                <w:szCs w:val="22"/>
              </w:rPr>
            </w:pPr>
            <w:r w:rsidRPr="00016A66">
              <w:rPr>
                <w:rFonts w:asciiTheme="minorHAnsi" w:hAnsiTheme="minorHAnsi"/>
                <w:sz w:val="22"/>
                <w:szCs w:val="22"/>
              </w:rPr>
              <w:lastRenderedPageBreak/>
              <w:t>Schedule</w:t>
            </w:r>
          </w:p>
        </w:tc>
        <w:tc>
          <w:tcPr>
            <w:tcW w:w="10638" w:type="dxa"/>
            <w:tcBorders>
              <w:top w:val="single" w:sz="4" w:space="0" w:color="auto"/>
              <w:left w:val="single" w:sz="4" w:space="0" w:color="auto"/>
              <w:bottom w:val="single" w:sz="4" w:space="0" w:color="auto"/>
              <w:right w:val="single" w:sz="4" w:space="0" w:color="auto"/>
            </w:tcBorders>
          </w:tcPr>
          <w:p w14:paraId="2BA2F709" w14:textId="77777777" w:rsidR="00226323" w:rsidRPr="00016A66" w:rsidRDefault="00226323" w:rsidP="00A40BE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search engine will run only once a day </w:t>
            </w:r>
            <w:r w:rsidR="00D72CB5" w:rsidRPr="00016A66">
              <w:rPr>
                <w:rFonts w:asciiTheme="minorHAnsi" w:hAnsiTheme="minorHAnsi"/>
                <w:sz w:val="22"/>
                <w:szCs w:val="22"/>
              </w:rPr>
              <w:t>at 06</w:t>
            </w:r>
            <w:r w:rsidRPr="00016A66">
              <w:rPr>
                <w:rFonts w:asciiTheme="minorHAnsi" w:hAnsiTheme="minorHAnsi"/>
                <w:sz w:val="22"/>
                <w:szCs w:val="22"/>
              </w:rPr>
              <w:t>:00 hrs.</w:t>
            </w:r>
          </w:p>
        </w:tc>
      </w:tr>
    </w:tbl>
    <w:p w14:paraId="669BFF88" w14:textId="77777777" w:rsidR="000B0C42" w:rsidRPr="00016A66" w:rsidRDefault="000B0C42" w:rsidP="000B0C42"/>
    <w:p w14:paraId="09A6F9AC" w14:textId="77777777" w:rsidR="008B5F7E" w:rsidRPr="00016A66" w:rsidRDefault="00845F60" w:rsidP="009C5447">
      <w:pPr>
        <w:pStyle w:val="Heading2"/>
        <w:ind w:left="810" w:hanging="450"/>
      </w:pPr>
      <w:bookmarkStart w:id="29" w:name="_Toc444696330"/>
      <w:r w:rsidRPr="00016A66">
        <w:t>My Search</w:t>
      </w:r>
      <w:r w:rsidR="003726B2" w:rsidRPr="00016A66">
        <w:t>es</w:t>
      </w:r>
      <w:bookmarkEnd w:id="2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036AE2" w:rsidRPr="00016A66" w14:paraId="6813A116" w14:textId="77777777" w:rsidTr="00036AE2">
        <w:tc>
          <w:tcPr>
            <w:tcW w:w="1579" w:type="dxa"/>
            <w:shd w:val="clear" w:color="auto" w:fill="F2F2F2" w:themeFill="background1" w:themeFillShade="F2"/>
          </w:tcPr>
          <w:p w14:paraId="65C4F939" w14:textId="77777777" w:rsidR="00036AE2" w:rsidRPr="00016A66" w:rsidRDefault="00036AE2" w:rsidP="00036AE2">
            <w:pPr>
              <w:rPr>
                <w:rFonts w:asciiTheme="minorHAnsi" w:hAnsiTheme="minorHAnsi"/>
                <w:sz w:val="22"/>
                <w:szCs w:val="22"/>
              </w:rPr>
            </w:pPr>
            <w:r w:rsidRPr="00016A66">
              <w:rPr>
                <w:rFonts w:asciiTheme="minorHAnsi" w:hAnsiTheme="minorHAnsi"/>
                <w:sz w:val="22"/>
                <w:szCs w:val="22"/>
              </w:rPr>
              <w:t>Req.</w:t>
            </w:r>
          </w:p>
        </w:tc>
        <w:tc>
          <w:tcPr>
            <w:tcW w:w="10638" w:type="dxa"/>
          </w:tcPr>
          <w:p w14:paraId="5099F352" w14:textId="77777777" w:rsidR="00036AE2" w:rsidRPr="00016A66" w:rsidRDefault="00036AE2" w:rsidP="00036AE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My searches can be reached via the navigation menu.</w:t>
            </w:r>
          </w:p>
          <w:p w14:paraId="3D18750B" w14:textId="77777777" w:rsidR="00036AE2" w:rsidRPr="00016A66" w:rsidRDefault="00036AE2" w:rsidP="00036AE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will list all the search requests created by the user.</w:t>
            </w:r>
          </w:p>
          <w:p w14:paraId="6E4F022E" w14:textId="77777777" w:rsidR="00E9708E" w:rsidRPr="00016A66" w:rsidRDefault="00E9708E" w:rsidP="00036AE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the top right corner of this screen will be a button to create new search</w:t>
            </w:r>
            <w:r w:rsidR="002212B7" w:rsidRPr="00016A66">
              <w:rPr>
                <w:rFonts w:asciiTheme="minorHAnsi" w:hAnsiTheme="minorHAnsi"/>
                <w:sz w:val="22"/>
                <w:szCs w:val="22"/>
              </w:rPr>
              <w:t xml:space="preserve"> and reload the search requests</w:t>
            </w:r>
            <w:r w:rsidRPr="00016A66">
              <w:rPr>
                <w:rFonts w:asciiTheme="minorHAnsi" w:hAnsiTheme="minorHAnsi"/>
                <w:sz w:val="22"/>
                <w:szCs w:val="22"/>
              </w:rPr>
              <w:t>.</w:t>
            </w:r>
          </w:p>
        </w:tc>
      </w:tr>
      <w:tr w:rsidR="00845F60" w:rsidRPr="00016A66" w14:paraId="2738802D" w14:textId="77777777" w:rsidTr="004A1F45">
        <w:tc>
          <w:tcPr>
            <w:tcW w:w="1579" w:type="dxa"/>
            <w:shd w:val="clear" w:color="auto" w:fill="F2F2F2" w:themeFill="background1" w:themeFillShade="F2"/>
          </w:tcPr>
          <w:p w14:paraId="5417A4EE" w14:textId="77777777" w:rsidR="00845F60" w:rsidRPr="00016A66" w:rsidRDefault="00E1433C" w:rsidP="004A1F45">
            <w:pPr>
              <w:rPr>
                <w:rFonts w:asciiTheme="minorHAnsi" w:hAnsiTheme="minorHAnsi"/>
                <w:sz w:val="22"/>
                <w:szCs w:val="22"/>
              </w:rPr>
            </w:pPr>
            <w:r w:rsidRPr="00016A66">
              <w:rPr>
                <w:rFonts w:asciiTheme="minorHAnsi" w:hAnsiTheme="minorHAnsi"/>
                <w:sz w:val="22"/>
                <w:szCs w:val="22"/>
              </w:rPr>
              <w:t>My Searches</w:t>
            </w:r>
          </w:p>
        </w:tc>
        <w:tc>
          <w:tcPr>
            <w:tcW w:w="10638" w:type="dxa"/>
          </w:tcPr>
          <w:p w14:paraId="2A1F136E" w14:textId="77777777" w:rsidR="00845F60" w:rsidRPr="00016A66" w:rsidRDefault="00845F60" w:rsidP="004A1F4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My Search</w:t>
            </w:r>
            <w:r w:rsidR="00B55669" w:rsidRPr="00016A66">
              <w:rPr>
                <w:rFonts w:asciiTheme="minorHAnsi" w:hAnsiTheme="minorHAnsi"/>
                <w:sz w:val="22"/>
                <w:szCs w:val="22"/>
              </w:rPr>
              <w:t>es</w:t>
            </w:r>
            <w:r w:rsidRPr="00016A66">
              <w:rPr>
                <w:rFonts w:asciiTheme="minorHAnsi" w:hAnsiTheme="minorHAnsi"/>
                <w:sz w:val="22"/>
                <w:szCs w:val="22"/>
              </w:rPr>
              <w:t xml:space="preserve"> listing will show the following:</w:t>
            </w:r>
          </w:p>
          <w:p w14:paraId="05393C0E" w14:textId="77777777" w:rsidR="00845F60" w:rsidRPr="00016A66" w:rsidRDefault="00845F60" w:rsidP="004A1F4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Image of the category (Fixed category </w:t>
            </w:r>
            <w:r w:rsidR="00B02C75" w:rsidRPr="00016A66">
              <w:rPr>
                <w:rFonts w:asciiTheme="minorHAnsi" w:hAnsiTheme="minorHAnsi"/>
                <w:sz w:val="22"/>
                <w:szCs w:val="22"/>
              </w:rPr>
              <w:t>icons</w:t>
            </w:r>
            <w:r w:rsidRPr="00016A66">
              <w:rPr>
                <w:rFonts w:asciiTheme="minorHAnsi" w:hAnsiTheme="minorHAnsi"/>
                <w:sz w:val="22"/>
                <w:szCs w:val="22"/>
              </w:rPr>
              <w:t xml:space="preserve"> which will be bundled with the app)</w:t>
            </w:r>
          </w:p>
          <w:p w14:paraId="7FC1976F" w14:textId="77777777" w:rsidR="00845F60" w:rsidRPr="00016A66" w:rsidRDefault="00845F60" w:rsidP="004A1F45">
            <w:pPr>
              <w:pStyle w:val="ListParagraph"/>
              <w:numPr>
                <w:ilvl w:val="1"/>
                <w:numId w:val="1"/>
              </w:numPr>
              <w:rPr>
                <w:rFonts w:asciiTheme="minorHAnsi" w:hAnsiTheme="minorHAnsi"/>
                <w:sz w:val="22"/>
                <w:szCs w:val="22"/>
              </w:rPr>
            </w:pPr>
            <w:r w:rsidRPr="00016A66">
              <w:rPr>
                <w:rFonts w:asciiTheme="minorHAnsi" w:hAnsiTheme="minorHAnsi"/>
                <w:sz w:val="22"/>
                <w:szCs w:val="22"/>
              </w:rPr>
              <w:t>Search</w:t>
            </w:r>
            <w:r w:rsidR="00E1433C" w:rsidRPr="00016A66">
              <w:rPr>
                <w:rFonts w:asciiTheme="minorHAnsi" w:hAnsiTheme="minorHAnsi"/>
                <w:sz w:val="22"/>
                <w:szCs w:val="22"/>
              </w:rPr>
              <w:t>ed</w:t>
            </w:r>
            <w:r w:rsidRPr="00016A66">
              <w:rPr>
                <w:rFonts w:asciiTheme="minorHAnsi" w:hAnsiTheme="minorHAnsi"/>
                <w:sz w:val="22"/>
                <w:szCs w:val="22"/>
              </w:rPr>
              <w:t xml:space="preserve"> Keyword</w:t>
            </w:r>
            <w:r w:rsidR="0069629F" w:rsidRPr="00016A66">
              <w:rPr>
                <w:rFonts w:asciiTheme="minorHAnsi" w:hAnsiTheme="minorHAnsi"/>
                <w:sz w:val="22"/>
                <w:szCs w:val="22"/>
              </w:rPr>
              <w:t xml:space="preserve"> appended by advanced search parameters like max price, type, brand color etc. if the user has created an advanced search, else we’ll display only the searched keyword.</w:t>
            </w:r>
          </w:p>
          <w:p w14:paraId="40DB7FED" w14:textId="77777777" w:rsidR="00EC0961" w:rsidRPr="00016A66" w:rsidRDefault="00EC0961"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Number of search results bubble.</w:t>
            </w:r>
          </w:p>
          <w:p w14:paraId="682DC637" w14:textId="650C2CC8" w:rsidR="00B15D06" w:rsidRPr="00016A66" w:rsidRDefault="00B15D06"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Expires on E.g.: Expires in 14 days.</w:t>
            </w:r>
            <w:r w:rsidR="00B36567" w:rsidRPr="00016A66">
              <w:rPr>
                <w:rFonts w:asciiTheme="minorHAnsi" w:hAnsiTheme="minorHAnsi"/>
                <w:sz w:val="22"/>
                <w:szCs w:val="22"/>
              </w:rPr>
              <w:t xml:space="preserve"> (We’ll calculate this at the mobile end as the web service will return us the </w:t>
            </w:r>
            <w:proofErr w:type="spellStart"/>
            <w:r w:rsidR="00B36567" w:rsidRPr="00016A66">
              <w:rPr>
                <w:rFonts w:asciiTheme="minorHAnsi" w:hAnsiTheme="minorHAnsi"/>
                <w:sz w:val="22"/>
                <w:szCs w:val="22"/>
              </w:rPr>
              <w:t>expirydate</w:t>
            </w:r>
            <w:proofErr w:type="spellEnd"/>
            <w:r w:rsidR="00B36567" w:rsidRPr="00016A66">
              <w:rPr>
                <w:rFonts w:asciiTheme="minorHAnsi" w:hAnsiTheme="minorHAnsi"/>
                <w:sz w:val="22"/>
                <w:szCs w:val="22"/>
              </w:rPr>
              <w:t>)</w:t>
            </w:r>
            <w:r w:rsidR="009D7798" w:rsidRPr="00016A66">
              <w:rPr>
                <w:rFonts w:asciiTheme="minorHAnsi" w:hAnsiTheme="minorHAnsi"/>
                <w:sz w:val="22"/>
                <w:szCs w:val="22"/>
              </w:rPr>
              <w:t>. This will be shown only for active searches.</w:t>
            </w:r>
          </w:p>
          <w:p w14:paraId="3FC771A7" w14:textId="77777777" w:rsidR="001D2971" w:rsidRPr="00016A66" w:rsidRDefault="001D2971"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Option to delete the search request</w:t>
            </w:r>
            <w:r w:rsidR="000F7C91" w:rsidRPr="00016A66">
              <w:rPr>
                <w:rFonts w:asciiTheme="minorHAnsi" w:hAnsiTheme="minorHAnsi"/>
                <w:sz w:val="22"/>
                <w:szCs w:val="22"/>
              </w:rPr>
              <w:t xml:space="preserve"> (this can come on a swipe to delete action)</w:t>
            </w:r>
            <w:r w:rsidRPr="00016A66">
              <w:rPr>
                <w:rFonts w:asciiTheme="minorHAnsi" w:hAnsiTheme="minorHAnsi"/>
                <w:sz w:val="22"/>
                <w:szCs w:val="22"/>
              </w:rPr>
              <w:t>.</w:t>
            </w:r>
          </w:p>
          <w:p w14:paraId="615FE33D" w14:textId="77777777" w:rsidR="000E03AD" w:rsidRPr="00016A66" w:rsidRDefault="001D2971"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Option to deactivate </w:t>
            </w:r>
            <w:r w:rsidR="000E03AD" w:rsidRPr="00016A66">
              <w:rPr>
                <w:rFonts w:asciiTheme="minorHAnsi" w:hAnsiTheme="minorHAnsi"/>
                <w:sz w:val="22"/>
                <w:szCs w:val="22"/>
              </w:rPr>
              <w:t>an active</w:t>
            </w:r>
            <w:r w:rsidRPr="00016A66">
              <w:rPr>
                <w:rFonts w:asciiTheme="minorHAnsi" w:hAnsiTheme="minorHAnsi"/>
                <w:sz w:val="22"/>
                <w:szCs w:val="22"/>
              </w:rPr>
              <w:t xml:space="preserve"> search request</w:t>
            </w:r>
            <w:r w:rsidR="000E03AD" w:rsidRPr="00016A66">
              <w:rPr>
                <w:rFonts w:asciiTheme="minorHAnsi" w:hAnsiTheme="minorHAnsi"/>
                <w:sz w:val="22"/>
                <w:szCs w:val="22"/>
              </w:rPr>
              <w:t xml:space="preserve"> / Option to reactivate a deactivated search request.</w:t>
            </w:r>
          </w:p>
          <w:p w14:paraId="369D979E" w14:textId="77777777" w:rsidR="00A80F26" w:rsidRPr="00016A66" w:rsidRDefault="00A80F26" w:rsidP="00EC0961">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On long press – allow the user to edit the search. </w:t>
            </w:r>
            <w:r w:rsidR="00B76E2E" w:rsidRPr="00016A66">
              <w:rPr>
                <w:rFonts w:asciiTheme="minorHAnsi" w:hAnsiTheme="minorHAnsi"/>
                <w:sz w:val="22"/>
                <w:szCs w:val="22"/>
              </w:rPr>
              <w:t>Even an active search can be edited.</w:t>
            </w:r>
          </w:p>
          <w:p w14:paraId="56CE56EC" w14:textId="4CBF8935" w:rsidR="00845F60" w:rsidRPr="00016A66" w:rsidRDefault="00357663" w:rsidP="003576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search listing will show the active search requests on the top (recently created on the top) followed by the deactivated ones (max. 15).</w:t>
            </w:r>
            <w:r w:rsidR="008109CB" w:rsidRPr="00016A66">
              <w:rPr>
                <w:rFonts w:asciiTheme="minorHAnsi" w:hAnsiTheme="minorHAnsi"/>
                <w:color w:val="FF0000"/>
                <w:sz w:val="22"/>
                <w:szCs w:val="22"/>
              </w:rPr>
              <w:t xml:space="preserve"> </w:t>
            </w:r>
          </w:p>
          <w:p w14:paraId="44E9835C" w14:textId="77777777" w:rsidR="00357663" w:rsidRPr="00016A66" w:rsidRDefault="00357663" w:rsidP="003576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lastRenderedPageBreak/>
              <w:t>Deleted search requests will not be displayed.</w:t>
            </w:r>
          </w:p>
          <w:p w14:paraId="4D614247" w14:textId="77777777" w:rsidR="00EC0961" w:rsidRPr="00016A66" w:rsidRDefault="00EC0961" w:rsidP="003576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Each search request will be tap-able to display the actual search results.</w:t>
            </w:r>
          </w:p>
        </w:tc>
      </w:tr>
      <w:tr w:rsidR="00F84966" w:rsidRPr="00016A66" w14:paraId="54237951" w14:textId="77777777" w:rsidTr="00484DC5">
        <w:tc>
          <w:tcPr>
            <w:tcW w:w="1579" w:type="dxa"/>
            <w:shd w:val="clear" w:color="auto" w:fill="F2F2F2" w:themeFill="background1" w:themeFillShade="F2"/>
          </w:tcPr>
          <w:p w14:paraId="3D9A04C8" w14:textId="77777777" w:rsidR="00F84966" w:rsidRPr="00016A66" w:rsidRDefault="00F84966" w:rsidP="00484DC5">
            <w:pPr>
              <w:rPr>
                <w:rFonts w:asciiTheme="minorHAnsi" w:hAnsiTheme="minorHAnsi"/>
                <w:sz w:val="22"/>
                <w:szCs w:val="22"/>
              </w:rPr>
            </w:pPr>
            <w:r w:rsidRPr="00016A66">
              <w:rPr>
                <w:rFonts w:asciiTheme="minorHAnsi" w:hAnsiTheme="minorHAnsi"/>
                <w:sz w:val="22"/>
                <w:szCs w:val="22"/>
              </w:rPr>
              <w:lastRenderedPageBreak/>
              <w:t>Refresh My Searches</w:t>
            </w:r>
          </w:p>
        </w:tc>
        <w:tc>
          <w:tcPr>
            <w:tcW w:w="10638" w:type="dxa"/>
          </w:tcPr>
          <w:p w14:paraId="58B63C9B" w14:textId="77777777" w:rsidR="00F84966" w:rsidRPr="00016A66" w:rsidRDefault="00F84966"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Using the refresh icon on the top right corner, the search </w:t>
            </w:r>
            <w:r w:rsidR="003C0175" w:rsidRPr="00016A66">
              <w:rPr>
                <w:rFonts w:asciiTheme="minorHAnsi" w:hAnsiTheme="minorHAnsi"/>
                <w:sz w:val="22"/>
                <w:szCs w:val="22"/>
              </w:rPr>
              <w:t>requests</w:t>
            </w:r>
            <w:r w:rsidRPr="00016A66">
              <w:rPr>
                <w:rFonts w:asciiTheme="minorHAnsi" w:hAnsiTheme="minorHAnsi"/>
                <w:sz w:val="22"/>
                <w:szCs w:val="22"/>
              </w:rPr>
              <w:t xml:space="preserve"> can be refreshed</w:t>
            </w:r>
            <w:r w:rsidR="003C0175" w:rsidRPr="00016A66">
              <w:rPr>
                <w:rFonts w:asciiTheme="minorHAnsi" w:hAnsiTheme="minorHAnsi"/>
                <w:sz w:val="22"/>
                <w:szCs w:val="22"/>
              </w:rPr>
              <w:t xml:space="preserve"> from the server</w:t>
            </w:r>
            <w:r w:rsidRPr="00016A66">
              <w:rPr>
                <w:rFonts w:asciiTheme="minorHAnsi" w:hAnsiTheme="minorHAnsi"/>
                <w:sz w:val="22"/>
                <w:szCs w:val="22"/>
              </w:rPr>
              <w:t>.</w:t>
            </w:r>
          </w:p>
          <w:p w14:paraId="623FD8E1" w14:textId="77777777" w:rsidR="00F84966" w:rsidRPr="00016A66" w:rsidRDefault="00F84966"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Each refresh will truncate the old search requests and reload the search requests from the server. </w:t>
            </w:r>
          </w:p>
          <w:p w14:paraId="46701005" w14:textId="77777777" w:rsidR="003675F9" w:rsidRPr="00016A66" w:rsidRDefault="00977DBA" w:rsidP="00DE4878">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Truncate all the search results. </w:t>
            </w:r>
            <w:r w:rsidR="00AC753F" w:rsidRPr="00016A66">
              <w:rPr>
                <w:rFonts w:asciiTheme="minorHAnsi" w:hAnsiTheme="minorHAnsi"/>
                <w:sz w:val="22"/>
                <w:szCs w:val="22"/>
              </w:rPr>
              <w:t xml:space="preserve">Update flag to fetch results from server to 1 for all searches. </w:t>
            </w:r>
          </w:p>
        </w:tc>
      </w:tr>
      <w:tr w:rsidR="00036AE2" w:rsidRPr="00016A66" w14:paraId="4C2F0669" w14:textId="77777777" w:rsidTr="00036AE2">
        <w:tc>
          <w:tcPr>
            <w:tcW w:w="1579" w:type="dxa"/>
            <w:shd w:val="clear" w:color="auto" w:fill="F2F2F2" w:themeFill="background1" w:themeFillShade="F2"/>
          </w:tcPr>
          <w:p w14:paraId="6FF1E8AC" w14:textId="77777777" w:rsidR="00036AE2" w:rsidRPr="00016A66" w:rsidRDefault="00F84966" w:rsidP="00036AE2">
            <w:pPr>
              <w:rPr>
                <w:rFonts w:asciiTheme="minorHAnsi" w:hAnsiTheme="minorHAnsi"/>
                <w:sz w:val="22"/>
                <w:szCs w:val="22"/>
              </w:rPr>
            </w:pPr>
            <w:r w:rsidRPr="00016A66">
              <w:rPr>
                <w:rFonts w:asciiTheme="minorHAnsi" w:hAnsiTheme="minorHAnsi"/>
                <w:sz w:val="22"/>
                <w:szCs w:val="22"/>
              </w:rPr>
              <w:t>Auto-refresh</w:t>
            </w:r>
          </w:p>
        </w:tc>
        <w:tc>
          <w:tcPr>
            <w:tcW w:w="10638" w:type="dxa"/>
          </w:tcPr>
          <w:p w14:paraId="2E77FCEE" w14:textId="77777777" w:rsidR="00CB3A50" w:rsidRPr="00016A66" w:rsidRDefault="007F7246" w:rsidP="00923E70">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Only if </w:t>
            </w:r>
            <w:proofErr w:type="spellStart"/>
            <w:r w:rsidRPr="00016A66">
              <w:rPr>
                <w:rFonts w:asciiTheme="minorHAnsi" w:hAnsiTheme="minorHAnsi"/>
                <w:sz w:val="22"/>
                <w:szCs w:val="22"/>
              </w:rPr>
              <w:t>isUpdateBubbleCount</w:t>
            </w:r>
            <w:proofErr w:type="spellEnd"/>
            <w:r w:rsidRPr="00016A66">
              <w:rPr>
                <w:rFonts w:asciiTheme="minorHAnsi" w:hAnsiTheme="minorHAnsi"/>
                <w:sz w:val="22"/>
                <w:szCs w:val="22"/>
              </w:rPr>
              <w:t xml:space="preserve"> = 1, then the </w:t>
            </w:r>
            <w:r w:rsidR="00F84966" w:rsidRPr="00016A66">
              <w:rPr>
                <w:rFonts w:asciiTheme="minorHAnsi" w:hAnsiTheme="minorHAnsi"/>
                <w:sz w:val="22"/>
                <w:szCs w:val="22"/>
              </w:rPr>
              <w:t>bubble count will be automatically refreshed when this screen is loaded if the net is available, else will show the bubble count from the local database.</w:t>
            </w:r>
          </w:p>
        </w:tc>
      </w:tr>
      <w:tr w:rsidR="00B750B6" w:rsidRPr="00016A66" w14:paraId="6E216AE3" w14:textId="77777777" w:rsidTr="00036AE2">
        <w:tc>
          <w:tcPr>
            <w:tcW w:w="1579" w:type="dxa"/>
            <w:shd w:val="clear" w:color="auto" w:fill="F2F2F2" w:themeFill="background1" w:themeFillShade="F2"/>
          </w:tcPr>
          <w:p w14:paraId="4315BCB7" w14:textId="77777777" w:rsidR="00B750B6" w:rsidRPr="00016A66" w:rsidRDefault="00B750B6" w:rsidP="00036AE2">
            <w:pPr>
              <w:rPr>
                <w:rFonts w:asciiTheme="minorHAnsi" w:hAnsiTheme="minorHAnsi"/>
                <w:sz w:val="22"/>
                <w:szCs w:val="22"/>
              </w:rPr>
            </w:pPr>
            <w:r w:rsidRPr="00016A66">
              <w:rPr>
                <w:rFonts w:asciiTheme="minorHAnsi" w:hAnsiTheme="minorHAnsi"/>
                <w:sz w:val="22"/>
                <w:szCs w:val="22"/>
              </w:rPr>
              <w:t>Activate/deactivate</w:t>
            </w:r>
          </w:p>
        </w:tc>
        <w:tc>
          <w:tcPr>
            <w:tcW w:w="10638" w:type="dxa"/>
          </w:tcPr>
          <w:p w14:paraId="33F598C4" w14:textId="77777777" w:rsidR="00B750B6" w:rsidRPr="00016A66" w:rsidRDefault="00B750B6" w:rsidP="00B750B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an inactive search is activated, do the following:</w:t>
            </w:r>
          </w:p>
          <w:p w14:paraId="6FF25A56" w14:textId="77777777" w:rsidR="00B763DA" w:rsidRPr="00016A66" w:rsidRDefault="00B763DA" w:rsidP="00B750B6">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Make a web service call to activate this </w:t>
            </w:r>
            <w:proofErr w:type="spellStart"/>
            <w:r w:rsidRPr="00016A66">
              <w:rPr>
                <w:rFonts w:asciiTheme="minorHAnsi" w:hAnsiTheme="minorHAnsi"/>
                <w:sz w:val="22"/>
                <w:szCs w:val="22"/>
              </w:rPr>
              <w:t>searchid</w:t>
            </w:r>
            <w:proofErr w:type="spellEnd"/>
            <w:r w:rsidRPr="00016A66">
              <w:rPr>
                <w:rFonts w:asciiTheme="minorHAnsi" w:hAnsiTheme="minorHAnsi"/>
                <w:sz w:val="22"/>
                <w:szCs w:val="22"/>
              </w:rPr>
              <w:t xml:space="preserve"> on the server.</w:t>
            </w:r>
          </w:p>
          <w:p w14:paraId="3F808BDB" w14:textId="77777777" w:rsidR="00B750B6" w:rsidRPr="00016A66" w:rsidRDefault="00B750B6" w:rsidP="00B750B6">
            <w:pPr>
              <w:pStyle w:val="ListParagraph"/>
              <w:numPr>
                <w:ilvl w:val="1"/>
                <w:numId w:val="1"/>
              </w:numPr>
              <w:rPr>
                <w:rFonts w:asciiTheme="minorHAnsi" w:hAnsiTheme="minorHAnsi"/>
                <w:sz w:val="22"/>
                <w:szCs w:val="22"/>
              </w:rPr>
            </w:pPr>
            <w:r w:rsidRPr="00016A66">
              <w:rPr>
                <w:rFonts w:asciiTheme="minorHAnsi" w:hAnsiTheme="minorHAnsi"/>
                <w:sz w:val="22"/>
                <w:szCs w:val="22"/>
              </w:rPr>
              <w:t>Display a message as “We shall do our best to find the best deals matching your search criteria for the next &lt;selected&gt; days. You’ll be notified on a daily basis as we find new matches for you.</w:t>
            </w:r>
            <w:r w:rsidR="00B763DA" w:rsidRPr="00016A66">
              <w:rPr>
                <w:rFonts w:asciiTheme="minorHAnsi" w:hAnsiTheme="minorHAnsi"/>
                <w:sz w:val="22"/>
                <w:szCs w:val="22"/>
              </w:rPr>
              <w:t>”</w:t>
            </w:r>
          </w:p>
          <w:p w14:paraId="418218B7" w14:textId="77777777" w:rsidR="00B750B6" w:rsidRPr="00016A66" w:rsidRDefault="00B750B6" w:rsidP="00B750B6">
            <w:pPr>
              <w:pStyle w:val="ListParagraph"/>
              <w:numPr>
                <w:ilvl w:val="1"/>
                <w:numId w:val="1"/>
              </w:numPr>
              <w:rPr>
                <w:rFonts w:asciiTheme="minorHAnsi" w:hAnsiTheme="minorHAnsi"/>
                <w:sz w:val="22"/>
                <w:szCs w:val="22"/>
              </w:rPr>
            </w:pPr>
            <w:r w:rsidRPr="00016A66">
              <w:rPr>
                <w:rFonts w:asciiTheme="minorHAnsi" w:hAnsiTheme="minorHAnsi"/>
                <w:sz w:val="22"/>
                <w:szCs w:val="22"/>
              </w:rPr>
              <w:t>Note the user has a wait period till our search algorithms for each search engine run at the midnight and the next day morning send a notification for new deals found.</w:t>
            </w:r>
          </w:p>
          <w:p w14:paraId="36FAFB40" w14:textId="77777777" w:rsidR="00B750B6" w:rsidRPr="00016A66" w:rsidRDefault="00B750B6" w:rsidP="00B750B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an active search is deactivated, do the following:</w:t>
            </w:r>
          </w:p>
          <w:p w14:paraId="558586C3" w14:textId="77777777" w:rsidR="000C4990" w:rsidRPr="00016A66" w:rsidRDefault="000C4990" w:rsidP="000C4990">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Make a web service call to deactivate this </w:t>
            </w:r>
            <w:proofErr w:type="spellStart"/>
            <w:r w:rsidRPr="00016A66">
              <w:rPr>
                <w:rFonts w:asciiTheme="minorHAnsi" w:hAnsiTheme="minorHAnsi"/>
                <w:sz w:val="22"/>
                <w:szCs w:val="22"/>
              </w:rPr>
              <w:t>searchid</w:t>
            </w:r>
            <w:proofErr w:type="spellEnd"/>
            <w:r w:rsidRPr="00016A66">
              <w:rPr>
                <w:rFonts w:asciiTheme="minorHAnsi" w:hAnsiTheme="minorHAnsi"/>
                <w:sz w:val="22"/>
                <w:szCs w:val="22"/>
              </w:rPr>
              <w:t xml:space="preserve"> on the server.</w:t>
            </w:r>
          </w:p>
          <w:p w14:paraId="7E8FCFBC" w14:textId="77777777" w:rsidR="00680678" w:rsidRPr="00016A66" w:rsidRDefault="000C4990" w:rsidP="00FF6F4D">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Display a message as “Your search has been deactivated. You’ll no longer receive new search results. </w:t>
            </w:r>
            <w:r w:rsidR="00614931" w:rsidRPr="00016A66">
              <w:rPr>
                <w:rFonts w:asciiTheme="minorHAnsi" w:hAnsiTheme="minorHAnsi"/>
                <w:sz w:val="22"/>
                <w:szCs w:val="22"/>
              </w:rPr>
              <w:t>The search results will be deleted after 14 days.”</w:t>
            </w:r>
          </w:p>
        </w:tc>
      </w:tr>
      <w:tr w:rsidR="00A5781B" w:rsidRPr="00016A66" w14:paraId="08126062" w14:textId="77777777" w:rsidTr="00036AE2">
        <w:tc>
          <w:tcPr>
            <w:tcW w:w="1579" w:type="dxa"/>
            <w:shd w:val="clear" w:color="auto" w:fill="F2F2F2" w:themeFill="background1" w:themeFillShade="F2"/>
          </w:tcPr>
          <w:p w14:paraId="130E6F98" w14:textId="77777777" w:rsidR="00A5781B" w:rsidRPr="00016A66" w:rsidRDefault="00A5781B" w:rsidP="00036AE2">
            <w:pPr>
              <w:rPr>
                <w:rFonts w:asciiTheme="minorHAnsi" w:hAnsiTheme="minorHAnsi"/>
                <w:sz w:val="22"/>
                <w:szCs w:val="22"/>
              </w:rPr>
            </w:pPr>
            <w:r w:rsidRPr="00016A66">
              <w:rPr>
                <w:rFonts w:asciiTheme="minorHAnsi" w:hAnsiTheme="minorHAnsi"/>
                <w:sz w:val="22"/>
                <w:szCs w:val="22"/>
              </w:rPr>
              <w:t>Delete search request</w:t>
            </w:r>
          </w:p>
        </w:tc>
        <w:tc>
          <w:tcPr>
            <w:tcW w:w="10638" w:type="dxa"/>
          </w:tcPr>
          <w:p w14:paraId="2BDBC7B4" w14:textId="77777777" w:rsidR="00A5781B" w:rsidRPr="00016A66" w:rsidRDefault="00A5781B" w:rsidP="00B750B6">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Prompt the user as “This search request and all the associated search results will be permanently deleted. Are you sure you want to continue?”</w:t>
            </w:r>
          </w:p>
          <w:p w14:paraId="298901AF" w14:textId="77777777" w:rsidR="00A5781B" w:rsidRPr="00016A66" w:rsidRDefault="00A5781B" w:rsidP="00B00E6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confirmation, make a web service call to</w:t>
            </w:r>
            <w:r w:rsidR="00B00E63" w:rsidRPr="00016A66">
              <w:rPr>
                <w:rFonts w:asciiTheme="minorHAnsi" w:hAnsiTheme="minorHAnsi"/>
                <w:sz w:val="22"/>
                <w:szCs w:val="22"/>
              </w:rPr>
              <w:t xml:space="preserve"> mark the search request as deleted on the server</w:t>
            </w:r>
            <w:r w:rsidRPr="00016A66">
              <w:rPr>
                <w:rFonts w:asciiTheme="minorHAnsi" w:hAnsiTheme="minorHAnsi"/>
                <w:sz w:val="22"/>
                <w:szCs w:val="22"/>
              </w:rPr>
              <w:t xml:space="preserve">. Remove the search request from the listing screen in the app. </w:t>
            </w:r>
          </w:p>
        </w:tc>
      </w:tr>
    </w:tbl>
    <w:p w14:paraId="44083FDB" w14:textId="77777777" w:rsidR="00845F60" w:rsidRPr="00016A66" w:rsidRDefault="00845F60" w:rsidP="00845F60"/>
    <w:p w14:paraId="0B868D81" w14:textId="77777777" w:rsidR="008B5F7E" w:rsidRPr="00016A66" w:rsidRDefault="004E00ED" w:rsidP="009C5447">
      <w:pPr>
        <w:pStyle w:val="Heading2"/>
        <w:ind w:left="810" w:hanging="450"/>
      </w:pPr>
      <w:bookmarkStart w:id="30" w:name="_Toc444696331"/>
      <w:r w:rsidRPr="00016A66">
        <w:t>Search Results</w:t>
      </w:r>
      <w:bookmarkEnd w:id="30"/>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AC753F" w:rsidRPr="00016A66" w14:paraId="2D8BF129" w14:textId="77777777" w:rsidTr="00484DC5">
        <w:tc>
          <w:tcPr>
            <w:tcW w:w="1579" w:type="dxa"/>
            <w:shd w:val="clear" w:color="auto" w:fill="F2F2F2" w:themeFill="background1" w:themeFillShade="F2"/>
          </w:tcPr>
          <w:p w14:paraId="43EF3247" w14:textId="77777777" w:rsidR="00AC753F" w:rsidRPr="00016A66" w:rsidRDefault="00AC753F" w:rsidP="00484DC5">
            <w:pPr>
              <w:rPr>
                <w:rFonts w:asciiTheme="minorHAnsi" w:hAnsiTheme="minorHAnsi"/>
                <w:sz w:val="22"/>
                <w:szCs w:val="22"/>
              </w:rPr>
            </w:pPr>
            <w:r w:rsidRPr="00016A66">
              <w:rPr>
                <w:rFonts w:asciiTheme="minorHAnsi" w:hAnsiTheme="minorHAnsi"/>
                <w:sz w:val="22"/>
                <w:szCs w:val="22"/>
              </w:rPr>
              <w:t>Req.</w:t>
            </w:r>
          </w:p>
        </w:tc>
        <w:tc>
          <w:tcPr>
            <w:tcW w:w="10638" w:type="dxa"/>
          </w:tcPr>
          <w:p w14:paraId="4A68B246" w14:textId="77777777" w:rsidR="002E4CA6" w:rsidRPr="00016A66" w:rsidRDefault="00AC753F" w:rsidP="008E7EF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Tapping on an active or deactivate</w:t>
            </w:r>
            <w:r w:rsidR="000D0720" w:rsidRPr="00016A66">
              <w:rPr>
                <w:rFonts w:asciiTheme="minorHAnsi" w:hAnsiTheme="minorHAnsi"/>
                <w:sz w:val="22"/>
                <w:szCs w:val="22"/>
              </w:rPr>
              <w:t>d</w:t>
            </w:r>
            <w:r w:rsidRPr="00016A66">
              <w:rPr>
                <w:rFonts w:asciiTheme="minorHAnsi" w:hAnsiTheme="minorHAnsi"/>
                <w:sz w:val="22"/>
                <w:szCs w:val="22"/>
              </w:rPr>
              <w:t xml:space="preserve"> search request should display the search results.</w:t>
            </w:r>
            <w:r w:rsidR="00610BDE" w:rsidRPr="00016A66">
              <w:rPr>
                <w:rFonts w:asciiTheme="minorHAnsi" w:hAnsiTheme="minorHAnsi"/>
                <w:sz w:val="22"/>
                <w:szCs w:val="22"/>
              </w:rPr>
              <w:t xml:space="preserve"> Deactivated will display search results only for 14 days.</w:t>
            </w:r>
          </w:p>
        </w:tc>
      </w:tr>
      <w:tr w:rsidR="004E00ED" w:rsidRPr="00016A66" w14:paraId="54F1595C" w14:textId="77777777" w:rsidTr="00484DC5">
        <w:tc>
          <w:tcPr>
            <w:tcW w:w="1579" w:type="dxa"/>
            <w:shd w:val="clear" w:color="auto" w:fill="F2F2F2" w:themeFill="background1" w:themeFillShade="F2"/>
          </w:tcPr>
          <w:p w14:paraId="6CAF818A" w14:textId="77777777" w:rsidR="004E00ED" w:rsidRPr="00016A66" w:rsidRDefault="004E00ED" w:rsidP="00484DC5">
            <w:pPr>
              <w:rPr>
                <w:rFonts w:asciiTheme="minorHAnsi" w:hAnsiTheme="minorHAnsi"/>
                <w:sz w:val="22"/>
                <w:szCs w:val="22"/>
              </w:rPr>
            </w:pPr>
            <w:r w:rsidRPr="00016A66">
              <w:rPr>
                <w:rFonts w:asciiTheme="minorHAnsi" w:hAnsiTheme="minorHAnsi"/>
                <w:sz w:val="22"/>
                <w:szCs w:val="22"/>
              </w:rPr>
              <w:t>Tapping on a search request will display the search results</w:t>
            </w:r>
          </w:p>
        </w:tc>
        <w:tc>
          <w:tcPr>
            <w:tcW w:w="10638" w:type="dxa"/>
          </w:tcPr>
          <w:p w14:paraId="24098E8F"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If the mobile is in offline mode, then show the old results. </w:t>
            </w:r>
          </w:p>
          <w:p w14:paraId="1DAECE81"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Else, make a web service call to fetch the search results for the selected</w:t>
            </w:r>
            <w:r w:rsidR="00B12BEB" w:rsidRPr="00016A66">
              <w:rPr>
                <w:rFonts w:asciiTheme="minorHAnsi" w:hAnsiTheme="minorHAnsi"/>
                <w:sz w:val="22"/>
                <w:szCs w:val="22"/>
              </w:rPr>
              <w:t xml:space="preserve"> </w:t>
            </w:r>
            <w:r w:rsidRPr="00016A66">
              <w:rPr>
                <w:rFonts w:asciiTheme="minorHAnsi" w:hAnsiTheme="minorHAnsi"/>
                <w:sz w:val="22"/>
                <w:szCs w:val="22"/>
              </w:rPr>
              <w:t>search request</w:t>
            </w:r>
            <w:r w:rsidR="001B0F8A" w:rsidRPr="00016A66">
              <w:rPr>
                <w:rFonts w:asciiTheme="minorHAnsi" w:hAnsiTheme="minorHAnsi"/>
                <w:sz w:val="22"/>
                <w:szCs w:val="22"/>
              </w:rPr>
              <w:t xml:space="preserve"> if the flag to fetch results from server is 1.</w:t>
            </w:r>
            <w:r w:rsidRPr="00016A66">
              <w:rPr>
                <w:rFonts w:asciiTheme="minorHAnsi" w:hAnsiTheme="minorHAnsi"/>
                <w:sz w:val="22"/>
                <w:szCs w:val="22"/>
              </w:rPr>
              <w:t xml:space="preserve"> </w:t>
            </w:r>
          </w:p>
          <w:p w14:paraId="5634FA70"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old results will be truncated from the </w:t>
            </w:r>
            <w:r w:rsidR="00B025FA" w:rsidRPr="00016A66">
              <w:rPr>
                <w:rFonts w:asciiTheme="minorHAnsi" w:hAnsiTheme="minorHAnsi"/>
                <w:sz w:val="22"/>
                <w:szCs w:val="22"/>
              </w:rPr>
              <w:t xml:space="preserve">local </w:t>
            </w:r>
            <w:r w:rsidRPr="00016A66">
              <w:rPr>
                <w:rFonts w:asciiTheme="minorHAnsi" w:hAnsiTheme="minorHAnsi"/>
                <w:sz w:val="22"/>
                <w:szCs w:val="22"/>
              </w:rPr>
              <w:t>database and the new data will be inserted. This data will have new products as well as old products that were bookmarked earlier.</w:t>
            </w:r>
          </w:p>
          <w:p w14:paraId="497870C8" w14:textId="77777777" w:rsidR="004E00ED" w:rsidRPr="00016A66" w:rsidRDefault="00F942BA"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First </w:t>
            </w:r>
            <w:r w:rsidR="00455403" w:rsidRPr="00016A66">
              <w:rPr>
                <w:rFonts w:asciiTheme="minorHAnsi" w:hAnsiTheme="minorHAnsi"/>
                <w:sz w:val="22"/>
                <w:szCs w:val="22"/>
              </w:rPr>
              <w:t>20</w:t>
            </w:r>
            <w:r w:rsidRPr="00016A66">
              <w:rPr>
                <w:rFonts w:asciiTheme="minorHAnsi" w:hAnsiTheme="minorHAnsi"/>
                <w:sz w:val="22"/>
                <w:szCs w:val="22"/>
              </w:rPr>
              <w:t xml:space="preserve"> s</w:t>
            </w:r>
            <w:r w:rsidR="004E00ED" w:rsidRPr="00016A66">
              <w:rPr>
                <w:rFonts w:asciiTheme="minorHAnsi" w:hAnsiTheme="minorHAnsi"/>
                <w:sz w:val="22"/>
                <w:szCs w:val="22"/>
              </w:rPr>
              <w:t>earch results will display:</w:t>
            </w:r>
          </w:p>
          <w:p w14:paraId="2C8B772F"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Product image: Lazy loading of images for better user experience and performance.</w:t>
            </w:r>
          </w:p>
          <w:p w14:paraId="7D680755"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 xml:space="preserve">Product </w:t>
            </w:r>
            <w:r w:rsidR="006F159E" w:rsidRPr="00016A66">
              <w:rPr>
                <w:rFonts w:asciiTheme="minorHAnsi" w:hAnsiTheme="minorHAnsi"/>
                <w:sz w:val="22"/>
                <w:szCs w:val="22"/>
              </w:rPr>
              <w:t>title</w:t>
            </w:r>
          </w:p>
          <w:p w14:paraId="1AEE501A"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Price</w:t>
            </w:r>
          </w:p>
          <w:p w14:paraId="4383B19D" w14:textId="77777777" w:rsidR="00930CC6" w:rsidRPr="00016A66" w:rsidRDefault="00930CC6"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Date when the search result was provided: Yesterday, Today, 2 Days back etc.</w:t>
            </w:r>
            <w:r w:rsidR="001E0F66" w:rsidRPr="00016A66">
              <w:rPr>
                <w:rFonts w:asciiTheme="minorHAnsi" w:hAnsiTheme="minorHAnsi"/>
                <w:sz w:val="22"/>
                <w:szCs w:val="22"/>
              </w:rPr>
              <w:t xml:space="preserve"> This will show up as Today for all items generally, except the bookmarked ones which can be older.</w:t>
            </w:r>
          </w:p>
          <w:p w14:paraId="2E41A868"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Buy [Button]</w:t>
            </w:r>
          </w:p>
          <w:p w14:paraId="27E6657D" w14:textId="77777777" w:rsidR="003C5F5C" w:rsidRPr="00016A66" w:rsidRDefault="003C5F5C"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Icon of the ecommerce vendor</w:t>
            </w:r>
          </w:p>
          <w:p w14:paraId="4CD03FBB"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New</w:t>
            </w:r>
            <w:r w:rsidRPr="00016A66">
              <w:rPr>
                <w:rFonts w:asciiTheme="minorHAnsi" w:hAnsiTheme="minorHAnsi"/>
                <w:sz w:val="22"/>
                <w:szCs w:val="22"/>
              </w:rPr>
              <w:t xml:space="preserve"> if new products are found: All products having the latest created date will be tagged as new.</w:t>
            </w:r>
          </w:p>
          <w:p w14:paraId="6C29C22C"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Bookmarked</w:t>
            </w:r>
            <w:r w:rsidRPr="00016A66">
              <w:rPr>
                <w:rFonts w:asciiTheme="minorHAnsi" w:hAnsiTheme="minorHAnsi"/>
                <w:sz w:val="22"/>
                <w:szCs w:val="22"/>
              </w:rPr>
              <w:t>: If the product was previously bookmarked, it will show as bookmarked.</w:t>
            </w:r>
          </w:p>
          <w:p w14:paraId="190AF8A4" w14:textId="77777777" w:rsidR="0027791A" w:rsidRPr="00016A66" w:rsidRDefault="004E00ED" w:rsidP="00A76670">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Available / Not available</w:t>
            </w:r>
            <w:r w:rsidRPr="00016A66">
              <w:rPr>
                <w:rFonts w:asciiTheme="minorHAnsi" w:hAnsiTheme="minorHAnsi"/>
                <w:sz w:val="22"/>
                <w:szCs w:val="22"/>
              </w:rPr>
              <w:t>: If the product was bookmarked earlier, but not retrieved in the latest API search, then it will be marked as Not Available, else, Available.</w:t>
            </w:r>
          </w:p>
        </w:tc>
      </w:tr>
      <w:tr w:rsidR="0031715C" w:rsidRPr="00016A66" w14:paraId="6DC76013" w14:textId="77777777" w:rsidTr="00484DC5">
        <w:tc>
          <w:tcPr>
            <w:tcW w:w="1579" w:type="dxa"/>
            <w:shd w:val="clear" w:color="auto" w:fill="F2F2F2" w:themeFill="background1" w:themeFillShade="F2"/>
          </w:tcPr>
          <w:p w14:paraId="49FDF796" w14:textId="77777777" w:rsidR="0031715C" w:rsidRPr="00016A66" w:rsidRDefault="0031715C" w:rsidP="00484DC5">
            <w:pPr>
              <w:rPr>
                <w:rFonts w:asciiTheme="minorHAnsi" w:hAnsiTheme="minorHAnsi"/>
                <w:sz w:val="22"/>
                <w:szCs w:val="22"/>
              </w:rPr>
            </w:pPr>
            <w:r w:rsidRPr="00016A66">
              <w:rPr>
                <w:rFonts w:asciiTheme="minorHAnsi" w:hAnsiTheme="minorHAnsi"/>
                <w:sz w:val="22"/>
                <w:szCs w:val="22"/>
              </w:rPr>
              <w:lastRenderedPageBreak/>
              <w:t>Refresh My Search Results</w:t>
            </w:r>
          </w:p>
        </w:tc>
        <w:tc>
          <w:tcPr>
            <w:tcW w:w="10638" w:type="dxa"/>
          </w:tcPr>
          <w:p w14:paraId="2F10152D" w14:textId="77777777" w:rsidR="0031715C" w:rsidRPr="00016A66" w:rsidRDefault="0031715C"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Using the refresh icon on the top right corner, the search </w:t>
            </w:r>
            <w:r w:rsidR="00E83477" w:rsidRPr="00016A66">
              <w:rPr>
                <w:rFonts w:asciiTheme="minorHAnsi" w:hAnsiTheme="minorHAnsi"/>
                <w:sz w:val="22"/>
                <w:szCs w:val="22"/>
              </w:rPr>
              <w:t>results</w:t>
            </w:r>
            <w:r w:rsidRPr="00016A66">
              <w:rPr>
                <w:rFonts w:asciiTheme="minorHAnsi" w:hAnsiTheme="minorHAnsi"/>
                <w:sz w:val="22"/>
                <w:szCs w:val="22"/>
              </w:rPr>
              <w:t xml:space="preserve"> can be refreshed from the server.</w:t>
            </w:r>
          </w:p>
          <w:p w14:paraId="17093777" w14:textId="77777777" w:rsidR="0031715C" w:rsidRPr="00016A66" w:rsidRDefault="0031715C"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Each refresh will truncate the old search </w:t>
            </w:r>
            <w:r w:rsidR="002E0439" w:rsidRPr="00016A66">
              <w:rPr>
                <w:rFonts w:asciiTheme="minorHAnsi" w:hAnsiTheme="minorHAnsi"/>
                <w:sz w:val="22"/>
                <w:szCs w:val="22"/>
              </w:rPr>
              <w:t>results</w:t>
            </w:r>
            <w:r w:rsidRPr="00016A66">
              <w:rPr>
                <w:rFonts w:asciiTheme="minorHAnsi" w:hAnsiTheme="minorHAnsi"/>
                <w:sz w:val="22"/>
                <w:szCs w:val="22"/>
              </w:rPr>
              <w:t xml:space="preserve"> and reload the search </w:t>
            </w:r>
            <w:r w:rsidR="002E0439" w:rsidRPr="00016A66">
              <w:rPr>
                <w:rFonts w:asciiTheme="minorHAnsi" w:hAnsiTheme="minorHAnsi"/>
                <w:sz w:val="22"/>
                <w:szCs w:val="22"/>
              </w:rPr>
              <w:t>results</w:t>
            </w:r>
            <w:r w:rsidRPr="00016A66">
              <w:rPr>
                <w:rFonts w:asciiTheme="minorHAnsi" w:hAnsiTheme="minorHAnsi"/>
                <w:sz w:val="22"/>
                <w:szCs w:val="22"/>
              </w:rPr>
              <w:t xml:space="preserve"> from the server. </w:t>
            </w:r>
          </w:p>
          <w:p w14:paraId="57A19B15" w14:textId="77777777" w:rsidR="0031715C" w:rsidRPr="00016A66" w:rsidRDefault="0031715C" w:rsidP="005E477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Update flag to fetch results from server to </w:t>
            </w:r>
            <w:r w:rsidR="00760655" w:rsidRPr="00016A66">
              <w:rPr>
                <w:rFonts w:asciiTheme="minorHAnsi" w:hAnsiTheme="minorHAnsi"/>
                <w:sz w:val="22"/>
                <w:szCs w:val="22"/>
              </w:rPr>
              <w:t>0</w:t>
            </w:r>
            <w:r w:rsidRPr="00016A66">
              <w:rPr>
                <w:rFonts w:asciiTheme="minorHAnsi" w:hAnsiTheme="minorHAnsi"/>
                <w:sz w:val="22"/>
                <w:szCs w:val="22"/>
              </w:rPr>
              <w:t xml:space="preserve"> for </w:t>
            </w:r>
            <w:r w:rsidR="005E477C" w:rsidRPr="00016A66">
              <w:rPr>
                <w:rFonts w:asciiTheme="minorHAnsi" w:hAnsiTheme="minorHAnsi"/>
                <w:sz w:val="22"/>
                <w:szCs w:val="22"/>
              </w:rPr>
              <w:t>that</w:t>
            </w:r>
            <w:r w:rsidRPr="00016A66">
              <w:rPr>
                <w:rFonts w:asciiTheme="minorHAnsi" w:hAnsiTheme="minorHAnsi"/>
                <w:sz w:val="22"/>
                <w:szCs w:val="22"/>
              </w:rPr>
              <w:t xml:space="preserve"> search</w:t>
            </w:r>
            <w:r w:rsidR="005E477C" w:rsidRPr="00016A66">
              <w:rPr>
                <w:rFonts w:asciiTheme="minorHAnsi" w:hAnsiTheme="minorHAnsi"/>
                <w:sz w:val="22"/>
                <w:szCs w:val="22"/>
              </w:rPr>
              <w:t xml:space="preserve"> request</w:t>
            </w:r>
            <w:r w:rsidRPr="00016A66">
              <w:rPr>
                <w:rFonts w:asciiTheme="minorHAnsi" w:hAnsiTheme="minorHAnsi"/>
                <w:sz w:val="22"/>
                <w:szCs w:val="22"/>
              </w:rPr>
              <w:t xml:space="preserve">. </w:t>
            </w:r>
          </w:p>
        </w:tc>
      </w:tr>
      <w:tr w:rsidR="004E00ED" w:rsidRPr="00016A66" w14:paraId="04580378" w14:textId="77777777" w:rsidTr="00484DC5">
        <w:tc>
          <w:tcPr>
            <w:tcW w:w="1579" w:type="dxa"/>
            <w:shd w:val="clear" w:color="auto" w:fill="F2F2F2" w:themeFill="background1" w:themeFillShade="F2"/>
          </w:tcPr>
          <w:p w14:paraId="14BDA4E1" w14:textId="77777777" w:rsidR="004E00ED" w:rsidRPr="00016A66" w:rsidRDefault="004E00ED" w:rsidP="00484DC5">
            <w:pPr>
              <w:rPr>
                <w:rFonts w:asciiTheme="minorHAnsi" w:hAnsiTheme="minorHAnsi"/>
                <w:sz w:val="22"/>
                <w:szCs w:val="22"/>
              </w:rPr>
            </w:pPr>
            <w:r w:rsidRPr="00016A66">
              <w:rPr>
                <w:rFonts w:asciiTheme="minorHAnsi" w:hAnsiTheme="minorHAnsi"/>
                <w:sz w:val="22"/>
                <w:szCs w:val="22"/>
              </w:rPr>
              <w:t>Tapping on Buy</w:t>
            </w:r>
          </w:p>
        </w:tc>
        <w:tc>
          <w:tcPr>
            <w:tcW w:w="10638" w:type="dxa"/>
          </w:tcPr>
          <w:p w14:paraId="4A6AF579"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Will open up a web view redirecting the user to appropriate website as per the URL returned by the APIs.</w:t>
            </w:r>
          </w:p>
        </w:tc>
      </w:tr>
      <w:tr w:rsidR="004E00ED" w:rsidRPr="00016A66" w14:paraId="460345EA" w14:textId="77777777" w:rsidTr="00484DC5">
        <w:tc>
          <w:tcPr>
            <w:tcW w:w="1579" w:type="dxa"/>
            <w:shd w:val="clear" w:color="auto" w:fill="F2F2F2" w:themeFill="background1" w:themeFillShade="F2"/>
          </w:tcPr>
          <w:p w14:paraId="3F89C446" w14:textId="77777777" w:rsidR="004E00ED" w:rsidRPr="00016A66" w:rsidRDefault="004E00ED" w:rsidP="00484DC5">
            <w:pPr>
              <w:rPr>
                <w:rFonts w:asciiTheme="minorHAnsi" w:hAnsiTheme="minorHAnsi"/>
                <w:sz w:val="22"/>
                <w:szCs w:val="22"/>
              </w:rPr>
            </w:pPr>
            <w:r w:rsidRPr="00016A66">
              <w:rPr>
                <w:rFonts w:asciiTheme="minorHAnsi" w:hAnsiTheme="minorHAnsi"/>
                <w:sz w:val="22"/>
                <w:szCs w:val="22"/>
              </w:rPr>
              <w:t>Tapping on Bookmark icon</w:t>
            </w:r>
          </w:p>
        </w:tc>
        <w:tc>
          <w:tcPr>
            <w:tcW w:w="10638" w:type="dxa"/>
          </w:tcPr>
          <w:p w14:paraId="233B7551"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icon has 2 states:</w:t>
            </w:r>
          </w:p>
          <w:p w14:paraId="3B106DA2"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If already bookmarked, tapping will allow the user to remove the product from bookmarks.</w:t>
            </w:r>
          </w:p>
          <w:p w14:paraId="004AA517" w14:textId="77777777" w:rsidR="004E00ED" w:rsidRPr="00016A66" w:rsidRDefault="004E00ED" w:rsidP="00484DC5">
            <w:pPr>
              <w:pStyle w:val="ListParagraph"/>
              <w:numPr>
                <w:ilvl w:val="1"/>
                <w:numId w:val="1"/>
              </w:numPr>
              <w:rPr>
                <w:rFonts w:asciiTheme="minorHAnsi" w:hAnsiTheme="minorHAnsi"/>
                <w:sz w:val="22"/>
                <w:szCs w:val="22"/>
              </w:rPr>
            </w:pPr>
            <w:r w:rsidRPr="00016A66">
              <w:rPr>
                <w:rFonts w:asciiTheme="minorHAnsi" w:hAnsiTheme="minorHAnsi"/>
                <w:sz w:val="22"/>
                <w:szCs w:val="22"/>
              </w:rPr>
              <w:t>If not bookmarked, tapping will allow the user to add the product into bookmarks.</w:t>
            </w:r>
          </w:p>
          <w:p w14:paraId="4AAC1089" w14:textId="77777777" w:rsidR="004E00ED" w:rsidRPr="00016A66" w:rsidRDefault="004E00ED"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The bookmarked status is recorded on the server using a web service call.</w:t>
            </w:r>
          </w:p>
        </w:tc>
      </w:tr>
      <w:tr w:rsidR="00C73215" w:rsidRPr="00016A66" w14:paraId="192B659B" w14:textId="77777777" w:rsidTr="00484DC5">
        <w:tc>
          <w:tcPr>
            <w:tcW w:w="1579" w:type="dxa"/>
            <w:shd w:val="clear" w:color="auto" w:fill="F2F2F2" w:themeFill="background1" w:themeFillShade="F2"/>
          </w:tcPr>
          <w:p w14:paraId="069E0AB0" w14:textId="77777777" w:rsidR="00C73215" w:rsidRPr="00016A66" w:rsidRDefault="00C73215" w:rsidP="00484DC5">
            <w:pPr>
              <w:rPr>
                <w:rFonts w:asciiTheme="minorHAnsi" w:hAnsiTheme="minorHAnsi"/>
                <w:sz w:val="22"/>
                <w:szCs w:val="22"/>
              </w:rPr>
            </w:pPr>
            <w:r w:rsidRPr="00016A66">
              <w:rPr>
                <w:rFonts w:asciiTheme="minorHAnsi" w:hAnsiTheme="minorHAnsi"/>
                <w:sz w:val="22"/>
                <w:szCs w:val="22"/>
              </w:rPr>
              <w:t>Sort Results</w:t>
            </w:r>
          </w:p>
        </w:tc>
        <w:tc>
          <w:tcPr>
            <w:tcW w:w="10638" w:type="dxa"/>
          </w:tcPr>
          <w:p w14:paraId="780CABE5" w14:textId="77777777" w:rsidR="00C73215" w:rsidRPr="00016A66" w:rsidRDefault="002C7A35" w:rsidP="00484DC5">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Sort products by price</w:t>
            </w:r>
            <w:r w:rsidR="00244209" w:rsidRPr="00016A66">
              <w:rPr>
                <w:rFonts w:asciiTheme="minorHAnsi" w:hAnsiTheme="minorHAnsi"/>
                <w:sz w:val="22"/>
                <w:szCs w:val="22"/>
              </w:rPr>
              <w:t xml:space="preserve"> (high to low) (low to high</w:t>
            </w:r>
            <w:r w:rsidR="008F76F2" w:rsidRPr="00016A66">
              <w:rPr>
                <w:rFonts w:asciiTheme="minorHAnsi" w:hAnsiTheme="minorHAnsi"/>
                <w:sz w:val="22"/>
                <w:szCs w:val="22"/>
              </w:rPr>
              <w:t xml:space="preserve"> - default</w:t>
            </w:r>
            <w:r w:rsidR="00244209" w:rsidRPr="00016A66">
              <w:rPr>
                <w:rFonts w:asciiTheme="minorHAnsi" w:hAnsiTheme="minorHAnsi"/>
                <w:sz w:val="22"/>
                <w:szCs w:val="22"/>
              </w:rPr>
              <w:t>)</w:t>
            </w:r>
          </w:p>
        </w:tc>
      </w:tr>
    </w:tbl>
    <w:p w14:paraId="30E5B710" w14:textId="77777777" w:rsidR="00E678DD" w:rsidRPr="00016A66" w:rsidRDefault="00E678DD" w:rsidP="00E678DD"/>
    <w:p w14:paraId="77ACACC9" w14:textId="77777777" w:rsidR="00F942BA" w:rsidRPr="00016A66" w:rsidRDefault="00F942BA" w:rsidP="001237CA">
      <w:pPr>
        <w:pStyle w:val="Heading2"/>
        <w:ind w:left="810" w:hanging="450"/>
      </w:pPr>
      <w:bookmarkStart w:id="31" w:name="_Toc444696332"/>
      <w:r w:rsidRPr="00016A66">
        <w:t>View More Results</w:t>
      </w:r>
      <w:r w:rsidR="00116B2F" w:rsidRPr="00016A66">
        <w:t xml:space="preserve"> – Tracking.</w:t>
      </w:r>
      <w:bookmarkEnd w:id="3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55403" w:rsidRPr="00016A66" w14:paraId="47DCA8AA" w14:textId="77777777" w:rsidTr="00A40BE7">
        <w:tc>
          <w:tcPr>
            <w:tcW w:w="1579" w:type="dxa"/>
            <w:shd w:val="clear" w:color="auto" w:fill="F2F2F2" w:themeFill="background1" w:themeFillShade="F2"/>
          </w:tcPr>
          <w:p w14:paraId="366DA244" w14:textId="77777777" w:rsidR="00455403" w:rsidRPr="00016A66" w:rsidRDefault="00455403" w:rsidP="00A40BE7">
            <w:pPr>
              <w:rPr>
                <w:rFonts w:asciiTheme="minorHAnsi" w:hAnsiTheme="minorHAnsi"/>
                <w:sz w:val="22"/>
                <w:szCs w:val="22"/>
              </w:rPr>
            </w:pPr>
            <w:r w:rsidRPr="00016A66">
              <w:rPr>
                <w:rFonts w:asciiTheme="minorHAnsi" w:hAnsiTheme="minorHAnsi"/>
                <w:sz w:val="22"/>
                <w:szCs w:val="22"/>
              </w:rPr>
              <w:t>Req.</w:t>
            </w:r>
          </w:p>
        </w:tc>
        <w:tc>
          <w:tcPr>
            <w:tcW w:w="10638" w:type="dxa"/>
          </w:tcPr>
          <w:p w14:paraId="26F6DF4D" w14:textId="77777777" w:rsidR="00455403" w:rsidRPr="00016A66" w:rsidRDefault="00455403" w:rsidP="0045540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By default 20 search results will be returned. The user can request for more.</w:t>
            </w:r>
          </w:p>
          <w:p w14:paraId="67E14338" w14:textId="77777777" w:rsidR="002F76CF" w:rsidRPr="00016A66" w:rsidRDefault="002F76CF" w:rsidP="0045540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each request a web service call to fetch the results will be made.</w:t>
            </w:r>
          </w:p>
        </w:tc>
      </w:tr>
      <w:tr w:rsidR="002F76CF" w:rsidRPr="00016A66" w14:paraId="32214282" w14:textId="77777777" w:rsidTr="00A40BE7">
        <w:tc>
          <w:tcPr>
            <w:tcW w:w="1579" w:type="dxa"/>
            <w:shd w:val="clear" w:color="auto" w:fill="F2F2F2" w:themeFill="background1" w:themeFillShade="F2"/>
          </w:tcPr>
          <w:p w14:paraId="773F5C1E" w14:textId="77777777" w:rsidR="002F76CF" w:rsidRPr="00016A66" w:rsidRDefault="002F76CF" w:rsidP="00A40BE7">
            <w:pPr>
              <w:rPr>
                <w:rFonts w:asciiTheme="minorHAnsi" w:hAnsiTheme="minorHAnsi"/>
                <w:sz w:val="22"/>
                <w:szCs w:val="22"/>
              </w:rPr>
            </w:pPr>
            <w:r w:rsidRPr="00016A66">
              <w:rPr>
                <w:rFonts w:asciiTheme="minorHAnsi" w:hAnsiTheme="minorHAnsi"/>
                <w:sz w:val="22"/>
                <w:szCs w:val="22"/>
              </w:rPr>
              <w:t>Tracking</w:t>
            </w:r>
          </w:p>
        </w:tc>
        <w:tc>
          <w:tcPr>
            <w:tcW w:w="10638" w:type="dxa"/>
          </w:tcPr>
          <w:p w14:paraId="54BDED59" w14:textId="77777777" w:rsidR="002F76CF" w:rsidRPr="00016A66" w:rsidRDefault="002F76CF" w:rsidP="0045540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To track the interest of users, on each request to view more results, we’ll capture the following:</w:t>
            </w:r>
          </w:p>
          <w:p w14:paraId="15475251" w14:textId="77777777" w:rsidR="002F76CF" w:rsidRPr="00016A66" w:rsidRDefault="00940793" w:rsidP="00940793">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UserID</w:t>
            </w:r>
            <w:proofErr w:type="spellEnd"/>
          </w:p>
          <w:p w14:paraId="6C2D9EE0" w14:textId="77777777" w:rsidR="00940793" w:rsidRPr="00016A66" w:rsidRDefault="00940793" w:rsidP="00940793">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SearchID</w:t>
            </w:r>
            <w:proofErr w:type="spellEnd"/>
          </w:p>
          <w:p w14:paraId="2D34F315" w14:textId="77777777" w:rsidR="00940793" w:rsidRPr="00016A66" w:rsidRDefault="00940793" w:rsidP="00940793">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SearchCategoryID</w:t>
            </w:r>
            <w:proofErr w:type="spellEnd"/>
          </w:p>
          <w:p w14:paraId="635E4245" w14:textId="77777777" w:rsidR="00940793" w:rsidRPr="00016A66" w:rsidRDefault="00940793" w:rsidP="00940793">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t>Datetime</w:t>
            </w:r>
            <w:proofErr w:type="spellEnd"/>
          </w:p>
        </w:tc>
      </w:tr>
    </w:tbl>
    <w:p w14:paraId="41014F37" w14:textId="77777777" w:rsidR="00455403" w:rsidRPr="00016A66" w:rsidRDefault="00455403" w:rsidP="00455403"/>
    <w:p w14:paraId="6A48D096" w14:textId="77777777" w:rsidR="001237CA" w:rsidRPr="00016A66" w:rsidRDefault="004E6BCB" w:rsidP="001237CA">
      <w:pPr>
        <w:pStyle w:val="Heading2"/>
        <w:ind w:left="810" w:hanging="450"/>
      </w:pPr>
      <w:bookmarkStart w:id="32" w:name="_Toc444696333"/>
      <w:r w:rsidRPr="00016A66">
        <w:lastRenderedPageBreak/>
        <w:t>My Savvy Deals</w:t>
      </w:r>
      <w:bookmarkEnd w:id="3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99304A" w:rsidRPr="00016A66" w14:paraId="49176151" w14:textId="77777777" w:rsidTr="00484DC5">
        <w:tc>
          <w:tcPr>
            <w:tcW w:w="1579" w:type="dxa"/>
            <w:shd w:val="clear" w:color="auto" w:fill="F2F2F2" w:themeFill="background1" w:themeFillShade="F2"/>
          </w:tcPr>
          <w:p w14:paraId="06770202" w14:textId="77777777" w:rsidR="0099304A" w:rsidRPr="00016A66" w:rsidRDefault="0099304A" w:rsidP="00484DC5">
            <w:pPr>
              <w:rPr>
                <w:rFonts w:asciiTheme="minorHAnsi" w:hAnsiTheme="minorHAnsi"/>
                <w:sz w:val="22"/>
                <w:szCs w:val="22"/>
              </w:rPr>
            </w:pPr>
            <w:r w:rsidRPr="00016A66">
              <w:rPr>
                <w:rFonts w:asciiTheme="minorHAnsi" w:hAnsiTheme="minorHAnsi"/>
                <w:sz w:val="22"/>
                <w:szCs w:val="22"/>
              </w:rPr>
              <w:t>Req.</w:t>
            </w:r>
          </w:p>
        </w:tc>
        <w:tc>
          <w:tcPr>
            <w:tcW w:w="10638" w:type="dxa"/>
          </w:tcPr>
          <w:p w14:paraId="11840BEB" w14:textId="77777777" w:rsidR="0099304A" w:rsidRPr="00016A66" w:rsidRDefault="0099304A" w:rsidP="00C43C4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Tapping on </w:t>
            </w:r>
            <w:r w:rsidR="004E6BCB" w:rsidRPr="00016A66">
              <w:rPr>
                <w:rFonts w:asciiTheme="minorHAnsi" w:hAnsiTheme="minorHAnsi"/>
                <w:sz w:val="22"/>
                <w:szCs w:val="22"/>
              </w:rPr>
              <w:t>My Savvy Deals</w:t>
            </w:r>
            <w:r w:rsidRPr="00016A66">
              <w:rPr>
                <w:rFonts w:asciiTheme="minorHAnsi" w:hAnsiTheme="minorHAnsi"/>
                <w:sz w:val="22"/>
                <w:szCs w:val="22"/>
              </w:rPr>
              <w:t xml:space="preserve"> from the left menu should display the </w:t>
            </w:r>
            <w:r w:rsidR="00C43C4A" w:rsidRPr="00016A66">
              <w:rPr>
                <w:rFonts w:asciiTheme="minorHAnsi" w:hAnsiTheme="minorHAnsi"/>
                <w:sz w:val="22"/>
                <w:szCs w:val="22"/>
              </w:rPr>
              <w:t>bookmarked savvy deals</w:t>
            </w:r>
            <w:r w:rsidRPr="00016A66">
              <w:rPr>
                <w:rFonts w:asciiTheme="minorHAnsi" w:hAnsiTheme="minorHAnsi"/>
                <w:sz w:val="22"/>
                <w:szCs w:val="22"/>
              </w:rPr>
              <w:t>.</w:t>
            </w:r>
          </w:p>
          <w:p w14:paraId="1E94AF57" w14:textId="29CF7235" w:rsidR="00C43C4A" w:rsidRPr="00016A66" w:rsidRDefault="00AB2F62" w:rsidP="00AB2F62">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will refresh the results from the server and show the latest price. In case if the mobile device is offline, it will display the bookmarked deals that are locally cached.</w:t>
            </w:r>
          </w:p>
        </w:tc>
      </w:tr>
      <w:tr w:rsidR="0099304A" w:rsidRPr="00016A66" w14:paraId="21CE73A5" w14:textId="77777777" w:rsidTr="00484DC5">
        <w:tc>
          <w:tcPr>
            <w:tcW w:w="1579" w:type="dxa"/>
            <w:shd w:val="clear" w:color="auto" w:fill="F2F2F2" w:themeFill="background1" w:themeFillShade="F2"/>
          </w:tcPr>
          <w:p w14:paraId="20FD298F" w14:textId="77777777" w:rsidR="0099304A" w:rsidRPr="00016A66" w:rsidRDefault="00BD5E7F" w:rsidP="00484DC5">
            <w:pPr>
              <w:rPr>
                <w:rFonts w:asciiTheme="minorHAnsi" w:hAnsiTheme="minorHAnsi"/>
                <w:sz w:val="22"/>
                <w:szCs w:val="22"/>
              </w:rPr>
            </w:pPr>
            <w:r w:rsidRPr="00016A66">
              <w:rPr>
                <w:rFonts w:asciiTheme="minorHAnsi" w:hAnsiTheme="minorHAnsi"/>
                <w:sz w:val="22"/>
                <w:szCs w:val="22"/>
              </w:rPr>
              <w:t>Favourites</w:t>
            </w:r>
          </w:p>
        </w:tc>
        <w:tc>
          <w:tcPr>
            <w:tcW w:w="10638" w:type="dxa"/>
          </w:tcPr>
          <w:p w14:paraId="2B301137" w14:textId="77777777" w:rsidR="0099304A" w:rsidRPr="00016A66" w:rsidRDefault="00BD5E7F" w:rsidP="0099304A">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View all </w:t>
            </w:r>
            <w:r w:rsidR="004E6BCB" w:rsidRPr="00016A66">
              <w:rPr>
                <w:rFonts w:asciiTheme="minorHAnsi" w:hAnsiTheme="minorHAnsi"/>
                <w:sz w:val="22"/>
                <w:szCs w:val="22"/>
              </w:rPr>
              <w:t>favourite</w:t>
            </w:r>
            <w:r w:rsidRPr="00016A66">
              <w:rPr>
                <w:rFonts w:asciiTheme="minorHAnsi" w:hAnsiTheme="minorHAnsi"/>
                <w:sz w:val="22"/>
                <w:szCs w:val="22"/>
              </w:rPr>
              <w:t xml:space="preserve"> products. For each </w:t>
            </w:r>
            <w:r w:rsidR="00EA6D1A" w:rsidRPr="00016A66">
              <w:rPr>
                <w:rFonts w:asciiTheme="minorHAnsi" w:hAnsiTheme="minorHAnsi"/>
                <w:sz w:val="22"/>
                <w:szCs w:val="22"/>
              </w:rPr>
              <w:t xml:space="preserve">favourite </w:t>
            </w:r>
            <w:r w:rsidRPr="00016A66">
              <w:rPr>
                <w:rFonts w:asciiTheme="minorHAnsi" w:hAnsiTheme="minorHAnsi"/>
                <w:sz w:val="22"/>
                <w:szCs w:val="22"/>
              </w:rPr>
              <w:t>product it will display</w:t>
            </w:r>
          </w:p>
          <w:p w14:paraId="6E1142A5"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Product image: Lazy loading of images for better user experience and performance.</w:t>
            </w:r>
          </w:p>
          <w:p w14:paraId="2736A1B7"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Product </w:t>
            </w:r>
            <w:r w:rsidR="00EA6D1A" w:rsidRPr="00016A66">
              <w:rPr>
                <w:rFonts w:asciiTheme="minorHAnsi" w:hAnsiTheme="minorHAnsi"/>
                <w:sz w:val="22"/>
                <w:szCs w:val="22"/>
              </w:rPr>
              <w:t>Title</w:t>
            </w:r>
          </w:p>
          <w:p w14:paraId="75E6A100"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Price</w:t>
            </w:r>
          </w:p>
          <w:p w14:paraId="2BBB6DB2" w14:textId="77777777" w:rsidR="00EA6D1A" w:rsidRPr="00016A66" w:rsidRDefault="00EA6D1A"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Icon of the ecommerce vendor</w:t>
            </w:r>
          </w:p>
          <w:p w14:paraId="506C0055" w14:textId="77777777" w:rsidR="00734010" w:rsidRPr="00016A66" w:rsidRDefault="00734010" w:rsidP="00734010">
            <w:pPr>
              <w:pStyle w:val="ListParagraph"/>
              <w:numPr>
                <w:ilvl w:val="1"/>
                <w:numId w:val="1"/>
              </w:numPr>
              <w:rPr>
                <w:rFonts w:asciiTheme="minorHAnsi" w:hAnsiTheme="minorHAnsi"/>
                <w:sz w:val="22"/>
                <w:szCs w:val="22"/>
              </w:rPr>
            </w:pPr>
            <w:r w:rsidRPr="00016A66">
              <w:rPr>
                <w:rFonts w:asciiTheme="minorHAnsi" w:hAnsiTheme="minorHAnsi"/>
                <w:sz w:val="22"/>
                <w:szCs w:val="22"/>
              </w:rPr>
              <w:t>Buy [Button]</w:t>
            </w:r>
          </w:p>
          <w:p w14:paraId="5A9035FC" w14:textId="77777777" w:rsidR="00BD5E7F" w:rsidRPr="00016A66" w:rsidRDefault="00734010" w:rsidP="0081606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Tagged as </w:t>
            </w:r>
            <w:r w:rsidRPr="00016A66">
              <w:rPr>
                <w:rFonts w:asciiTheme="minorHAnsi" w:hAnsiTheme="minorHAnsi"/>
                <w:b/>
                <w:sz w:val="22"/>
                <w:szCs w:val="22"/>
              </w:rPr>
              <w:t>Bookmarked</w:t>
            </w:r>
            <w:r w:rsidRPr="00016A66">
              <w:rPr>
                <w:rFonts w:asciiTheme="minorHAnsi" w:hAnsiTheme="minorHAnsi"/>
                <w:sz w:val="22"/>
                <w:szCs w:val="22"/>
              </w:rPr>
              <w:t>: Tapping will</w:t>
            </w:r>
            <w:r w:rsidR="0081606A" w:rsidRPr="00016A66">
              <w:rPr>
                <w:rFonts w:asciiTheme="minorHAnsi" w:hAnsiTheme="minorHAnsi"/>
                <w:sz w:val="22"/>
                <w:szCs w:val="22"/>
              </w:rPr>
              <w:t xml:space="preserve"> remove product from favourites</w:t>
            </w:r>
            <w:r w:rsidR="003113DD" w:rsidRPr="00016A66">
              <w:rPr>
                <w:rFonts w:asciiTheme="minorHAnsi" w:hAnsiTheme="minorHAnsi"/>
                <w:sz w:val="22"/>
                <w:szCs w:val="22"/>
              </w:rPr>
              <w:t>.</w:t>
            </w:r>
          </w:p>
          <w:p w14:paraId="5A559F55" w14:textId="61DAE650" w:rsidR="00376729" w:rsidRPr="00016A66" w:rsidRDefault="00376729" w:rsidP="00376729">
            <w:pPr>
              <w:pStyle w:val="ListParagraph"/>
              <w:numPr>
                <w:ilvl w:val="1"/>
                <w:numId w:val="1"/>
              </w:numPr>
              <w:rPr>
                <w:rFonts w:asciiTheme="minorHAnsi" w:hAnsiTheme="minorHAnsi"/>
                <w:sz w:val="22"/>
                <w:szCs w:val="22"/>
              </w:rPr>
            </w:pPr>
            <w:r w:rsidRPr="00016A66">
              <w:rPr>
                <w:rFonts w:asciiTheme="minorHAnsi" w:hAnsiTheme="minorHAnsi"/>
                <w:sz w:val="22"/>
                <w:szCs w:val="22"/>
              </w:rPr>
              <w:t>Tagged as Price Changed.</w:t>
            </w:r>
          </w:p>
        </w:tc>
      </w:tr>
    </w:tbl>
    <w:p w14:paraId="08374CC6" w14:textId="77777777" w:rsidR="009023D0" w:rsidRPr="00016A66" w:rsidRDefault="009023D0" w:rsidP="00365330">
      <w:pPr>
        <w:pStyle w:val="NoSpacing"/>
      </w:pPr>
    </w:p>
    <w:p w14:paraId="4C88F483" w14:textId="77777777" w:rsidR="00D91B32" w:rsidRPr="00016A66" w:rsidRDefault="00B76054" w:rsidP="00D91B32">
      <w:pPr>
        <w:pStyle w:val="Heading2"/>
      </w:pPr>
      <w:bookmarkStart w:id="33" w:name="_Toc444696334"/>
      <w:r w:rsidRPr="00016A66">
        <w:t>Send Feedback</w:t>
      </w:r>
      <w:bookmarkEnd w:id="33"/>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B76054" w:rsidRPr="00016A66" w14:paraId="2040DB50" w14:textId="77777777" w:rsidTr="00A40BE7">
        <w:tc>
          <w:tcPr>
            <w:tcW w:w="1579" w:type="dxa"/>
            <w:shd w:val="clear" w:color="auto" w:fill="F2F2F2" w:themeFill="background1" w:themeFillShade="F2"/>
          </w:tcPr>
          <w:p w14:paraId="3D19225A" w14:textId="77777777" w:rsidR="00B76054" w:rsidRPr="00016A66" w:rsidRDefault="00B76054" w:rsidP="00A40BE7">
            <w:pPr>
              <w:rPr>
                <w:rFonts w:asciiTheme="minorHAnsi" w:hAnsiTheme="minorHAnsi"/>
                <w:sz w:val="22"/>
                <w:szCs w:val="22"/>
              </w:rPr>
            </w:pPr>
            <w:r w:rsidRPr="00016A66">
              <w:rPr>
                <w:rFonts w:asciiTheme="minorHAnsi" w:hAnsiTheme="minorHAnsi"/>
                <w:sz w:val="22"/>
                <w:szCs w:val="22"/>
              </w:rPr>
              <w:t>Req.</w:t>
            </w:r>
          </w:p>
        </w:tc>
        <w:tc>
          <w:tcPr>
            <w:tcW w:w="10638" w:type="dxa"/>
          </w:tcPr>
          <w:p w14:paraId="0847AB98" w14:textId="77777777" w:rsidR="00B76054" w:rsidRPr="00016A66" w:rsidRDefault="00B76054" w:rsidP="003E7043">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Tapping on </w:t>
            </w:r>
            <w:r w:rsidR="003E7043" w:rsidRPr="00016A66">
              <w:rPr>
                <w:rFonts w:asciiTheme="minorHAnsi" w:hAnsiTheme="minorHAnsi"/>
                <w:sz w:val="22"/>
                <w:szCs w:val="22"/>
              </w:rPr>
              <w:t>Send Feedback</w:t>
            </w:r>
            <w:r w:rsidRPr="00016A66">
              <w:rPr>
                <w:rFonts w:asciiTheme="minorHAnsi" w:hAnsiTheme="minorHAnsi"/>
                <w:sz w:val="22"/>
                <w:szCs w:val="22"/>
              </w:rPr>
              <w:t xml:space="preserve"> from </w:t>
            </w:r>
            <w:r w:rsidR="003E7043" w:rsidRPr="00016A66">
              <w:rPr>
                <w:rFonts w:asciiTheme="minorHAnsi" w:hAnsiTheme="minorHAnsi"/>
                <w:sz w:val="22"/>
                <w:szCs w:val="22"/>
              </w:rPr>
              <w:t>the left menu should display a form</w:t>
            </w:r>
            <w:r w:rsidRPr="00016A66">
              <w:rPr>
                <w:rFonts w:asciiTheme="minorHAnsi" w:hAnsiTheme="minorHAnsi"/>
                <w:sz w:val="22"/>
                <w:szCs w:val="22"/>
              </w:rPr>
              <w:t>.</w:t>
            </w:r>
          </w:p>
          <w:p w14:paraId="408E91FA" w14:textId="77777777" w:rsidR="003E7043" w:rsidRPr="00016A66" w:rsidRDefault="003E7043" w:rsidP="008908E0">
            <w:pPr>
              <w:ind w:left="72"/>
              <w:rPr>
                <w:rFonts w:asciiTheme="minorHAnsi" w:hAnsiTheme="minorHAnsi"/>
                <w:sz w:val="22"/>
                <w:szCs w:val="22"/>
              </w:rPr>
            </w:pPr>
          </w:p>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0"/>
              <w:gridCol w:w="1559"/>
              <w:gridCol w:w="1560"/>
              <w:gridCol w:w="1417"/>
              <w:gridCol w:w="4274"/>
            </w:tblGrid>
            <w:tr w:rsidR="00D509A9" w:rsidRPr="00016A66" w14:paraId="02C15AB9" w14:textId="77777777" w:rsidTr="00D509A9">
              <w:trPr>
                <w:trHeight w:val="278"/>
              </w:trPr>
              <w:tc>
                <w:tcPr>
                  <w:tcW w:w="1850" w:type="dxa"/>
                  <w:shd w:val="clear" w:color="auto" w:fill="DBE5F1" w:themeFill="accent1" w:themeFillTint="33"/>
                </w:tcPr>
                <w:p w14:paraId="388300A8"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sz w:val="22"/>
                      <w:szCs w:val="22"/>
                    </w:rPr>
                    <w:t xml:space="preserve">  </w:t>
                  </w:r>
                  <w:r w:rsidRPr="00016A66">
                    <w:rPr>
                      <w:rFonts w:asciiTheme="minorHAnsi" w:hAnsiTheme="minorHAnsi"/>
                      <w:b/>
                      <w:sz w:val="22"/>
                      <w:szCs w:val="22"/>
                    </w:rPr>
                    <w:t>Field</w:t>
                  </w:r>
                </w:p>
              </w:tc>
              <w:tc>
                <w:tcPr>
                  <w:tcW w:w="1559" w:type="dxa"/>
                  <w:shd w:val="clear" w:color="auto" w:fill="DBE5F1" w:themeFill="accent1" w:themeFillTint="33"/>
                </w:tcPr>
                <w:p w14:paraId="14BD08E5" w14:textId="77777777" w:rsidR="00D509A9" w:rsidRPr="00016A66" w:rsidRDefault="00D509A9" w:rsidP="00A40BE7">
                  <w:pPr>
                    <w:pStyle w:val="ListParagraph"/>
                    <w:ind w:left="0"/>
                    <w:rPr>
                      <w:rFonts w:asciiTheme="minorHAnsi" w:hAnsiTheme="minorHAnsi"/>
                      <w:color w:val="0000FF" w:themeColor="hyperlink"/>
                      <w:sz w:val="22"/>
                      <w:szCs w:val="22"/>
                      <w:u w:val="single"/>
                    </w:rPr>
                  </w:pPr>
                  <w:r w:rsidRPr="00016A66">
                    <w:rPr>
                      <w:rFonts w:asciiTheme="minorHAnsi" w:hAnsiTheme="minorHAnsi"/>
                      <w:b/>
                      <w:sz w:val="22"/>
                      <w:szCs w:val="22"/>
                    </w:rPr>
                    <w:t>Control/</w:t>
                  </w:r>
                  <w:r w:rsidRPr="00016A66">
                    <w:rPr>
                      <w:rFonts w:asciiTheme="minorHAnsi" w:hAnsiTheme="minorHAnsi"/>
                      <w:sz w:val="22"/>
                      <w:szCs w:val="22"/>
                    </w:rPr>
                    <w:t xml:space="preserve"> </w:t>
                  </w:r>
                  <w:r w:rsidRPr="00016A66">
                    <w:rPr>
                      <w:rFonts w:asciiTheme="minorHAnsi" w:hAnsiTheme="minorHAnsi"/>
                      <w:b/>
                      <w:sz w:val="22"/>
                      <w:szCs w:val="22"/>
                    </w:rPr>
                    <w:t>Label</w:t>
                  </w:r>
                </w:p>
              </w:tc>
              <w:tc>
                <w:tcPr>
                  <w:tcW w:w="1560" w:type="dxa"/>
                  <w:shd w:val="clear" w:color="auto" w:fill="DBE5F1" w:themeFill="accent1" w:themeFillTint="33"/>
                </w:tcPr>
                <w:p w14:paraId="330B0731"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b/>
                      <w:sz w:val="22"/>
                      <w:szCs w:val="22"/>
                    </w:rPr>
                    <w:t>Mandatory?</w:t>
                  </w:r>
                </w:p>
              </w:tc>
              <w:tc>
                <w:tcPr>
                  <w:tcW w:w="1417" w:type="dxa"/>
                  <w:shd w:val="clear" w:color="auto" w:fill="DBE5F1" w:themeFill="accent1" w:themeFillTint="33"/>
                </w:tcPr>
                <w:p w14:paraId="491FC003"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b/>
                      <w:sz w:val="22"/>
                      <w:szCs w:val="22"/>
                    </w:rPr>
                    <w:t>Validations</w:t>
                  </w:r>
                </w:p>
              </w:tc>
              <w:tc>
                <w:tcPr>
                  <w:tcW w:w="4274" w:type="dxa"/>
                  <w:shd w:val="clear" w:color="auto" w:fill="DBE5F1" w:themeFill="accent1" w:themeFillTint="33"/>
                </w:tcPr>
                <w:p w14:paraId="62160B6E" w14:textId="77777777" w:rsidR="00D509A9" w:rsidRPr="00016A66" w:rsidRDefault="00D509A9" w:rsidP="00A40BE7">
                  <w:pPr>
                    <w:pStyle w:val="ListParagraph"/>
                    <w:ind w:left="0"/>
                    <w:rPr>
                      <w:rFonts w:asciiTheme="minorHAnsi" w:hAnsiTheme="minorHAnsi"/>
                      <w:b/>
                      <w:sz w:val="22"/>
                      <w:szCs w:val="22"/>
                    </w:rPr>
                  </w:pPr>
                  <w:r w:rsidRPr="00016A66">
                    <w:rPr>
                      <w:rFonts w:asciiTheme="minorHAnsi" w:hAnsiTheme="minorHAnsi"/>
                      <w:b/>
                      <w:sz w:val="22"/>
                      <w:szCs w:val="22"/>
                    </w:rPr>
                    <w:t>Notes</w:t>
                  </w:r>
                </w:p>
              </w:tc>
            </w:tr>
            <w:tr w:rsidR="00967AAE" w:rsidRPr="00016A66" w14:paraId="600A3AA9" w14:textId="77777777" w:rsidTr="00A40BE7">
              <w:tc>
                <w:tcPr>
                  <w:tcW w:w="1850" w:type="dxa"/>
                </w:tcPr>
                <w:p w14:paraId="4EC223ED"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Message</w:t>
                  </w:r>
                </w:p>
              </w:tc>
              <w:tc>
                <w:tcPr>
                  <w:tcW w:w="1559" w:type="dxa"/>
                </w:tcPr>
                <w:p w14:paraId="08E92833"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Text area</w:t>
                  </w:r>
                </w:p>
              </w:tc>
              <w:tc>
                <w:tcPr>
                  <w:tcW w:w="1560" w:type="dxa"/>
                </w:tcPr>
                <w:p w14:paraId="73B7E29F" w14:textId="77777777" w:rsidR="00967AAE"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Y</w:t>
                  </w:r>
                </w:p>
              </w:tc>
              <w:tc>
                <w:tcPr>
                  <w:tcW w:w="1417" w:type="dxa"/>
                </w:tcPr>
                <w:p w14:paraId="707DF382" w14:textId="77777777" w:rsidR="00967AAE" w:rsidRPr="00016A66" w:rsidRDefault="00967AAE" w:rsidP="00A40BE7">
                  <w:pPr>
                    <w:pStyle w:val="ListParagraph"/>
                    <w:ind w:left="0"/>
                    <w:rPr>
                      <w:rFonts w:asciiTheme="minorHAnsi" w:hAnsiTheme="minorHAnsi"/>
                      <w:sz w:val="22"/>
                      <w:szCs w:val="22"/>
                    </w:rPr>
                  </w:pPr>
                  <w:proofErr w:type="spellStart"/>
                  <w:r w:rsidRPr="00016A66">
                    <w:rPr>
                      <w:rFonts w:asciiTheme="minorHAnsi" w:hAnsiTheme="minorHAnsi"/>
                      <w:sz w:val="22"/>
                      <w:szCs w:val="22"/>
                    </w:rPr>
                    <w:t>Maxlen</w:t>
                  </w:r>
                  <w:proofErr w:type="spellEnd"/>
                  <w:r w:rsidRPr="00016A66">
                    <w:rPr>
                      <w:rFonts w:asciiTheme="minorHAnsi" w:hAnsiTheme="minorHAnsi"/>
                      <w:sz w:val="22"/>
                      <w:szCs w:val="22"/>
                    </w:rPr>
                    <w:t xml:space="preserve"> = 500 characters</w:t>
                  </w:r>
                </w:p>
              </w:tc>
              <w:tc>
                <w:tcPr>
                  <w:tcW w:w="4274" w:type="dxa"/>
                </w:tcPr>
                <w:p w14:paraId="2AF3A4E9" w14:textId="77777777" w:rsidR="00967AAE" w:rsidRPr="00016A66" w:rsidRDefault="00967AAE" w:rsidP="00A40BE7">
                  <w:pPr>
                    <w:pStyle w:val="ListParagraph"/>
                    <w:ind w:left="0"/>
                    <w:rPr>
                      <w:rFonts w:asciiTheme="minorHAnsi" w:hAnsiTheme="minorHAnsi"/>
                      <w:sz w:val="22"/>
                      <w:szCs w:val="22"/>
                    </w:rPr>
                  </w:pPr>
                </w:p>
              </w:tc>
            </w:tr>
            <w:tr w:rsidR="00D9738C" w:rsidRPr="00016A66" w14:paraId="6052F1BF" w14:textId="77777777" w:rsidTr="00A40BE7">
              <w:tc>
                <w:tcPr>
                  <w:tcW w:w="10660" w:type="dxa"/>
                  <w:gridSpan w:val="5"/>
                </w:tcPr>
                <w:p w14:paraId="03795232" w14:textId="77777777" w:rsidR="00D9738C" w:rsidRPr="00016A66" w:rsidRDefault="00D9738C" w:rsidP="00A40BE7">
                  <w:pPr>
                    <w:pStyle w:val="ListParagraph"/>
                    <w:ind w:left="0"/>
                    <w:rPr>
                      <w:rFonts w:asciiTheme="minorHAnsi" w:hAnsiTheme="minorHAnsi"/>
                      <w:sz w:val="22"/>
                      <w:szCs w:val="22"/>
                    </w:rPr>
                  </w:pPr>
                  <w:r w:rsidRPr="00016A66">
                    <w:rPr>
                      <w:rFonts w:asciiTheme="minorHAnsi" w:hAnsiTheme="minorHAnsi"/>
                      <w:sz w:val="22"/>
                      <w:szCs w:val="22"/>
                    </w:rPr>
                    <w:t>If your feedback is specific to a search, let us know</w:t>
                  </w:r>
                </w:p>
              </w:tc>
            </w:tr>
            <w:tr w:rsidR="00D509A9" w:rsidRPr="00016A66" w14:paraId="75E6A6BE" w14:textId="77777777" w:rsidTr="00D509A9">
              <w:tc>
                <w:tcPr>
                  <w:tcW w:w="1850" w:type="dxa"/>
                </w:tcPr>
                <w:p w14:paraId="69112552" w14:textId="77777777" w:rsidR="00D509A9" w:rsidRPr="00016A66" w:rsidRDefault="00967AAE" w:rsidP="00A40BE7">
                  <w:pPr>
                    <w:pStyle w:val="ListParagraph"/>
                    <w:ind w:left="0"/>
                    <w:rPr>
                      <w:rFonts w:asciiTheme="minorHAnsi" w:hAnsiTheme="minorHAnsi"/>
                      <w:sz w:val="22"/>
                      <w:szCs w:val="22"/>
                    </w:rPr>
                  </w:pPr>
                  <w:r w:rsidRPr="00016A66">
                    <w:rPr>
                      <w:rFonts w:asciiTheme="minorHAnsi" w:hAnsiTheme="minorHAnsi"/>
                      <w:sz w:val="22"/>
                      <w:szCs w:val="22"/>
                    </w:rPr>
                    <w:t>Select Search</w:t>
                  </w:r>
                </w:p>
              </w:tc>
              <w:tc>
                <w:tcPr>
                  <w:tcW w:w="1559" w:type="dxa"/>
                </w:tcPr>
                <w:p w14:paraId="51D19B12" w14:textId="77777777" w:rsidR="00D509A9" w:rsidRPr="00016A66" w:rsidRDefault="00D9738C" w:rsidP="00D509A9">
                  <w:pPr>
                    <w:pStyle w:val="ListParagraph"/>
                    <w:ind w:left="0"/>
                    <w:rPr>
                      <w:rFonts w:asciiTheme="minorHAnsi" w:hAnsiTheme="minorHAnsi"/>
                      <w:sz w:val="22"/>
                      <w:szCs w:val="22"/>
                    </w:rPr>
                  </w:pPr>
                  <w:r w:rsidRPr="00016A66">
                    <w:rPr>
                      <w:rFonts w:asciiTheme="minorHAnsi" w:hAnsiTheme="minorHAnsi"/>
                      <w:sz w:val="22"/>
                      <w:szCs w:val="22"/>
                    </w:rPr>
                    <w:t>List from which you can select one of the searches created by the user</w:t>
                  </w:r>
                </w:p>
              </w:tc>
              <w:tc>
                <w:tcPr>
                  <w:tcW w:w="1560" w:type="dxa"/>
                </w:tcPr>
                <w:p w14:paraId="7136EB09" w14:textId="77777777" w:rsidR="00D509A9" w:rsidRPr="00016A66" w:rsidRDefault="00D9738C" w:rsidP="00A40BE7">
                  <w:pPr>
                    <w:pStyle w:val="ListParagraph"/>
                    <w:ind w:left="0"/>
                    <w:rPr>
                      <w:rFonts w:asciiTheme="minorHAnsi" w:hAnsiTheme="minorHAnsi"/>
                      <w:sz w:val="22"/>
                      <w:szCs w:val="22"/>
                    </w:rPr>
                  </w:pPr>
                  <w:r w:rsidRPr="00016A66">
                    <w:rPr>
                      <w:rFonts w:asciiTheme="minorHAnsi" w:hAnsiTheme="minorHAnsi"/>
                      <w:sz w:val="22"/>
                      <w:szCs w:val="22"/>
                    </w:rPr>
                    <w:t>N</w:t>
                  </w:r>
                </w:p>
              </w:tc>
              <w:tc>
                <w:tcPr>
                  <w:tcW w:w="1417" w:type="dxa"/>
                </w:tcPr>
                <w:p w14:paraId="62E3AEE1" w14:textId="77777777" w:rsidR="00D509A9" w:rsidRPr="00016A66" w:rsidRDefault="00D509A9" w:rsidP="00D509A9">
                  <w:pPr>
                    <w:pStyle w:val="ListParagraph"/>
                    <w:ind w:left="0"/>
                    <w:rPr>
                      <w:rFonts w:asciiTheme="minorHAnsi" w:hAnsiTheme="minorHAnsi"/>
                      <w:sz w:val="22"/>
                      <w:szCs w:val="22"/>
                    </w:rPr>
                  </w:pPr>
                </w:p>
              </w:tc>
              <w:tc>
                <w:tcPr>
                  <w:tcW w:w="4274" w:type="dxa"/>
                </w:tcPr>
                <w:p w14:paraId="53B8DC42" w14:textId="77777777" w:rsidR="00D509A9" w:rsidRPr="00016A66" w:rsidRDefault="00D509A9" w:rsidP="00A40BE7">
                  <w:pPr>
                    <w:pStyle w:val="ListParagraph"/>
                    <w:ind w:left="0"/>
                    <w:rPr>
                      <w:rFonts w:asciiTheme="minorHAnsi" w:hAnsiTheme="minorHAnsi"/>
                      <w:sz w:val="22"/>
                      <w:szCs w:val="22"/>
                    </w:rPr>
                  </w:pPr>
                </w:p>
              </w:tc>
            </w:tr>
            <w:tr w:rsidR="00D509A9" w:rsidRPr="00016A66" w14:paraId="2F367EB1" w14:textId="77777777" w:rsidTr="00D509A9">
              <w:tc>
                <w:tcPr>
                  <w:tcW w:w="1850" w:type="dxa"/>
                </w:tcPr>
                <w:p w14:paraId="2C97ADE7" w14:textId="77777777" w:rsidR="00D509A9" w:rsidRPr="00016A66" w:rsidRDefault="00BF3F0A" w:rsidP="00A40BE7">
                  <w:pPr>
                    <w:pStyle w:val="ListParagraph"/>
                    <w:ind w:left="0"/>
                    <w:rPr>
                      <w:rFonts w:asciiTheme="minorHAnsi" w:hAnsiTheme="minorHAnsi"/>
                      <w:b/>
                      <w:sz w:val="22"/>
                      <w:szCs w:val="22"/>
                    </w:rPr>
                  </w:pPr>
                  <w:r w:rsidRPr="00016A66">
                    <w:rPr>
                      <w:rFonts w:asciiTheme="minorHAnsi" w:hAnsiTheme="minorHAnsi"/>
                      <w:b/>
                      <w:sz w:val="22"/>
                      <w:szCs w:val="22"/>
                    </w:rPr>
                    <w:t>Send Feedback</w:t>
                  </w:r>
                </w:p>
              </w:tc>
              <w:tc>
                <w:tcPr>
                  <w:tcW w:w="1559" w:type="dxa"/>
                </w:tcPr>
                <w:p w14:paraId="51F73987" w14:textId="77777777" w:rsidR="00D509A9" w:rsidRPr="00016A66" w:rsidRDefault="00D509A9" w:rsidP="00A40BE7">
                  <w:pPr>
                    <w:pStyle w:val="ListParagraph"/>
                    <w:ind w:left="0"/>
                    <w:rPr>
                      <w:rFonts w:asciiTheme="minorHAnsi" w:hAnsiTheme="minorHAnsi"/>
                      <w:sz w:val="22"/>
                      <w:szCs w:val="22"/>
                    </w:rPr>
                  </w:pPr>
                  <w:r w:rsidRPr="00016A66">
                    <w:rPr>
                      <w:rFonts w:asciiTheme="minorHAnsi" w:hAnsiTheme="minorHAnsi"/>
                      <w:sz w:val="22"/>
                      <w:szCs w:val="22"/>
                    </w:rPr>
                    <w:t>Button</w:t>
                  </w:r>
                </w:p>
              </w:tc>
              <w:tc>
                <w:tcPr>
                  <w:tcW w:w="1560" w:type="dxa"/>
                </w:tcPr>
                <w:p w14:paraId="1466DC3E" w14:textId="77777777" w:rsidR="00D509A9" w:rsidRPr="00016A66" w:rsidRDefault="00D509A9" w:rsidP="00A40BE7">
                  <w:pPr>
                    <w:pStyle w:val="ListParagraph"/>
                    <w:ind w:left="0"/>
                    <w:rPr>
                      <w:rFonts w:asciiTheme="minorHAnsi" w:hAnsiTheme="minorHAnsi"/>
                      <w:sz w:val="22"/>
                      <w:szCs w:val="22"/>
                    </w:rPr>
                  </w:pPr>
                </w:p>
              </w:tc>
              <w:tc>
                <w:tcPr>
                  <w:tcW w:w="1417" w:type="dxa"/>
                </w:tcPr>
                <w:p w14:paraId="491BF517" w14:textId="77777777" w:rsidR="00D509A9" w:rsidRPr="00016A66" w:rsidRDefault="00D509A9" w:rsidP="00A40BE7">
                  <w:pPr>
                    <w:pStyle w:val="ListParagraph"/>
                    <w:ind w:left="0"/>
                    <w:rPr>
                      <w:rFonts w:asciiTheme="minorHAnsi" w:hAnsiTheme="minorHAnsi"/>
                      <w:sz w:val="22"/>
                      <w:szCs w:val="22"/>
                    </w:rPr>
                  </w:pPr>
                </w:p>
              </w:tc>
              <w:tc>
                <w:tcPr>
                  <w:tcW w:w="4274" w:type="dxa"/>
                </w:tcPr>
                <w:p w14:paraId="50964088" w14:textId="247BB0B3" w:rsidR="00D509A9" w:rsidRPr="00016A66" w:rsidRDefault="00BF3F0A" w:rsidP="00A40BE7">
                  <w:pPr>
                    <w:pStyle w:val="ListParagraph"/>
                    <w:ind w:left="0"/>
                    <w:rPr>
                      <w:rFonts w:asciiTheme="minorHAnsi" w:hAnsiTheme="minorHAnsi"/>
                      <w:sz w:val="22"/>
                      <w:szCs w:val="22"/>
                    </w:rPr>
                  </w:pPr>
                  <w:r w:rsidRPr="00016A66">
                    <w:rPr>
                      <w:rFonts w:asciiTheme="minorHAnsi" w:hAnsiTheme="minorHAnsi"/>
                      <w:sz w:val="22"/>
                      <w:szCs w:val="22"/>
                    </w:rPr>
                    <w:t>Web servi</w:t>
                  </w:r>
                  <w:r w:rsidR="000C7AE1" w:rsidRPr="00016A66">
                    <w:rPr>
                      <w:rFonts w:asciiTheme="minorHAnsi" w:hAnsiTheme="minorHAnsi"/>
                      <w:sz w:val="22"/>
                      <w:szCs w:val="22"/>
                    </w:rPr>
                    <w:t xml:space="preserve">ce call to record the </w:t>
                  </w:r>
                  <w:r w:rsidR="000115B8" w:rsidRPr="00016A66">
                    <w:rPr>
                      <w:rFonts w:asciiTheme="minorHAnsi" w:hAnsiTheme="minorHAnsi"/>
                      <w:sz w:val="22"/>
                      <w:szCs w:val="22"/>
                    </w:rPr>
                    <w:t>feedback on the server at the database level.</w:t>
                  </w:r>
                </w:p>
              </w:tc>
            </w:tr>
          </w:tbl>
          <w:p w14:paraId="58A72B9C" w14:textId="77777777" w:rsidR="008908E0" w:rsidRPr="00016A66" w:rsidRDefault="008908E0" w:rsidP="008908E0">
            <w:pPr>
              <w:ind w:left="72"/>
              <w:rPr>
                <w:rFonts w:asciiTheme="minorHAnsi" w:hAnsiTheme="minorHAnsi"/>
                <w:sz w:val="22"/>
                <w:szCs w:val="22"/>
              </w:rPr>
            </w:pPr>
          </w:p>
        </w:tc>
      </w:tr>
    </w:tbl>
    <w:p w14:paraId="732A4528" w14:textId="77777777" w:rsidR="00D91B32" w:rsidRPr="00016A66" w:rsidRDefault="00D91B32" w:rsidP="00D91B32"/>
    <w:p w14:paraId="37ABF91B" w14:textId="77777777" w:rsidR="00C74808" w:rsidRPr="00016A66" w:rsidRDefault="00C74808" w:rsidP="00F27D18">
      <w:pPr>
        <w:pStyle w:val="Heading2"/>
        <w:ind w:left="810" w:hanging="450"/>
      </w:pPr>
      <w:bookmarkStart w:id="34" w:name="_Toc444696335"/>
      <w:r w:rsidRPr="00016A66">
        <w:lastRenderedPageBreak/>
        <w:t>If the user account is deleted from server</w:t>
      </w:r>
      <w:bookmarkEnd w:id="34"/>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A00CEE" w:rsidRPr="00016A66" w14:paraId="615D7EA3" w14:textId="77777777" w:rsidTr="00DD3539">
        <w:tc>
          <w:tcPr>
            <w:tcW w:w="1579" w:type="dxa"/>
            <w:shd w:val="clear" w:color="auto" w:fill="F2F2F2" w:themeFill="background1" w:themeFillShade="F2"/>
          </w:tcPr>
          <w:p w14:paraId="5B805819" w14:textId="77777777" w:rsidR="00A00CEE" w:rsidRPr="00016A66" w:rsidRDefault="00A00CEE" w:rsidP="00DD3539">
            <w:pPr>
              <w:rPr>
                <w:rFonts w:asciiTheme="minorHAnsi" w:hAnsiTheme="minorHAnsi"/>
                <w:sz w:val="22"/>
                <w:szCs w:val="22"/>
              </w:rPr>
            </w:pPr>
            <w:r w:rsidRPr="00016A66">
              <w:rPr>
                <w:rFonts w:asciiTheme="minorHAnsi" w:hAnsiTheme="minorHAnsi"/>
                <w:sz w:val="22"/>
                <w:szCs w:val="22"/>
              </w:rPr>
              <w:t>Req.</w:t>
            </w:r>
          </w:p>
        </w:tc>
        <w:tc>
          <w:tcPr>
            <w:tcW w:w="10638" w:type="dxa"/>
          </w:tcPr>
          <w:p w14:paraId="65C0A85F" w14:textId="77777777" w:rsidR="00A00CEE" w:rsidRPr="00016A66" w:rsidRDefault="00A00CEE" w:rsidP="002757C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account is automatically deleted from the server as a result of not verifying the email address within 3 days, and if the same user is logged in to the app, then we need to have a real time check in the following web services, such that the user is forcibly logged out of the app and is displayed the message as “Sorry! Your account has been deleted as you did not verify your email address with us. You’ll need to sign up again to gain an access to the app.”</w:t>
            </w:r>
          </w:p>
          <w:p w14:paraId="2B0836EE" w14:textId="77777777" w:rsidR="00A00CEE" w:rsidRPr="00016A66" w:rsidRDefault="00DD3539" w:rsidP="002757CD">
            <w:pPr>
              <w:pStyle w:val="ListParagraph"/>
              <w:numPr>
                <w:ilvl w:val="1"/>
                <w:numId w:val="1"/>
              </w:numPr>
              <w:rPr>
                <w:rFonts w:asciiTheme="minorHAnsi" w:hAnsiTheme="minorHAnsi"/>
                <w:sz w:val="22"/>
                <w:szCs w:val="22"/>
              </w:rPr>
            </w:pPr>
            <w:r w:rsidRPr="00016A66">
              <w:rPr>
                <w:rFonts w:asciiTheme="minorHAnsi" w:hAnsiTheme="minorHAnsi"/>
                <w:sz w:val="22"/>
                <w:szCs w:val="22"/>
              </w:rPr>
              <w:t>Send feedback</w:t>
            </w:r>
          </w:p>
          <w:p w14:paraId="753009F2"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Get Deals of the Day</w:t>
            </w:r>
          </w:p>
          <w:p w14:paraId="4EFA7FAD"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Create search</w:t>
            </w:r>
          </w:p>
          <w:p w14:paraId="7B00E5F0"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Update search status</w:t>
            </w:r>
          </w:p>
          <w:p w14:paraId="6C821D13"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Edit search request</w:t>
            </w:r>
          </w:p>
          <w:p w14:paraId="56A24987"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Delete search request</w:t>
            </w:r>
          </w:p>
          <w:p w14:paraId="2AEBA1FA"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View Search Results</w:t>
            </w:r>
          </w:p>
          <w:p w14:paraId="2CB1B6CF" w14:textId="77777777" w:rsidR="00DD3539" w:rsidRPr="00016A66" w:rsidRDefault="00DD3539" w:rsidP="0058032C">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Add to </w:t>
            </w:r>
            <w:r w:rsidR="0058032C" w:rsidRPr="00016A66">
              <w:rPr>
                <w:rFonts w:asciiTheme="minorHAnsi" w:hAnsiTheme="minorHAnsi"/>
                <w:sz w:val="22"/>
                <w:szCs w:val="22"/>
              </w:rPr>
              <w:t>My Savvy Deals</w:t>
            </w:r>
          </w:p>
          <w:p w14:paraId="38BEE583"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View My Savvy Deals</w:t>
            </w:r>
          </w:p>
          <w:p w14:paraId="0E77A2EB"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Remove from My Savvy Deals</w:t>
            </w:r>
          </w:p>
          <w:p w14:paraId="1EB1BA0F"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Tracking Buy Button</w:t>
            </w:r>
          </w:p>
          <w:p w14:paraId="233B9D21" w14:textId="77777777" w:rsidR="00DD3539" w:rsidRPr="00016A66" w:rsidRDefault="00DD353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My Searches</w:t>
            </w:r>
          </w:p>
          <w:p w14:paraId="4107BFFF" w14:textId="77777777" w:rsidR="00DD3539" w:rsidRPr="00016A66" w:rsidRDefault="00D838FB" w:rsidP="00D838FB">
            <w:pPr>
              <w:pStyle w:val="ListParagraph"/>
              <w:numPr>
                <w:ilvl w:val="1"/>
                <w:numId w:val="1"/>
              </w:numPr>
              <w:rPr>
                <w:rFonts w:asciiTheme="minorHAnsi" w:hAnsiTheme="minorHAnsi"/>
                <w:sz w:val="22"/>
                <w:szCs w:val="22"/>
              </w:rPr>
            </w:pPr>
            <w:r w:rsidRPr="00016A66">
              <w:rPr>
                <w:rFonts w:asciiTheme="minorHAnsi" w:hAnsiTheme="minorHAnsi"/>
                <w:sz w:val="22"/>
                <w:szCs w:val="22"/>
              </w:rPr>
              <w:t>Update GCM</w:t>
            </w:r>
          </w:p>
        </w:tc>
      </w:tr>
    </w:tbl>
    <w:p w14:paraId="5AD02DB9" w14:textId="77777777" w:rsidR="00C74808" w:rsidRPr="00016A66" w:rsidRDefault="00C74808" w:rsidP="00C74808"/>
    <w:p w14:paraId="7F76EB5E" w14:textId="77777777" w:rsidR="00FF30B8" w:rsidRPr="00016A66" w:rsidRDefault="00FF30B8" w:rsidP="00FF30B8">
      <w:pPr>
        <w:pStyle w:val="Heading2"/>
        <w:ind w:left="810" w:hanging="450"/>
      </w:pPr>
      <w:bookmarkStart w:id="35" w:name="_Toc444696336"/>
      <w:proofErr w:type="spellStart"/>
      <w:r w:rsidRPr="00016A66">
        <w:t>Cron</w:t>
      </w:r>
      <w:proofErr w:type="spellEnd"/>
      <w:r w:rsidRPr="00016A66">
        <w:t xml:space="preserve"> for Email verification notification</w:t>
      </w:r>
      <w:bookmarkEnd w:id="3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695"/>
      </w:tblGrid>
      <w:tr w:rsidR="00FF30B8" w:rsidRPr="00016A66" w14:paraId="3C2145E1" w14:textId="77777777" w:rsidTr="008C0A3C">
        <w:tc>
          <w:tcPr>
            <w:tcW w:w="1297" w:type="dxa"/>
            <w:shd w:val="clear" w:color="auto" w:fill="F2F2F2" w:themeFill="background1" w:themeFillShade="F2"/>
          </w:tcPr>
          <w:p w14:paraId="10307B33" w14:textId="77777777" w:rsidR="00FF30B8" w:rsidRPr="00016A66" w:rsidRDefault="00FF30B8" w:rsidP="008C0A3C">
            <w:pPr>
              <w:rPr>
                <w:rFonts w:asciiTheme="minorHAnsi" w:hAnsiTheme="minorHAnsi"/>
                <w:sz w:val="22"/>
                <w:szCs w:val="22"/>
              </w:rPr>
            </w:pPr>
            <w:r w:rsidRPr="00016A66">
              <w:rPr>
                <w:rFonts w:asciiTheme="minorHAnsi" w:hAnsiTheme="minorHAnsi"/>
                <w:sz w:val="22"/>
                <w:szCs w:val="22"/>
              </w:rPr>
              <w:t>Req.</w:t>
            </w:r>
          </w:p>
        </w:tc>
        <w:tc>
          <w:tcPr>
            <w:tcW w:w="10920" w:type="dxa"/>
          </w:tcPr>
          <w:p w14:paraId="2EF3055B"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 user has not verified his email address, we’ll need to send him notifications in the app so that he completes that step.</w:t>
            </w:r>
          </w:p>
        </w:tc>
      </w:tr>
      <w:tr w:rsidR="00FF30B8" w:rsidRPr="00016A66" w14:paraId="4F25771C" w14:textId="77777777" w:rsidTr="008C0A3C">
        <w:tc>
          <w:tcPr>
            <w:tcW w:w="1297" w:type="dxa"/>
            <w:shd w:val="clear" w:color="auto" w:fill="F2F2F2" w:themeFill="background1" w:themeFillShade="F2"/>
          </w:tcPr>
          <w:p w14:paraId="6382B010" w14:textId="77777777" w:rsidR="00FF30B8" w:rsidRPr="00016A66" w:rsidRDefault="00FF30B8" w:rsidP="008C0A3C">
            <w:pPr>
              <w:rPr>
                <w:rFonts w:asciiTheme="minorHAnsi" w:hAnsiTheme="minorHAnsi"/>
                <w:sz w:val="22"/>
                <w:szCs w:val="22"/>
              </w:rPr>
            </w:pPr>
            <w:r w:rsidRPr="00016A66">
              <w:rPr>
                <w:rFonts w:asciiTheme="minorHAnsi" w:hAnsiTheme="minorHAnsi"/>
                <w:sz w:val="22"/>
                <w:szCs w:val="22"/>
              </w:rPr>
              <w:t>Background job</w:t>
            </w:r>
          </w:p>
        </w:tc>
        <w:tc>
          <w:tcPr>
            <w:tcW w:w="10920" w:type="dxa"/>
          </w:tcPr>
          <w:p w14:paraId="27A94229" w14:textId="1B26EDF9" w:rsidR="00FF30B8" w:rsidRPr="00016A66" w:rsidRDefault="00FF30B8" w:rsidP="00247454">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This job will check for all users with </w:t>
            </w:r>
            <w:proofErr w:type="spellStart"/>
            <w:r w:rsidRPr="00016A66">
              <w:rPr>
                <w:rFonts w:asciiTheme="minorHAnsi" w:hAnsiTheme="minorHAnsi"/>
                <w:sz w:val="22"/>
                <w:szCs w:val="22"/>
              </w:rPr>
              <w:t>isEmailVerified</w:t>
            </w:r>
            <w:proofErr w:type="spellEnd"/>
            <w:r w:rsidRPr="00016A66">
              <w:rPr>
                <w:rFonts w:asciiTheme="minorHAnsi" w:hAnsiTheme="minorHAnsi"/>
                <w:sz w:val="22"/>
                <w:szCs w:val="22"/>
              </w:rPr>
              <w:t xml:space="preserve"> = false </w:t>
            </w:r>
            <w:r w:rsidR="007C772A" w:rsidRPr="00016A66">
              <w:rPr>
                <w:rFonts w:asciiTheme="minorHAnsi" w:hAnsiTheme="minorHAnsi"/>
                <w:sz w:val="22"/>
                <w:szCs w:val="22"/>
              </w:rPr>
              <w:t xml:space="preserve">and </w:t>
            </w:r>
            <w:proofErr w:type="spellStart"/>
            <w:r w:rsidR="007C772A" w:rsidRPr="00016A66">
              <w:rPr>
                <w:rFonts w:asciiTheme="minorHAnsi" w:hAnsiTheme="minorHAnsi"/>
                <w:sz w:val="22"/>
                <w:szCs w:val="22"/>
              </w:rPr>
              <w:t>IsEmailStepCompleted</w:t>
            </w:r>
            <w:proofErr w:type="spellEnd"/>
            <w:r w:rsidR="007C772A" w:rsidRPr="00016A66">
              <w:rPr>
                <w:rFonts w:asciiTheme="minorHAnsi" w:hAnsiTheme="minorHAnsi"/>
                <w:sz w:val="22"/>
                <w:szCs w:val="22"/>
              </w:rPr>
              <w:t xml:space="preserve"> = 1 </w:t>
            </w:r>
            <w:r w:rsidR="009E718F" w:rsidRPr="00016A66">
              <w:rPr>
                <w:rFonts w:asciiTheme="minorHAnsi" w:hAnsiTheme="minorHAnsi"/>
                <w:sz w:val="22"/>
                <w:szCs w:val="22"/>
              </w:rPr>
              <w:t xml:space="preserve">and difference between </w:t>
            </w:r>
            <w:proofErr w:type="spellStart"/>
            <w:r w:rsidR="009E718F" w:rsidRPr="00016A66">
              <w:rPr>
                <w:rFonts w:asciiTheme="minorHAnsi" w:hAnsiTheme="minorHAnsi"/>
                <w:sz w:val="22"/>
                <w:szCs w:val="22"/>
              </w:rPr>
              <w:t>curren</w:t>
            </w:r>
            <w:r w:rsidR="00267FDB" w:rsidRPr="00016A66">
              <w:rPr>
                <w:rFonts w:asciiTheme="minorHAnsi" w:hAnsiTheme="minorHAnsi"/>
                <w:sz w:val="22"/>
                <w:szCs w:val="22"/>
              </w:rPr>
              <w:t>tdate</w:t>
            </w:r>
            <w:proofErr w:type="spellEnd"/>
            <w:r w:rsidR="00267FDB" w:rsidRPr="00016A66">
              <w:rPr>
                <w:rFonts w:asciiTheme="minorHAnsi" w:hAnsiTheme="minorHAnsi"/>
                <w:sz w:val="22"/>
                <w:szCs w:val="22"/>
              </w:rPr>
              <w:t xml:space="preserve"> and the </w:t>
            </w:r>
            <w:proofErr w:type="spellStart"/>
            <w:r w:rsidR="00267FDB" w:rsidRPr="00016A66">
              <w:rPr>
                <w:rFonts w:asciiTheme="minorHAnsi" w:hAnsiTheme="minorHAnsi"/>
                <w:sz w:val="22"/>
                <w:szCs w:val="22"/>
              </w:rPr>
              <w:t>createdondate</w:t>
            </w:r>
            <w:proofErr w:type="spellEnd"/>
            <w:r w:rsidR="00267FDB" w:rsidRPr="00016A66">
              <w:rPr>
                <w:rFonts w:asciiTheme="minorHAnsi" w:hAnsiTheme="minorHAnsi"/>
                <w:sz w:val="22"/>
                <w:szCs w:val="22"/>
              </w:rPr>
              <w:t xml:space="preserve"> is &lt;=</w:t>
            </w:r>
            <w:r w:rsidR="009E718F" w:rsidRPr="00016A66">
              <w:rPr>
                <w:rFonts w:asciiTheme="minorHAnsi" w:hAnsiTheme="minorHAnsi"/>
                <w:sz w:val="22"/>
                <w:szCs w:val="22"/>
              </w:rPr>
              <w:t xml:space="preserve"> 3</w:t>
            </w:r>
            <w:r w:rsidRPr="00016A66">
              <w:rPr>
                <w:rFonts w:asciiTheme="minorHAnsi" w:hAnsiTheme="minorHAnsi"/>
                <w:sz w:val="22"/>
                <w:szCs w:val="22"/>
              </w:rPr>
              <w:t>.</w:t>
            </w:r>
          </w:p>
          <w:p w14:paraId="235BEB66"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 push notification will be sent to all such users in their app like “Reminder – Please confirm your email address with </w:t>
            </w:r>
            <w:proofErr w:type="spellStart"/>
            <w:r w:rsidRPr="00016A66">
              <w:rPr>
                <w:rFonts w:asciiTheme="minorHAnsi" w:hAnsiTheme="minorHAnsi"/>
                <w:sz w:val="22"/>
                <w:szCs w:val="22"/>
              </w:rPr>
              <w:t>SavvyShopper</w:t>
            </w:r>
            <w:proofErr w:type="spellEnd"/>
            <w:r w:rsidRPr="00016A66">
              <w:rPr>
                <w:rFonts w:asciiTheme="minorHAnsi" w:hAnsiTheme="minorHAnsi"/>
                <w:sz w:val="22"/>
                <w:szCs w:val="22"/>
              </w:rPr>
              <w:t>.”</w:t>
            </w:r>
          </w:p>
          <w:p w14:paraId="18626CFE"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This notification message will appear within the app on the home screen (can be displayed at the top).</w:t>
            </w:r>
          </w:p>
          <w:p w14:paraId="12FC03F3"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 clicking this notification a dialog box will appear as “We request you to confirm your email address with us”, followed by 2 buttons: 1. Dismiss 2. Send me the verification email again.</w:t>
            </w:r>
          </w:p>
          <w:p w14:paraId="6930332D" w14:textId="77777777" w:rsidR="00FF30B8" w:rsidRPr="00016A66" w:rsidRDefault="00FF30B8" w:rsidP="008C0A3C">
            <w:pPr>
              <w:pStyle w:val="ListParagraph"/>
              <w:numPr>
                <w:ilvl w:val="1"/>
                <w:numId w:val="1"/>
              </w:numPr>
              <w:rPr>
                <w:rFonts w:asciiTheme="minorHAnsi" w:hAnsiTheme="minorHAnsi"/>
                <w:sz w:val="22"/>
                <w:szCs w:val="22"/>
              </w:rPr>
            </w:pPr>
            <w:r w:rsidRPr="00016A66">
              <w:rPr>
                <w:rFonts w:asciiTheme="minorHAnsi" w:hAnsiTheme="minorHAnsi"/>
                <w:sz w:val="22"/>
                <w:szCs w:val="22"/>
              </w:rPr>
              <w:t>If the user taps on Dismiss, the dialog box and the notification message will disappear.</w:t>
            </w:r>
          </w:p>
          <w:p w14:paraId="7928447F" w14:textId="77777777" w:rsidR="00FF30B8" w:rsidRPr="00016A66" w:rsidRDefault="00FF30B8" w:rsidP="008C0A3C">
            <w:pPr>
              <w:pStyle w:val="ListParagraph"/>
              <w:numPr>
                <w:ilvl w:val="1"/>
                <w:numId w:val="1"/>
              </w:numPr>
              <w:rPr>
                <w:rFonts w:asciiTheme="minorHAnsi" w:hAnsiTheme="minorHAnsi"/>
                <w:sz w:val="22"/>
                <w:szCs w:val="22"/>
              </w:rPr>
            </w:pPr>
            <w:r w:rsidRPr="00016A66">
              <w:rPr>
                <w:rFonts w:asciiTheme="minorHAnsi" w:hAnsiTheme="minorHAnsi"/>
                <w:sz w:val="22"/>
                <w:szCs w:val="22"/>
              </w:rPr>
              <w:lastRenderedPageBreak/>
              <w:t>If the user taps on “Send me the verification email again”, a web service call will be made to send the email verification email again to the user (This verification email will be valid only for the 3 days). The message will disappear from the display.</w:t>
            </w:r>
          </w:p>
          <w:p w14:paraId="18D8C5B5" w14:textId="77777777" w:rsidR="00FF30B8" w:rsidRPr="00016A66" w:rsidRDefault="00FF30B8" w:rsidP="008C0A3C">
            <w:pPr>
              <w:pStyle w:val="ListParagraph"/>
              <w:numPr>
                <w:ilvl w:val="1"/>
                <w:numId w:val="1"/>
              </w:numPr>
              <w:rPr>
                <w:rFonts w:asciiTheme="minorHAnsi" w:hAnsiTheme="minorHAnsi"/>
                <w:sz w:val="22"/>
                <w:szCs w:val="22"/>
              </w:rPr>
            </w:pPr>
            <w:r w:rsidRPr="00016A66">
              <w:rPr>
                <w:rFonts w:asciiTheme="minorHAnsi" w:hAnsiTheme="minorHAnsi"/>
                <w:sz w:val="22"/>
                <w:szCs w:val="22"/>
              </w:rPr>
              <w:t>Note: the user can tap on “Send me the verification email again” for a notification only 3 times, after which a message will be displayed as “Sorry! You’ve exhausted the number of requests.”</w:t>
            </w:r>
          </w:p>
        </w:tc>
      </w:tr>
      <w:tr w:rsidR="00FF30B8" w:rsidRPr="00016A66" w14:paraId="37F63BED" w14:textId="77777777" w:rsidTr="008C0A3C">
        <w:tc>
          <w:tcPr>
            <w:tcW w:w="1297" w:type="dxa"/>
            <w:shd w:val="clear" w:color="auto" w:fill="F2F2F2" w:themeFill="background1" w:themeFillShade="F2"/>
          </w:tcPr>
          <w:p w14:paraId="6B575C83" w14:textId="77777777" w:rsidR="00FF30B8" w:rsidRPr="00016A66" w:rsidRDefault="00FF30B8" w:rsidP="008C0A3C">
            <w:pPr>
              <w:rPr>
                <w:rFonts w:asciiTheme="minorHAnsi" w:hAnsiTheme="minorHAnsi"/>
                <w:sz w:val="22"/>
                <w:szCs w:val="22"/>
              </w:rPr>
            </w:pPr>
            <w:r w:rsidRPr="00016A66">
              <w:rPr>
                <w:rFonts w:asciiTheme="minorHAnsi" w:hAnsiTheme="minorHAnsi"/>
                <w:sz w:val="22"/>
                <w:szCs w:val="22"/>
              </w:rPr>
              <w:lastRenderedPageBreak/>
              <w:t xml:space="preserve">Schedule  </w:t>
            </w:r>
          </w:p>
        </w:tc>
        <w:tc>
          <w:tcPr>
            <w:tcW w:w="10920" w:type="dxa"/>
          </w:tcPr>
          <w:p w14:paraId="11850AA6" w14:textId="77777777" w:rsidR="00FF30B8" w:rsidRPr="00016A66" w:rsidRDefault="00FF30B8" w:rsidP="008C0A3C">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Once a day: 11:00 am</w:t>
            </w:r>
          </w:p>
        </w:tc>
      </w:tr>
    </w:tbl>
    <w:p w14:paraId="7C65C0B8" w14:textId="77777777" w:rsidR="00FF30B8" w:rsidRPr="00016A66" w:rsidRDefault="00FF30B8" w:rsidP="00FF30B8"/>
    <w:p w14:paraId="669F59F0" w14:textId="77777777" w:rsidR="00F27D18" w:rsidRPr="00016A66" w:rsidRDefault="00F27D18" w:rsidP="00F27D18">
      <w:pPr>
        <w:pStyle w:val="Heading2"/>
        <w:ind w:left="810" w:hanging="450"/>
      </w:pPr>
      <w:bookmarkStart w:id="36" w:name="_Toc444696337"/>
      <w:proofErr w:type="spellStart"/>
      <w:r w:rsidRPr="00016A66">
        <w:t>Cron</w:t>
      </w:r>
      <w:proofErr w:type="spellEnd"/>
      <w:r w:rsidRPr="00016A66">
        <w:t xml:space="preserve"> to send search notifications to user</w:t>
      </w:r>
      <w:bookmarkEnd w:id="3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F27D18" w:rsidRPr="00016A66" w14:paraId="696189E0" w14:textId="77777777" w:rsidTr="00DD3539">
        <w:tc>
          <w:tcPr>
            <w:tcW w:w="1579" w:type="dxa"/>
            <w:shd w:val="clear" w:color="auto" w:fill="F2F2F2" w:themeFill="background1" w:themeFillShade="F2"/>
          </w:tcPr>
          <w:p w14:paraId="0A4A3936" w14:textId="77777777" w:rsidR="00F27D18" w:rsidRPr="00016A66" w:rsidRDefault="00F27D18" w:rsidP="00DD3539">
            <w:pPr>
              <w:rPr>
                <w:rFonts w:asciiTheme="minorHAnsi" w:hAnsiTheme="minorHAnsi"/>
                <w:sz w:val="22"/>
                <w:szCs w:val="22"/>
              </w:rPr>
            </w:pPr>
            <w:r w:rsidRPr="00016A66">
              <w:rPr>
                <w:rFonts w:asciiTheme="minorHAnsi" w:hAnsiTheme="minorHAnsi"/>
                <w:sz w:val="22"/>
                <w:szCs w:val="22"/>
              </w:rPr>
              <w:t>Search notifications</w:t>
            </w:r>
          </w:p>
        </w:tc>
        <w:tc>
          <w:tcPr>
            <w:tcW w:w="10638" w:type="dxa"/>
          </w:tcPr>
          <w:p w14:paraId="5C818B1B"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b/>
                <w:sz w:val="22"/>
                <w:szCs w:val="22"/>
              </w:rPr>
              <w:t>On a daily basis</w:t>
            </w:r>
            <w:r w:rsidRPr="00016A66">
              <w:rPr>
                <w:rFonts w:asciiTheme="minorHAnsi" w:hAnsiTheme="minorHAnsi"/>
                <w:sz w:val="22"/>
                <w:szCs w:val="22"/>
              </w:rPr>
              <w:t xml:space="preserve">, a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will run and identify for all active search requests (i.e. search requests that are not yet deleted by the user, not yet deactivated by the user, and the current date &lt;= expiry date of the search request) and find out in the search results table the count of new results. </w:t>
            </w:r>
          </w:p>
          <w:p w14:paraId="70C27761"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If there are new results, send a push notification as “x new deals found for &lt;keyword&gt;/&lt;item name&gt;.”</w:t>
            </w:r>
          </w:p>
          <w:p w14:paraId="6F6AA5A4"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Also create a badge to indicate that there is some update in this app – </w:t>
            </w:r>
            <w:r w:rsidRPr="00016A66">
              <w:rPr>
                <w:rFonts w:asciiTheme="minorHAnsi" w:hAnsiTheme="minorHAnsi"/>
                <w:color w:val="FF0000"/>
                <w:sz w:val="22"/>
                <w:szCs w:val="22"/>
              </w:rPr>
              <w:t>we’ll need to check as to what should be displayed in the badge if not the count.</w:t>
            </w:r>
          </w:p>
        </w:tc>
      </w:tr>
      <w:tr w:rsidR="00F27D18" w:rsidRPr="00016A66" w14:paraId="3434CB30" w14:textId="77777777" w:rsidTr="00DD3539">
        <w:tc>
          <w:tcPr>
            <w:tcW w:w="1579" w:type="dxa"/>
            <w:shd w:val="clear" w:color="auto" w:fill="F2F2F2" w:themeFill="background1" w:themeFillShade="F2"/>
          </w:tcPr>
          <w:p w14:paraId="5DF3359B" w14:textId="77777777" w:rsidR="00F27D18" w:rsidRPr="00016A66" w:rsidRDefault="00F27D18" w:rsidP="00DD3539">
            <w:pPr>
              <w:rPr>
                <w:rFonts w:asciiTheme="minorHAnsi" w:hAnsiTheme="minorHAnsi"/>
                <w:sz w:val="22"/>
                <w:szCs w:val="22"/>
              </w:rPr>
            </w:pPr>
            <w:r w:rsidRPr="00016A66">
              <w:rPr>
                <w:rFonts w:asciiTheme="minorHAnsi" w:hAnsiTheme="minorHAnsi"/>
                <w:sz w:val="22"/>
                <w:szCs w:val="22"/>
              </w:rPr>
              <w:t>At the mobile end</w:t>
            </w:r>
          </w:p>
        </w:tc>
        <w:tc>
          <w:tcPr>
            <w:tcW w:w="10638" w:type="dxa"/>
          </w:tcPr>
          <w:p w14:paraId="565C7657"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Once the push notification is received, the SP for </w:t>
            </w:r>
            <w:proofErr w:type="spellStart"/>
            <w:r w:rsidRPr="00016A66">
              <w:rPr>
                <w:rFonts w:asciiTheme="minorHAnsi" w:hAnsiTheme="minorHAnsi"/>
                <w:sz w:val="22"/>
                <w:szCs w:val="22"/>
              </w:rPr>
              <w:t>isUpdateBubbleCount</w:t>
            </w:r>
            <w:proofErr w:type="spellEnd"/>
            <w:r w:rsidRPr="00016A66">
              <w:rPr>
                <w:rFonts w:asciiTheme="minorHAnsi" w:hAnsiTheme="minorHAnsi"/>
                <w:sz w:val="22"/>
                <w:szCs w:val="22"/>
              </w:rPr>
              <w:t xml:space="preserve"> will be set to 1 so that when the user is displayed the “My searches” screen, the number of search results for each existing active search request get updated with the new count (to avoid complete reload). Also update the flag for search request to fetch results from server when that search request is tapped on.</w:t>
            </w:r>
          </w:p>
        </w:tc>
      </w:tr>
      <w:tr w:rsidR="00F27D18" w:rsidRPr="00016A66" w14:paraId="080CCD31" w14:textId="77777777" w:rsidTr="00DD3539">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63B345" w14:textId="77777777" w:rsidR="00F27D18" w:rsidRPr="00016A66" w:rsidRDefault="00F27D18" w:rsidP="00DD3539">
            <w:pPr>
              <w:rPr>
                <w:rFonts w:asciiTheme="minorHAnsi" w:hAnsiTheme="minorHAnsi"/>
                <w:sz w:val="22"/>
                <w:szCs w:val="22"/>
              </w:rPr>
            </w:pP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schedule</w:t>
            </w:r>
          </w:p>
        </w:tc>
        <w:tc>
          <w:tcPr>
            <w:tcW w:w="10638" w:type="dxa"/>
            <w:tcBorders>
              <w:top w:val="single" w:sz="4" w:space="0" w:color="auto"/>
              <w:left w:val="single" w:sz="4" w:space="0" w:color="auto"/>
              <w:bottom w:val="single" w:sz="4" w:space="0" w:color="auto"/>
              <w:right w:val="single" w:sz="4" w:space="0" w:color="auto"/>
            </w:tcBorders>
          </w:tcPr>
          <w:p w14:paraId="53E15F2B" w14:textId="77777777" w:rsidR="00F27D18" w:rsidRPr="00016A66" w:rsidRDefault="00F27D18"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can run in the morning at 7:00 am daily.</w:t>
            </w:r>
          </w:p>
        </w:tc>
      </w:tr>
    </w:tbl>
    <w:p w14:paraId="45C71E83" w14:textId="0B320320" w:rsidR="005159BB" w:rsidRPr="00016A66" w:rsidRDefault="005159BB" w:rsidP="005159BB">
      <w:pPr>
        <w:pStyle w:val="Heading2"/>
      </w:pPr>
      <w:bookmarkStart w:id="37" w:name="_Toc444696338"/>
      <w:proofErr w:type="spellStart"/>
      <w:r w:rsidRPr="00016A66">
        <w:t>Cron</w:t>
      </w:r>
      <w:proofErr w:type="spellEnd"/>
      <w:r w:rsidRPr="00016A66">
        <w:t xml:space="preserve"> to </w:t>
      </w:r>
      <w:r w:rsidR="00193C12" w:rsidRPr="00016A66">
        <w:t>send price changed notifications</w:t>
      </w:r>
      <w:bookmarkEnd w:id="3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159BB" w:rsidRPr="00016A66" w14:paraId="65A288A5" w14:textId="77777777" w:rsidTr="008F4627">
        <w:tc>
          <w:tcPr>
            <w:tcW w:w="1579" w:type="dxa"/>
            <w:shd w:val="clear" w:color="auto" w:fill="F2F2F2" w:themeFill="background1" w:themeFillShade="F2"/>
          </w:tcPr>
          <w:p w14:paraId="776BAAD1" w14:textId="77777777" w:rsidR="005159BB" w:rsidRPr="00016A66" w:rsidRDefault="005159BB" w:rsidP="008F4627">
            <w:pPr>
              <w:rPr>
                <w:rFonts w:asciiTheme="minorHAnsi" w:hAnsiTheme="minorHAnsi"/>
                <w:sz w:val="22"/>
                <w:szCs w:val="22"/>
              </w:rPr>
            </w:pPr>
            <w:proofErr w:type="spellStart"/>
            <w:r w:rsidRPr="00016A66">
              <w:rPr>
                <w:rFonts w:asciiTheme="minorHAnsi" w:hAnsiTheme="minorHAnsi"/>
                <w:sz w:val="22"/>
                <w:szCs w:val="22"/>
              </w:rPr>
              <w:t>Cron</w:t>
            </w:r>
            <w:proofErr w:type="spellEnd"/>
          </w:p>
        </w:tc>
        <w:tc>
          <w:tcPr>
            <w:tcW w:w="10638" w:type="dxa"/>
          </w:tcPr>
          <w:p w14:paraId="78850358" w14:textId="5CBD62A2" w:rsidR="005159BB" w:rsidRPr="00016A66" w:rsidRDefault="005159BB" w:rsidP="008F462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Get all </w:t>
            </w:r>
            <w:proofErr w:type="spellStart"/>
            <w:r w:rsidR="00C90A9A" w:rsidRPr="00016A66">
              <w:rPr>
                <w:rFonts w:asciiTheme="minorHAnsi" w:hAnsiTheme="minorHAnsi"/>
                <w:sz w:val="22"/>
                <w:szCs w:val="22"/>
              </w:rPr>
              <w:t>MySavvyDeals</w:t>
            </w:r>
            <w:proofErr w:type="spellEnd"/>
            <w:r w:rsidR="00C90A9A" w:rsidRPr="00016A66">
              <w:rPr>
                <w:rFonts w:asciiTheme="minorHAnsi" w:hAnsiTheme="minorHAnsi"/>
                <w:sz w:val="22"/>
                <w:szCs w:val="22"/>
              </w:rPr>
              <w:t xml:space="preserve"> where </w:t>
            </w:r>
            <w:proofErr w:type="spellStart"/>
            <w:r w:rsidR="00C90A9A" w:rsidRPr="00016A66">
              <w:rPr>
                <w:rFonts w:asciiTheme="minorHAnsi" w:hAnsiTheme="minorHAnsi"/>
                <w:sz w:val="22"/>
                <w:szCs w:val="22"/>
              </w:rPr>
              <w:t>isPriceChanged</w:t>
            </w:r>
            <w:proofErr w:type="spellEnd"/>
            <w:r w:rsidR="00C90A9A" w:rsidRPr="00016A66">
              <w:rPr>
                <w:rFonts w:asciiTheme="minorHAnsi" w:hAnsiTheme="minorHAnsi"/>
                <w:sz w:val="22"/>
                <w:szCs w:val="22"/>
              </w:rPr>
              <w:t>=1</w:t>
            </w:r>
            <w:r w:rsidRPr="00016A66">
              <w:rPr>
                <w:rFonts w:asciiTheme="minorHAnsi" w:hAnsiTheme="minorHAnsi"/>
                <w:sz w:val="22"/>
                <w:szCs w:val="22"/>
              </w:rPr>
              <w:t xml:space="preserve">. </w:t>
            </w:r>
          </w:p>
          <w:p w14:paraId="58445F71" w14:textId="77777777" w:rsidR="005159BB" w:rsidRPr="00016A66" w:rsidRDefault="00C43C4A" w:rsidP="00C43C4A">
            <w:pPr>
              <w:pStyle w:val="ListParagraph"/>
              <w:numPr>
                <w:ilvl w:val="1"/>
                <w:numId w:val="1"/>
              </w:numPr>
              <w:rPr>
                <w:rFonts w:asciiTheme="minorHAnsi" w:hAnsiTheme="minorHAnsi"/>
                <w:sz w:val="22"/>
                <w:szCs w:val="22"/>
              </w:rPr>
            </w:pPr>
            <w:r w:rsidRPr="00016A66">
              <w:rPr>
                <w:rFonts w:asciiTheme="minorHAnsi" w:hAnsiTheme="minorHAnsi"/>
                <w:sz w:val="22"/>
                <w:szCs w:val="22"/>
              </w:rPr>
              <w:t>Compose and send a push notification to the user informing him “The product &lt;name&gt; bookmarked by you has a changed price.”</w:t>
            </w:r>
          </w:p>
          <w:p w14:paraId="20EC4A90" w14:textId="25EC89DD" w:rsidR="00BB0CC5" w:rsidRPr="00016A66" w:rsidRDefault="00BB0CC5" w:rsidP="00C43C4A">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Update </w:t>
            </w:r>
            <w:proofErr w:type="spellStart"/>
            <w:r w:rsidRPr="00016A66">
              <w:rPr>
                <w:rFonts w:asciiTheme="minorHAnsi" w:hAnsiTheme="minorHAnsi"/>
                <w:sz w:val="22"/>
                <w:szCs w:val="22"/>
              </w:rPr>
              <w:t>isPriceChanged</w:t>
            </w:r>
            <w:proofErr w:type="spellEnd"/>
            <w:r w:rsidRPr="00016A66">
              <w:rPr>
                <w:rFonts w:asciiTheme="minorHAnsi" w:hAnsiTheme="minorHAnsi"/>
                <w:sz w:val="22"/>
                <w:szCs w:val="22"/>
              </w:rPr>
              <w:t xml:space="preserve"> = 0 for this product.</w:t>
            </w:r>
          </w:p>
          <w:p w14:paraId="21DE3BA2" w14:textId="03C11722" w:rsidR="00C43C4A" w:rsidRPr="00016A66" w:rsidRDefault="00C43C4A" w:rsidP="00C43C4A">
            <w:pPr>
              <w:pStyle w:val="ListParagraph"/>
              <w:numPr>
                <w:ilvl w:val="1"/>
                <w:numId w:val="1"/>
              </w:numPr>
              <w:rPr>
                <w:rFonts w:asciiTheme="minorHAnsi" w:hAnsiTheme="minorHAnsi"/>
                <w:sz w:val="22"/>
                <w:szCs w:val="22"/>
              </w:rPr>
            </w:pPr>
            <w:r w:rsidRPr="00016A66">
              <w:rPr>
                <w:rFonts w:asciiTheme="minorHAnsi" w:hAnsiTheme="minorHAnsi"/>
                <w:sz w:val="22"/>
                <w:szCs w:val="22"/>
              </w:rPr>
              <w:t>Tapping on this notification will open the “My Savvy Deals” page</w:t>
            </w:r>
            <w:r w:rsidR="007D12DF" w:rsidRPr="00016A66">
              <w:rPr>
                <w:rFonts w:asciiTheme="minorHAnsi" w:hAnsiTheme="minorHAnsi"/>
                <w:sz w:val="22"/>
                <w:szCs w:val="22"/>
              </w:rPr>
              <w:t xml:space="preserve"> on the device.</w:t>
            </w:r>
          </w:p>
        </w:tc>
      </w:tr>
      <w:tr w:rsidR="00A86101" w:rsidRPr="00016A66" w14:paraId="27EE5626" w14:textId="77777777" w:rsidTr="008F4627">
        <w:tc>
          <w:tcPr>
            <w:tcW w:w="1579" w:type="dxa"/>
            <w:shd w:val="clear" w:color="auto" w:fill="F2F2F2" w:themeFill="background1" w:themeFillShade="F2"/>
          </w:tcPr>
          <w:p w14:paraId="544B4189" w14:textId="52309D8D" w:rsidR="00A86101" w:rsidRPr="00016A66" w:rsidRDefault="00C162A4" w:rsidP="008F4627">
            <w:pPr>
              <w:rPr>
                <w:rFonts w:asciiTheme="minorHAnsi" w:hAnsiTheme="minorHAnsi"/>
                <w:sz w:val="22"/>
                <w:szCs w:val="22"/>
              </w:rPr>
            </w:pPr>
            <w:r w:rsidRPr="00016A66">
              <w:rPr>
                <w:rFonts w:asciiTheme="minorHAnsi" w:hAnsiTheme="minorHAnsi"/>
                <w:sz w:val="22"/>
                <w:szCs w:val="22"/>
              </w:rPr>
              <w:t>Note</w:t>
            </w:r>
          </w:p>
        </w:tc>
        <w:tc>
          <w:tcPr>
            <w:tcW w:w="10638" w:type="dxa"/>
          </w:tcPr>
          <w:p w14:paraId="2A40BB76" w14:textId="1E3BF23B" w:rsidR="00A86101" w:rsidRPr="00016A66" w:rsidRDefault="00C162A4" w:rsidP="008F462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I</w:t>
            </w:r>
            <w:r w:rsidR="0050262E" w:rsidRPr="00016A66">
              <w:rPr>
                <w:rFonts w:asciiTheme="minorHAnsi" w:hAnsiTheme="minorHAnsi"/>
                <w:sz w:val="22"/>
                <w:szCs w:val="22"/>
              </w:rPr>
              <w:t>f the user receives multiple such notifications</w:t>
            </w:r>
            <w:r w:rsidR="00CA2E2A" w:rsidRPr="00016A66">
              <w:rPr>
                <w:rFonts w:asciiTheme="minorHAnsi" w:hAnsiTheme="minorHAnsi"/>
                <w:sz w:val="22"/>
                <w:szCs w:val="22"/>
              </w:rPr>
              <w:t>, we shall club them</w:t>
            </w:r>
          </w:p>
          <w:p w14:paraId="661DFFE1" w14:textId="38DE4599" w:rsidR="00937B70" w:rsidRPr="00016A66" w:rsidRDefault="00545B06" w:rsidP="00937B70">
            <w:pPr>
              <w:pStyle w:val="ListParagraph"/>
              <w:numPr>
                <w:ilvl w:val="1"/>
                <w:numId w:val="1"/>
              </w:numPr>
              <w:rPr>
                <w:rFonts w:asciiTheme="minorHAnsi" w:hAnsiTheme="minorHAnsi"/>
                <w:sz w:val="22"/>
                <w:szCs w:val="22"/>
              </w:rPr>
            </w:pPr>
            <w:r w:rsidRPr="00016A66">
              <w:rPr>
                <w:rFonts w:asciiTheme="minorHAnsi" w:hAnsiTheme="minorHAnsi"/>
                <w:sz w:val="22"/>
                <w:szCs w:val="22"/>
              </w:rPr>
              <w:t>W</w:t>
            </w:r>
            <w:r w:rsidR="00937B70" w:rsidRPr="00016A66">
              <w:rPr>
                <w:rFonts w:asciiTheme="minorHAnsi" w:hAnsiTheme="minorHAnsi"/>
                <w:sz w:val="22"/>
                <w:szCs w:val="22"/>
              </w:rPr>
              <w:t>e can count the number of products that have changed pr</w:t>
            </w:r>
            <w:r w:rsidR="00905671" w:rsidRPr="00016A66">
              <w:rPr>
                <w:rFonts w:asciiTheme="minorHAnsi" w:hAnsiTheme="minorHAnsi"/>
                <w:sz w:val="22"/>
                <w:szCs w:val="22"/>
              </w:rPr>
              <w:t>ice and show him a message as “x</w:t>
            </w:r>
            <w:r w:rsidR="00937B70" w:rsidRPr="00016A66">
              <w:rPr>
                <w:rFonts w:asciiTheme="minorHAnsi" w:hAnsiTheme="minorHAnsi"/>
                <w:sz w:val="22"/>
                <w:szCs w:val="22"/>
              </w:rPr>
              <w:t xml:space="preserve"> of your bookmarked products have changed prices.”</w:t>
            </w:r>
          </w:p>
        </w:tc>
      </w:tr>
      <w:tr w:rsidR="005159BB" w:rsidRPr="00016A66" w14:paraId="5779DEFF" w14:textId="77777777" w:rsidTr="008F4627">
        <w:tc>
          <w:tcPr>
            <w:tcW w:w="1579" w:type="dxa"/>
            <w:shd w:val="clear" w:color="auto" w:fill="F2F2F2" w:themeFill="background1" w:themeFillShade="F2"/>
          </w:tcPr>
          <w:p w14:paraId="27611722" w14:textId="77777777" w:rsidR="005159BB" w:rsidRPr="00016A66" w:rsidRDefault="005159BB" w:rsidP="008F4627">
            <w:pPr>
              <w:rPr>
                <w:rFonts w:asciiTheme="minorHAnsi" w:hAnsiTheme="minorHAnsi"/>
                <w:sz w:val="22"/>
                <w:szCs w:val="22"/>
              </w:rPr>
            </w:pPr>
            <w:r w:rsidRPr="00016A66">
              <w:rPr>
                <w:rFonts w:asciiTheme="minorHAnsi" w:hAnsiTheme="minorHAnsi"/>
                <w:sz w:val="22"/>
                <w:szCs w:val="22"/>
              </w:rPr>
              <w:t>Schedule</w:t>
            </w:r>
          </w:p>
        </w:tc>
        <w:tc>
          <w:tcPr>
            <w:tcW w:w="10638" w:type="dxa"/>
          </w:tcPr>
          <w:p w14:paraId="52C12A20" w14:textId="5C086C2C" w:rsidR="005159BB" w:rsidRPr="00016A66" w:rsidRDefault="006D6080" w:rsidP="008F4627">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The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can run in the morning at 8:00 am daily.</w:t>
            </w:r>
          </w:p>
        </w:tc>
      </w:tr>
    </w:tbl>
    <w:p w14:paraId="6E2878BC" w14:textId="752D7FED" w:rsidR="00B147DC" w:rsidRPr="00016A66" w:rsidRDefault="00B147DC" w:rsidP="00B147DC">
      <w:pPr>
        <w:pStyle w:val="Heading2"/>
        <w:ind w:left="810" w:hanging="450"/>
      </w:pPr>
      <w:bookmarkStart w:id="38" w:name="_Toc444696339"/>
      <w:proofErr w:type="spellStart"/>
      <w:r w:rsidRPr="00016A66">
        <w:lastRenderedPageBreak/>
        <w:t>Cron</w:t>
      </w:r>
      <w:proofErr w:type="spellEnd"/>
      <w:r w:rsidRPr="00016A66">
        <w:t xml:space="preserve"> for Email verification not completed – </w:t>
      </w:r>
      <w:r w:rsidR="00F03394" w:rsidRPr="00016A66">
        <w:t>delete</w:t>
      </w:r>
      <w:r w:rsidRPr="00016A66">
        <w:t xml:space="preserve"> account</w:t>
      </w:r>
      <w:bookmarkEnd w:id="3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0701"/>
      </w:tblGrid>
      <w:tr w:rsidR="00B147DC" w:rsidRPr="00016A66" w14:paraId="02EC09C4" w14:textId="77777777" w:rsidTr="00DD3539">
        <w:tc>
          <w:tcPr>
            <w:tcW w:w="1297" w:type="dxa"/>
            <w:shd w:val="clear" w:color="auto" w:fill="F2F2F2" w:themeFill="background1" w:themeFillShade="F2"/>
          </w:tcPr>
          <w:p w14:paraId="21ACBD62" w14:textId="77777777" w:rsidR="00B147DC" w:rsidRPr="00016A66" w:rsidRDefault="00B147DC" w:rsidP="00DD3539">
            <w:pPr>
              <w:rPr>
                <w:rFonts w:asciiTheme="minorHAnsi" w:hAnsiTheme="minorHAnsi"/>
                <w:sz w:val="22"/>
                <w:szCs w:val="22"/>
              </w:rPr>
            </w:pPr>
            <w:r w:rsidRPr="00016A66">
              <w:rPr>
                <w:rFonts w:asciiTheme="minorHAnsi" w:hAnsiTheme="minorHAnsi"/>
                <w:sz w:val="22"/>
                <w:szCs w:val="22"/>
              </w:rPr>
              <w:t>Req.</w:t>
            </w:r>
          </w:p>
        </w:tc>
        <w:tc>
          <w:tcPr>
            <w:tcW w:w="10920" w:type="dxa"/>
          </w:tcPr>
          <w:p w14:paraId="7AEA2074" w14:textId="6F0B1D1A" w:rsidR="00B147DC" w:rsidRPr="00016A66" w:rsidRDefault="00B147DC" w:rsidP="0048214B">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A </w:t>
            </w: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will scan for all user records with </w:t>
            </w:r>
            <w:proofErr w:type="spellStart"/>
            <w:r w:rsidRPr="00016A66">
              <w:rPr>
                <w:rFonts w:asciiTheme="minorHAnsi" w:hAnsiTheme="minorHAnsi"/>
                <w:sz w:val="22"/>
                <w:szCs w:val="22"/>
              </w:rPr>
              <w:t>isEmailVerified</w:t>
            </w:r>
            <w:proofErr w:type="spellEnd"/>
            <w:r w:rsidRPr="00016A66">
              <w:rPr>
                <w:rFonts w:asciiTheme="minorHAnsi" w:hAnsiTheme="minorHAnsi"/>
                <w:sz w:val="22"/>
                <w:szCs w:val="22"/>
              </w:rPr>
              <w:t xml:space="preserve"> = False and difference between </w:t>
            </w:r>
            <w:proofErr w:type="spellStart"/>
            <w:r w:rsidRPr="00016A66">
              <w:rPr>
                <w:rFonts w:asciiTheme="minorHAnsi" w:hAnsiTheme="minorHAnsi"/>
                <w:sz w:val="22"/>
                <w:szCs w:val="22"/>
              </w:rPr>
              <w:t>currentdate</w:t>
            </w:r>
            <w:proofErr w:type="spellEnd"/>
            <w:r w:rsidRPr="00016A66">
              <w:rPr>
                <w:rFonts w:asciiTheme="minorHAnsi" w:hAnsiTheme="minorHAnsi"/>
                <w:sz w:val="22"/>
                <w:szCs w:val="22"/>
              </w:rPr>
              <w:t xml:space="preserve"> and the </w:t>
            </w:r>
            <w:proofErr w:type="spellStart"/>
            <w:r w:rsidRPr="00016A66">
              <w:rPr>
                <w:rFonts w:asciiTheme="minorHAnsi" w:hAnsiTheme="minorHAnsi"/>
                <w:sz w:val="22"/>
                <w:szCs w:val="22"/>
              </w:rPr>
              <w:t>createdondate</w:t>
            </w:r>
            <w:proofErr w:type="spellEnd"/>
            <w:r w:rsidRPr="00016A66">
              <w:rPr>
                <w:rFonts w:asciiTheme="minorHAnsi" w:hAnsiTheme="minorHAnsi"/>
                <w:sz w:val="22"/>
                <w:szCs w:val="22"/>
              </w:rPr>
              <w:t xml:space="preserve"> is &gt; 3. </w:t>
            </w:r>
            <w:r w:rsidR="00755C28" w:rsidRPr="00016A66">
              <w:rPr>
                <w:rFonts w:asciiTheme="minorHAnsi" w:hAnsiTheme="minorHAnsi"/>
                <w:sz w:val="22"/>
                <w:szCs w:val="22"/>
              </w:rPr>
              <w:t>D</w:t>
            </w:r>
            <w:r w:rsidRPr="00016A66">
              <w:rPr>
                <w:rFonts w:asciiTheme="minorHAnsi" w:hAnsiTheme="minorHAnsi"/>
                <w:sz w:val="22"/>
                <w:szCs w:val="22"/>
              </w:rPr>
              <w:t>elete the user account and clean up all his data.</w:t>
            </w:r>
            <w:r w:rsidR="0048214B" w:rsidRPr="00016A66">
              <w:rPr>
                <w:rFonts w:asciiTheme="minorHAnsi" w:hAnsiTheme="minorHAnsi"/>
                <w:sz w:val="22"/>
                <w:szCs w:val="22"/>
              </w:rPr>
              <w:t xml:space="preserve"> Move the user record from user table to </w:t>
            </w:r>
            <w:proofErr w:type="spellStart"/>
            <w:r w:rsidR="0048214B" w:rsidRPr="00016A66">
              <w:rPr>
                <w:rFonts w:asciiTheme="minorHAnsi" w:hAnsiTheme="minorHAnsi"/>
                <w:sz w:val="22"/>
                <w:szCs w:val="22"/>
              </w:rPr>
              <w:t>DeletedUser</w:t>
            </w:r>
            <w:proofErr w:type="spellEnd"/>
            <w:r w:rsidR="0048214B" w:rsidRPr="00016A66">
              <w:rPr>
                <w:rFonts w:asciiTheme="minorHAnsi" w:hAnsiTheme="minorHAnsi"/>
                <w:sz w:val="22"/>
                <w:szCs w:val="22"/>
              </w:rPr>
              <w:t xml:space="preserve"> table.</w:t>
            </w:r>
          </w:p>
        </w:tc>
      </w:tr>
      <w:tr w:rsidR="00B147DC" w:rsidRPr="00016A66" w14:paraId="7835F62D" w14:textId="77777777" w:rsidTr="00DD3539">
        <w:tc>
          <w:tcPr>
            <w:tcW w:w="1297" w:type="dxa"/>
            <w:shd w:val="clear" w:color="auto" w:fill="F2F2F2" w:themeFill="background1" w:themeFillShade="F2"/>
          </w:tcPr>
          <w:p w14:paraId="343F4EFD" w14:textId="77777777" w:rsidR="00B147DC" w:rsidRPr="00016A66" w:rsidRDefault="00B147DC" w:rsidP="00DD3539">
            <w:pPr>
              <w:rPr>
                <w:rFonts w:asciiTheme="minorHAnsi" w:hAnsiTheme="minorHAnsi"/>
                <w:sz w:val="22"/>
                <w:szCs w:val="22"/>
              </w:rPr>
            </w:pPr>
            <w:proofErr w:type="spellStart"/>
            <w:r w:rsidRPr="00016A66">
              <w:rPr>
                <w:rFonts w:asciiTheme="minorHAnsi" w:hAnsiTheme="minorHAnsi"/>
                <w:sz w:val="22"/>
                <w:szCs w:val="22"/>
              </w:rPr>
              <w:t>Cron</w:t>
            </w:r>
            <w:proofErr w:type="spellEnd"/>
            <w:r w:rsidRPr="00016A66">
              <w:rPr>
                <w:rFonts w:asciiTheme="minorHAnsi" w:hAnsiTheme="minorHAnsi"/>
                <w:sz w:val="22"/>
                <w:szCs w:val="22"/>
              </w:rPr>
              <w:t xml:space="preserve"> schedule</w:t>
            </w:r>
          </w:p>
        </w:tc>
        <w:tc>
          <w:tcPr>
            <w:tcW w:w="10920" w:type="dxa"/>
          </w:tcPr>
          <w:p w14:paraId="7BC60EE2" w14:textId="77777777" w:rsidR="00B147DC" w:rsidRPr="00016A66" w:rsidRDefault="00B147DC"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Once a day: 5:00 am</w:t>
            </w:r>
          </w:p>
        </w:tc>
      </w:tr>
    </w:tbl>
    <w:p w14:paraId="493202C6" w14:textId="77777777" w:rsidR="0026018B" w:rsidRPr="00016A66" w:rsidRDefault="0026018B" w:rsidP="0026018B">
      <w:pPr>
        <w:pStyle w:val="Heading2"/>
        <w:ind w:left="810" w:hanging="450"/>
      </w:pPr>
      <w:bookmarkStart w:id="39" w:name="_Toc444696340"/>
      <w:proofErr w:type="spellStart"/>
      <w:r w:rsidRPr="00016A66">
        <w:t>Cron</w:t>
      </w:r>
      <w:proofErr w:type="spellEnd"/>
      <w:r w:rsidRPr="00016A66">
        <w:t xml:space="preserve"> to fetch the Deals of the Day</w:t>
      </w:r>
      <w:bookmarkEnd w:id="3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26018B" w:rsidRPr="00016A66" w14:paraId="6263054D" w14:textId="77777777" w:rsidTr="00DD3539">
        <w:tc>
          <w:tcPr>
            <w:tcW w:w="1579" w:type="dxa"/>
            <w:shd w:val="clear" w:color="auto" w:fill="F2F2F2" w:themeFill="background1" w:themeFillShade="F2"/>
          </w:tcPr>
          <w:p w14:paraId="1EA14B76" w14:textId="77777777" w:rsidR="0026018B" w:rsidRPr="00016A66" w:rsidRDefault="0026018B" w:rsidP="00DD3539">
            <w:pPr>
              <w:rPr>
                <w:rFonts w:asciiTheme="minorHAnsi" w:hAnsiTheme="minorHAnsi"/>
                <w:sz w:val="22"/>
                <w:szCs w:val="22"/>
              </w:rPr>
            </w:pPr>
            <w:r w:rsidRPr="00016A66">
              <w:rPr>
                <w:rFonts w:asciiTheme="minorHAnsi" w:hAnsiTheme="minorHAnsi"/>
                <w:sz w:val="22"/>
                <w:szCs w:val="22"/>
              </w:rPr>
              <w:t>Algorithm</w:t>
            </w:r>
          </w:p>
        </w:tc>
        <w:tc>
          <w:tcPr>
            <w:tcW w:w="10638" w:type="dxa"/>
          </w:tcPr>
          <w:p w14:paraId="2CD8A611"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Truncate all the existing deals before you insert the fresh deals.</w:t>
            </w:r>
          </w:p>
          <w:p w14:paraId="0E67967F"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FlipKart Deals of the Day:</w:t>
            </w:r>
          </w:p>
          <w:p w14:paraId="37054215"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We’ll pick up the deals using Flipkart “Deal of the Day” (DOTD) API. </w:t>
            </w:r>
            <w:proofErr w:type="spellStart"/>
            <w:r w:rsidRPr="00016A66">
              <w:rPr>
                <w:rFonts w:asciiTheme="minorHAnsi" w:hAnsiTheme="minorHAnsi"/>
                <w:sz w:val="22"/>
                <w:szCs w:val="22"/>
              </w:rPr>
              <w:t>FilpKart</w:t>
            </w:r>
            <w:proofErr w:type="spellEnd"/>
            <w:r w:rsidRPr="00016A66">
              <w:rPr>
                <w:rFonts w:asciiTheme="minorHAnsi" w:hAnsiTheme="minorHAnsi"/>
                <w:sz w:val="22"/>
                <w:szCs w:val="22"/>
              </w:rPr>
              <w:t xml:space="preserve"> API does not return category wise deals. We have worked on a technical POC that will retrieve these deals of the day and allow us to filter only for the intended categories. Have a look at: </w:t>
            </w:r>
            <w:hyperlink r:id="rId23" w:history="1">
              <w:r w:rsidRPr="00016A66">
                <w:rPr>
                  <w:rFonts w:asciiTheme="minorHAnsi" w:hAnsiTheme="minorHAnsi"/>
                  <w:color w:val="0000FF"/>
                  <w:sz w:val="22"/>
                  <w:szCs w:val="22"/>
                  <w:u w:val="single"/>
                </w:rPr>
                <w:t>http://www.seffcon.com/ecommerce-api/flipkart/dotd.php</w:t>
              </w:r>
            </w:hyperlink>
            <w:r w:rsidRPr="00016A66">
              <w:rPr>
                <w:rFonts w:asciiTheme="minorHAnsi" w:hAnsiTheme="minorHAnsi"/>
                <w:sz w:val="22"/>
                <w:szCs w:val="22"/>
              </w:rPr>
              <w:t>. This may return us only a few records and not all may belong to the categories that we plan to support. Record the following:</w:t>
            </w:r>
          </w:p>
          <w:p w14:paraId="5FC4DF17"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Title (this is something like “Minimum 60% off” instead of the product name)</w:t>
            </w:r>
          </w:p>
          <w:p w14:paraId="1EAF6FCA"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Description</w:t>
            </w:r>
          </w:p>
          <w:p w14:paraId="4B606A94" w14:textId="77777777" w:rsidR="0026018B" w:rsidRPr="00016A66" w:rsidRDefault="0026018B" w:rsidP="00DD3539">
            <w:pPr>
              <w:pStyle w:val="ListParagraph"/>
              <w:numPr>
                <w:ilvl w:val="2"/>
                <w:numId w:val="1"/>
              </w:numPr>
              <w:rPr>
                <w:rFonts w:asciiTheme="minorHAnsi" w:hAnsiTheme="minorHAnsi"/>
                <w:sz w:val="22"/>
                <w:szCs w:val="22"/>
              </w:rPr>
            </w:pPr>
            <w:proofErr w:type="spellStart"/>
            <w:r w:rsidRPr="00016A66">
              <w:rPr>
                <w:rFonts w:asciiTheme="minorHAnsi" w:hAnsiTheme="minorHAnsi"/>
                <w:sz w:val="22"/>
                <w:szCs w:val="22"/>
              </w:rPr>
              <w:t>ProductImageURL</w:t>
            </w:r>
            <w:proofErr w:type="spellEnd"/>
          </w:p>
          <w:p w14:paraId="4CE59392" w14:textId="77777777" w:rsidR="0026018B" w:rsidRPr="00016A66" w:rsidRDefault="0026018B" w:rsidP="00DD3539">
            <w:pPr>
              <w:pStyle w:val="ListParagraph"/>
              <w:numPr>
                <w:ilvl w:val="2"/>
                <w:numId w:val="1"/>
              </w:numPr>
              <w:rPr>
                <w:rFonts w:asciiTheme="minorHAnsi" w:hAnsiTheme="minorHAnsi"/>
                <w:sz w:val="22"/>
                <w:szCs w:val="22"/>
              </w:rPr>
            </w:pPr>
            <w:proofErr w:type="spellStart"/>
            <w:r w:rsidRPr="00016A66">
              <w:rPr>
                <w:rFonts w:asciiTheme="minorHAnsi" w:hAnsiTheme="minorHAnsi"/>
                <w:sz w:val="22"/>
                <w:szCs w:val="22"/>
              </w:rPr>
              <w:t>ProductURL</w:t>
            </w:r>
            <w:proofErr w:type="spellEnd"/>
          </w:p>
          <w:p w14:paraId="1E5B1FC8"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Amazon Deals of the Day:</w:t>
            </w:r>
          </w:p>
          <w:p w14:paraId="28DF0A08"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 xml:space="preserve">Amazon API to query 3 categories (Bag, Mobile and Beauty) with the following search parameters   </w:t>
            </w:r>
          </w:p>
          <w:p w14:paraId="0F90AE99" w14:textId="77777777" w:rsidR="0026018B" w:rsidRPr="00016A66" w:rsidRDefault="0026018B" w:rsidP="00DD3539">
            <w:pPr>
              <w:pStyle w:val="ListParagraph"/>
              <w:ind w:left="1440"/>
              <w:rPr>
                <w:rFonts w:asciiTheme="minorHAnsi" w:hAnsiTheme="minorHAnsi"/>
                <w:sz w:val="22"/>
                <w:szCs w:val="22"/>
              </w:rPr>
            </w:pPr>
            <w:proofErr w:type="spellStart"/>
            <w:r w:rsidRPr="00016A66">
              <w:rPr>
                <w:rFonts w:asciiTheme="minorHAnsi" w:hAnsiTheme="minorHAnsi"/>
                <w:sz w:val="22"/>
                <w:szCs w:val="22"/>
              </w:rPr>
              <w:t>MinPercentageOff</w:t>
            </w:r>
            <w:proofErr w:type="spellEnd"/>
            <w:r w:rsidRPr="00016A66">
              <w:rPr>
                <w:rFonts w:asciiTheme="minorHAnsi" w:hAnsiTheme="minorHAnsi"/>
                <w:sz w:val="22"/>
                <w:szCs w:val="22"/>
              </w:rPr>
              <w:t>=&gt; "50</w:t>
            </w:r>
            <w:proofErr w:type="gramStart"/>
            <w:r w:rsidRPr="00016A66">
              <w:rPr>
                <w:rFonts w:asciiTheme="minorHAnsi" w:hAnsiTheme="minorHAnsi"/>
                <w:sz w:val="22"/>
                <w:szCs w:val="22"/>
              </w:rPr>
              <w:t>",  (</w:t>
            </w:r>
            <w:proofErr w:type="gramEnd"/>
            <w:r w:rsidRPr="00016A66">
              <w:rPr>
                <w:rFonts w:asciiTheme="minorHAnsi" w:hAnsiTheme="minorHAnsi"/>
                <w:sz w:val="22"/>
                <w:szCs w:val="22"/>
              </w:rPr>
              <w:t>value in %)</w:t>
            </w:r>
          </w:p>
          <w:p w14:paraId="3C86E751" w14:textId="77777777" w:rsidR="0026018B" w:rsidRPr="00016A66" w:rsidRDefault="0026018B" w:rsidP="00DD3539">
            <w:pPr>
              <w:pStyle w:val="ListParagraph"/>
              <w:ind w:left="1440"/>
              <w:rPr>
                <w:rFonts w:asciiTheme="minorHAnsi" w:hAnsiTheme="minorHAnsi"/>
                <w:sz w:val="22"/>
                <w:szCs w:val="22"/>
              </w:rPr>
            </w:pPr>
            <w:proofErr w:type="spellStart"/>
            <w:r w:rsidRPr="00016A66">
              <w:rPr>
                <w:rFonts w:asciiTheme="minorHAnsi" w:hAnsiTheme="minorHAnsi"/>
                <w:sz w:val="22"/>
                <w:szCs w:val="22"/>
              </w:rPr>
              <w:t>ResponseGroup</w:t>
            </w:r>
            <w:proofErr w:type="spellEnd"/>
            <w:r w:rsidRPr="00016A66">
              <w:rPr>
                <w:rFonts w:asciiTheme="minorHAnsi" w:hAnsiTheme="minorHAnsi"/>
                <w:sz w:val="22"/>
                <w:szCs w:val="22"/>
              </w:rPr>
              <w:t xml:space="preserve"> =&gt; </w:t>
            </w:r>
            <w:proofErr w:type="spellStart"/>
            <w:r w:rsidRPr="00016A66">
              <w:rPr>
                <w:rFonts w:asciiTheme="minorHAnsi" w:hAnsiTheme="minorHAnsi"/>
                <w:sz w:val="22"/>
                <w:szCs w:val="22"/>
              </w:rPr>
              <w:t>ItemAttributes,Offers</w:t>
            </w:r>
            <w:proofErr w:type="spellEnd"/>
          </w:p>
          <w:p w14:paraId="1E64F00F"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This will return only those products that have at least 50 % off.</w:t>
            </w:r>
          </w:p>
          <w:p w14:paraId="215A3CED" w14:textId="77777777" w:rsidR="0026018B" w:rsidRPr="00016A66" w:rsidRDefault="0026018B" w:rsidP="00DD3539">
            <w:pPr>
              <w:pStyle w:val="ListParagraph"/>
              <w:numPr>
                <w:ilvl w:val="1"/>
                <w:numId w:val="1"/>
              </w:numPr>
              <w:rPr>
                <w:rFonts w:asciiTheme="minorHAnsi" w:hAnsiTheme="minorHAnsi"/>
                <w:color w:val="0000FF"/>
                <w:sz w:val="22"/>
                <w:szCs w:val="22"/>
              </w:rPr>
            </w:pPr>
            <w:r w:rsidRPr="00016A66">
              <w:rPr>
                <w:rFonts w:asciiTheme="minorHAnsi" w:hAnsiTheme="minorHAnsi"/>
                <w:color w:val="0000FF"/>
                <w:sz w:val="22"/>
                <w:szCs w:val="22"/>
              </w:rPr>
              <w:t xml:space="preserve">Note: For apparels, the search parameter </w:t>
            </w:r>
            <w:proofErr w:type="spellStart"/>
            <w:r w:rsidRPr="00016A66">
              <w:rPr>
                <w:rFonts w:asciiTheme="minorHAnsi" w:hAnsiTheme="minorHAnsi"/>
                <w:color w:val="0000FF"/>
                <w:sz w:val="22"/>
                <w:szCs w:val="22"/>
              </w:rPr>
              <w:t>MinPercentageOff</w:t>
            </w:r>
            <w:proofErr w:type="spellEnd"/>
            <w:r w:rsidRPr="00016A66">
              <w:rPr>
                <w:rFonts w:asciiTheme="minorHAnsi" w:hAnsiTheme="minorHAnsi"/>
                <w:color w:val="0000FF"/>
                <w:sz w:val="22"/>
                <w:szCs w:val="22"/>
              </w:rPr>
              <w:t xml:space="preserve"> is not available for the IN Locale.</w:t>
            </w:r>
          </w:p>
          <w:p w14:paraId="1DE022E5"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following</w:t>
            </w:r>
          </w:p>
          <w:p w14:paraId="3AA77A04"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Title (We’ll create this as x% off)</w:t>
            </w:r>
          </w:p>
          <w:p w14:paraId="4600C897"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Product title </w:t>
            </w:r>
          </w:p>
          <w:p w14:paraId="271C1A3B" w14:textId="77777777" w:rsidR="0026018B" w:rsidRPr="00016A66" w:rsidRDefault="0026018B" w:rsidP="00DD3539">
            <w:pPr>
              <w:pStyle w:val="ListParagraph"/>
              <w:numPr>
                <w:ilvl w:val="2"/>
                <w:numId w:val="1"/>
              </w:numPr>
              <w:rPr>
                <w:rFonts w:asciiTheme="minorHAnsi" w:hAnsiTheme="minorHAnsi"/>
                <w:sz w:val="22"/>
                <w:szCs w:val="22"/>
              </w:rPr>
            </w:pPr>
            <w:proofErr w:type="spellStart"/>
            <w:r w:rsidRPr="00016A66">
              <w:rPr>
                <w:rFonts w:asciiTheme="minorHAnsi" w:hAnsiTheme="minorHAnsi"/>
                <w:sz w:val="22"/>
                <w:szCs w:val="22"/>
              </w:rPr>
              <w:t>ProductImageURL</w:t>
            </w:r>
            <w:proofErr w:type="spellEnd"/>
          </w:p>
          <w:p w14:paraId="7C2706F2" w14:textId="77777777" w:rsidR="0026018B" w:rsidRPr="00016A66" w:rsidRDefault="0026018B" w:rsidP="00DD3539">
            <w:pPr>
              <w:pStyle w:val="ListParagraph"/>
              <w:numPr>
                <w:ilvl w:val="2"/>
                <w:numId w:val="1"/>
              </w:numPr>
              <w:rPr>
                <w:rFonts w:asciiTheme="minorHAnsi" w:hAnsiTheme="minorHAnsi"/>
                <w:sz w:val="22"/>
                <w:szCs w:val="22"/>
              </w:rPr>
            </w:pPr>
            <w:proofErr w:type="spellStart"/>
            <w:r w:rsidRPr="00016A66">
              <w:rPr>
                <w:rFonts w:asciiTheme="minorHAnsi" w:hAnsiTheme="minorHAnsi"/>
                <w:sz w:val="22"/>
                <w:szCs w:val="22"/>
              </w:rPr>
              <w:t>ProductURL</w:t>
            </w:r>
            <w:proofErr w:type="spellEnd"/>
          </w:p>
          <w:p w14:paraId="004276FE" w14:textId="77777777" w:rsidR="0026018B" w:rsidRPr="00016A66" w:rsidRDefault="0026018B" w:rsidP="00DD3539">
            <w:pPr>
              <w:pStyle w:val="ListParagraph"/>
              <w:numPr>
                <w:ilvl w:val="0"/>
                <w:numId w:val="1"/>
              </w:numPr>
              <w:ind w:left="432"/>
              <w:rPr>
                <w:rFonts w:asciiTheme="minorHAnsi" w:hAnsiTheme="minorHAnsi"/>
                <w:sz w:val="22"/>
                <w:szCs w:val="22"/>
              </w:rPr>
            </w:pPr>
            <w:proofErr w:type="spellStart"/>
            <w:r w:rsidRPr="00016A66">
              <w:rPr>
                <w:rFonts w:asciiTheme="minorHAnsi" w:hAnsiTheme="minorHAnsi"/>
                <w:sz w:val="22"/>
                <w:szCs w:val="22"/>
              </w:rPr>
              <w:t>SnapDeal</w:t>
            </w:r>
            <w:proofErr w:type="spellEnd"/>
            <w:r w:rsidRPr="00016A66">
              <w:rPr>
                <w:rFonts w:asciiTheme="minorHAnsi" w:hAnsiTheme="minorHAnsi"/>
                <w:sz w:val="22"/>
                <w:szCs w:val="22"/>
              </w:rPr>
              <w:t xml:space="preserve"> Deals of the Day:</w:t>
            </w:r>
          </w:p>
          <w:p w14:paraId="7D7C38A3" w14:textId="3916F54F" w:rsidR="00FF3FF9" w:rsidRPr="00016A66" w:rsidRDefault="00FF3FF9"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Download the fresh data from the FTP location.</w:t>
            </w:r>
          </w:p>
          <w:p w14:paraId="10DB922B" w14:textId="77777777" w:rsidR="0026018B" w:rsidRPr="00016A66" w:rsidRDefault="0026018B" w:rsidP="00DD3539">
            <w:pPr>
              <w:pStyle w:val="ListParagraph"/>
              <w:numPr>
                <w:ilvl w:val="1"/>
                <w:numId w:val="1"/>
              </w:numPr>
              <w:rPr>
                <w:rFonts w:asciiTheme="minorHAnsi" w:hAnsiTheme="minorHAnsi"/>
                <w:sz w:val="22"/>
                <w:szCs w:val="22"/>
              </w:rPr>
            </w:pPr>
            <w:proofErr w:type="spellStart"/>
            <w:r w:rsidRPr="00016A66">
              <w:rPr>
                <w:rFonts w:asciiTheme="minorHAnsi" w:hAnsiTheme="minorHAnsi"/>
                <w:sz w:val="22"/>
                <w:szCs w:val="22"/>
              </w:rPr>
              <w:lastRenderedPageBreak/>
              <w:t>SnapDeal</w:t>
            </w:r>
            <w:proofErr w:type="spellEnd"/>
            <w:r w:rsidRPr="00016A66">
              <w:rPr>
                <w:rFonts w:asciiTheme="minorHAnsi" w:hAnsiTheme="minorHAnsi"/>
                <w:sz w:val="22"/>
                <w:szCs w:val="22"/>
              </w:rPr>
              <w:t xml:space="preserve"> returns us the actual MRP and the effective price – you’ll always see MRP as crossed out and the effective price on display. The higher the difference, the more the discount.</w:t>
            </w:r>
          </w:p>
          <w:p w14:paraId="52832F53" w14:textId="481ABBC4" w:rsidR="0026018B" w:rsidRPr="00016A66" w:rsidRDefault="0026018B" w:rsidP="00CC605B">
            <w:pPr>
              <w:pStyle w:val="ListParagraph"/>
              <w:numPr>
                <w:ilvl w:val="1"/>
                <w:numId w:val="1"/>
              </w:numPr>
              <w:rPr>
                <w:rFonts w:asciiTheme="minorHAnsi" w:hAnsiTheme="minorHAnsi"/>
                <w:sz w:val="22"/>
                <w:szCs w:val="22"/>
              </w:rPr>
            </w:pPr>
            <w:r w:rsidRPr="00016A66">
              <w:rPr>
                <w:rFonts w:asciiTheme="minorHAnsi" w:hAnsiTheme="minorHAnsi"/>
                <w:sz w:val="22"/>
                <w:szCs w:val="22"/>
              </w:rPr>
              <w:t>Query all the category tables</w:t>
            </w:r>
            <w:r w:rsidR="00CC605B" w:rsidRPr="00016A66">
              <w:rPr>
                <w:rFonts w:asciiTheme="minorHAnsi" w:hAnsiTheme="minorHAnsi"/>
                <w:sz w:val="22"/>
                <w:szCs w:val="22"/>
              </w:rPr>
              <w:t xml:space="preserve"> (</w:t>
            </w:r>
            <w:proofErr w:type="spellStart"/>
            <w:r w:rsidR="00CC605B" w:rsidRPr="00016A66">
              <w:rPr>
                <w:rFonts w:asciiTheme="minorHAnsi" w:hAnsiTheme="minorHAnsi"/>
                <w:sz w:val="22"/>
                <w:szCs w:val="22"/>
              </w:rPr>
              <w:t>snapdealTopElectronics</w:t>
            </w:r>
            <w:proofErr w:type="spellEnd"/>
            <w:r w:rsidR="00CC605B" w:rsidRPr="00016A66">
              <w:rPr>
                <w:rFonts w:asciiTheme="minorHAnsi" w:hAnsiTheme="minorHAnsi"/>
                <w:sz w:val="22"/>
                <w:szCs w:val="22"/>
              </w:rPr>
              <w:t xml:space="preserve">, </w:t>
            </w:r>
            <w:proofErr w:type="spellStart"/>
            <w:r w:rsidR="00CC605B" w:rsidRPr="00016A66">
              <w:rPr>
                <w:rFonts w:asciiTheme="minorHAnsi" w:hAnsiTheme="minorHAnsi"/>
                <w:sz w:val="22"/>
                <w:szCs w:val="22"/>
              </w:rPr>
              <w:t>snapdealTopFashion</w:t>
            </w:r>
            <w:proofErr w:type="spellEnd"/>
            <w:r w:rsidR="00CC605B" w:rsidRPr="00016A66">
              <w:rPr>
                <w:rFonts w:asciiTheme="minorHAnsi" w:hAnsiTheme="minorHAnsi"/>
                <w:sz w:val="22"/>
                <w:szCs w:val="22"/>
              </w:rPr>
              <w:t>)</w:t>
            </w:r>
            <w:r w:rsidRPr="00016A66">
              <w:rPr>
                <w:rFonts w:asciiTheme="minorHAnsi" w:hAnsiTheme="minorHAnsi"/>
                <w:sz w:val="22"/>
                <w:szCs w:val="22"/>
              </w:rPr>
              <w:t xml:space="preserve"> where (MRP - Effective Price)/MRP * 100 &gt;= 50. </w:t>
            </w:r>
          </w:p>
          <w:p w14:paraId="0DBB51BD" w14:textId="77777777" w:rsidR="0026018B" w:rsidRPr="00016A66" w:rsidRDefault="0026018B"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Record the following</w:t>
            </w:r>
          </w:p>
          <w:p w14:paraId="663B6965"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Title (We’ll create this as x% off)</w:t>
            </w:r>
          </w:p>
          <w:p w14:paraId="10472834" w14:textId="77777777" w:rsidR="0026018B" w:rsidRPr="00016A66" w:rsidRDefault="0026018B" w:rsidP="00DD3539">
            <w:pPr>
              <w:pStyle w:val="ListParagraph"/>
              <w:numPr>
                <w:ilvl w:val="2"/>
                <w:numId w:val="1"/>
              </w:numPr>
              <w:rPr>
                <w:rFonts w:asciiTheme="minorHAnsi" w:hAnsiTheme="minorHAnsi"/>
                <w:sz w:val="22"/>
                <w:szCs w:val="22"/>
              </w:rPr>
            </w:pPr>
            <w:r w:rsidRPr="00016A66">
              <w:rPr>
                <w:rFonts w:asciiTheme="minorHAnsi" w:hAnsiTheme="minorHAnsi"/>
                <w:sz w:val="22"/>
                <w:szCs w:val="22"/>
              </w:rPr>
              <w:t xml:space="preserve">Product title </w:t>
            </w:r>
          </w:p>
          <w:p w14:paraId="14DE0492" w14:textId="77777777" w:rsidR="0026018B" w:rsidRPr="00016A66" w:rsidRDefault="0026018B" w:rsidP="00DD3539">
            <w:pPr>
              <w:pStyle w:val="ListParagraph"/>
              <w:numPr>
                <w:ilvl w:val="2"/>
                <w:numId w:val="1"/>
              </w:numPr>
              <w:rPr>
                <w:rFonts w:asciiTheme="minorHAnsi" w:hAnsiTheme="minorHAnsi"/>
                <w:sz w:val="22"/>
                <w:szCs w:val="22"/>
              </w:rPr>
            </w:pPr>
            <w:proofErr w:type="spellStart"/>
            <w:r w:rsidRPr="00016A66">
              <w:rPr>
                <w:rFonts w:asciiTheme="minorHAnsi" w:hAnsiTheme="minorHAnsi"/>
                <w:sz w:val="22"/>
                <w:szCs w:val="22"/>
              </w:rPr>
              <w:t>ProductImageURL</w:t>
            </w:r>
            <w:proofErr w:type="spellEnd"/>
          </w:p>
          <w:p w14:paraId="246218ED" w14:textId="77777777" w:rsidR="0026018B" w:rsidRPr="00016A66" w:rsidRDefault="0026018B" w:rsidP="00DD3539">
            <w:pPr>
              <w:pStyle w:val="ListParagraph"/>
              <w:numPr>
                <w:ilvl w:val="2"/>
                <w:numId w:val="1"/>
              </w:numPr>
              <w:rPr>
                <w:rFonts w:asciiTheme="minorHAnsi" w:hAnsiTheme="minorHAnsi"/>
                <w:sz w:val="22"/>
                <w:szCs w:val="22"/>
              </w:rPr>
            </w:pPr>
            <w:proofErr w:type="spellStart"/>
            <w:r w:rsidRPr="00016A66">
              <w:rPr>
                <w:rFonts w:asciiTheme="minorHAnsi" w:hAnsiTheme="minorHAnsi"/>
                <w:sz w:val="22"/>
                <w:szCs w:val="22"/>
              </w:rPr>
              <w:t>ProductURL</w:t>
            </w:r>
            <w:proofErr w:type="spellEnd"/>
          </w:p>
        </w:tc>
      </w:tr>
      <w:tr w:rsidR="0026018B" w:rsidRPr="00016A66" w14:paraId="23E29C47" w14:textId="77777777" w:rsidTr="00DD3539">
        <w:tc>
          <w:tcPr>
            <w:tcW w:w="1579" w:type="dxa"/>
            <w:shd w:val="clear" w:color="auto" w:fill="F2F2F2" w:themeFill="background1" w:themeFillShade="F2"/>
          </w:tcPr>
          <w:p w14:paraId="0BCF4693" w14:textId="77777777" w:rsidR="0026018B" w:rsidRPr="00016A66" w:rsidRDefault="0026018B" w:rsidP="00DD3539">
            <w:pPr>
              <w:rPr>
                <w:rFonts w:asciiTheme="minorHAnsi" w:hAnsiTheme="minorHAnsi"/>
                <w:sz w:val="22"/>
                <w:szCs w:val="22"/>
              </w:rPr>
            </w:pPr>
            <w:r w:rsidRPr="00016A66">
              <w:rPr>
                <w:rFonts w:asciiTheme="minorHAnsi" w:hAnsiTheme="minorHAnsi"/>
                <w:sz w:val="22"/>
                <w:szCs w:val="22"/>
              </w:rPr>
              <w:lastRenderedPageBreak/>
              <w:t>Schedule</w:t>
            </w:r>
          </w:p>
        </w:tc>
        <w:tc>
          <w:tcPr>
            <w:tcW w:w="10638" w:type="dxa"/>
          </w:tcPr>
          <w:p w14:paraId="29D32296" w14:textId="77777777" w:rsidR="0026018B" w:rsidRPr="00016A66" w:rsidRDefault="0026018B"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Hourly</w:t>
            </w:r>
          </w:p>
        </w:tc>
      </w:tr>
    </w:tbl>
    <w:p w14:paraId="479203B8" w14:textId="77777777" w:rsidR="0026018B" w:rsidRPr="00016A66" w:rsidRDefault="0026018B" w:rsidP="0026018B"/>
    <w:p w14:paraId="47A57EF6" w14:textId="77777777" w:rsidR="00D91B32" w:rsidRPr="00016A66" w:rsidRDefault="00D017AF" w:rsidP="00D017AF">
      <w:pPr>
        <w:pStyle w:val="Heading2"/>
      </w:pPr>
      <w:bookmarkStart w:id="40" w:name="_Toc444696341"/>
      <w:proofErr w:type="spellStart"/>
      <w:r w:rsidRPr="00016A66">
        <w:t>Cron</w:t>
      </w:r>
      <w:proofErr w:type="spellEnd"/>
      <w:r w:rsidRPr="00016A66">
        <w:t xml:space="preserve"> to delete all searched data for inactive searches</w:t>
      </w:r>
      <w:bookmarkEnd w:id="40"/>
    </w:p>
    <w:p w14:paraId="33048A65" w14:textId="77777777" w:rsidR="00D017AF" w:rsidRPr="00016A66" w:rsidRDefault="00D017AF" w:rsidP="00D017AF"/>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F11AD" w:rsidRPr="00016A66" w14:paraId="39CACA9B" w14:textId="77777777" w:rsidTr="00A40BE7">
        <w:tc>
          <w:tcPr>
            <w:tcW w:w="1579" w:type="dxa"/>
            <w:shd w:val="clear" w:color="auto" w:fill="F2F2F2" w:themeFill="background1" w:themeFillShade="F2"/>
          </w:tcPr>
          <w:p w14:paraId="503E152A" w14:textId="77777777" w:rsidR="004F11AD" w:rsidRPr="00016A66" w:rsidRDefault="004F11AD" w:rsidP="00A40BE7">
            <w:pPr>
              <w:rPr>
                <w:rFonts w:asciiTheme="minorHAnsi" w:hAnsiTheme="minorHAnsi"/>
                <w:sz w:val="22"/>
                <w:szCs w:val="22"/>
              </w:rPr>
            </w:pPr>
            <w:proofErr w:type="spellStart"/>
            <w:r w:rsidRPr="00016A66">
              <w:rPr>
                <w:rFonts w:asciiTheme="minorHAnsi" w:hAnsiTheme="minorHAnsi"/>
                <w:sz w:val="22"/>
                <w:szCs w:val="22"/>
              </w:rPr>
              <w:t>Cron</w:t>
            </w:r>
            <w:proofErr w:type="spellEnd"/>
          </w:p>
        </w:tc>
        <w:tc>
          <w:tcPr>
            <w:tcW w:w="10638" w:type="dxa"/>
          </w:tcPr>
          <w:p w14:paraId="78BEC93E" w14:textId="77777777" w:rsidR="004F11AD" w:rsidRPr="00016A66" w:rsidRDefault="004F11AD" w:rsidP="004F11A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Get all the inactive search requests for which difference between date of deactivation and current date &gt; 14 days. </w:t>
            </w:r>
          </w:p>
          <w:p w14:paraId="4A3B3952" w14:textId="77777777" w:rsidR="004F11AD" w:rsidRPr="00016A66" w:rsidRDefault="004F11AD" w:rsidP="00A40BE7">
            <w:pPr>
              <w:pStyle w:val="ListParagraph"/>
              <w:numPr>
                <w:ilvl w:val="1"/>
                <w:numId w:val="1"/>
              </w:numPr>
              <w:rPr>
                <w:rFonts w:asciiTheme="minorHAnsi" w:hAnsiTheme="minorHAnsi"/>
                <w:sz w:val="22"/>
                <w:szCs w:val="22"/>
              </w:rPr>
            </w:pPr>
            <w:r w:rsidRPr="00016A66">
              <w:rPr>
                <w:rFonts w:asciiTheme="minorHAnsi" w:hAnsiTheme="minorHAnsi"/>
                <w:sz w:val="22"/>
                <w:szCs w:val="22"/>
              </w:rPr>
              <w:t>Delete all the search results data for this search id.</w:t>
            </w:r>
          </w:p>
          <w:p w14:paraId="5D12EAE9" w14:textId="77777777" w:rsidR="00CD42DA" w:rsidRPr="00016A66" w:rsidRDefault="00CD42DA" w:rsidP="00CD42DA">
            <w:pPr>
              <w:pStyle w:val="ListParagraph"/>
              <w:numPr>
                <w:ilvl w:val="1"/>
                <w:numId w:val="1"/>
              </w:numPr>
              <w:rPr>
                <w:rFonts w:asciiTheme="minorHAnsi" w:hAnsiTheme="minorHAnsi"/>
                <w:sz w:val="22"/>
                <w:szCs w:val="22"/>
              </w:rPr>
            </w:pPr>
            <w:r w:rsidRPr="00016A66">
              <w:rPr>
                <w:rFonts w:asciiTheme="minorHAnsi" w:hAnsiTheme="minorHAnsi"/>
                <w:sz w:val="22"/>
                <w:szCs w:val="22"/>
              </w:rPr>
              <w:t>So if the user taps on an inactive search after 14 days on his device, he won’t be able to see the search results unless he must have bookmarked them. Until 14 days, he’ll be able to see them.</w:t>
            </w:r>
          </w:p>
        </w:tc>
      </w:tr>
      <w:tr w:rsidR="009D382E" w:rsidRPr="00016A66" w14:paraId="7FCD372C" w14:textId="77777777" w:rsidTr="00A40BE7">
        <w:tc>
          <w:tcPr>
            <w:tcW w:w="1579" w:type="dxa"/>
            <w:shd w:val="clear" w:color="auto" w:fill="F2F2F2" w:themeFill="background1" w:themeFillShade="F2"/>
          </w:tcPr>
          <w:p w14:paraId="33CB6D9B" w14:textId="77777777" w:rsidR="009D382E" w:rsidRPr="00016A66" w:rsidRDefault="009D382E" w:rsidP="00A40BE7">
            <w:pPr>
              <w:rPr>
                <w:rFonts w:asciiTheme="minorHAnsi" w:hAnsiTheme="minorHAnsi"/>
                <w:sz w:val="22"/>
                <w:szCs w:val="22"/>
              </w:rPr>
            </w:pPr>
            <w:r w:rsidRPr="00016A66">
              <w:rPr>
                <w:rFonts w:asciiTheme="minorHAnsi" w:hAnsiTheme="minorHAnsi"/>
                <w:sz w:val="22"/>
                <w:szCs w:val="22"/>
              </w:rPr>
              <w:t>Schedule</w:t>
            </w:r>
          </w:p>
        </w:tc>
        <w:tc>
          <w:tcPr>
            <w:tcW w:w="10638" w:type="dxa"/>
          </w:tcPr>
          <w:p w14:paraId="1E38B039" w14:textId="77777777" w:rsidR="009D382E" w:rsidRPr="00016A66" w:rsidRDefault="009D382E" w:rsidP="004F11AD">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Once a day</w:t>
            </w:r>
          </w:p>
        </w:tc>
      </w:tr>
    </w:tbl>
    <w:p w14:paraId="7ECA8339" w14:textId="77777777" w:rsidR="00E43DD2" w:rsidRPr="00016A66" w:rsidRDefault="004A3C3B" w:rsidP="00E43DD2">
      <w:pPr>
        <w:pStyle w:val="Heading2"/>
      </w:pPr>
      <w:bookmarkStart w:id="41" w:name="_Toc444696342"/>
      <w:proofErr w:type="spellStart"/>
      <w:r w:rsidRPr="00016A66">
        <w:t>Cron</w:t>
      </w:r>
      <w:proofErr w:type="spellEnd"/>
      <w:r w:rsidRPr="00016A66">
        <w:t xml:space="preserve"> to delete</w:t>
      </w:r>
      <w:r w:rsidR="00E43DD2" w:rsidRPr="00016A66">
        <w:t xml:space="preserve"> all searched data for a deleted search request</w:t>
      </w:r>
      <w:bookmarkEnd w:id="41"/>
    </w:p>
    <w:p w14:paraId="3A1925CE" w14:textId="77777777" w:rsidR="00E43DD2" w:rsidRPr="00016A66" w:rsidRDefault="00E43DD2" w:rsidP="00E43DD2"/>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E43DD2" w:rsidRPr="00016A66" w14:paraId="111B8C0E" w14:textId="77777777" w:rsidTr="00DD3539">
        <w:tc>
          <w:tcPr>
            <w:tcW w:w="1579" w:type="dxa"/>
            <w:shd w:val="clear" w:color="auto" w:fill="F2F2F2" w:themeFill="background1" w:themeFillShade="F2"/>
          </w:tcPr>
          <w:p w14:paraId="71CC32AA" w14:textId="77777777" w:rsidR="00E43DD2" w:rsidRPr="00016A66" w:rsidRDefault="00E43DD2" w:rsidP="00DD3539">
            <w:pPr>
              <w:rPr>
                <w:rFonts w:asciiTheme="minorHAnsi" w:hAnsiTheme="minorHAnsi"/>
                <w:sz w:val="22"/>
                <w:szCs w:val="22"/>
              </w:rPr>
            </w:pPr>
            <w:proofErr w:type="spellStart"/>
            <w:r w:rsidRPr="00016A66">
              <w:rPr>
                <w:rFonts w:asciiTheme="minorHAnsi" w:hAnsiTheme="minorHAnsi"/>
                <w:sz w:val="22"/>
                <w:szCs w:val="22"/>
              </w:rPr>
              <w:t>Cron</w:t>
            </w:r>
            <w:proofErr w:type="spellEnd"/>
          </w:p>
        </w:tc>
        <w:tc>
          <w:tcPr>
            <w:tcW w:w="10638" w:type="dxa"/>
          </w:tcPr>
          <w:p w14:paraId="41C09400" w14:textId="77777777" w:rsidR="00E43DD2" w:rsidRPr="00016A66" w:rsidRDefault="00E43DD2" w:rsidP="007951F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 xml:space="preserve">Get all the </w:t>
            </w:r>
            <w:r w:rsidR="007951F9" w:rsidRPr="00016A66">
              <w:rPr>
                <w:rFonts w:asciiTheme="minorHAnsi" w:hAnsiTheme="minorHAnsi"/>
                <w:sz w:val="22"/>
                <w:szCs w:val="22"/>
              </w:rPr>
              <w:t>delete</w:t>
            </w:r>
            <w:r w:rsidRPr="00016A66">
              <w:rPr>
                <w:rFonts w:asciiTheme="minorHAnsi" w:hAnsiTheme="minorHAnsi"/>
                <w:sz w:val="22"/>
                <w:szCs w:val="22"/>
              </w:rPr>
              <w:t xml:space="preserve"> search requests. </w:t>
            </w:r>
          </w:p>
          <w:p w14:paraId="13FAA1BD" w14:textId="77777777" w:rsidR="00E43DD2" w:rsidRPr="00016A66" w:rsidRDefault="00E43DD2" w:rsidP="00DD3539">
            <w:pPr>
              <w:pStyle w:val="ListParagraph"/>
              <w:numPr>
                <w:ilvl w:val="1"/>
                <w:numId w:val="1"/>
              </w:numPr>
              <w:rPr>
                <w:rFonts w:asciiTheme="minorHAnsi" w:hAnsiTheme="minorHAnsi"/>
                <w:sz w:val="22"/>
                <w:szCs w:val="22"/>
              </w:rPr>
            </w:pPr>
            <w:r w:rsidRPr="00016A66">
              <w:rPr>
                <w:rFonts w:asciiTheme="minorHAnsi" w:hAnsiTheme="minorHAnsi"/>
                <w:sz w:val="22"/>
                <w:szCs w:val="22"/>
              </w:rPr>
              <w:t>Delete all the search results data for this search id.</w:t>
            </w:r>
          </w:p>
        </w:tc>
      </w:tr>
      <w:tr w:rsidR="00E43DD2" w:rsidRPr="00016A66" w14:paraId="6C7C6B69" w14:textId="77777777" w:rsidTr="00DD3539">
        <w:tc>
          <w:tcPr>
            <w:tcW w:w="1579" w:type="dxa"/>
            <w:shd w:val="clear" w:color="auto" w:fill="F2F2F2" w:themeFill="background1" w:themeFillShade="F2"/>
          </w:tcPr>
          <w:p w14:paraId="68D8B7FF" w14:textId="77777777" w:rsidR="00E43DD2" w:rsidRPr="00016A66" w:rsidRDefault="00E43DD2" w:rsidP="00DD3539">
            <w:pPr>
              <w:rPr>
                <w:rFonts w:asciiTheme="minorHAnsi" w:hAnsiTheme="minorHAnsi"/>
                <w:sz w:val="22"/>
                <w:szCs w:val="22"/>
              </w:rPr>
            </w:pPr>
            <w:r w:rsidRPr="00016A66">
              <w:rPr>
                <w:rFonts w:asciiTheme="minorHAnsi" w:hAnsiTheme="minorHAnsi"/>
                <w:sz w:val="22"/>
                <w:szCs w:val="22"/>
              </w:rPr>
              <w:t>Schedule</w:t>
            </w:r>
          </w:p>
        </w:tc>
        <w:tc>
          <w:tcPr>
            <w:tcW w:w="10638" w:type="dxa"/>
          </w:tcPr>
          <w:p w14:paraId="5D179357" w14:textId="77777777" w:rsidR="00E43DD2" w:rsidRPr="00016A66" w:rsidRDefault="00A7494C" w:rsidP="00DD3539">
            <w:pPr>
              <w:pStyle w:val="ListParagraph"/>
              <w:numPr>
                <w:ilvl w:val="0"/>
                <w:numId w:val="1"/>
              </w:numPr>
              <w:ind w:left="432"/>
              <w:rPr>
                <w:rFonts w:asciiTheme="minorHAnsi" w:hAnsiTheme="minorHAnsi"/>
                <w:sz w:val="22"/>
                <w:szCs w:val="22"/>
              </w:rPr>
            </w:pPr>
            <w:r w:rsidRPr="00016A66">
              <w:rPr>
                <w:rFonts w:asciiTheme="minorHAnsi" w:hAnsiTheme="minorHAnsi"/>
                <w:sz w:val="22"/>
                <w:szCs w:val="22"/>
              </w:rPr>
              <w:t>Every 10 mins</w:t>
            </w:r>
          </w:p>
        </w:tc>
      </w:tr>
    </w:tbl>
    <w:p w14:paraId="6DE958DC" w14:textId="5ACF273E" w:rsidR="00D91B32" w:rsidRPr="00016A66" w:rsidRDefault="004F11AD" w:rsidP="003528F5">
      <w:pPr>
        <w:spacing w:after="200" w:line="276" w:lineRule="auto"/>
      </w:pPr>
      <w:r w:rsidRPr="00016A66">
        <w:br w:type="page"/>
      </w:r>
    </w:p>
    <w:p w14:paraId="2C02D1C8" w14:textId="77777777" w:rsidR="00691292" w:rsidRPr="00016A66" w:rsidRDefault="009023D0" w:rsidP="009023D0">
      <w:pPr>
        <w:pStyle w:val="Heading1"/>
      </w:pPr>
      <w:bookmarkStart w:id="42" w:name="_Toc444696343"/>
      <w:r w:rsidRPr="00016A66">
        <w:lastRenderedPageBreak/>
        <w:t xml:space="preserve">Phase II </w:t>
      </w:r>
      <w:proofErr w:type="spellStart"/>
      <w:r w:rsidRPr="00016A66">
        <w:t>Wishlist</w:t>
      </w:r>
      <w:bookmarkEnd w:id="42"/>
      <w:proofErr w:type="spellEnd"/>
    </w:p>
    <w:p w14:paraId="0336A1D4" w14:textId="77777777" w:rsidR="009023D0" w:rsidRPr="00016A66" w:rsidRDefault="009023D0" w:rsidP="009023D0"/>
    <w:p w14:paraId="61EAF005" w14:textId="77777777" w:rsidR="009023D0" w:rsidRPr="00016A66" w:rsidRDefault="00D65068" w:rsidP="009023D0">
      <w:pPr>
        <w:pStyle w:val="ListParagraph"/>
        <w:numPr>
          <w:ilvl w:val="0"/>
          <w:numId w:val="5"/>
        </w:numPr>
        <w:rPr>
          <w:rFonts w:asciiTheme="minorHAnsi" w:hAnsiTheme="minorHAnsi"/>
          <w:sz w:val="22"/>
          <w:szCs w:val="22"/>
        </w:rPr>
      </w:pPr>
      <w:r w:rsidRPr="00016A66">
        <w:rPr>
          <w:rFonts w:asciiTheme="minorHAnsi" w:hAnsiTheme="minorHAnsi"/>
          <w:sz w:val="22"/>
          <w:szCs w:val="22"/>
        </w:rPr>
        <w:t>Include Jewelry as the 5</w:t>
      </w:r>
      <w:r w:rsidRPr="00016A66">
        <w:rPr>
          <w:rFonts w:asciiTheme="minorHAnsi" w:hAnsiTheme="minorHAnsi"/>
          <w:sz w:val="22"/>
          <w:szCs w:val="22"/>
          <w:vertAlign w:val="superscript"/>
        </w:rPr>
        <w:t>th</w:t>
      </w:r>
      <w:r w:rsidRPr="00016A66">
        <w:rPr>
          <w:rFonts w:asciiTheme="minorHAnsi" w:hAnsiTheme="minorHAnsi"/>
          <w:sz w:val="22"/>
          <w:szCs w:val="22"/>
        </w:rPr>
        <w:t xml:space="preserve"> category.</w:t>
      </w:r>
    </w:p>
    <w:p w14:paraId="0D06DDE4" w14:textId="77777777" w:rsidR="00D65068" w:rsidRPr="00016A66" w:rsidRDefault="00E61EB9" w:rsidP="00E61EB9">
      <w:pPr>
        <w:pStyle w:val="ListParagraph"/>
        <w:numPr>
          <w:ilvl w:val="0"/>
          <w:numId w:val="5"/>
        </w:numPr>
        <w:rPr>
          <w:rFonts w:asciiTheme="minorHAnsi" w:hAnsiTheme="minorHAnsi"/>
          <w:sz w:val="22"/>
          <w:szCs w:val="22"/>
        </w:rPr>
      </w:pPr>
      <w:r w:rsidRPr="00016A66">
        <w:rPr>
          <w:rFonts w:asciiTheme="minorHAnsi" w:hAnsiTheme="minorHAnsi"/>
          <w:sz w:val="22"/>
          <w:szCs w:val="22"/>
        </w:rPr>
        <w:t xml:space="preserve">Evaluate </w:t>
      </w:r>
      <w:proofErr w:type="spellStart"/>
      <w:r w:rsidRPr="00016A66">
        <w:rPr>
          <w:rFonts w:asciiTheme="minorHAnsi" w:hAnsiTheme="minorHAnsi"/>
          <w:sz w:val="22"/>
          <w:szCs w:val="22"/>
        </w:rPr>
        <w:t>paytm</w:t>
      </w:r>
      <w:proofErr w:type="spellEnd"/>
      <w:r w:rsidRPr="00016A66">
        <w:rPr>
          <w:rFonts w:asciiTheme="minorHAnsi" w:hAnsiTheme="minorHAnsi"/>
          <w:sz w:val="22"/>
          <w:szCs w:val="22"/>
        </w:rPr>
        <w:t xml:space="preserve"> down the line.</w:t>
      </w:r>
    </w:p>
    <w:p w14:paraId="5B7B37C9" w14:textId="77777777" w:rsidR="002E4406" w:rsidRPr="00016A66" w:rsidRDefault="002E4406" w:rsidP="00C967F5">
      <w:pPr>
        <w:pStyle w:val="ListParagraph"/>
        <w:numPr>
          <w:ilvl w:val="0"/>
          <w:numId w:val="5"/>
        </w:numPr>
        <w:rPr>
          <w:rFonts w:asciiTheme="minorHAnsi" w:hAnsiTheme="minorHAnsi"/>
          <w:sz w:val="22"/>
          <w:szCs w:val="22"/>
        </w:rPr>
      </w:pPr>
      <w:r w:rsidRPr="00016A66">
        <w:rPr>
          <w:rFonts w:asciiTheme="minorHAnsi" w:hAnsiTheme="minorHAnsi"/>
          <w:sz w:val="22"/>
          <w:szCs w:val="22"/>
        </w:rPr>
        <w:t>Suggest products if search results are not found: if search result not found, then show him other closest search. E.g.: Pric</w:t>
      </w:r>
      <w:r w:rsidR="00A936A6" w:rsidRPr="00016A66">
        <w:rPr>
          <w:rFonts w:asciiTheme="minorHAnsi" w:hAnsiTheme="minorHAnsi"/>
          <w:sz w:val="22"/>
          <w:szCs w:val="22"/>
        </w:rPr>
        <w:t xml:space="preserve">e – easy one to do. Adv. </w:t>
      </w:r>
      <w:proofErr w:type="spellStart"/>
      <w:r w:rsidR="00A936A6" w:rsidRPr="00016A66">
        <w:rPr>
          <w:rFonts w:asciiTheme="minorHAnsi" w:hAnsiTheme="minorHAnsi"/>
          <w:sz w:val="22"/>
          <w:szCs w:val="22"/>
        </w:rPr>
        <w:t>Algo</w:t>
      </w:r>
      <w:proofErr w:type="spellEnd"/>
      <w:r w:rsidR="00A936A6" w:rsidRPr="00016A66">
        <w:rPr>
          <w:rFonts w:asciiTheme="minorHAnsi" w:hAnsiTheme="minorHAnsi"/>
          <w:sz w:val="22"/>
          <w:szCs w:val="22"/>
        </w:rPr>
        <w:t>. for suggesting brands will be done down the line.</w:t>
      </w:r>
      <w:r w:rsidR="00C967F5" w:rsidRPr="00016A66">
        <w:rPr>
          <w:rFonts w:asciiTheme="minorHAnsi" w:hAnsiTheme="minorHAnsi"/>
          <w:sz w:val="22"/>
          <w:szCs w:val="22"/>
        </w:rPr>
        <w:t xml:space="preserve"> This link may be helpful: </w:t>
      </w:r>
      <w:hyperlink r:id="rId24" w:history="1">
        <w:r w:rsidR="00C967F5" w:rsidRPr="00016A66">
          <w:rPr>
            <w:rStyle w:val="Hyperlink"/>
            <w:rFonts w:asciiTheme="minorHAnsi" w:hAnsiTheme="minorHAnsi"/>
            <w:sz w:val="22"/>
            <w:szCs w:val="22"/>
          </w:rPr>
          <w:t>http://docs.aws.amazon.com/AWSECommerceService/latest/DG/SimilarityLookup.html</w:t>
        </w:r>
      </w:hyperlink>
      <w:r w:rsidR="00C967F5" w:rsidRPr="00016A66">
        <w:rPr>
          <w:rFonts w:asciiTheme="minorHAnsi" w:hAnsiTheme="minorHAnsi"/>
          <w:sz w:val="22"/>
          <w:szCs w:val="22"/>
        </w:rPr>
        <w:t xml:space="preserve"> </w:t>
      </w:r>
    </w:p>
    <w:p w14:paraId="2118108F" w14:textId="77777777" w:rsidR="008D3F90" w:rsidRPr="00016A66" w:rsidRDefault="008D3F90" w:rsidP="008D3F90">
      <w:pPr>
        <w:pStyle w:val="ListParagraph"/>
        <w:numPr>
          <w:ilvl w:val="0"/>
          <w:numId w:val="5"/>
        </w:numPr>
        <w:rPr>
          <w:rFonts w:asciiTheme="minorHAnsi" w:hAnsiTheme="minorHAnsi"/>
          <w:sz w:val="22"/>
          <w:szCs w:val="22"/>
        </w:rPr>
      </w:pPr>
      <w:r w:rsidRPr="00016A66">
        <w:rPr>
          <w:rFonts w:asciiTheme="minorHAnsi" w:hAnsiTheme="minorHAnsi"/>
          <w:sz w:val="22"/>
          <w:szCs w:val="22"/>
        </w:rPr>
        <w:t>Auto log-out feature – after every 15 days. Priority: Low.</w:t>
      </w:r>
    </w:p>
    <w:p w14:paraId="333FFF10" w14:textId="77777777" w:rsidR="00E85B03" w:rsidRPr="00016A66" w:rsidRDefault="00E85B03" w:rsidP="00E85B03">
      <w:pPr>
        <w:pStyle w:val="ListParagraph"/>
        <w:numPr>
          <w:ilvl w:val="0"/>
          <w:numId w:val="5"/>
        </w:numPr>
        <w:rPr>
          <w:rFonts w:asciiTheme="minorHAnsi" w:hAnsiTheme="minorHAnsi"/>
          <w:sz w:val="22"/>
          <w:szCs w:val="22"/>
        </w:rPr>
      </w:pPr>
      <w:r w:rsidRPr="00016A66">
        <w:rPr>
          <w:rFonts w:asciiTheme="minorHAnsi" w:hAnsiTheme="minorHAnsi"/>
          <w:sz w:val="22"/>
          <w:szCs w:val="22"/>
        </w:rPr>
        <w:t>Check real time availability for products</w:t>
      </w:r>
    </w:p>
    <w:p w14:paraId="3928DCBC" w14:textId="77777777" w:rsidR="00E85B03" w:rsidRPr="00016A66" w:rsidRDefault="00E85B03" w:rsidP="00E85B03">
      <w:pPr>
        <w:pStyle w:val="ListParagraph"/>
        <w:numPr>
          <w:ilvl w:val="0"/>
          <w:numId w:val="5"/>
        </w:numPr>
        <w:rPr>
          <w:rFonts w:asciiTheme="minorHAnsi" w:hAnsiTheme="minorHAnsi"/>
          <w:sz w:val="22"/>
          <w:szCs w:val="22"/>
        </w:rPr>
      </w:pPr>
      <w:r w:rsidRPr="00016A66">
        <w:rPr>
          <w:rFonts w:asciiTheme="minorHAnsi" w:hAnsiTheme="minorHAnsi"/>
          <w:sz w:val="22"/>
          <w:szCs w:val="22"/>
        </w:rPr>
        <w:t>Look up same product by UPC code to identify if it is the same product on each of the vendors. We can then club that as a single product.</w:t>
      </w:r>
    </w:p>
    <w:p w14:paraId="6FA8DC8E" w14:textId="77777777" w:rsidR="00EA7EFE" w:rsidRPr="00016A66" w:rsidRDefault="00EA7EFE" w:rsidP="00EA7EFE">
      <w:pPr>
        <w:pStyle w:val="ListParagraph"/>
        <w:numPr>
          <w:ilvl w:val="0"/>
          <w:numId w:val="5"/>
        </w:numPr>
        <w:rPr>
          <w:rFonts w:asciiTheme="minorHAnsi" w:hAnsiTheme="minorHAnsi"/>
          <w:sz w:val="22"/>
          <w:szCs w:val="22"/>
        </w:rPr>
      </w:pPr>
      <w:r w:rsidRPr="00016A66">
        <w:rPr>
          <w:rFonts w:asciiTheme="minorHAnsi" w:hAnsiTheme="minorHAnsi"/>
          <w:sz w:val="22"/>
          <w:szCs w:val="22"/>
        </w:rPr>
        <w:t>Once the user registers logs in on a device, a registration on GCM for his device is done. If the same user using the same login details would login from another device then his GCM id is different. The notifications will only be sent to the latest device from which the user is logged in as that device’s GCM id is stored with us. In such cases, usually when a user logs in from another device, we warn him that he is switching his device and henceforth all push notifications will be received on the new device and not the old one.</w:t>
      </w:r>
    </w:p>
    <w:p w14:paraId="3C221FA2" w14:textId="77777777" w:rsidR="009A108B" w:rsidRPr="00016A66" w:rsidRDefault="009A108B" w:rsidP="00EA7EFE">
      <w:pPr>
        <w:pStyle w:val="ListParagraph"/>
        <w:numPr>
          <w:ilvl w:val="0"/>
          <w:numId w:val="5"/>
        </w:numPr>
        <w:rPr>
          <w:rFonts w:asciiTheme="minorHAnsi" w:hAnsiTheme="minorHAnsi"/>
          <w:sz w:val="22"/>
          <w:szCs w:val="22"/>
        </w:rPr>
      </w:pPr>
      <w:r w:rsidRPr="00016A66">
        <w:rPr>
          <w:rFonts w:asciiTheme="minorHAnsi" w:hAnsiTheme="minorHAnsi"/>
          <w:sz w:val="22"/>
          <w:szCs w:val="22"/>
        </w:rPr>
        <w:t>Implement the count of new search results on the App icon badge.</w:t>
      </w:r>
    </w:p>
    <w:p w14:paraId="042460FF" w14:textId="77777777" w:rsidR="006960C6" w:rsidRPr="00016A66" w:rsidRDefault="006960C6" w:rsidP="006960C6">
      <w:pPr>
        <w:pStyle w:val="ListParagraph"/>
        <w:numPr>
          <w:ilvl w:val="0"/>
          <w:numId w:val="5"/>
        </w:numPr>
        <w:rPr>
          <w:rFonts w:asciiTheme="minorHAnsi" w:hAnsiTheme="minorHAnsi"/>
          <w:sz w:val="22"/>
          <w:szCs w:val="22"/>
        </w:rPr>
      </w:pPr>
      <w:r w:rsidRPr="00016A66">
        <w:rPr>
          <w:rFonts w:asciiTheme="minorHAnsi" w:hAnsiTheme="minorHAnsi"/>
          <w:sz w:val="22"/>
          <w:szCs w:val="22"/>
        </w:rPr>
        <w:t xml:space="preserve">Apart from push notifications on new search results also send email notifications – send only top 10 results. Consolidated </w:t>
      </w:r>
      <w:r w:rsidR="00807B95" w:rsidRPr="00016A66">
        <w:rPr>
          <w:rFonts w:asciiTheme="minorHAnsi" w:hAnsiTheme="minorHAnsi"/>
          <w:sz w:val="22"/>
          <w:szCs w:val="22"/>
        </w:rPr>
        <w:t>email for all active searches.</w:t>
      </w:r>
    </w:p>
    <w:p w14:paraId="1D8754D2" w14:textId="45054FFC" w:rsidR="00F63D4B" w:rsidRPr="00016A66" w:rsidRDefault="00F63D4B" w:rsidP="00F63D4B">
      <w:pPr>
        <w:pStyle w:val="ListParagraph"/>
        <w:numPr>
          <w:ilvl w:val="0"/>
          <w:numId w:val="5"/>
        </w:numPr>
        <w:rPr>
          <w:rFonts w:asciiTheme="minorHAnsi" w:hAnsiTheme="minorHAnsi"/>
          <w:sz w:val="22"/>
          <w:szCs w:val="22"/>
        </w:rPr>
      </w:pPr>
      <w:r w:rsidRPr="00016A66">
        <w:rPr>
          <w:rFonts w:asciiTheme="minorHAnsi" w:hAnsiTheme="minorHAnsi"/>
          <w:sz w:val="22"/>
          <w:szCs w:val="22"/>
        </w:rPr>
        <w:t>Currently we have identified and documented the workflows of only the search algorithm using the APIs available. No machine learning aspects have been considered. As discussed, this will be a part of the phase II</w:t>
      </w:r>
      <w:r w:rsidR="00DD1BC3" w:rsidRPr="00016A66">
        <w:rPr>
          <w:rFonts w:asciiTheme="minorHAnsi" w:hAnsiTheme="minorHAnsi"/>
          <w:sz w:val="22"/>
          <w:szCs w:val="22"/>
        </w:rPr>
        <w:t>.</w:t>
      </w:r>
    </w:p>
    <w:sectPr w:rsidR="00F63D4B" w:rsidRPr="00016A66" w:rsidSect="00632157">
      <w:headerReference w:type="default" r:id="rId25"/>
      <w:foot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6A5A9" w14:textId="77777777" w:rsidR="004B7C73" w:rsidRDefault="004B7C73" w:rsidP="00992246">
      <w:r>
        <w:separator/>
      </w:r>
    </w:p>
  </w:endnote>
  <w:endnote w:type="continuationSeparator" w:id="0">
    <w:p w14:paraId="65454258" w14:textId="77777777" w:rsidR="004B7C73" w:rsidRDefault="004B7C73" w:rsidP="0099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6474"/>
      <w:gridCol w:w="6486"/>
    </w:tblGrid>
    <w:tr w:rsidR="00DD3539" w14:paraId="576E8087" w14:textId="77777777" w:rsidTr="00192EF8">
      <w:tc>
        <w:tcPr>
          <w:tcW w:w="6588" w:type="dxa"/>
        </w:tcPr>
        <w:p w14:paraId="7E113870" w14:textId="77777777" w:rsidR="00DD3539" w:rsidRDefault="00DD3539" w:rsidP="00A34DEF">
          <w:pPr>
            <w:pStyle w:val="Footer"/>
            <w:rPr>
              <w:rFonts w:asciiTheme="minorHAnsi" w:hAnsiTheme="minorHAnsi"/>
            </w:rPr>
          </w:pPr>
        </w:p>
      </w:tc>
      <w:tc>
        <w:tcPr>
          <w:tcW w:w="6588" w:type="dxa"/>
        </w:tcPr>
        <w:sdt>
          <w:sdtPr>
            <w:id w:val="667130"/>
            <w:docPartObj>
              <w:docPartGallery w:val="Page Numbers (Bottom of Page)"/>
              <w:docPartUnique/>
            </w:docPartObj>
          </w:sdtPr>
          <w:sdtEndPr>
            <w:rPr>
              <w:rFonts w:asciiTheme="minorHAnsi" w:hAnsiTheme="minorHAnsi"/>
              <w:color w:val="7F7F7F" w:themeColor="background1" w:themeShade="7F"/>
              <w:spacing w:val="60"/>
            </w:rPr>
          </w:sdtEndPr>
          <w:sdtContent>
            <w:p w14:paraId="75AF0C0F" w14:textId="5881A78E" w:rsidR="00DD3539" w:rsidRPr="00A278FF" w:rsidRDefault="00DD3539" w:rsidP="00A278FF">
              <w:pPr>
                <w:pStyle w:val="Footer"/>
                <w:pBdr>
                  <w:top w:val="single" w:sz="4" w:space="1" w:color="D9D9D9" w:themeColor="background1" w:themeShade="D9"/>
                </w:pBdr>
                <w:jc w:val="right"/>
                <w:rPr>
                  <w:rFonts w:asciiTheme="minorHAnsi" w:hAnsiTheme="minorHAnsi"/>
                  <w:color w:val="7F7F7F" w:themeColor="background1" w:themeShade="7F"/>
                  <w:spacing w:val="60"/>
                </w:rPr>
              </w:pPr>
              <w:r w:rsidRPr="00461593">
                <w:rPr>
                  <w:rFonts w:asciiTheme="minorHAnsi" w:hAnsiTheme="minorHAnsi"/>
                  <w:color w:val="5F497A" w:themeColor="accent4" w:themeShade="BF"/>
                </w:rPr>
                <w:fldChar w:fldCharType="begin"/>
              </w:r>
              <w:r w:rsidRPr="00461593">
                <w:rPr>
                  <w:rFonts w:asciiTheme="minorHAnsi" w:hAnsiTheme="minorHAnsi"/>
                  <w:color w:val="5F497A" w:themeColor="accent4" w:themeShade="BF"/>
                </w:rPr>
                <w:instrText xml:space="preserve"> PAGE   \* MERGEFORMAT </w:instrText>
              </w:r>
              <w:r w:rsidRPr="00461593">
                <w:rPr>
                  <w:rFonts w:asciiTheme="minorHAnsi" w:hAnsiTheme="minorHAnsi"/>
                  <w:color w:val="5F497A" w:themeColor="accent4" w:themeShade="BF"/>
                </w:rPr>
                <w:fldChar w:fldCharType="separate"/>
              </w:r>
              <w:r w:rsidR="00BC1FB8" w:rsidRPr="00BC1FB8">
                <w:rPr>
                  <w:rFonts w:asciiTheme="minorHAnsi" w:hAnsiTheme="minorHAnsi"/>
                  <w:noProof/>
                  <w:color w:val="000000" w:themeColor="text1"/>
                </w:rPr>
                <w:t>34</w:t>
              </w:r>
              <w:r w:rsidRPr="00461593">
                <w:rPr>
                  <w:rFonts w:asciiTheme="minorHAnsi" w:hAnsiTheme="minorHAnsi"/>
                  <w:color w:val="5F497A" w:themeColor="accent4" w:themeShade="BF"/>
                </w:rPr>
                <w:fldChar w:fldCharType="end"/>
              </w:r>
              <w:r w:rsidRPr="00461593">
                <w:rPr>
                  <w:rFonts w:asciiTheme="minorHAnsi" w:hAnsiTheme="minorHAnsi"/>
                  <w:b/>
                  <w:color w:val="5F497A" w:themeColor="accent4" w:themeShade="BF"/>
                </w:rPr>
                <w:t xml:space="preserve"> | </w:t>
              </w:r>
              <w:r w:rsidRPr="00461593">
                <w:rPr>
                  <w:rFonts w:asciiTheme="minorHAnsi" w:hAnsiTheme="minorHAnsi"/>
                  <w:color w:val="5F497A" w:themeColor="accent4" w:themeShade="BF"/>
                  <w:spacing w:val="60"/>
                </w:rPr>
                <w:t>Page</w:t>
              </w:r>
            </w:p>
          </w:sdtContent>
        </w:sdt>
      </w:tc>
    </w:tr>
  </w:tbl>
  <w:p w14:paraId="4545963B" w14:textId="77777777" w:rsidR="00DD3539" w:rsidRPr="00461593" w:rsidRDefault="00DD3539">
    <w:pPr>
      <w:pStyle w:val="Footer"/>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84D84" w14:textId="77777777" w:rsidR="004B7C73" w:rsidRDefault="004B7C73" w:rsidP="00992246">
      <w:r>
        <w:separator/>
      </w:r>
    </w:p>
  </w:footnote>
  <w:footnote w:type="continuationSeparator" w:id="0">
    <w:p w14:paraId="6C9CF964" w14:textId="77777777" w:rsidR="004B7C73" w:rsidRDefault="004B7C73" w:rsidP="00992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8493" w14:textId="77777777" w:rsidR="00DD3539" w:rsidRDefault="00DD3539" w:rsidP="00B93C10">
    <w:pPr>
      <w:pStyle w:val="Header"/>
      <w:jc w:val="right"/>
      <w:rPr>
        <w:rFonts w:asciiTheme="minorHAnsi" w:hAnsiTheme="minorHAnsi"/>
        <w:sz w:val="20"/>
        <w:szCs w:val="20"/>
      </w:rPr>
    </w:pPr>
    <w:r>
      <w:rPr>
        <w:rFonts w:asciiTheme="minorHAnsi" w:hAnsiTheme="minorHAnsi"/>
        <w:noProof/>
        <w:sz w:val="20"/>
        <w:szCs w:val="20"/>
        <w:lang w:val="en-IN" w:eastAsia="en-IN"/>
      </w:rPr>
      <w:drawing>
        <wp:inline distT="0" distB="0" distL="0" distR="0" wp14:anchorId="167D57AB" wp14:editId="6198EDD9">
          <wp:extent cx="3733800" cy="48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ffcon_logo.png"/>
                  <pic:cNvPicPr/>
                </pic:nvPicPr>
                <pic:blipFill>
                  <a:blip r:embed="rId1">
                    <a:extLst>
                      <a:ext uri="{28A0092B-C50C-407E-A947-70E740481C1C}">
                        <a14:useLocalDpi xmlns:a14="http://schemas.microsoft.com/office/drawing/2010/main" val="0"/>
                      </a:ext>
                    </a:extLst>
                  </a:blip>
                  <a:stretch>
                    <a:fillRect/>
                  </a:stretch>
                </pic:blipFill>
                <pic:spPr>
                  <a:xfrm>
                    <a:off x="0" y="0"/>
                    <a:ext cx="3733800" cy="485775"/>
                  </a:xfrm>
                  <a:prstGeom prst="rect">
                    <a:avLst/>
                  </a:prstGeom>
                </pic:spPr>
              </pic:pic>
            </a:graphicData>
          </a:graphic>
        </wp:inline>
      </w:drawing>
    </w:r>
  </w:p>
  <w:p w14:paraId="5EBBCBB9" w14:textId="77777777" w:rsidR="00DD3539" w:rsidRPr="00D00FE4" w:rsidRDefault="00DD3539" w:rsidP="00EF6EF9">
    <w:pPr>
      <w:pStyle w:val="Header"/>
      <w:rPr>
        <w:rFonts w:asciiTheme="minorHAnsi" w:hAnsi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B70"/>
    <w:multiLevelType w:val="hybridMultilevel"/>
    <w:tmpl w:val="D0F4AB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25A78"/>
    <w:multiLevelType w:val="hybridMultilevel"/>
    <w:tmpl w:val="F5E4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0235D"/>
    <w:multiLevelType w:val="hybridMultilevel"/>
    <w:tmpl w:val="587269AA"/>
    <w:lvl w:ilvl="0" w:tplc="327C2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B84BD0"/>
    <w:multiLevelType w:val="hybridMultilevel"/>
    <w:tmpl w:val="069AA57A"/>
    <w:lvl w:ilvl="0" w:tplc="1FC29C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9F3309"/>
    <w:multiLevelType w:val="hybridMultilevel"/>
    <w:tmpl w:val="33409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3A00FB"/>
    <w:multiLevelType w:val="hybridMultilevel"/>
    <w:tmpl w:val="7B724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612660"/>
    <w:multiLevelType w:val="multilevel"/>
    <w:tmpl w:val="BED68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F755C"/>
    <w:multiLevelType w:val="hybridMultilevel"/>
    <w:tmpl w:val="219EED12"/>
    <w:lvl w:ilvl="0" w:tplc="362233E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17347"/>
    <w:multiLevelType w:val="multilevel"/>
    <w:tmpl w:val="5D6201D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B140467"/>
    <w:multiLevelType w:val="hybridMultilevel"/>
    <w:tmpl w:val="112A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476983"/>
    <w:multiLevelType w:val="multilevel"/>
    <w:tmpl w:val="2A5C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8"/>
  </w:num>
  <w:num w:numId="5">
    <w:abstractNumId w:val="3"/>
  </w:num>
  <w:num w:numId="6">
    <w:abstractNumId w:val="4"/>
  </w:num>
  <w:num w:numId="7">
    <w:abstractNumId w:val="5"/>
  </w:num>
  <w:num w:numId="8">
    <w:abstractNumId w:val="9"/>
  </w:num>
  <w:num w:numId="9">
    <w:abstractNumId w:val="1"/>
  </w:num>
  <w:num w:numId="10">
    <w:abstractNumId w:val="8"/>
  </w:num>
  <w:num w:numId="11">
    <w:abstractNumId w:val="10"/>
  </w:num>
  <w:num w:numId="12">
    <w:abstractNumId w:val="6"/>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3A"/>
    <w:rsid w:val="000003BE"/>
    <w:rsid w:val="00000483"/>
    <w:rsid w:val="0000068D"/>
    <w:rsid w:val="00000841"/>
    <w:rsid w:val="00000F33"/>
    <w:rsid w:val="000011B4"/>
    <w:rsid w:val="000011D0"/>
    <w:rsid w:val="00001364"/>
    <w:rsid w:val="00001383"/>
    <w:rsid w:val="000013C0"/>
    <w:rsid w:val="000015FB"/>
    <w:rsid w:val="000017F4"/>
    <w:rsid w:val="00001BF2"/>
    <w:rsid w:val="00001F4D"/>
    <w:rsid w:val="00001FDB"/>
    <w:rsid w:val="00002547"/>
    <w:rsid w:val="00002710"/>
    <w:rsid w:val="00002A33"/>
    <w:rsid w:val="00002C2D"/>
    <w:rsid w:val="0000318C"/>
    <w:rsid w:val="000031AF"/>
    <w:rsid w:val="00003298"/>
    <w:rsid w:val="000042B8"/>
    <w:rsid w:val="000048FA"/>
    <w:rsid w:val="00004AE7"/>
    <w:rsid w:val="00004B2A"/>
    <w:rsid w:val="00004D73"/>
    <w:rsid w:val="0000502A"/>
    <w:rsid w:val="00005487"/>
    <w:rsid w:val="00005B71"/>
    <w:rsid w:val="00005DBD"/>
    <w:rsid w:val="00005ED0"/>
    <w:rsid w:val="00005F43"/>
    <w:rsid w:val="000062C1"/>
    <w:rsid w:val="00006394"/>
    <w:rsid w:val="0000642C"/>
    <w:rsid w:val="00006561"/>
    <w:rsid w:val="000065DF"/>
    <w:rsid w:val="00006628"/>
    <w:rsid w:val="00006A0C"/>
    <w:rsid w:val="00006CA3"/>
    <w:rsid w:val="00006FBE"/>
    <w:rsid w:val="000071D3"/>
    <w:rsid w:val="00007CD9"/>
    <w:rsid w:val="00007F98"/>
    <w:rsid w:val="000101B6"/>
    <w:rsid w:val="0001027F"/>
    <w:rsid w:val="000102D8"/>
    <w:rsid w:val="0001082E"/>
    <w:rsid w:val="000109A1"/>
    <w:rsid w:val="00010FB1"/>
    <w:rsid w:val="000114AA"/>
    <w:rsid w:val="000115B8"/>
    <w:rsid w:val="00011843"/>
    <w:rsid w:val="00011B5B"/>
    <w:rsid w:val="00011C88"/>
    <w:rsid w:val="00011C8A"/>
    <w:rsid w:val="00011CF0"/>
    <w:rsid w:val="0001229A"/>
    <w:rsid w:val="00012314"/>
    <w:rsid w:val="00012315"/>
    <w:rsid w:val="00012679"/>
    <w:rsid w:val="00012999"/>
    <w:rsid w:val="000132F9"/>
    <w:rsid w:val="0001364D"/>
    <w:rsid w:val="00013B53"/>
    <w:rsid w:val="00014029"/>
    <w:rsid w:val="000141BE"/>
    <w:rsid w:val="00014276"/>
    <w:rsid w:val="000144C2"/>
    <w:rsid w:val="000145EE"/>
    <w:rsid w:val="000147D8"/>
    <w:rsid w:val="00014A04"/>
    <w:rsid w:val="00014AE2"/>
    <w:rsid w:val="00014B33"/>
    <w:rsid w:val="00014D49"/>
    <w:rsid w:val="0001559D"/>
    <w:rsid w:val="0001577B"/>
    <w:rsid w:val="000157DF"/>
    <w:rsid w:val="00015821"/>
    <w:rsid w:val="00015877"/>
    <w:rsid w:val="00015C23"/>
    <w:rsid w:val="00015CC5"/>
    <w:rsid w:val="00015DFA"/>
    <w:rsid w:val="000161F6"/>
    <w:rsid w:val="0001625F"/>
    <w:rsid w:val="00016723"/>
    <w:rsid w:val="00016A66"/>
    <w:rsid w:val="00016B08"/>
    <w:rsid w:val="000171F2"/>
    <w:rsid w:val="00017B5E"/>
    <w:rsid w:val="00017E41"/>
    <w:rsid w:val="00020302"/>
    <w:rsid w:val="00020A24"/>
    <w:rsid w:val="00020A67"/>
    <w:rsid w:val="00020B4A"/>
    <w:rsid w:val="00020B85"/>
    <w:rsid w:val="00020DA1"/>
    <w:rsid w:val="00020E96"/>
    <w:rsid w:val="00020EF8"/>
    <w:rsid w:val="00021A4A"/>
    <w:rsid w:val="000225EA"/>
    <w:rsid w:val="0002298E"/>
    <w:rsid w:val="00022AB6"/>
    <w:rsid w:val="000236C3"/>
    <w:rsid w:val="000237DE"/>
    <w:rsid w:val="00023995"/>
    <w:rsid w:val="00023F70"/>
    <w:rsid w:val="00024153"/>
    <w:rsid w:val="000243C3"/>
    <w:rsid w:val="00024581"/>
    <w:rsid w:val="000251A5"/>
    <w:rsid w:val="000254D4"/>
    <w:rsid w:val="000254D6"/>
    <w:rsid w:val="000257D3"/>
    <w:rsid w:val="00025A7F"/>
    <w:rsid w:val="00025B1E"/>
    <w:rsid w:val="00025D0E"/>
    <w:rsid w:val="00026059"/>
    <w:rsid w:val="00026180"/>
    <w:rsid w:val="0002621A"/>
    <w:rsid w:val="00026275"/>
    <w:rsid w:val="000262B4"/>
    <w:rsid w:val="0002630D"/>
    <w:rsid w:val="0002638A"/>
    <w:rsid w:val="00026849"/>
    <w:rsid w:val="0002694E"/>
    <w:rsid w:val="00026956"/>
    <w:rsid w:val="00026AEF"/>
    <w:rsid w:val="00026C09"/>
    <w:rsid w:val="00026CA6"/>
    <w:rsid w:val="00026E7D"/>
    <w:rsid w:val="00026F57"/>
    <w:rsid w:val="0002778D"/>
    <w:rsid w:val="000278E8"/>
    <w:rsid w:val="00027D3B"/>
    <w:rsid w:val="00027FEE"/>
    <w:rsid w:val="000301A2"/>
    <w:rsid w:val="00030453"/>
    <w:rsid w:val="000304D8"/>
    <w:rsid w:val="0003051F"/>
    <w:rsid w:val="000309D2"/>
    <w:rsid w:val="00030CE9"/>
    <w:rsid w:val="000311AA"/>
    <w:rsid w:val="00031362"/>
    <w:rsid w:val="000313CB"/>
    <w:rsid w:val="00031504"/>
    <w:rsid w:val="0003172C"/>
    <w:rsid w:val="00031C91"/>
    <w:rsid w:val="00031EFA"/>
    <w:rsid w:val="000321C7"/>
    <w:rsid w:val="000323F3"/>
    <w:rsid w:val="00032DB1"/>
    <w:rsid w:val="00033315"/>
    <w:rsid w:val="0003335B"/>
    <w:rsid w:val="000334AB"/>
    <w:rsid w:val="000334D7"/>
    <w:rsid w:val="0003357E"/>
    <w:rsid w:val="0003371A"/>
    <w:rsid w:val="00033735"/>
    <w:rsid w:val="00034188"/>
    <w:rsid w:val="000345BA"/>
    <w:rsid w:val="00034794"/>
    <w:rsid w:val="00034BEC"/>
    <w:rsid w:val="00034BFC"/>
    <w:rsid w:val="00034C44"/>
    <w:rsid w:val="000351A7"/>
    <w:rsid w:val="0003527F"/>
    <w:rsid w:val="0003570A"/>
    <w:rsid w:val="0003573D"/>
    <w:rsid w:val="00035C54"/>
    <w:rsid w:val="00035D05"/>
    <w:rsid w:val="000366EA"/>
    <w:rsid w:val="000368C7"/>
    <w:rsid w:val="00036AE2"/>
    <w:rsid w:val="00036B46"/>
    <w:rsid w:val="00037242"/>
    <w:rsid w:val="000373DF"/>
    <w:rsid w:val="0003755A"/>
    <w:rsid w:val="00037D13"/>
    <w:rsid w:val="00040071"/>
    <w:rsid w:val="00040109"/>
    <w:rsid w:val="000402AB"/>
    <w:rsid w:val="000403F9"/>
    <w:rsid w:val="00040429"/>
    <w:rsid w:val="0004042D"/>
    <w:rsid w:val="00040786"/>
    <w:rsid w:val="0004094C"/>
    <w:rsid w:val="00040A55"/>
    <w:rsid w:val="00040E36"/>
    <w:rsid w:val="000423F1"/>
    <w:rsid w:val="00042457"/>
    <w:rsid w:val="00042470"/>
    <w:rsid w:val="0004269B"/>
    <w:rsid w:val="000429A3"/>
    <w:rsid w:val="00042CA3"/>
    <w:rsid w:val="0004344A"/>
    <w:rsid w:val="00043595"/>
    <w:rsid w:val="000439A6"/>
    <w:rsid w:val="00043C94"/>
    <w:rsid w:val="00043F1A"/>
    <w:rsid w:val="000443EE"/>
    <w:rsid w:val="000444F8"/>
    <w:rsid w:val="000445F7"/>
    <w:rsid w:val="000446B2"/>
    <w:rsid w:val="000447B7"/>
    <w:rsid w:val="00044C4A"/>
    <w:rsid w:val="0004547C"/>
    <w:rsid w:val="00045815"/>
    <w:rsid w:val="00045912"/>
    <w:rsid w:val="00045985"/>
    <w:rsid w:val="00046084"/>
    <w:rsid w:val="00046566"/>
    <w:rsid w:val="000473D6"/>
    <w:rsid w:val="00047729"/>
    <w:rsid w:val="00047A20"/>
    <w:rsid w:val="00047EC3"/>
    <w:rsid w:val="00050175"/>
    <w:rsid w:val="00050759"/>
    <w:rsid w:val="000508FE"/>
    <w:rsid w:val="0005091A"/>
    <w:rsid w:val="00050B89"/>
    <w:rsid w:val="00050BFF"/>
    <w:rsid w:val="00050C78"/>
    <w:rsid w:val="00050EF5"/>
    <w:rsid w:val="000510B0"/>
    <w:rsid w:val="0005118D"/>
    <w:rsid w:val="0005150E"/>
    <w:rsid w:val="000526EB"/>
    <w:rsid w:val="0005299E"/>
    <w:rsid w:val="00052B90"/>
    <w:rsid w:val="00052C18"/>
    <w:rsid w:val="00052FF9"/>
    <w:rsid w:val="0005313D"/>
    <w:rsid w:val="00053216"/>
    <w:rsid w:val="00053542"/>
    <w:rsid w:val="000537D9"/>
    <w:rsid w:val="00053C9C"/>
    <w:rsid w:val="00053D76"/>
    <w:rsid w:val="00053EFD"/>
    <w:rsid w:val="000543ED"/>
    <w:rsid w:val="00054D12"/>
    <w:rsid w:val="000550AE"/>
    <w:rsid w:val="00055201"/>
    <w:rsid w:val="00055343"/>
    <w:rsid w:val="000553E6"/>
    <w:rsid w:val="0005557C"/>
    <w:rsid w:val="000559B4"/>
    <w:rsid w:val="00055E1C"/>
    <w:rsid w:val="00056151"/>
    <w:rsid w:val="00056492"/>
    <w:rsid w:val="0005683F"/>
    <w:rsid w:val="0005687B"/>
    <w:rsid w:val="000568B9"/>
    <w:rsid w:val="00056BD8"/>
    <w:rsid w:val="00056EFA"/>
    <w:rsid w:val="0005701B"/>
    <w:rsid w:val="00057329"/>
    <w:rsid w:val="00057A25"/>
    <w:rsid w:val="00057AC5"/>
    <w:rsid w:val="00057FC9"/>
    <w:rsid w:val="0006079F"/>
    <w:rsid w:val="000607F5"/>
    <w:rsid w:val="00060AC9"/>
    <w:rsid w:val="00060BA8"/>
    <w:rsid w:val="00060F20"/>
    <w:rsid w:val="00060FA3"/>
    <w:rsid w:val="00060FD1"/>
    <w:rsid w:val="00060FE3"/>
    <w:rsid w:val="000613B1"/>
    <w:rsid w:val="00061EEB"/>
    <w:rsid w:val="00061F7B"/>
    <w:rsid w:val="00062145"/>
    <w:rsid w:val="000621E9"/>
    <w:rsid w:val="00062490"/>
    <w:rsid w:val="000625D1"/>
    <w:rsid w:val="000626A2"/>
    <w:rsid w:val="00062701"/>
    <w:rsid w:val="00062DC1"/>
    <w:rsid w:val="00062F99"/>
    <w:rsid w:val="00063099"/>
    <w:rsid w:val="000634D3"/>
    <w:rsid w:val="00063B5B"/>
    <w:rsid w:val="00063CA5"/>
    <w:rsid w:val="00063D85"/>
    <w:rsid w:val="00063E99"/>
    <w:rsid w:val="000642D0"/>
    <w:rsid w:val="00064352"/>
    <w:rsid w:val="00064365"/>
    <w:rsid w:val="0006462A"/>
    <w:rsid w:val="000647E9"/>
    <w:rsid w:val="00064A31"/>
    <w:rsid w:val="0006526C"/>
    <w:rsid w:val="0006534F"/>
    <w:rsid w:val="00065494"/>
    <w:rsid w:val="00065889"/>
    <w:rsid w:val="00065A80"/>
    <w:rsid w:val="00065F47"/>
    <w:rsid w:val="00066253"/>
    <w:rsid w:val="000663BC"/>
    <w:rsid w:val="000667BD"/>
    <w:rsid w:val="00066A34"/>
    <w:rsid w:val="00066AF6"/>
    <w:rsid w:val="00066B9B"/>
    <w:rsid w:val="00066F67"/>
    <w:rsid w:val="00066FEE"/>
    <w:rsid w:val="00067034"/>
    <w:rsid w:val="00067619"/>
    <w:rsid w:val="000676B1"/>
    <w:rsid w:val="000679DE"/>
    <w:rsid w:val="00067A7C"/>
    <w:rsid w:val="000703A9"/>
    <w:rsid w:val="00070489"/>
    <w:rsid w:val="00070621"/>
    <w:rsid w:val="0007063A"/>
    <w:rsid w:val="00070ACC"/>
    <w:rsid w:val="00071441"/>
    <w:rsid w:val="00071641"/>
    <w:rsid w:val="000718E0"/>
    <w:rsid w:val="00071F8A"/>
    <w:rsid w:val="00072562"/>
    <w:rsid w:val="0007283D"/>
    <w:rsid w:val="0007318F"/>
    <w:rsid w:val="00073444"/>
    <w:rsid w:val="00073B04"/>
    <w:rsid w:val="00073BE9"/>
    <w:rsid w:val="00073D0F"/>
    <w:rsid w:val="00074806"/>
    <w:rsid w:val="0007496C"/>
    <w:rsid w:val="00074BE3"/>
    <w:rsid w:val="00074CBF"/>
    <w:rsid w:val="00074D07"/>
    <w:rsid w:val="00074E26"/>
    <w:rsid w:val="00075373"/>
    <w:rsid w:val="0007548B"/>
    <w:rsid w:val="0007584B"/>
    <w:rsid w:val="0007586B"/>
    <w:rsid w:val="00075FE2"/>
    <w:rsid w:val="0007636B"/>
    <w:rsid w:val="000764DF"/>
    <w:rsid w:val="00076CF0"/>
    <w:rsid w:val="00076F26"/>
    <w:rsid w:val="00077003"/>
    <w:rsid w:val="00077151"/>
    <w:rsid w:val="00077C16"/>
    <w:rsid w:val="00080795"/>
    <w:rsid w:val="000807C6"/>
    <w:rsid w:val="00080E5D"/>
    <w:rsid w:val="00080F87"/>
    <w:rsid w:val="00080F90"/>
    <w:rsid w:val="00080FF7"/>
    <w:rsid w:val="00081514"/>
    <w:rsid w:val="0008163E"/>
    <w:rsid w:val="00081CAC"/>
    <w:rsid w:val="00081CE0"/>
    <w:rsid w:val="0008256C"/>
    <w:rsid w:val="000827F0"/>
    <w:rsid w:val="000828E6"/>
    <w:rsid w:val="000830CD"/>
    <w:rsid w:val="0008344D"/>
    <w:rsid w:val="00083626"/>
    <w:rsid w:val="00083BD1"/>
    <w:rsid w:val="00083EF7"/>
    <w:rsid w:val="000841A4"/>
    <w:rsid w:val="000844A8"/>
    <w:rsid w:val="00084737"/>
    <w:rsid w:val="000847E3"/>
    <w:rsid w:val="000848DD"/>
    <w:rsid w:val="0008494E"/>
    <w:rsid w:val="000850A9"/>
    <w:rsid w:val="00085210"/>
    <w:rsid w:val="00085412"/>
    <w:rsid w:val="00085BC7"/>
    <w:rsid w:val="00085C46"/>
    <w:rsid w:val="00085C49"/>
    <w:rsid w:val="00085D26"/>
    <w:rsid w:val="000862E0"/>
    <w:rsid w:val="00086439"/>
    <w:rsid w:val="00086CA0"/>
    <w:rsid w:val="00086D4A"/>
    <w:rsid w:val="00086DF1"/>
    <w:rsid w:val="00086E8B"/>
    <w:rsid w:val="00086F34"/>
    <w:rsid w:val="00087255"/>
    <w:rsid w:val="00087C95"/>
    <w:rsid w:val="00090232"/>
    <w:rsid w:val="00090267"/>
    <w:rsid w:val="0009055C"/>
    <w:rsid w:val="0009067F"/>
    <w:rsid w:val="00090685"/>
    <w:rsid w:val="00090785"/>
    <w:rsid w:val="000908BD"/>
    <w:rsid w:val="00090D75"/>
    <w:rsid w:val="0009108A"/>
    <w:rsid w:val="00091316"/>
    <w:rsid w:val="000918A9"/>
    <w:rsid w:val="00091F5C"/>
    <w:rsid w:val="00092322"/>
    <w:rsid w:val="000924AE"/>
    <w:rsid w:val="000924C3"/>
    <w:rsid w:val="00092762"/>
    <w:rsid w:val="00092AFD"/>
    <w:rsid w:val="00092C30"/>
    <w:rsid w:val="00093047"/>
    <w:rsid w:val="00093050"/>
    <w:rsid w:val="00093502"/>
    <w:rsid w:val="0009415F"/>
    <w:rsid w:val="00094520"/>
    <w:rsid w:val="000949A5"/>
    <w:rsid w:val="000951FB"/>
    <w:rsid w:val="00095955"/>
    <w:rsid w:val="00095C6B"/>
    <w:rsid w:val="00095EA7"/>
    <w:rsid w:val="00095F16"/>
    <w:rsid w:val="000962C4"/>
    <w:rsid w:val="000966CF"/>
    <w:rsid w:val="00097A0E"/>
    <w:rsid w:val="00097C21"/>
    <w:rsid w:val="00097C6A"/>
    <w:rsid w:val="00097DC3"/>
    <w:rsid w:val="000A0193"/>
    <w:rsid w:val="000A0795"/>
    <w:rsid w:val="000A0B7D"/>
    <w:rsid w:val="000A0BF7"/>
    <w:rsid w:val="000A0D6E"/>
    <w:rsid w:val="000A1274"/>
    <w:rsid w:val="000A137C"/>
    <w:rsid w:val="000A1554"/>
    <w:rsid w:val="000A1730"/>
    <w:rsid w:val="000A1971"/>
    <w:rsid w:val="000A1F03"/>
    <w:rsid w:val="000A20F6"/>
    <w:rsid w:val="000A250C"/>
    <w:rsid w:val="000A2625"/>
    <w:rsid w:val="000A2677"/>
    <w:rsid w:val="000A28B4"/>
    <w:rsid w:val="000A2C6A"/>
    <w:rsid w:val="000A2D06"/>
    <w:rsid w:val="000A2D31"/>
    <w:rsid w:val="000A2DB7"/>
    <w:rsid w:val="000A2E58"/>
    <w:rsid w:val="000A321D"/>
    <w:rsid w:val="000A324F"/>
    <w:rsid w:val="000A348A"/>
    <w:rsid w:val="000A348B"/>
    <w:rsid w:val="000A39F8"/>
    <w:rsid w:val="000A3FEC"/>
    <w:rsid w:val="000A4098"/>
    <w:rsid w:val="000A4483"/>
    <w:rsid w:val="000A4639"/>
    <w:rsid w:val="000A4F2F"/>
    <w:rsid w:val="000A52E1"/>
    <w:rsid w:val="000A5365"/>
    <w:rsid w:val="000A558D"/>
    <w:rsid w:val="000A577E"/>
    <w:rsid w:val="000A59A3"/>
    <w:rsid w:val="000A5CB9"/>
    <w:rsid w:val="000A5DD7"/>
    <w:rsid w:val="000A5FB0"/>
    <w:rsid w:val="000A605D"/>
    <w:rsid w:val="000A61F6"/>
    <w:rsid w:val="000A6542"/>
    <w:rsid w:val="000A6900"/>
    <w:rsid w:val="000A6B64"/>
    <w:rsid w:val="000A6BE8"/>
    <w:rsid w:val="000A6E34"/>
    <w:rsid w:val="000A710D"/>
    <w:rsid w:val="000A7131"/>
    <w:rsid w:val="000A794A"/>
    <w:rsid w:val="000A7AC6"/>
    <w:rsid w:val="000A7CE9"/>
    <w:rsid w:val="000A7D62"/>
    <w:rsid w:val="000B0053"/>
    <w:rsid w:val="000B0077"/>
    <w:rsid w:val="000B0158"/>
    <w:rsid w:val="000B058C"/>
    <w:rsid w:val="000B07EB"/>
    <w:rsid w:val="000B0C42"/>
    <w:rsid w:val="000B0C87"/>
    <w:rsid w:val="000B0D24"/>
    <w:rsid w:val="000B0F67"/>
    <w:rsid w:val="000B1566"/>
    <w:rsid w:val="000B1E72"/>
    <w:rsid w:val="000B1E8D"/>
    <w:rsid w:val="000B20D1"/>
    <w:rsid w:val="000B29AE"/>
    <w:rsid w:val="000B29EA"/>
    <w:rsid w:val="000B2CC2"/>
    <w:rsid w:val="000B35DC"/>
    <w:rsid w:val="000B3603"/>
    <w:rsid w:val="000B37A5"/>
    <w:rsid w:val="000B3C01"/>
    <w:rsid w:val="000B3EF0"/>
    <w:rsid w:val="000B4236"/>
    <w:rsid w:val="000B4583"/>
    <w:rsid w:val="000B45EC"/>
    <w:rsid w:val="000B46A9"/>
    <w:rsid w:val="000B4D57"/>
    <w:rsid w:val="000B5118"/>
    <w:rsid w:val="000B5472"/>
    <w:rsid w:val="000B584D"/>
    <w:rsid w:val="000B5A1C"/>
    <w:rsid w:val="000B5E1C"/>
    <w:rsid w:val="000B5E83"/>
    <w:rsid w:val="000B641F"/>
    <w:rsid w:val="000B6839"/>
    <w:rsid w:val="000B6874"/>
    <w:rsid w:val="000B698D"/>
    <w:rsid w:val="000B6A1A"/>
    <w:rsid w:val="000B6AA9"/>
    <w:rsid w:val="000B6CFD"/>
    <w:rsid w:val="000B6F89"/>
    <w:rsid w:val="000B730B"/>
    <w:rsid w:val="000B758D"/>
    <w:rsid w:val="000B7854"/>
    <w:rsid w:val="000B7B08"/>
    <w:rsid w:val="000C03E4"/>
    <w:rsid w:val="000C0467"/>
    <w:rsid w:val="000C0615"/>
    <w:rsid w:val="000C07CA"/>
    <w:rsid w:val="000C130E"/>
    <w:rsid w:val="000C2188"/>
    <w:rsid w:val="000C2226"/>
    <w:rsid w:val="000C2486"/>
    <w:rsid w:val="000C280F"/>
    <w:rsid w:val="000C2867"/>
    <w:rsid w:val="000C2E13"/>
    <w:rsid w:val="000C2E20"/>
    <w:rsid w:val="000C2EAE"/>
    <w:rsid w:val="000C30D5"/>
    <w:rsid w:val="000C3267"/>
    <w:rsid w:val="000C32F2"/>
    <w:rsid w:val="000C3342"/>
    <w:rsid w:val="000C3BC1"/>
    <w:rsid w:val="000C3BD7"/>
    <w:rsid w:val="000C3C1F"/>
    <w:rsid w:val="000C3C3F"/>
    <w:rsid w:val="000C3D9B"/>
    <w:rsid w:val="000C401E"/>
    <w:rsid w:val="000C48FA"/>
    <w:rsid w:val="000C4990"/>
    <w:rsid w:val="000C4A34"/>
    <w:rsid w:val="000C5127"/>
    <w:rsid w:val="000C5259"/>
    <w:rsid w:val="000C5426"/>
    <w:rsid w:val="000C54AB"/>
    <w:rsid w:val="000C5924"/>
    <w:rsid w:val="000C5D80"/>
    <w:rsid w:val="000C5F1E"/>
    <w:rsid w:val="000C6180"/>
    <w:rsid w:val="000C6197"/>
    <w:rsid w:val="000C64DC"/>
    <w:rsid w:val="000C6AB3"/>
    <w:rsid w:val="000C6CC0"/>
    <w:rsid w:val="000C6DA6"/>
    <w:rsid w:val="000C6ED4"/>
    <w:rsid w:val="000C6EEF"/>
    <w:rsid w:val="000C6F11"/>
    <w:rsid w:val="000C7044"/>
    <w:rsid w:val="000C73CA"/>
    <w:rsid w:val="000C747C"/>
    <w:rsid w:val="000C74AC"/>
    <w:rsid w:val="000C7801"/>
    <w:rsid w:val="000C7828"/>
    <w:rsid w:val="000C7AE1"/>
    <w:rsid w:val="000C7B0D"/>
    <w:rsid w:val="000C7B5D"/>
    <w:rsid w:val="000C7F29"/>
    <w:rsid w:val="000D01E0"/>
    <w:rsid w:val="000D0389"/>
    <w:rsid w:val="000D0720"/>
    <w:rsid w:val="000D08C5"/>
    <w:rsid w:val="000D08DB"/>
    <w:rsid w:val="000D0A03"/>
    <w:rsid w:val="000D0A4D"/>
    <w:rsid w:val="000D11D3"/>
    <w:rsid w:val="000D1259"/>
    <w:rsid w:val="000D12D9"/>
    <w:rsid w:val="000D1485"/>
    <w:rsid w:val="000D1AFB"/>
    <w:rsid w:val="000D1F4C"/>
    <w:rsid w:val="000D2222"/>
    <w:rsid w:val="000D2228"/>
    <w:rsid w:val="000D222E"/>
    <w:rsid w:val="000D2330"/>
    <w:rsid w:val="000D27CA"/>
    <w:rsid w:val="000D300E"/>
    <w:rsid w:val="000D30D8"/>
    <w:rsid w:val="000D3527"/>
    <w:rsid w:val="000D3600"/>
    <w:rsid w:val="000D42E2"/>
    <w:rsid w:val="000D44BB"/>
    <w:rsid w:val="000D46A6"/>
    <w:rsid w:val="000D48E7"/>
    <w:rsid w:val="000D4999"/>
    <w:rsid w:val="000D4A9F"/>
    <w:rsid w:val="000D4DE7"/>
    <w:rsid w:val="000D55FE"/>
    <w:rsid w:val="000D5B4F"/>
    <w:rsid w:val="000D5D09"/>
    <w:rsid w:val="000D609D"/>
    <w:rsid w:val="000D60C6"/>
    <w:rsid w:val="000D6358"/>
    <w:rsid w:val="000D63FF"/>
    <w:rsid w:val="000D6525"/>
    <w:rsid w:val="000D69AD"/>
    <w:rsid w:val="000D6A8F"/>
    <w:rsid w:val="000D6F20"/>
    <w:rsid w:val="000D6F74"/>
    <w:rsid w:val="000D7A96"/>
    <w:rsid w:val="000D7BE7"/>
    <w:rsid w:val="000D7EBB"/>
    <w:rsid w:val="000D7F73"/>
    <w:rsid w:val="000E0122"/>
    <w:rsid w:val="000E017A"/>
    <w:rsid w:val="000E03A0"/>
    <w:rsid w:val="000E03AD"/>
    <w:rsid w:val="000E0774"/>
    <w:rsid w:val="000E0775"/>
    <w:rsid w:val="000E0B42"/>
    <w:rsid w:val="000E100D"/>
    <w:rsid w:val="000E1141"/>
    <w:rsid w:val="000E11D9"/>
    <w:rsid w:val="000E1560"/>
    <w:rsid w:val="000E1DAD"/>
    <w:rsid w:val="000E1ED8"/>
    <w:rsid w:val="000E21B9"/>
    <w:rsid w:val="000E23E6"/>
    <w:rsid w:val="000E2401"/>
    <w:rsid w:val="000E2782"/>
    <w:rsid w:val="000E29D1"/>
    <w:rsid w:val="000E2B46"/>
    <w:rsid w:val="000E2C26"/>
    <w:rsid w:val="000E2CD5"/>
    <w:rsid w:val="000E2E34"/>
    <w:rsid w:val="000E3175"/>
    <w:rsid w:val="000E3F4A"/>
    <w:rsid w:val="000E415F"/>
    <w:rsid w:val="000E4187"/>
    <w:rsid w:val="000E4204"/>
    <w:rsid w:val="000E4230"/>
    <w:rsid w:val="000E424D"/>
    <w:rsid w:val="000E446D"/>
    <w:rsid w:val="000E457B"/>
    <w:rsid w:val="000E45F0"/>
    <w:rsid w:val="000E53D6"/>
    <w:rsid w:val="000E53E2"/>
    <w:rsid w:val="000E5DCC"/>
    <w:rsid w:val="000E623A"/>
    <w:rsid w:val="000E62F8"/>
    <w:rsid w:val="000E7046"/>
    <w:rsid w:val="000E731D"/>
    <w:rsid w:val="000E74A8"/>
    <w:rsid w:val="000E756D"/>
    <w:rsid w:val="000E77AF"/>
    <w:rsid w:val="000E7F89"/>
    <w:rsid w:val="000E7FCE"/>
    <w:rsid w:val="000F0130"/>
    <w:rsid w:val="000F0637"/>
    <w:rsid w:val="000F071D"/>
    <w:rsid w:val="000F0828"/>
    <w:rsid w:val="000F0A4E"/>
    <w:rsid w:val="000F0A7D"/>
    <w:rsid w:val="000F0FB5"/>
    <w:rsid w:val="000F0FBA"/>
    <w:rsid w:val="000F1018"/>
    <w:rsid w:val="000F10BE"/>
    <w:rsid w:val="000F1EC9"/>
    <w:rsid w:val="000F1F4F"/>
    <w:rsid w:val="000F1FC4"/>
    <w:rsid w:val="000F2064"/>
    <w:rsid w:val="000F2367"/>
    <w:rsid w:val="000F24C5"/>
    <w:rsid w:val="000F26B5"/>
    <w:rsid w:val="000F2782"/>
    <w:rsid w:val="000F2891"/>
    <w:rsid w:val="000F2C97"/>
    <w:rsid w:val="000F2D7E"/>
    <w:rsid w:val="000F332F"/>
    <w:rsid w:val="000F37D4"/>
    <w:rsid w:val="000F3878"/>
    <w:rsid w:val="000F3916"/>
    <w:rsid w:val="000F3A7F"/>
    <w:rsid w:val="000F3A97"/>
    <w:rsid w:val="000F3E7A"/>
    <w:rsid w:val="000F403E"/>
    <w:rsid w:val="000F42FF"/>
    <w:rsid w:val="000F4346"/>
    <w:rsid w:val="000F43C8"/>
    <w:rsid w:val="000F4631"/>
    <w:rsid w:val="000F4666"/>
    <w:rsid w:val="000F4682"/>
    <w:rsid w:val="000F4D04"/>
    <w:rsid w:val="000F4D69"/>
    <w:rsid w:val="000F5461"/>
    <w:rsid w:val="000F5513"/>
    <w:rsid w:val="000F55D0"/>
    <w:rsid w:val="000F5690"/>
    <w:rsid w:val="000F5734"/>
    <w:rsid w:val="000F58D1"/>
    <w:rsid w:val="000F5ABD"/>
    <w:rsid w:val="000F5C2F"/>
    <w:rsid w:val="000F5EB0"/>
    <w:rsid w:val="000F5EE6"/>
    <w:rsid w:val="000F60D7"/>
    <w:rsid w:val="000F63FE"/>
    <w:rsid w:val="000F6E50"/>
    <w:rsid w:val="000F7097"/>
    <w:rsid w:val="000F709F"/>
    <w:rsid w:val="000F727D"/>
    <w:rsid w:val="000F7418"/>
    <w:rsid w:val="000F743A"/>
    <w:rsid w:val="000F75A9"/>
    <w:rsid w:val="000F785E"/>
    <w:rsid w:val="000F7AB4"/>
    <w:rsid w:val="000F7C91"/>
    <w:rsid w:val="000F7D0E"/>
    <w:rsid w:val="00100300"/>
    <w:rsid w:val="001003D1"/>
    <w:rsid w:val="00100916"/>
    <w:rsid w:val="00100C0A"/>
    <w:rsid w:val="00100F0B"/>
    <w:rsid w:val="001011E5"/>
    <w:rsid w:val="001015CD"/>
    <w:rsid w:val="00101A28"/>
    <w:rsid w:val="00101C6B"/>
    <w:rsid w:val="00102253"/>
    <w:rsid w:val="0010225F"/>
    <w:rsid w:val="00102463"/>
    <w:rsid w:val="00102D6E"/>
    <w:rsid w:val="00103482"/>
    <w:rsid w:val="00103651"/>
    <w:rsid w:val="00103A66"/>
    <w:rsid w:val="00103B5A"/>
    <w:rsid w:val="00104609"/>
    <w:rsid w:val="001049C6"/>
    <w:rsid w:val="00104C57"/>
    <w:rsid w:val="00104D4A"/>
    <w:rsid w:val="00104D6C"/>
    <w:rsid w:val="00105035"/>
    <w:rsid w:val="001051BF"/>
    <w:rsid w:val="00105E58"/>
    <w:rsid w:val="0010605B"/>
    <w:rsid w:val="00106445"/>
    <w:rsid w:val="001065D6"/>
    <w:rsid w:val="00106698"/>
    <w:rsid w:val="00106A56"/>
    <w:rsid w:val="0010774C"/>
    <w:rsid w:val="00107A47"/>
    <w:rsid w:val="00107A70"/>
    <w:rsid w:val="00107B75"/>
    <w:rsid w:val="00107CA3"/>
    <w:rsid w:val="00107E3A"/>
    <w:rsid w:val="00107E5B"/>
    <w:rsid w:val="00110319"/>
    <w:rsid w:val="00110367"/>
    <w:rsid w:val="001106F1"/>
    <w:rsid w:val="0011095A"/>
    <w:rsid w:val="00110BD8"/>
    <w:rsid w:val="001110D8"/>
    <w:rsid w:val="00111195"/>
    <w:rsid w:val="00111218"/>
    <w:rsid w:val="0011124C"/>
    <w:rsid w:val="001112C8"/>
    <w:rsid w:val="00111660"/>
    <w:rsid w:val="00111F86"/>
    <w:rsid w:val="0011207D"/>
    <w:rsid w:val="0011247E"/>
    <w:rsid w:val="00112684"/>
    <w:rsid w:val="001127C5"/>
    <w:rsid w:val="00112913"/>
    <w:rsid w:val="00112ABB"/>
    <w:rsid w:val="00112BA6"/>
    <w:rsid w:val="0011315D"/>
    <w:rsid w:val="00113370"/>
    <w:rsid w:val="0011342B"/>
    <w:rsid w:val="00113606"/>
    <w:rsid w:val="00113981"/>
    <w:rsid w:val="00113A0F"/>
    <w:rsid w:val="00113DE1"/>
    <w:rsid w:val="00114381"/>
    <w:rsid w:val="001144DC"/>
    <w:rsid w:val="001148AB"/>
    <w:rsid w:val="00114A40"/>
    <w:rsid w:val="00114DCF"/>
    <w:rsid w:val="00114E2E"/>
    <w:rsid w:val="001151E9"/>
    <w:rsid w:val="001155F6"/>
    <w:rsid w:val="001156D5"/>
    <w:rsid w:val="001158B8"/>
    <w:rsid w:val="001159A2"/>
    <w:rsid w:val="00115B7B"/>
    <w:rsid w:val="00115D9F"/>
    <w:rsid w:val="00115DE4"/>
    <w:rsid w:val="001164C7"/>
    <w:rsid w:val="001165D3"/>
    <w:rsid w:val="001167E0"/>
    <w:rsid w:val="00116859"/>
    <w:rsid w:val="00116B2F"/>
    <w:rsid w:val="00116E41"/>
    <w:rsid w:val="00116E5F"/>
    <w:rsid w:val="001170EA"/>
    <w:rsid w:val="00117444"/>
    <w:rsid w:val="001174CC"/>
    <w:rsid w:val="00117619"/>
    <w:rsid w:val="00117930"/>
    <w:rsid w:val="00117974"/>
    <w:rsid w:val="00117A09"/>
    <w:rsid w:val="00117B2E"/>
    <w:rsid w:val="00117B39"/>
    <w:rsid w:val="00117CB0"/>
    <w:rsid w:val="001201DA"/>
    <w:rsid w:val="001202C3"/>
    <w:rsid w:val="001204A2"/>
    <w:rsid w:val="00120505"/>
    <w:rsid w:val="00120679"/>
    <w:rsid w:val="0012071B"/>
    <w:rsid w:val="00120803"/>
    <w:rsid w:val="00120A2C"/>
    <w:rsid w:val="00120C17"/>
    <w:rsid w:val="00120E4B"/>
    <w:rsid w:val="00120EAE"/>
    <w:rsid w:val="0012109E"/>
    <w:rsid w:val="00121118"/>
    <w:rsid w:val="00121835"/>
    <w:rsid w:val="0012193A"/>
    <w:rsid w:val="00121B7C"/>
    <w:rsid w:val="00121DE4"/>
    <w:rsid w:val="0012205F"/>
    <w:rsid w:val="001220FD"/>
    <w:rsid w:val="00122682"/>
    <w:rsid w:val="00122A11"/>
    <w:rsid w:val="00122F73"/>
    <w:rsid w:val="001231B3"/>
    <w:rsid w:val="001235F5"/>
    <w:rsid w:val="0012378A"/>
    <w:rsid w:val="001237CA"/>
    <w:rsid w:val="00123C0C"/>
    <w:rsid w:val="00124987"/>
    <w:rsid w:val="00124AC2"/>
    <w:rsid w:val="00124E22"/>
    <w:rsid w:val="00124ED6"/>
    <w:rsid w:val="00124F59"/>
    <w:rsid w:val="001252E3"/>
    <w:rsid w:val="001256DF"/>
    <w:rsid w:val="00125AF0"/>
    <w:rsid w:val="00126060"/>
    <w:rsid w:val="001260EB"/>
    <w:rsid w:val="0012659B"/>
    <w:rsid w:val="0012680D"/>
    <w:rsid w:val="00126AED"/>
    <w:rsid w:val="00126D81"/>
    <w:rsid w:val="001274A8"/>
    <w:rsid w:val="00127984"/>
    <w:rsid w:val="00127A30"/>
    <w:rsid w:val="00127B0C"/>
    <w:rsid w:val="00127E60"/>
    <w:rsid w:val="00127ED4"/>
    <w:rsid w:val="00127EF7"/>
    <w:rsid w:val="00130466"/>
    <w:rsid w:val="00130495"/>
    <w:rsid w:val="0013088F"/>
    <w:rsid w:val="00130BC7"/>
    <w:rsid w:val="00130D6B"/>
    <w:rsid w:val="00131057"/>
    <w:rsid w:val="00131252"/>
    <w:rsid w:val="00131708"/>
    <w:rsid w:val="001317C6"/>
    <w:rsid w:val="001319B3"/>
    <w:rsid w:val="00131BB0"/>
    <w:rsid w:val="00131C9F"/>
    <w:rsid w:val="00131DA5"/>
    <w:rsid w:val="001323E6"/>
    <w:rsid w:val="001324C7"/>
    <w:rsid w:val="001329FA"/>
    <w:rsid w:val="00132BBC"/>
    <w:rsid w:val="00132CAC"/>
    <w:rsid w:val="001332BE"/>
    <w:rsid w:val="0013381E"/>
    <w:rsid w:val="00133DAC"/>
    <w:rsid w:val="001342C4"/>
    <w:rsid w:val="00134662"/>
    <w:rsid w:val="00134663"/>
    <w:rsid w:val="00134A11"/>
    <w:rsid w:val="00134A98"/>
    <w:rsid w:val="00134D32"/>
    <w:rsid w:val="0013520A"/>
    <w:rsid w:val="001352C8"/>
    <w:rsid w:val="00135493"/>
    <w:rsid w:val="00135900"/>
    <w:rsid w:val="00136007"/>
    <w:rsid w:val="00136897"/>
    <w:rsid w:val="0013697A"/>
    <w:rsid w:val="001374A0"/>
    <w:rsid w:val="001375C5"/>
    <w:rsid w:val="001376EA"/>
    <w:rsid w:val="001377F7"/>
    <w:rsid w:val="00137E77"/>
    <w:rsid w:val="00137F28"/>
    <w:rsid w:val="0014006A"/>
    <w:rsid w:val="00140221"/>
    <w:rsid w:val="00140EB8"/>
    <w:rsid w:val="00140F18"/>
    <w:rsid w:val="00141133"/>
    <w:rsid w:val="001411DF"/>
    <w:rsid w:val="00141264"/>
    <w:rsid w:val="00141ABB"/>
    <w:rsid w:val="00141C36"/>
    <w:rsid w:val="00141D5A"/>
    <w:rsid w:val="0014209D"/>
    <w:rsid w:val="001421FC"/>
    <w:rsid w:val="001422C7"/>
    <w:rsid w:val="001423AF"/>
    <w:rsid w:val="001423EE"/>
    <w:rsid w:val="00142578"/>
    <w:rsid w:val="00142990"/>
    <w:rsid w:val="00142A0A"/>
    <w:rsid w:val="00142BF4"/>
    <w:rsid w:val="00142CC5"/>
    <w:rsid w:val="00143188"/>
    <w:rsid w:val="001433C6"/>
    <w:rsid w:val="00143532"/>
    <w:rsid w:val="00143D67"/>
    <w:rsid w:val="00143FDB"/>
    <w:rsid w:val="00144B55"/>
    <w:rsid w:val="00144FDF"/>
    <w:rsid w:val="00145090"/>
    <w:rsid w:val="001450D8"/>
    <w:rsid w:val="00145AAD"/>
    <w:rsid w:val="00145B1C"/>
    <w:rsid w:val="00145B31"/>
    <w:rsid w:val="00145CFB"/>
    <w:rsid w:val="00145DA2"/>
    <w:rsid w:val="00145F8D"/>
    <w:rsid w:val="001460FC"/>
    <w:rsid w:val="00146562"/>
    <w:rsid w:val="001465FD"/>
    <w:rsid w:val="00146964"/>
    <w:rsid w:val="00146965"/>
    <w:rsid w:val="00146C55"/>
    <w:rsid w:val="00146CC0"/>
    <w:rsid w:val="00146D67"/>
    <w:rsid w:val="00146F76"/>
    <w:rsid w:val="001471AE"/>
    <w:rsid w:val="00147910"/>
    <w:rsid w:val="00147BC2"/>
    <w:rsid w:val="00147D9D"/>
    <w:rsid w:val="00147F17"/>
    <w:rsid w:val="00150271"/>
    <w:rsid w:val="0015041F"/>
    <w:rsid w:val="0015062C"/>
    <w:rsid w:val="00151028"/>
    <w:rsid w:val="00151188"/>
    <w:rsid w:val="001511A9"/>
    <w:rsid w:val="001513FE"/>
    <w:rsid w:val="001519B4"/>
    <w:rsid w:val="00151CAF"/>
    <w:rsid w:val="00151D3A"/>
    <w:rsid w:val="00151E4D"/>
    <w:rsid w:val="00152059"/>
    <w:rsid w:val="001521B8"/>
    <w:rsid w:val="0015250E"/>
    <w:rsid w:val="0015291D"/>
    <w:rsid w:val="00152C5E"/>
    <w:rsid w:val="00152D74"/>
    <w:rsid w:val="00152F1C"/>
    <w:rsid w:val="00153076"/>
    <w:rsid w:val="00153269"/>
    <w:rsid w:val="0015329D"/>
    <w:rsid w:val="0015356D"/>
    <w:rsid w:val="00153796"/>
    <w:rsid w:val="00153BD2"/>
    <w:rsid w:val="00153EEA"/>
    <w:rsid w:val="00154084"/>
    <w:rsid w:val="0015411A"/>
    <w:rsid w:val="001543EB"/>
    <w:rsid w:val="00154625"/>
    <w:rsid w:val="00154686"/>
    <w:rsid w:val="0015469D"/>
    <w:rsid w:val="001546AF"/>
    <w:rsid w:val="00154AAF"/>
    <w:rsid w:val="00154B68"/>
    <w:rsid w:val="0015554B"/>
    <w:rsid w:val="00155900"/>
    <w:rsid w:val="001559B9"/>
    <w:rsid w:val="001559DB"/>
    <w:rsid w:val="00155C75"/>
    <w:rsid w:val="00155C8C"/>
    <w:rsid w:val="00155D8F"/>
    <w:rsid w:val="00156687"/>
    <w:rsid w:val="00156893"/>
    <w:rsid w:val="001568CB"/>
    <w:rsid w:val="00156A72"/>
    <w:rsid w:val="00156B36"/>
    <w:rsid w:val="00156D5A"/>
    <w:rsid w:val="00157091"/>
    <w:rsid w:val="001570C0"/>
    <w:rsid w:val="0015713F"/>
    <w:rsid w:val="00157345"/>
    <w:rsid w:val="00157669"/>
    <w:rsid w:val="00157B22"/>
    <w:rsid w:val="00157BE3"/>
    <w:rsid w:val="00157E90"/>
    <w:rsid w:val="00157EB5"/>
    <w:rsid w:val="001607A9"/>
    <w:rsid w:val="00160BB1"/>
    <w:rsid w:val="00160CF8"/>
    <w:rsid w:val="00160D20"/>
    <w:rsid w:val="001610B5"/>
    <w:rsid w:val="001615DE"/>
    <w:rsid w:val="00161625"/>
    <w:rsid w:val="0016171A"/>
    <w:rsid w:val="00161B41"/>
    <w:rsid w:val="00161B8A"/>
    <w:rsid w:val="00161B8D"/>
    <w:rsid w:val="00161CE1"/>
    <w:rsid w:val="00161D23"/>
    <w:rsid w:val="00161E86"/>
    <w:rsid w:val="0016209F"/>
    <w:rsid w:val="00162164"/>
    <w:rsid w:val="0016234E"/>
    <w:rsid w:val="00162360"/>
    <w:rsid w:val="00162587"/>
    <w:rsid w:val="00163000"/>
    <w:rsid w:val="00163A03"/>
    <w:rsid w:val="00163A33"/>
    <w:rsid w:val="00163A69"/>
    <w:rsid w:val="00163BF7"/>
    <w:rsid w:val="00163DE9"/>
    <w:rsid w:val="00163E1E"/>
    <w:rsid w:val="001642A5"/>
    <w:rsid w:val="001649D9"/>
    <w:rsid w:val="00164B32"/>
    <w:rsid w:val="00164D40"/>
    <w:rsid w:val="00165416"/>
    <w:rsid w:val="00165F39"/>
    <w:rsid w:val="00165F4A"/>
    <w:rsid w:val="001660B0"/>
    <w:rsid w:val="00166CF6"/>
    <w:rsid w:val="00166D1F"/>
    <w:rsid w:val="001671EA"/>
    <w:rsid w:val="00167405"/>
    <w:rsid w:val="00167B11"/>
    <w:rsid w:val="00167CE1"/>
    <w:rsid w:val="00170327"/>
    <w:rsid w:val="00170490"/>
    <w:rsid w:val="00170AE7"/>
    <w:rsid w:val="00170B90"/>
    <w:rsid w:val="00170DF0"/>
    <w:rsid w:val="001711E5"/>
    <w:rsid w:val="0017154F"/>
    <w:rsid w:val="00171583"/>
    <w:rsid w:val="0017198D"/>
    <w:rsid w:val="00171B2B"/>
    <w:rsid w:val="00171F58"/>
    <w:rsid w:val="001722D5"/>
    <w:rsid w:val="00172471"/>
    <w:rsid w:val="00172624"/>
    <w:rsid w:val="001727AE"/>
    <w:rsid w:val="00172CB6"/>
    <w:rsid w:val="00173C11"/>
    <w:rsid w:val="00173D65"/>
    <w:rsid w:val="001740DE"/>
    <w:rsid w:val="0017439A"/>
    <w:rsid w:val="001746B9"/>
    <w:rsid w:val="00174A20"/>
    <w:rsid w:val="00174A85"/>
    <w:rsid w:val="00174F3D"/>
    <w:rsid w:val="001750E8"/>
    <w:rsid w:val="00175142"/>
    <w:rsid w:val="001752C2"/>
    <w:rsid w:val="0017573C"/>
    <w:rsid w:val="001758D8"/>
    <w:rsid w:val="001758FD"/>
    <w:rsid w:val="0017598B"/>
    <w:rsid w:val="00175B22"/>
    <w:rsid w:val="00175C60"/>
    <w:rsid w:val="00176720"/>
    <w:rsid w:val="00176730"/>
    <w:rsid w:val="00176985"/>
    <w:rsid w:val="00176D29"/>
    <w:rsid w:val="0017710C"/>
    <w:rsid w:val="00177261"/>
    <w:rsid w:val="0017757E"/>
    <w:rsid w:val="001775F0"/>
    <w:rsid w:val="00177FD2"/>
    <w:rsid w:val="00180187"/>
    <w:rsid w:val="001801A2"/>
    <w:rsid w:val="00180326"/>
    <w:rsid w:val="0018051A"/>
    <w:rsid w:val="00180530"/>
    <w:rsid w:val="0018066B"/>
    <w:rsid w:val="00180716"/>
    <w:rsid w:val="00180952"/>
    <w:rsid w:val="00180B3C"/>
    <w:rsid w:val="00180BCA"/>
    <w:rsid w:val="00180F27"/>
    <w:rsid w:val="00180FB3"/>
    <w:rsid w:val="0018146A"/>
    <w:rsid w:val="001814C7"/>
    <w:rsid w:val="00181686"/>
    <w:rsid w:val="001816C7"/>
    <w:rsid w:val="00181D98"/>
    <w:rsid w:val="00181E66"/>
    <w:rsid w:val="00181F48"/>
    <w:rsid w:val="0018263E"/>
    <w:rsid w:val="00182707"/>
    <w:rsid w:val="001827C3"/>
    <w:rsid w:val="001828C5"/>
    <w:rsid w:val="00182A7B"/>
    <w:rsid w:val="00182BE3"/>
    <w:rsid w:val="001834A1"/>
    <w:rsid w:val="001834C6"/>
    <w:rsid w:val="00183753"/>
    <w:rsid w:val="00183D7F"/>
    <w:rsid w:val="00183D9C"/>
    <w:rsid w:val="00184869"/>
    <w:rsid w:val="00184AC0"/>
    <w:rsid w:val="00184C0F"/>
    <w:rsid w:val="00184D6A"/>
    <w:rsid w:val="00184D6D"/>
    <w:rsid w:val="00184D7D"/>
    <w:rsid w:val="00185683"/>
    <w:rsid w:val="00185831"/>
    <w:rsid w:val="001859A3"/>
    <w:rsid w:val="00185A3A"/>
    <w:rsid w:val="00185A66"/>
    <w:rsid w:val="00185D5A"/>
    <w:rsid w:val="00185F41"/>
    <w:rsid w:val="00186469"/>
    <w:rsid w:val="00186542"/>
    <w:rsid w:val="0018672C"/>
    <w:rsid w:val="001867BE"/>
    <w:rsid w:val="001867E9"/>
    <w:rsid w:val="00186AE0"/>
    <w:rsid w:val="00186D6B"/>
    <w:rsid w:val="00186E65"/>
    <w:rsid w:val="00186F11"/>
    <w:rsid w:val="00187205"/>
    <w:rsid w:val="00187373"/>
    <w:rsid w:val="001873BE"/>
    <w:rsid w:val="00187684"/>
    <w:rsid w:val="00187C0F"/>
    <w:rsid w:val="00187C83"/>
    <w:rsid w:val="00187C9A"/>
    <w:rsid w:val="00187DB4"/>
    <w:rsid w:val="00187DF0"/>
    <w:rsid w:val="001901B4"/>
    <w:rsid w:val="00190492"/>
    <w:rsid w:val="00191049"/>
    <w:rsid w:val="00191128"/>
    <w:rsid w:val="001916EC"/>
    <w:rsid w:val="00191907"/>
    <w:rsid w:val="00191CA0"/>
    <w:rsid w:val="00191DB0"/>
    <w:rsid w:val="00191DD8"/>
    <w:rsid w:val="00191EB8"/>
    <w:rsid w:val="00191F5F"/>
    <w:rsid w:val="00191F80"/>
    <w:rsid w:val="00192146"/>
    <w:rsid w:val="001927EC"/>
    <w:rsid w:val="001928D2"/>
    <w:rsid w:val="00192B26"/>
    <w:rsid w:val="00192C90"/>
    <w:rsid w:val="00192EF8"/>
    <w:rsid w:val="00192F99"/>
    <w:rsid w:val="00193471"/>
    <w:rsid w:val="00193759"/>
    <w:rsid w:val="0019387C"/>
    <w:rsid w:val="00193947"/>
    <w:rsid w:val="00193C12"/>
    <w:rsid w:val="00194391"/>
    <w:rsid w:val="00194782"/>
    <w:rsid w:val="00194A5A"/>
    <w:rsid w:val="00194DD7"/>
    <w:rsid w:val="00194EB4"/>
    <w:rsid w:val="00194F47"/>
    <w:rsid w:val="00194FC4"/>
    <w:rsid w:val="0019507C"/>
    <w:rsid w:val="0019565D"/>
    <w:rsid w:val="00195DD4"/>
    <w:rsid w:val="00195E70"/>
    <w:rsid w:val="00195EEA"/>
    <w:rsid w:val="00196140"/>
    <w:rsid w:val="0019622F"/>
    <w:rsid w:val="00196312"/>
    <w:rsid w:val="00196D17"/>
    <w:rsid w:val="00196E3D"/>
    <w:rsid w:val="00197565"/>
    <w:rsid w:val="00197761"/>
    <w:rsid w:val="001A0156"/>
    <w:rsid w:val="001A0270"/>
    <w:rsid w:val="001A02C3"/>
    <w:rsid w:val="001A035E"/>
    <w:rsid w:val="001A0539"/>
    <w:rsid w:val="001A07EA"/>
    <w:rsid w:val="001A0839"/>
    <w:rsid w:val="001A0DF2"/>
    <w:rsid w:val="001A0EBB"/>
    <w:rsid w:val="001A1010"/>
    <w:rsid w:val="001A119B"/>
    <w:rsid w:val="001A15AB"/>
    <w:rsid w:val="001A1FEB"/>
    <w:rsid w:val="001A20FC"/>
    <w:rsid w:val="001A233C"/>
    <w:rsid w:val="001A24DE"/>
    <w:rsid w:val="001A25C2"/>
    <w:rsid w:val="001A2870"/>
    <w:rsid w:val="001A2DA6"/>
    <w:rsid w:val="001A2F1F"/>
    <w:rsid w:val="001A35C6"/>
    <w:rsid w:val="001A38FC"/>
    <w:rsid w:val="001A3E58"/>
    <w:rsid w:val="001A3F9D"/>
    <w:rsid w:val="001A433B"/>
    <w:rsid w:val="001A4708"/>
    <w:rsid w:val="001A486C"/>
    <w:rsid w:val="001A4921"/>
    <w:rsid w:val="001A4ADB"/>
    <w:rsid w:val="001A4C06"/>
    <w:rsid w:val="001A5317"/>
    <w:rsid w:val="001A53CD"/>
    <w:rsid w:val="001A5674"/>
    <w:rsid w:val="001A59C6"/>
    <w:rsid w:val="001A5F0F"/>
    <w:rsid w:val="001A604B"/>
    <w:rsid w:val="001A620B"/>
    <w:rsid w:val="001A6744"/>
    <w:rsid w:val="001A6818"/>
    <w:rsid w:val="001A69A3"/>
    <w:rsid w:val="001A69B5"/>
    <w:rsid w:val="001A6D2D"/>
    <w:rsid w:val="001A6FF8"/>
    <w:rsid w:val="001A70C8"/>
    <w:rsid w:val="001A74CF"/>
    <w:rsid w:val="001A7C95"/>
    <w:rsid w:val="001B017A"/>
    <w:rsid w:val="001B01F8"/>
    <w:rsid w:val="001B0386"/>
    <w:rsid w:val="001B0404"/>
    <w:rsid w:val="001B08FC"/>
    <w:rsid w:val="001B0D39"/>
    <w:rsid w:val="001B0D5D"/>
    <w:rsid w:val="001B0F8A"/>
    <w:rsid w:val="001B0FA4"/>
    <w:rsid w:val="001B11DC"/>
    <w:rsid w:val="001B1567"/>
    <w:rsid w:val="001B1682"/>
    <w:rsid w:val="001B180C"/>
    <w:rsid w:val="001B224C"/>
    <w:rsid w:val="001B2802"/>
    <w:rsid w:val="001B28EB"/>
    <w:rsid w:val="001B2CB3"/>
    <w:rsid w:val="001B31D2"/>
    <w:rsid w:val="001B3233"/>
    <w:rsid w:val="001B3459"/>
    <w:rsid w:val="001B3464"/>
    <w:rsid w:val="001B3506"/>
    <w:rsid w:val="001B356A"/>
    <w:rsid w:val="001B36B4"/>
    <w:rsid w:val="001B3998"/>
    <w:rsid w:val="001B39FE"/>
    <w:rsid w:val="001B3A4A"/>
    <w:rsid w:val="001B42CF"/>
    <w:rsid w:val="001B44B7"/>
    <w:rsid w:val="001B44CC"/>
    <w:rsid w:val="001B480A"/>
    <w:rsid w:val="001B4970"/>
    <w:rsid w:val="001B4A65"/>
    <w:rsid w:val="001B4DC8"/>
    <w:rsid w:val="001B514D"/>
    <w:rsid w:val="001B51E9"/>
    <w:rsid w:val="001B524B"/>
    <w:rsid w:val="001B5608"/>
    <w:rsid w:val="001B5667"/>
    <w:rsid w:val="001B5A46"/>
    <w:rsid w:val="001B5C42"/>
    <w:rsid w:val="001B5CBF"/>
    <w:rsid w:val="001B646C"/>
    <w:rsid w:val="001B6509"/>
    <w:rsid w:val="001B691A"/>
    <w:rsid w:val="001B6981"/>
    <w:rsid w:val="001B69E7"/>
    <w:rsid w:val="001B6E9E"/>
    <w:rsid w:val="001B701B"/>
    <w:rsid w:val="001B730D"/>
    <w:rsid w:val="001B76C9"/>
    <w:rsid w:val="001B7B13"/>
    <w:rsid w:val="001B7D7F"/>
    <w:rsid w:val="001B7E4B"/>
    <w:rsid w:val="001B7F86"/>
    <w:rsid w:val="001C02B7"/>
    <w:rsid w:val="001C0471"/>
    <w:rsid w:val="001C06E2"/>
    <w:rsid w:val="001C0E40"/>
    <w:rsid w:val="001C0E5C"/>
    <w:rsid w:val="001C1061"/>
    <w:rsid w:val="001C16BF"/>
    <w:rsid w:val="001C184F"/>
    <w:rsid w:val="001C1B08"/>
    <w:rsid w:val="001C1BF3"/>
    <w:rsid w:val="001C1E26"/>
    <w:rsid w:val="001C1E90"/>
    <w:rsid w:val="001C2274"/>
    <w:rsid w:val="001C2533"/>
    <w:rsid w:val="001C255C"/>
    <w:rsid w:val="001C25EA"/>
    <w:rsid w:val="001C27C4"/>
    <w:rsid w:val="001C28BA"/>
    <w:rsid w:val="001C2D64"/>
    <w:rsid w:val="001C2E95"/>
    <w:rsid w:val="001C2ECD"/>
    <w:rsid w:val="001C2F34"/>
    <w:rsid w:val="001C3079"/>
    <w:rsid w:val="001C3352"/>
    <w:rsid w:val="001C354E"/>
    <w:rsid w:val="001C355D"/>
    <w:rsid w:val="001C3A30"/>
    <w:rsid w:val="001C3B31"/>
    <w:rsid w:val="001C3B8A"/>
    <w:rsid w:val="001C3CD3"/>
    <w:rsid w:val="001C4054"/>
    <w:rsid w:val="001C4295"/>
    <w:rsid w:val="001C4A3D"/>
    <w:rsid w:val="001C4FE7"/>
    <w:rsid w:val="001C563B"/>
    <w:rsid w:val="001C5BF8"/>
    <w:rsid w:val="001C5DA0"/>
    <w:rsid w:val="001C5DA6"/>
    <w:rsid w:val="001C5F03"/>
    <w:rsid w:val="001C6342"/>
    <w:rsid w:val="001C64B7"/>
    <w:rsid w:val="001C64DF"/>
    <w:rsid w:val="001C68AB"/>
    <w:rsid w:val="001C6CFF"/>
    <w:rsid w:val="001C7203"/>
    <w:rsid w:val="001C735D"/>
    <w:rsid w:val="001C7391"/>
    <w:rsid w:val="001C7414"/>
    <w:rsid w:val="001C762C"/>
    <w:rsid w:val="001C78FA"/>
    <w:rsid w:val="001D01CD"/>
    <w:rsid w:val="001D0551"/>
    <w:rsid w:val="001D0A6F"/>
    <w:rsid w:val="001D0CA1"/>
    <w:rsid w:val="001D0CE2"/>
    <w:rsid w:val="001D0EC8"/>
    <w:rsid w:val="001D1BCD"/>
    <w:rsid w:val="001D1FD1"/>
    <w:rsid w:val="001D2040"/>
    <w:rsid w:val="001D20C4"/>
    <w:rsid w:val="001D2261"/>
    <w:rsid w:val="001D2793"/>
    <w:rsid w:val="001D2971"/>
    <w:rsid w:val="001D2AC6"/>
    <w:rsid w:val="001D2BCF"/>
    <w:rsid w:val="001D2FF4"/>
    <w:rsid w:val="001D302A"/>
    <w:rsid w:val="001D30FB"/>
    <w:rsid w:val="001D329B"/>
    <w:rsid w:val="001D3783"/>
    <w:rsid w:val="001D4634"/>
    <w:rsid w:val="001D48C6"/>
    <w:rsid w:val="001D4B6A"/>
    <w:rsid w:val="001D4F55"/>
    <w:rsid w:val="001D5370"/>
    <w:rsid w:val="001D542B"/>
    <w:rsid w:val="001D5597"/>
    <w:rsid w:val="001D5AB4"/>
    <w:rsid w:val="001D65D3"/>
    <w:rsid w:val="001D6809"/>
    <w:rsid w:val="001D72ED"/>
    <w:rsid w:val="001D7468"/>
    <w:rsid w:val="001D75B5"/>
    <w:rsid w:val="001D768B"/>
    <w:rsid w:val="001D76EA"/>
    <w:rsid w:val="001D7978"/>
    <w:rsid w:val="001D7E29"/>
    <w:rsid w:val="001D7F77"/>
    <w:rsid w:val="001D7F9E"/>
    <w:rsid w:val="001E022E"/>
    <w:rsid w:val="001E0908"/>
    <w:rsid w:val="001E0F66"/>
    <w:rsid w:val="001E17AA"/>
    <w:rsid w:val="001E1F0B"/>
    <w:rsid w:val="001E1F1B"/>
    <w:rsid w:val="001E25AC"/>
    <w:rsid w:val="001E2604"/>
    <w:rsid w:val="001E2676"/>
    <w:rsid w:val="001E2A5C"/>
    <w:rsid w:val="001E2B67"/>
    <w:rsid w:val="001E2C3C"/>
    <w:rsid w:val="001E2EE4"/>
    <w:rsid w:val="001E2FE4"/>
    <w:rsid w:val="001E30D2"/>
    <w:rsid w:val="001E3172"/>
    <w:rsid w:val="001E34B2"/>
    <w:rsid w:val="001E363A"/>
    <w:rsid w:val="001E390A"/>
    <w:rsid w:val="001E3AE3"/>
    <w:rsid w:val="001E3B71"/>
    <w:rsid w:val="001E3DE9"/>
    <w:rsid w:val="001E4508"/>
    <w:rsid w:val="001E4510"/>
    <w:rsid w:val="001E493B"/>
    <w:rsid w:val="001E4959"/>
    <w:rsid w:val="001E4B17"/>
    <w:rsid w:val="001E4BC8"/>
    <w:rsid w:val="001E52BA"/>
    <w:rsid w:val="001E56AC"/>
    <w:rsid w:val="001E5B3C"/>
    <w:rsid w:val="001E5C44"/>
    <w:rsid w:val="001E5CF0"/>
    <w:rsid w:val="001E5E09"/>
    <w:rsid w:val="001E60BB"/>
    <w:rsid w:val="001E6594"/>
    <w:rsid w:val="001E69F1"/>
    <w:rsid w:val="001E6FEC"/>
    <w:rsid w:val="001E7067"/>
    <w:rsid w:val="001E729F"/>
    <w:rsid w:val="001E7604"/>
    <w:rsid w:val="001E783A"/>
    <w:rsid w:val="001E7914"/>
    <w:rsid w:val="001E7997"/>
    <w:rsid w:val="001E7AB6"/>
    <w:rsid w:val="001F08DB"/>
    <w:rsid w:val="001F0A2D"/>
    <w:rsid w:val="001F11AA"/>
    <w:rsid w:val="001F14A3"/>
    <w:rsid w:val="001F192E"/>
    <w:rsid w:val="001F20BC"/>
    <w:rsid w:val="001F219F"/>
    <w:rsid w:val="001F2278"/>
    <w:rsid w:val="001F24F6"/>
    <w:rsid w:val="001F2661"/>
    <w:rsid w:val="001F2674"/>
    <w:rsid w:val="001F2764"/>
    <w:rsid w:val="001F2963"/>
    <w:rsid w:val="001F29DD"/>
    <w:rsid w:val="001F2B8F"/>
    <w:rsid w:val="001F2DB7"/>
    <w:rsid w:val="001F2F5C"/>
    <w:rsid w:val="001F2FEA"/>
    <w:rsid w:val="001F33B2"/>
    <w:rsid w:val="001F3659"/>
    <w:rsid w:val="001F3AEE"/>
    <w:rsid w:val="001F3C7D"/>
    <w:rsid w:val="001F4023"/>
    <w:rsid w:val="001F41D9"/>
    <w:rsid w:val="001F4BCB"/>
    <w:rsid w:val="001F4F61"/>
    <w:rsid w:val="001F502A"/>
    <w:rsid w:val="001F515E"/>
    <w:rsid w:val="001F51FE"/>
    <w:rsid w:val="001F551B"/>
    <w:rsid w:val="001F56F0"/>
    <w:rsid w:val="001F58B0"/>
    <w:rsid w:val="001F5AFF"/>
    <w:rsid w:val="001F5FE3"/>
    <w:rsid w:val="001F61B8"/>
    <w:rsid w:val="001F6418"/>
    <w:rsid w:val="001F6676"/>
    <w:rsid w:val="001F6A8D"/>
    <w:rsid w:val="001F6B3C"/>
    <w:rsid w:val="001F6D1C"/>
    <w:rsid w:val="001F6E69"/>
    <w:rsid w:val="001F7055"/>
    <w:rsid w:val="001F7174"/>
    <w:rsid w:val="001F7246"/>
    <w:rsid w:val="001F740A"/>
    <w:rsid w:val="001F7F37"/>
    <w:rsid w:val="001F7F3A"/>
    <w:rsid w:val="00200035"/>
    <w:rsid w:val="002005A3"/>
    <w:rsid w:val="002007FE"/>
    <w:rsid w:val="002009BC"/>
    <w:rsid w:val="00200F6E"/>
    <w:rsid w:val="002010A4"/>
    <w:rsid w:val="00201134"/>
    <w:rsid w:val="002012A5"/>
    <w:rsid w:val="002016FF"/>
    <w:rsid w:val="0020170B"/>
    <w:rsid w:val="00201B0D"/>
    <w:rsid w:val="00201D14"/>
    <w:rsid w:val="00201D61"/>
    <w:rsid w:val="00201F3F"/>
    <w:rsid w:val="00202207"/>
    <w:rsid w:val="0020228D"/>
    <w:rsid w:val="002026DE"/>
    <w:rsid w:val="00202CA0"/>
    <w:rsid w:val="00202E0F"/>
    <w:rsid w:val="00202EB5"/>
    <w:rsid w:val="00203200"/>
    <w:rsid w:val="0020345C"/>
    <w:rsid w:val="00203B54"/>
    <w:rsid w:val="00203C0E"/>
    <w:rsid w:val="00203EE3"/>
    <w:rsid w:val="0020438D"/>
    <w:rsid w:val="00204545"/>
    <w:rsid w:val="00204787"/>
    <w:rsid w:val="00204C8B"/>
    <w:rsid w:val="00205C6F"/>
    <w:rsid w:val="00205D20"/>
    <w:rsid w:val="00205D76"/>
    <w:rsid w:val="002067F5"/>
    <w:rsid w:val="00206947"/>
    <w:rsid w:val="00206C38"/>
    <w:rsid w:val="00206FC7"/>
    <w:rsid w:val="002070A4"/>
    <w:rsid w:val="0020746E"/>
    <w:rsid w:val="00207A6B"/>
    <w:rsid w:val="00207B94"/>
    <w:rsid w:val="00207B96"/>
    <w:rsid w:val="00207C32"/>
    <w:rsid w:val="00210BB1"/>
    <w:rsid w:val="00210BCA"/>
    <w:rsid w:val="00210CCC"/>
    <w:rsid w:val="00210D93"/>
    <w:rsid w:val="002110AC"/>
    <w:rsid w:val="00211282"/>
    <w:rsid w:val="00211456"/>
    <w:rsid w:val="00211AB3"/>
    <w:rsid w:val="0021257E"/>
    <w:rsid w:val="002126AA"/>
    <w:rsid w:val="002127D3"/>
    <w:rsid w:val="002132A9"/>
    <w:rsid w:val="0021335F"/>
    <w:rsid w:val="002133F5"/>
    <w:rsid w:val="002135A0"/>
    <w:rsid w:val="00213F7A"/>
    <w:rsid w:val="00214111"/>
    <w:rsid w:val="002145A6"/>
    <w:rsid w:val="002148C3"/>
    <w:rsid w:val="00214F1C"/>
    <w:rsid w:val="00214FC8"/>
    <w:rsid w:val="00215172"/>
    <w:rsid w:val="002157C9"/>
    <w:rsid w:val="00215834"/>
    <w:rsid w:val="002158F9"/>
    <w:rsid w:val="002159C0"/>
    <w:rsid w:val="00215B31"/>
    <w:rsid w:val="0021615B"/>
    <w:rsid w:val="002163E8"/>
    <w:rsid w:val="002163EB"/>
    <w:rsid w:val="002167C4"/>
    <w:rsid w:val="00216A4C"/>
    <w:rsid w:val="00216CBB"/>
    <w:rsid w:val="0021712A"/>
    <w:rsid w:val="00217334"/>
    <w:rsid w:val="002173BA"/>
    <w:rsid w:val="0021764F"/>
    <w:rsid w:val="002176C3"/>
    <w:rsid w:val="002176D0"/>
    <w:rsid w:val="0021778F"/>
    <w:rsid w:val="002177C8"/>
    <w:rsid w:val="002178E1"/>
    <w:rsid w:val="00217973"/>
    <w:rsid w:val="002179D7"/>
    <w:rsid w:val="002212B7"/>
    <w:rsid w:val="00221631"/>
    <w:rsid w:val="00221B2B"/>
    <w:rsid w:val="00221D6D"/>
    <w:rsid w:val="00221DB9"/>
    <w:rsid w:val="00221E64"/>
    <w:rsid w:val="00222038"/>
    <w:rsid w:val="00222717"/>
    <w:rsid w:val="00222BC8"/>
    <w:rsid w:val="00222F4D"/>
    <w:rsid w:val="0022300C"/>
    <w:rsid w:val="002230E8"/>
    <w:rsid w:val="00223175"/>
    <w:rsid w:val="00223323"/>
    <w:rsid w:val="0022336F"/>
    <w:rsid w:val="002238F9"/>
    <w:rsid w:val="00223902"/>
    <w:rsid w:val="00223D17"/>
    <w:rsid w:val="00223D75"/>
    <w:rsid w:val="002243FE"/>
    <w:rsid w:val="0022461B"/>
    <w:rsid w:val="00224896"/>
    <w:rsid w:val="00224A35"/>
    <w:rsid w:val="00224CD7"/>
    <w:rsid w:val="00224D26"/>
    <w:rsid w:val="00224EA3"/>
    <w:rsid w:val="002250B6"/>
    <w:rsid w:val="00225431"/>
    <w:rsid w:val="0022555A"/>
    <w:rsid w:val="002258C1"/>
    <w:rsid w:val="00225AB1"/>
    <w:rsid w:val="00225B47"/>
    <w:rsid w:val="00225E8F"/>
    <w:rsid w:val="00226090"/>
    <w:rsid w:val="0022623D"/>
    <w:rsid w:val="0022627D"/>
    <w:rsid w:val="002262D6"/>
    <w:rsid w:val="00226323"/>
    <w:rsid w:val="00226AF1"/>
    <w:rsid w:val="0022721F"/>
    <w:rsid w:val="002272DC"/>
    <w:rsid w:val="00227B62"/>
    <w:rsid w:val="00227CF2"/>
    <w:rsid w:val="002301B1"/>
    <w:rsid w:val="0023086F"/>
    <w:rsid w:val="00230FBD"/>
    <w:rsid w:val="002318F9"/>
    <w:rsid w:val="00231926"/>
    <w:rsid w:val="00231B58"/>
    <w:rsid w:val="00231CC7"/>
    <w:rsid w:val="00231E9D"/>
    <w:rsid w:val="00231F82"/>
    <w:rsid w:val="00231FAE"/>
    <w:rsid w:val="00231FF5"/>
    <w:rsid w:val="0023213F"/>
    <w:rsid w:val="002322B0"/>
    <w:rsid w:val="00232328"/>
    <w:rsid w:val="00232362"/>
    <w:rsid w:val="002324D5"/>
    <w:rsid w:val="00232F7F"/>
    <w:rsid w:val="00233361"/>
    <w:rsid w:val="002333FE"/>
    <w:rsid w:val="00233A47"/>
    <w:rsid w:val="00234115"/>
    <w:rsid w:val="002341ED"/>
    <w:rsid w:val="00234673"/>
    <w:rsid w:val="00234797"/>
    <w:rsid w:val="002349F2"/>
    <w:rsid w:val="00234EA2"/>
    <w:rsid w:val="00235287"/>
    <w:rsid w:val="002360E4"/>
    <w:rsid w:val="002365E7"/>
    <w:rsid w:val="002367EF"/>
    <w:rsid w:val="002368F0"/>
    <w:rsid w:val="00236BB2"/>
    <w:rsid w:val="00236EC2"/>
    <w:rsid w:val="0023716E"/>
    <w:rsid w:val="0023716F"/>
    <w:rsid w:val="00237207"/>
    <w:rsid w:val="002372E6"/>
    <w:rsid w:val="00237559"/>
    <w:rsid w:val="0023765A"/>
    <w:rsid w:val="00237714"/>
    <w:rsid w:val="002378A5"/>
    <w:rsid w:val="0023791C"/>
    <w:rsid w:val="00237C51"/>
    <w:rsid w:val="00240039"/>
    <w:rsid w:val="002400DD"/>
    <w:rsid w:val="00240491"/>
    <w:rsid w:val="00240B0A"/>
    <w:rsid w:val="00240ED1"/>
    <w:rsid w:val="0024113D"/>
    <w:rsid w:val="002418E6"/>
    <w:rsid w:val="002419F3"/>
    <w:rsid w:val="00241C72"/>
    <w:rsid w:val="00241E2F"/>
    <w:rsid w:val="00241E4A"/>
    <w:rsid w:val="0024229E"/>
    <w:rsid w:val="0024239E"/>
    <w:rsid w:val="002426BB"/>
    <w:rsid w:val="002426FD"/>
    <w:rsid w:val="00242D39"/>
    <w:rsid w:val="00242D5A"/>
    <w:rsid w:val="00242EEF"/>
    <w:rsid w:val="0024316B"/>
    <w:rsid w:val="002431EE"/>
    <w:rsid w:val="002433A1"/>
    <w:rsid w:val="00243711"/>
    <w:rsid w:val="002438F2"/>
    <w:rsid w:val="00243CC3"/>
    <w:rsid w:val="00244209"/>
    <w:rsid w:val="0024432A"/>
    <w:rsid w:val="00244480"/>
    <w:rsid w:val="00244704"/>
    <w:rsid w:val="00244A37"/>
    <w:rsid w:val="00244A45"/>
    <w:rsid w:val="00244F1B"/>
    <w:rsid w:val="002451BD"/>
    <w:rsid w:val="002451CA"/>
    <w:rsid w:val="002453B9"/>
    <w:rsid w:val="00245838"/>
    <w:rsid w:val="00245BC7"/>
    <w:rsid w:val="00245C55"/>
    <w:rsid w:val="002460CB"/>
    <w:rsid w:val="002462CD"/>
    <w:rsid w:val="00246495"/>
    <w:rsid w:val="00246550"/>
    <w:rsid w:val="002467ED"/>
    <w:rsid w:val="0024686B"/>
    <w:rsid w:val="00246B49"/>
    <w:rsid w:val="00246B5D"/>
    <w:rsid w:val="00246B7A"/>
    <w:rsid w:val="00246D48"/>
    <w:rsid w:val="0024709A"/>
    <w:rsid w:val="00247454"/>
    <w:rsid w:val="00247538"/>
    <w:rsid w:val="002504DB"/>
    <w:rsid w:val="00250527"/>
    <w:rsid w:val="002508DD"/>
    <w:rsid w:val="00250EA4"/>
    <w:rsid w:val="002511C8"/>
    <w:rsid w:val="002514F9"/>
    <w:rsid w:val="0025182C"/>
    <w:rsid w:val="00252075"/>
    <w:rsid w:val="00252212"/>
    <w:rsid w:val="002523A2"/>
    <w:rsid w:val="00252849"/>
    <w:rsid w:val="00252947"/>
    <w:rsid w:val="0025340D"/>
    <w:rsid w:val="00253658"/>
    <w:rsid w:val="00253C8D"/>
    <w:rsid w:val="00253CB7"/>
    <w:rsid w:val="00253E65"/>
    <w:rsid w:val="00253F31"/>
    <w:rsid w:val="002540D9"/>
    <w:rsid w:val="002548A0"/>
    <w:rsid w:val="00254912"/>
    <w:rsid w:val="00254A1D"/>
    <w:rsid w:val="00254D0A"/>
    <w:rsid w:val="00255007"/>
    <w:rsid w:val="00255111"/>
    <w:rsid w:val="00255353"/>
    <w:rsid w:val="00255663"/>
    <w:rsid w:val="00255C75"/>
    <w:rsid w:val="00255D3A"/>
    <w:rsid w:val="002563FF"/>
    <w:rsid w:val="002569BC"/>
    <w:rsid w:val="002569F8"/>
    <w:rsid w:val="0025744D"/>
    <w:rsid w:val="0025768A"/>
    <w:rsid w:val="00257CEC"/>
    <w:rsid w:val="00257F3B"/>
    <w:rsid w:val="00260040"/>
    <w:rsid w:val="00260082"/>
    <w:rsid w:val="0026015F"/>
    <w:rsid w:val="0026018B"/>
    <w:rsid w:val="0026079A"/>
    <w:rsid w:val="00260D26"/>
    <w:rsid w:val="002614C4"/>
    <w:rsid w:val="00261593"/>
    <w:rsid w:val="002617F2"/>
    <w:rsid w:val="00261A7A"/>
    <w:rsid w:val="00261C49"/>
    <w:rsid w:val="002622D2"/>
    <w:rsid w:val="00262528"/>
    <w:rsid w:val="00262AD3"/>
    <w:rsid w:val="002633D5"/>
    <w:rsid w:val="002638BA"/>
    <w:rsid w:val="00263AAC"/>
    <w:rsid w:val="00263B67"/>
    <w:rsid w:val="00263E1E"/>
    <w:rsid w:val="00263FAC"/>
    <w:rsid w:val="0026450D"/>
    <w:rsid w:val="0026457A"/>
    <w:rsid w:val="002646EB"/>
    <w:rsid w:val="0026486F"/>
    <w:rsid w:val="00264A1A"/>
    <w:rsid w:val="00264B7A"/>
    <w:rsid w:val="00264B97"/>
    <w:rsid w:val="00264B9E"/>
    <w:rsid w:val="00264DFE"/>
    <w:rsid w:val="00264EEA"/>
    <w:rsid w:val="00264FF6"/>
    <w:rsid w:val="00265081"/>
    <w:rsid w:val="00265095"/>
    <w:rsid w:val="002654D5"/>
    <w:rsid w:val="002656EF"/>
    <w:rsid w:val="002658AD"/>
    <w:rsid w:val="002658BF"/>
    <w:rsid w:val="0026597E"/>
    <w:rsid w:val="00265B82"/>
    <w:rsid w:val="002660AB"/>
    <w:rsid w:val="002665A8"/>
    <w:rsid w:val="0026666A"/>
    <w:rsid w:val="0026692E"/>
    <w:rsid w:val="00266968"/>
    <w:rsid w:val="002671E8"/>
    <w:rsid w:val="002674C9"/>
    <w:rsid w:val="002674E3"/>
    <w:rsid w:val="002678CC"/>
    <w:rsid w:val="00267C44"/>
    <w:rsid w:val="00267CD2"/>
    <w:rsid w:val="00267FDB"/>
    <w:rsid w:val="002701BA"/>
    <w:rsid w:val="00270307"/>
    <w:rsid w:val="00270C07"/>
    <w:rsid w:val="00270C80"/>
    <w:rsid w:val="00270DA8"/>
    <w:rsid w:val="00270E3E"/>
    <w:rsid w:val="0027102F"/>
    <w:rsid w:val="0027114F"/>
    <w:rsid w:val="002714D2"/>
    <w:rsid w:val="002716F3"/>
    <w:rsid w:val="00271C50"/>
    <w:rsid w:val="00271CBB"/>
    <w:rsid w:val="00271D5E"/>
    <w:rsid w:val="002720F1"/>
    <w:rsid w:val="00272238"/>
    <w:rsid w:val="002722FF"/>
    <w:rsid w:val="00272494"/>
    <w:rsid w:val="002725A5"/>
    <w:rsid w:val="00272B03"/>
    <w:rsid w:val="00272C0E"/>
    <w:rsid w:val="00272EB8"/>
    <w:rsid w:val="0027313C"/>
    <w:rsid w:val="00273BC3"/>
    <w:rsid w:val="00273BF3"/>
    <w:rsid w:val="00273D60"/>
    <w:rsid w:val="00273EBA"/>
    <w:rsid w:val="00273FB7"/>
    <w:rsid w:val="0027400C"/>
    <w:rsid w:val="0027423D"/>
    <w:rsid w:val="00274501"/>
    <w:rsid w:val="002747C1"/>
    <w:rsid w:val="002749F7"/>
    <w:rsid w:val="00274AE0"/>
    <w:rsid w:val="00274E73"/>
    <w:rsid w:val="00275069"/>
    <w:rsid w:val="002757CD"/>
    <w:rsid w:val="002758AC"/>
    <w:rsid w:val="00275F9F"/>
    <w:rsid w:val="00276846"/>
    <w:rsid w:val="00276907"/>
    <w:rsid w:val="00276953"/>
    <w:rsid w:val="00277002"/>
    <w:rsid w:val="002771EB"/>
    <w:rsid w:val="00277650"/>
    <w:rsid w:val="00277795"/>
    <w:rsid w:val="002777A4"/>
    <w:rsid w:val="0027791A"/>
    <w:rsid w:val="00277A38"/>
    <w:rsid w:val="00277C90"/>
    <w:rsid w:val="00277CC1"/>
    <w:rsid w:val="00277F6F"/>
    <w:rsid w:val="00280E0D"/>
    <w:rsid w:val="002813A0"/>
    <w:rsid w:val="002815AC"/>
    <w:rsid w:val="002815B0"/>
    <w:rsid w:val="002817A0"/>
    <w:rsid w:val="00281C8E"/>
    <w:rsid w:val="002823C9"/>
    <w:rsid w:val="002824CC"/>
    <w:rsid w:val="0028259F"/>
    <w:rsid w:val="002829FC"/>
    <w:rsid w:val="00282C3D"/>
    <w:rsid w:val="00282C93"/>
    <w:rsid w:val="00282D4C"/>
    <w:rsid w:val="00282FF5"/>
    <w:rsid w:val="0028396F"/>
    <w:rsid w:val="00283A3B"/>
    <w:rsid w:val="00283A7B"/>
    <w:rsid w:val="00283CD1"/>
    <w:rsid w:val="002842D5"/>
    <w:rsid w:val="002845CD"/>
    <w:rsid w:val="0028471A"/>
    <w:rsid w:val="0028484E"/>
    <w:rsid w:val="00284A16"/>
    <w:rsid w:val="00284BDE"/>
    <w:rsid w:val="00284C21"/>
    <w:rsid w:val="00284C5E"/>
    <w:rsid w:val="00284D4C"/>
    <w:rsid w:val="00284DA0"/>
    <w:rsid w:val="00285390"/>
    <w:rsid w:val="00285BA7"/>
    <w:rsid w:val="00285C3D"/>
    <w:rsid w:val="00285DD4"/>
    <w:rsid w:val="00285E66"/>
    <w:rsid w:val="00286B87"/>
    <w:rsid w:val="00286C15"/>
    <w:rsid w:val="002870F1"/>
    <w:rsid w:val="0028710A"/>
    <w:rsid w:val="00287399"/>
    <w:rsid w:val="00287425"/>
    <w:rsid w:val="002875F3"/>
    <w:rsid w:val="00287E29"/>
    <w:rsid w:val="00290229"/>
    <w:rsid w:val="00290311"/>
    <w:rsid w:val="0029039D"/>
    <w:rsid w:val="002906BD"/>
    <w:rsid w:val="00290C9D"/>
    <w:rsid w:val="00290F61"/>
    <w:rsid w:val="0029211F"/>
    <w:rsid w:val="002922E2"/>
    <w:rsid w:val="002923FC"/>
    <w:rsid w:val="00292408"/>
    <w:rsid w:val="0029278E"/>
    <w:rsid w:val="00292847"/>
    <w:rsid w:val="00292AD9"/>
    <w:rsid w:val="00292FC6"/>
    <w:rsid w:val="00293171"/>
    <w:rsid w:val="0029334B"/>
    <w:rsid w:val="0029354B"/>
    <w:rsid w:val="002938C5"/>
    <w:rsid w:val="00293A83"/>
    <w:rsid w:val="00293BD9"/>
    <w:rsid w:val="00293FBF"/>
    <w:rsid w:val="002940C7"/>
    <w:rsid w:val="002942C5"/>
    <w:rsid w:val="002944E6"/>
    <w:rsid w:val="00294993"/>
    <w:rsid w:val="0029499C"/>
    <w:rsid w:val="00294C5A"/>
    <w:rsid w:val="00294C8E"/>
    <w:rsid w:val="00294D5E"/>
    <w:rsid w:val="00294D7B"/>
    <w:rsid w:val="00294D97"/>
    <w:rsid w:val="0029513A"/>
    <w:rsid w:val="002956F6"/>
    <w:rsid w:val="00295A6B"/>
    <w:rsid w:val="00295DF3"/>
    <w:rsid w:val="00295E5F"/>
    <w:rsid w:val="002961D2"/>
    <w:rsid w:val="002962B9"/>
    <w:rsid w:val="00296722"/>
    <w:rsid w:val="00296A0F"/>
    <w:rsid w:val="00296B2E"/>
    <w:rsid w:val="00296BA4"/>
    <w:rsid w:val="00296E46"/>
    <w:rsid w:val="002978D7"/>
    <w:rsid w:val="002979A8"/>
    <w:rsid w:val="00297A92"/>
    <w:rsid w:val="00297FF6"/>
    <w:rsid w:val="002A0059"/>
    <w:rsid w:val="002A01A4"/>
    <w:rsid w:val="002A091B"/>
    <w:rsid w:val="002A0BAF"/>
    <w:rsid w:val="002A0BC6"/>
    <w:rsid w:val="002A0DE4"/>
    <w:rsid w:val="002A0E0B"/>
    <w:rsid w:val="002A0E6F"/>
    <w:rsid w:val="002A0E96"/>
    <w:rsid w:val="002A1022"/>
    <w:rsid w:val="002A1862"/>
    <w:rsid w:val="002A19C2"/>
    <w:rsid w:val="002A2414"/>
    <w:rsid w:val="002A27E0"/>
    <w:rsid w:val="002A313E"/>
    <w:rsid w:val="002A31B7"/>
    <w:rsid w:val="002A31E2"/>
    <w:rsid w:val="002A3A0A"/>
    <w:rsid w:val="002A4220"/>
    <w:rsid w:val="002A456F"/>
    <w:rsid w:val="002A47B6"/>
    <w:rsid w:val="002A48D4"/>
    <w:rsid w:val="002A5058"/>
    <w:rsid w:val="002A50FB"/>
    <w:rsid w:val="002A5262"/>
    <w:rsid w:val="002A5317"/>
    <w:rsid w:val="002A55C0"/>
    <w:rsid w:val="002A5783"/>
    <w:rsid w:val="002A5F5E"/>
    <w:rsid w:val="002A607F"/>
    <w:rsid w:val="002A6101"/>
    <w:rsid w:val="002A64DE"/>
    <w:rsid w:val="002A6503"/>
    <w:rsid w:val="002A6794"/>
    <w:rsid w:val="002A699B"/>
    <w:rsid w:val="002A69AF"/>
    <w:rsid w:val="002A6C6E"/>
    <w:rsid w:val="002A6D59"/>
    <w:rsid w:val="002A6E8A"/>
    <w:rsid w:val="002A7A83"/>
    <w:rsid w:val="002A7FB8"/>
    <w:rsid w:val="002B032F"/>
    <w:rsid w:val="002B0371"/>
    <w:rsid w:val="002B049F"/>
    <w:rsid w:val="002B04C6"/>
    <w:rsid w:val="002B063C"/>
    <w:rsid w:val="002B0893"/>
    <w:rsid w:val="002B08F5"/>
    <w:rsid w:val="002B0C3F"/>
    <w:rsid w:val="002B0F5F"/>
    <w:rsid w:val="002B0F6C"/>
    <w:rsid w:val="002B140E"/>
    <w:rsid w:val="002B1599"/>
    <w:rsid w:val="002B1F5B"/>
    <w:rsid w:val="002B23AE"/>
    <w:rsid w:val="002B23D6"/>
    <w:rsid w:val="002B2450"/>
    <w:rsid w:val="002B24E6"/>
    <w:rsid w:val="002B25BB"/>
    <w:rsid w:val="002B25D7"/>
    <w:rsid w:val="002B2647"/>
    <w:rsid w:val="002B2782"/>
    <w:rsid w:val="002B305F"/>
    <w:rsid w:val="002B3C86"/>
    <w:rsid w:val="002B3CED"/>
    <w:rsid w:val="002B44D5"/>
    <w:rsid w:val="002B44D6"/>
    <w:rsid w:val="002B4552"/>
    <w:rsid w:val="002B4A1F"/>
    <w:rsid w:val="002B4E5E"/>
    <w:rsid w:val="002B528D"/>
    <w:rsid w:val="002B534B"/>
    <w:rsid w:val="002B5406"/>
    <w:rsid w:val="002B546C"/>
    <w:rsid w:val="002B54BC"/>
    <w:rsid w:val="002B5507"/>
    <w:rsid w:val="002B55B6"/>
    <w:rsid w:val="002B55E7"/>
    <w:rsid w:val="002B5B1C"/>
    <w:rsid w:val="002B5CC3"/>
    <w:rsid w:val="002B6207"/>
    <w:rsid w:val="002B677F"/>
    <w:rsid w:val="002B6DA5"/>
    <w:rsid w:val="002B6FB0"/>
    <w:rsid w:val="002B712C"/>
    <w:rsid w:val="002B740D"/>
    <w:rsid w:val="002B7693"/>
    <w:rsid w:val="002B77B1"/>
    <w:rsid w:val="002B7A36"/>
    <w:rsid w:val="002C09E5"/>
    <w:rsid w:val="002C0D3D"/>
    <w:rsid w:val="002C0DA6"/>
    <w:rsid w:val="002C0E3B"/>
    <w:rsid w:val="002C117D"/>
    <w:rsid w:val="002C12DB"/>
    <w:rsid w:val="002C1758"/>
    <w:rsid w:val="002C198D"/>
    <w:rsid w:val="002C1C08"/>
    <w:rsid w:val="002C1C30"/>
    <w:rsid w:val="002C1FEC"/>
    <w:rsid w:val="002C22B3"/>
    <w:rsid w:val="002C24ED"/>
    <w:rsid w:val="002C31D2"/>
    <w:rsid w:val="002C3223"/>
    <w:rsid w:val="002C32C4"/>
    <w:rsid w:val="002C357A"/>
    <w:rsid w:val="002C360C"/>
    <w:rsid w:val="002C3A60"/>
    <w:rsid w:val="002C3C53"/>
    <w:rsid w:val="002C3F1A"/>
    <w:rsid w:val="002C4087"/>
    <w:rsid w:val="002C45C7"/>
    <w:rsid w:val="002C48CC"/>
    <w:rsid w:val="002C49B2"/>
    <w:rsid w:val="002C49DC"/>
    <w:rsid w:val="002C4D7C"/>
    <w:rsid w:val="002C5045"/>
    <w:rsid w:val="002C5138"/>
    <w:rsid w:val="002C51CD"/>
    <w:rsid w:val="002C54FB"/>
    <w:rsid w:val="002C571A"/>
    <w:rsid w:val="002C5721"/>
    <w:rsid w:val="002C5767"/>
    <w:rsid w:val="002C59C7"/>
    <w:rsid w:val="002C5A08"/>
    <w:rsid w:val="002C5DC5"/>
    <w:rsid w:val="002C61A1"/>
    <w:rsid w:val="002C66ED"/>
    <w:rsid w:val="002C6710"/>
    <w:rsid w:val="002C67CB"/>
    <w:rsid w:val="002C68C1"/>
    <w:rsid w:val="002C69AD"/>
    <w:rsid w:val="002C69FE"/>
    <w:rsid w:val="002C6FE6"/>
    <w:rsid w:val="002C70E8"/>
    <w:rsid w:val="002C71C1"/>
    <w:rsid w:val="002C721A"/>
    <w:rsid w:val="002C7238"/>
    <w:rsid w:val="002C738F"/>
    <w:rsid w:val="002C7943"/>
    <w:rsid w:val="002C7A17"/>
    <w:rsid w:val="002C7A35"/>
    <w:rsid w:val="002C7AB5"/>
    <w:rsid w:val="002D030A"/>
    <w:rsid w:val="002D04D7"/>
    <w:rsid w:val="002D0576"/>
    <w:rsid w:val="002D06D5"/>
    <w:rsid w:val="002D08C6"/>
    <w:rsid w:val="002D10D0"/>
    <w:rsid w:val="002D1193"/>
    <w:rsid w:val="002D15D9"/>
    <w:rsid w:val="002D1A1E"/>
    <w:rsid w:val="002D1DA4"/>
    <w:rsid w:val="002D1EA3"/>
    <w:rsid w:val="002D1EF5"/>
    <w:rsid w:val="002D214A"/>
    <w:rsid w:val="002D2402"/>
    <w:rsid w:val="002D2767"/>
    <w:rsid w:val="002D2A3C"/>
    <w:rsid w:val="002D2EC7"/>
    <w:rsid w:val="002D2EE6"/>
    <w:rsid w:val="002D2F21"/>
    <w:rsid w:val="002D33BA"/>
    <w:rsid w:val="002D367F"/>
    <w:rsid w:val="002D4014"/>
    <w:rsid w:val="002D4292"/>
    <w:rsid w:val="002D454D"/>
    <w:rsid w:val="002D52B9"/>
    <w:rsid w:val="002D540D"/>
    <w:rsid w:val="002D54E1"/>
    <w:rsid w:val="002D5989"/>
    <w:rsid w:val="002D5ACC"/>
    <w:rsid w:val="002D6019"/>
    <w:rsid w:val="002D64AD"/>
    <w:rsid w:val="002D6747"/>
    <w:rsid w:val="002D6BB4"/>
    <w:rsid w:val="002D6E0C"/>
    <w:rsid w:val="002D7103"/>
    <w:rsid w:val="002D78D7"/>
    <w:rsid w:val="002E00C4"/>
    <w:rsid w:val="002E01CF"/>
    <w:rsid w:val="002E030E"/>
    <w:rsid w:val="002E0439"/>
    <w:rsid w:val="002E094B"/>
    <w:rsid w:val="002E09B1"/>
    <w:rsid w:val="002E0A89"/>
    <w:rsid w:val="002E0C3B"/>
    <w:rsid w:val="002E0DFE"/>
    <w:rsid w:val="002E0F6A"/>
    <w:rsid w:val="002E1734"/>
    <w:rsid w:val="002E184F"/>
    <w:rsid w:val="002E1D41"/>
    <w:rsid w:val="002E20FB"/>
    <w:rsid w:val="002E2818"/>
    <w:rsid w:val="002E29B2"/>
    <w:rsid w:val="002E29B6"/>
    <w:rsid w:val="002E29E2"/>
    <w:rsid w:val="002E2A8C"/>
    <w:rsid w:val="002E2AD7"/>
    <w:rsid w:val="002E2AF9"/>
    <w:rsid w:val="002E2DC2"/>
    <w:rsid w:val="002E2EC7"/>
    <w:rsid w:val="002E2F2C"/>
    <w:rsid w:val="002E3031"/>
    <w:rsid w:val="002E318B"/>
    <w:rsid w:val="002E38C2"/>
    <w:rsid w:val="002E3E59"/>
    <w:rsid w:val="002E4406"/>
    <w:rsid w:val="002E44FA"/>
    <w:rsid w:val="002E4875"/>
    <w:rsid w:val="002E487E"/>
    <w:rsid w:val="002E4BA1"/>
    <w:rsid w:val="002E4CA6"/>
    <w:rsid w:val="002E55D1"/>
    <w:rsid w:val="002E5630"/>
    <w:rsid w:val="002E57F1"/>
    <w:rsid w:val="002E582F"/>
    <w:rsid w:val="002E598C"/>
    <w:rsid w:val="002E5F8B"/>
    <w:rsid w:val="002E600C"/>
    <w:rsid w:val="002E6160"/>
    <w:rsid w:val="002E6173"/>
    <w:rsid w:val="002E65E1"/>
    <w:rsid w:val="002E6670"/>
    <w:rsid w:val="002E6698"/>
    <w:rsid w:val="002E6999"/>
    <w:rsid w:val="002E6A99"/>
    <w:rsid w:val="002E6C2E"/>
    <w:rsid w:val="002E761F"/>
    <w:rsid w:val="002E7784"/>
    <w:rsid w:val="002E77A0"/>
    <w:rsid w:val="002E7ABD"/>
    <w:rsid w:val="002E7B26"/>
    <w:rsid w:val="002F05C6"/>
    <w:rsid w:val="002F07F0"/>
    <w:rsid w:val="002F0ADB"/>
    <w:rsid w:val="002F0DB4"/>
    <w:rsid w:val="002F0FA6"/>
    <w:rsid w:val="002F102A"/>
    <w:rsid w:val="002F12A5"/>
    <w:rsid w:val="002F1829"/>
    <w:rsid w:val="002F182E"/>
    <w:rsid w:val="002F196D"/>
    <w:rsid w:val="002F199E"/>
    <w:rsid w:val="002F1A25"/>
    <w:rsid w:val="002F1B26"/>
    <w:rsid w:val="002F1B73"/>
    <w:rsid w:val="002F1D87"/>
    <w:rsid w:val="002F1EEE"/>
    <w:rsid w:val="002F1FD4"/>
    <w:rsid w:val="002F205F"/>
    <w:rsid w:val="002F21B3"/>
    <w:rsid w:val="002F24E2"/>
    <w:rsid w:val="002F25C1"/>
    <w:rsid w:val="002F299C"/>
    <w:rsid w:val="002F2F3F"/>
    <w:rsid w:val="002F2FBF"/>
    <w:rsid w:val="002F320E"/>
    <w:rsid w:val="002F322C"/>
    <w:rsid w:val="002F38AA"/>
    <w:rsid w:val="002F3BCB"/>
    <w:rsid w:val="002F3E85"/>
    <w:rsid w:val="002F3FAB"/>
    <w:rsid w:val="002F41C9"/>
    <w:rsid w:val="002F44EF"/>
    <w:rsid w:val="002F4D23"/>
    <w:rsid w:val="002F4D59"/>
    <w:rsid w:val="002F52F5"/>
    <w:rsid w:val="002F5387"/>
    <w:rsid w:val="002F59A0"/>
    <w:rsid w:val="002F5B0A"/>
    <w:rsid w:val="002F5B30"/>
    <w:rsid w:val="002F5F7C"/>
    <w:rsid w:val="002F625C"/>
    <w:rsid w:val="002F6300"/>
    <w:rsid w:val="002F6BB7"/>
    <w:rsid w:val="002F6DFA"/>
    <w:rsid w:val="002F6E32"/>
    <w:rsid w:val="002F76CF"/>
    <w:rsid w:val="002F797A"/>
    <w:rsid w:val="002F7A85"/>
    <w:rsid w:val="002F7C34"/>
    <w:rsid w:val="002F7F9A"/>
    <w:rsid w:val="00300058"/>
    <w:rsid w:val="003001D3"/>
    <w:rsid w:val="0030025D"/>
    <w:rsid w:val="003002AC"/>
    <w:rsid w:val="003008EA"/>
    <w:rsid w:val="00300974"/>
    <w:rsid w:val="003013D3"/>
    <w:rsid w:val="0030150B"/>
    <w:rsid w:val="003017F3"/>
    <w:rsid w:val="003018C2"/>
    <w:rsid w:val="00301C06"/>
    <w:rsid w:val="00301CBF"/>
    <w:rsid w:val="00301D87"/>
    <w:rsid w:val="00301F00"/>
    <w:rsid w:val="00301FBA"/>
    <w:rsid w:val="0030228C"/>
    <w:rsid w:val="0030247A"/>
    <w:rsid w:val="003024F2"/>
    <w:rsid w:val="0030273B"/>
    <w:rsid w:val="00302854"/>
    <w:rsid w:val="003028FC"/>
    <w:rsid w:val="0030297A"/>
    <w:rsid w:val="00302B96"/>
    <w:rsid w:val="00302D11"/>
    <w:rsid w:val="00302D1F"/>
    <w:rsid w:val="00303180"/>
    <w:rsid w:val="00303367"/>
    <w:rsid w:val="0030357D"/>
    <w:rsid w:val="003042AF"/>
    <w:rsid w:val="003045BA"/>
    <w:rsid w:val="00304ADC"/>
    <w:rsid w:val="00304B63"/>
    <w:rsid w:val="00304D82"/>
    <w:rsid w:val="00305CC4"/>
    <w:rsid w:val="00305DC5"/>
    <w:rsid w:val="00306123"/>
    <w:rsid w:val="00306D18"/>
    <w:rsid w:val="00306D45"/>
    <w:rsid w:val="00306F42"/>
    <w:rsid w:val="003075D4"/>
    <w:rsid w:val="00307860"/>
    <w:rsid w:val="00307ABD"/>
    <w:rsid w:val="00307B65"/>
    <w:rsid w:val="003102FA"/>
    <w:rsid w:val="0031050E"/>
    <w:rsid w:val="003105D4"/>
    <w:rsid w:val="00310676"/>
    <w:rsid w:val="00310715"/>
    <w:rsid w:val="00310815"/>
    <w:rsid w:val="00310F68"/>
    <w:rsid w:val="00310FB1"/>
    <w:rsid w:val="00310FF1"/>
    <w:rsid w:val="00311076"/>
    <w:rsid w:val="0031130C"/>
    <w:rsid w:val="003113DD"/>
    <w:rsid w:val="00311577"/>
    <w:rsid w:val="003117E1"/>
    <w:rsid w:val="0031198E"/>
    <w:rsid w:val="00311D17"/>
    <w:rsid w:val="00311EBF"/>
    <w:rsid w:val="00311F16"/>
    <w:rsid w:val="00312209"/>
    <w:rsid w:val="00312767"/>
    <w:rsid w:val="003128BF"/>
    <w:rsid w:val="00312C6B"/>
    <w:rsid w:val="00312E38"/>
    <w:rsid w:val="00313FBF"/>
    <w:rsid w:val="00314A27"/>
    <w:rsid w:val="00314AAE"/>
    <w:rsid w:val="00314D00"/>
    <w:rsid w:val="003150C8"/>
    <w:rsid w:val="00315585"/>
    <w:rsid w:val="00315661"/>
    <w:rsid w:val="003162DB"/>
    <w:rsid w:val="00316319"/>
    <w:rsid w:val="003164C0"/>
    <w:rsid w:val="00316715"/>
    <w:rsid w:val="0031688C"/>
    <w:rsid w:val="00317042"/>
    <w:rsid w:val="0031715C"/>
    <w:rsid w:val="00317656"/>
    <w:rsid w:val="0031789A"/>
    <w:rsid w:val="00317941"/>
    <w:rsid w:val="00317F46"/>
    <w:rsid w:val="00317FDE"/>
    <w:rsid w:val="0032040C"/>
    <w:rsid w:val="0032053F"/>
    <w:rsid w:val="0032062C"/>
    <w:rsid w:val="0032096B"/>
    <w:rsid w:val="003209D6"/>
    <w:rsid w:val="00320A7E"/>
    <w:rsid w:val="00320F01"/>
    <w:rsid w:val="00321165"/>
    <w:rsid w:val="00321300"/>
    <w:rsid w:val="00321601"/>
    <w:rsid w:val="00321A01"/>
    <w:rsid w:val="00321EE4"/>
    <w:rsid w:val="00321FBD"/>
    <w:rsid w:val="0032225E"/>
    <w:rsid w:val="003224EC"/>
    <w:rsid w:val="00322E58"/>
    <w:rsid w:val="003231E3"/>
    <w:rsid w:val="00323937"/>
    <w:rsid w:val="00323ACE"/>
    <w:rsid w:val="00323F3F"/>
    <w:rsid w:val="00324067"/>
    <w:rsid w:val="00324253"/>
    <w:rsid w:val="0032434B"/>
    <w:rsid w:val="003243F7"/>
    <w:rsid w:val="003247E4"/>
    <w:rsid w:val="0032492A"/>
    <w:rsid w:val="00324D3A"/>
    <w:rsid w:val="00324E49"/>
    <w:rsid w:val="00325767"/>
    <w:rsid w:val="00325BEF"/>
    <w:rsid w:val="00325F40"/>
    <w:rsid w:val="00326167"/>
    <w:rsid w:val="00326171"/>
    <w:rsid w:val="00326808"/>
    <w:rsid w:val="0032696A"/>
    <w:rsid w:val="00326B22"/>
    <w:rsid w:val="00326C27"/>
    <w:rsid w:val="00326D56"/>
    <w:rsid w:val="00326ECC"/>
    <w:rsid w:val="00327364"/>
    <w:rsid w:val="00327431"/>
    <w:rsid w:val="00327836"/>
    <w:rsid w:val="00327964"/>
    <w:rsid w:val="003279DE"/>
    <w:rsid w:val="00327C76"/>
    <w:rsid w:val="00327E97"/>
    <w:rsid w:val="00327F36"/>
    <w:rsid w:val="00327F4D"/>
    <w:rsid w:val="00330360"/>
    <w:rsid w:val="0033050A"/>
    <w:rsid w:val="00330802"/>
    <w:rsid w:val="00330E70"/>
    <w:rsid w:val="00331176"/>
    <w:rsid w:val="003313F9"/>
    <w:rsid w:val="00331640"/>
    <w:rsid w:val="003316D2"/>
    <w:rsid w:val="003319D8"/>
    <w:rsid w:val="00331CB5"/>
    <w:rsid w:val="00331F4C"/>
    <w:rsid w:val="00331F93"/>
    <w:rsid w:val="0033211D"/>
    <w:rsid w:val="00332172"/>
    <w:rsid w:val="00332F22"/>
    <w:rsid w:val="00332F7B"/>
    <w:rsid w:val="00332FAE"/>
    <w:rsid w:val="00333101"/>
    <w:rsid w:val="0033327F"/>
    <w:rsid w:val="00333311"/>
    <w:rsid w:val="00333613"/>
    <w:rsid w:val="00333B68"/>
    <w:rsid w:val="00334131"/>
    <w:rsid w:val="0033419E"/>
    <w:rsid w:val="00334218"/>
    <w:rsid w:val="003349CA"/>
    <w:rsid w:val="00334C1E"/>
    <w:rsid w:val="00334D22"/>
    <w:rsid w:val="00334D82"/>
    <w:rsid w:val="00334E88"/>
    <w:rsid w:val="00334EA9"/>
    <w:rsid w:val="00335073"/>
    <w:rsid w:val="00335C3E"/>
    <w:rsid w:val="00335E69"/>
    <w:rsid w:val="00335FA2"/>
    <w:rsid w:val="003362DD"/>
    <w:rsid w:val="00336543"/>
    <w:rsid w:val="003365D2"/>
    <w:rsid w:val="00336960"/>
    <w:rsid w:val="003369EC"/>
    <w:rsid w:val="00336C6E"/>
    <w:rsid w:val="00336D6B"/>
    <w:rsid w:val="00337FAD"/>
    <w:rsid w:val="00340158"/>
    <w:rsid w:val="0034018E"/>
    <w:rsid w:val="003401BD"/>
    <w:rsid w:val="003401C4"/>
    <w:rsid w:val="003403F7"/>
    <w:rsid w:val="003409D2"/>
    <w:rsid w:val="00340BAB"/>
    <w:rsid w:val="0034106A"/>
    <w:rsid w:val="00341773"/>
    <w:rsid w:val="00341809"/>
    <w:rsid w:val="00341E7B"/>
    <w:rsid w:val="00341F15"/>
    <w:rsid w:val="003421A3"/>
    <w:rsid w:val="0034228C"/>
    <w:rsid w:val="003422BC"/>
    <w:rsid w:val="00342524"/>
    <w:rsid w:val="00343662"/>
    <w:rsid w:val="00343801"/>
    <w:rsid w:val="00344209"/>
    <w:rsid w:val="003442CD"/>
    <w:rsid w:val="00344359"/>
    <w:rsid w:val="0034469F"/>
    <w:rsid w:val="00344E1C"/>
    <w:rsid w:val="00344FA5"/>
    <w:rsid w:val="00345796"/>
    <w:rsid w:val="00345CF6"/>
    <w:rsid w:val="00346266"/>
    <w:rsid w:val="003468AF"/>
    <w:rsid w:val="00346EA1"/>
    <w:rsid w:val="00346EDA"/>
    <w:rsid w:val="00347182"/>
    <w:rsid w:val="00347402"/>
    <w:rsid w:val="00347BCB"/>
    <w:rsid w:val="00347D56"/>
    <w:rsid w:val="00347EC0"/>
    <w:rsid w:val="003501D6"/>
    <w:rsid w:val="0035072C"/>
    <w:rsid w:val="00350A2C"/>
    <w:rsid w:val="0035114D"/>
    <w:rsid w:val="003511F6"/>
    <w:rsid w:val="003512FC"/>
    <w:rsid w:val="0035179D"/>
    <w:rsid w:val="00351CBE"/>
    <w:rsid w:val="003523BC"/>
    <w:rsid w:val="0035253C"/>
    <w:rsid w:val="0035257E"/>
    <w:rsid w:val="00352748"/>
    <w:rsid w:val="003527B0"/>
    <w:rsid w:val="003528F5"/>
    <w:rsid w:val="00352B62"/>
    <w:rsid w:val="00352CC3"/>
    <w:rsid w:val="00353212"/>
    <w:rsid w:val="0035378D"/>
    <w:rsid w:val="00353C02"/>
    <w:rsid w:val="00353C2C"/>
    <w:rsid w:val="003540BE"/>
    <w:rsid w:val="0035444F"/>
    <w:rsid w:val="003549C5"/>
    <w:rsid w:val="00354D50"/>
    <w:rsid w:val="00355422"/>
    <w:rsid w:val="0035594A"/>
    <w:rsid w:val="00355994"/>
    <w:rsid w:val="003559E4"/>
    <w:rsid w:val="00355A7F"/>
    <w:rsid w:val="00355CB3"/>
    <w:rsid w:val="00355E38"/>
    <w:rsid w:val="00355ED0"/>
    <w:rsid w:val="003563C3"/>
    <w:rsid w:val="00356467"/>
    <w:rsid w:val="00356BA5"/>
    <w:rsid w:val="00356E91"/>
    <w:rsid w:val="00357138"/>
    <w:rsid w:val="00357370"/>
    <w:rsid w:val="0035737F"/>
    <w:rsid w:val="003574FE"/>
    <w:rsid w:val="00357663"/>
    <w:rsid w:val="00357862"/>
    <w:rsid w:val="003579E1"/>
    <w:rsid w:val="00357B4B"/>
    <w:rsid w:val="00357C08"/>
    <w:rsid w:val="00357CD0"/>
    <w:rsid w:val="00357FBB"/>
    <w:rsid w:val="00360A11"/>
    <w:rsid w:val="00360B2D"/>
    <w:rsid w:val="00360D2E"/>
    <w:rsid w:val="00360E6F"/>
    <w:rsid w:val="00361038"/>
    <w:rsid w:val="003611FF"/>
    <w:rsid w:val="003612CA"/>
    <w:rsid w:val="00361A26"/>
    <w:rsid w:val="00361B18"/>
    <w:rsid w:val="00361FAA"/>
    <w:rsid w:val="00362333"/>
    <w:rsid w:val="0036242A"/>
    <w:rsid w:val="0036271A"/>
    <w:rsid w:val="00362894"/>
    <w:rsid w:val="00362A0C"/>
    <w:rsid w:val="00362BD4"/>
    <w:rsid w:val="003631C7"/>
    <w:rsid w:val="003634D3"/>
    <w:rsid w:val="0036358E"/>
    <w:rsid w:val="003636BF"/>
    <w:rsid w:val="00363B90"/>
    <w:rsid w:val="0036407F"/>
    <w:rsid w:val="0036410A"/>
    <w:rsid w:val="00364584"/>
    <w:rsid w:val="00364A67"/>
    <w:rsid w:val="00364B13"/>
    <w:rsid w:val="00364C4B"/>
    <w:rsid w:val="00364D82"/>
    <w:rsid w:val="00364ED9"/>
    <w:rsid w:val="00365330"/>
    <w:rsid w:val="00365336"/>
    <w:rsid w:val="00365522"/>
    <w:rsid w:val="00365728"/>
    <w:rsid w:val="00365944"/>
    <w:rsid w:val="00365B05"/>
    <w:rsid w:val="003661BC"/>
    <w:rsid w:val="003661CA"/>
    <w:rsid w:val="00366307"/>
    <w:rsid w:val="0036632D"/>
    <w:rsid w:val="00366434"/>
    <w:rsid w:val="00366787"/>
    <w:rsid w:val="003669AF"/>
    <w:rsid w:val="00366AA8"/>
    <w:rsid w:val="00366AB3"/>
    <w:rsid w:val="00366C74"/>
    <w:rsid w:val="00366E9A"/>
    <w:rsid w:val="00366EDD"/>
    <w:rsid w:val="00367037"/>
    <w:rsid w:val="003675F9"/>
    <w:rsid w:val="00367668"/>
    <w:rsid w:val="00367753"/>
    <w:rsid w:val="003679FC"/>
    <w:rsid w:val="00367A12"/>
    <w:rsid w:val="00370235"/>
    <w:rsid w:val="00370315"/>
    <w:rsid w:val="003703E8"/>
    <w:rsid w:val="003704A9"/>
    <w:rsid w:val="00371026"/>
    <w:rsid w:val="003710B3"/>
    <w:rsid w:val="0037156C"/>
    <w:rsid w:val="00371597"/>
    <w:rsid w:val="003719C4"/>
    <w:rsid w:val="00371A05"/>
    <w:rsid w:val="00371A99"/>
    <w:rsid w:val="00371DC0"/>
    <w:rsid w:val="00372588"/>
    <w:rsid w:val="003726B2"/>
    <w:rsid w:val="00372755"/>
    <w:rsid w:val="003727BD"/>
    <w:rsid w:val="0037283B"/>
    <w:rsid w:val="003729C1"/>
    <w:rsid w:val="00372AA3"/>
    <w:rsid w:val="00372BEB"/>
    <w:rsid w:val="00372D7A"/>
    <w:rsid w:val="00372ED7"/>
    <w:rsid w:val="003731EB"/>
    <w:rsid w:val="0037325F"/>
    <w:rsid w:val="003733DC"/>
    <w:rsid w:val="0037389B"/>
    <w:rsid w:val="00373EE0"/>
    <w:rsid w:val="0037403B"/>
    <w:rsid w:val="00374243"/>
    <w:rsid w:val="003742BB"/>
    <w:rsid w:val="00374646"/>
    <w:rsid w:val="0037464C"/>
    <w:rsid w:val="00374932"/>
    <w:rsid w:val="003749B2"/>
    <w:rsid w:val="00374A39"/>
    <w:rsid w:val="00374E5B"/>
    <w:rsid w:val="00374F2C"/>
    <w:rsid w:val="0037627A"/>
    <w:rsid w:val="003762B5"/>
    <w:rsid w:val="003762F0"/>
    <w:rsid w:val="00376729"/>
    <w:rsid w:val="00376732"/>
    <w:rsid w:val="003767D3"/>
    <w:rsid w:val="00376B08"/>
    <w:rsid w:val="00376B74"/>
    <w:rsid w:val="00376D15"/>
    <w:rsid w:val="00376EC8"/>
    <w:rsid w:val="003775DE"/>
    <w:rsid w:val="00377679"/>
    <w:rsid w:val="00377801"/>
    <w:rsid w:val="00377A04"/>
    <w:rsid w:val="00377CC2"/>
    <w:rsid w:val="00377D9E"/>
    <w:rsid w:val="00377FE3"/>
    <w:rsid w:val="003801A7"/>
    <w:rsid w:val="00380234"/>
    <w:rsid w:val="00380A79"/>
    <w:rsid w:val="00381169"/>
    <w:rsid w:val="003811E4"/>
    <w:rsid w:val="003812F9"/>
    <w:rsid w:val="00381945"/>
    <w:rsid w:val="003819E4"/>
    <w:rsid w:val="00381B5A"/>
    <w:rsid w:val="00381F20"/>
    <w:rsid w:val="003822C1"/>
    <w:rsid w:val="003824F9"/>
    <w:rsid w:val="003827C8"/>
    <w:rsid w:val="003829A7"/>
    <w:rsid w:val="00382BED"/>
    <w:rsid w:val="00382CE3"/>
    <w:rsid w:val="00382CF7"/>
    <w:rsid w:val="00382E1D"/>
    <w:rsid w:val="00382E65"/>
    <w:rsid w:val="00383DE7"/>
    <w:rsid w:val="0038400D"/>
    <w:rsid w:val="0038422B"/>
    <w:rsid w:val="00384268"/>
    <w:rsid w:val="00384701"/>
    <w:rsid w:val="00384861"/>
    <w:rsid w:val="00384B3D"/>
    <w:rsid w:val="00384BBA"/>
    <w:rsid w:val="00384BBF"/>
    <w:rsid w:val="00385002"/>
    <w:rsid w:val="003856C0"/>
    <w:rsid w:val="0038576F"/>
    <w:rsid w:val="00385878"/>
    <w:rsid w:val="0038587C"/>
    <w:rsid w:val="003860FA"/>
    <w:rsid w:val="00386289"/>
    <w:rsid w:val="0038660E"/>
    <w:rsid w:val="00386B6E"/>
    <w:rsid w:val="00386D5E"/>
    <w:rsid w:val="00387534"/>
    <w:rsid w:val="00387607"/>
    <w:rsid w:val="003878C0"/>
    <w:rsid w:val="003879ED"/>
    <w:rsid w:val="0039018D"/>
    <w:rsid w:val="00390488"/>
    <w:rsid w:val="00390552"/>
    <w:rsid w:val="003908DB"/>
    <w:rsid w:val="00390B6F"/>
    <w:rsid w:val="00390BAF"/>
    <w:rsid w:val="00390CE3"/>
    <w:rsid w:val="00390D4C"/>
    <w:rsid w:val="00390D6A"/>
    <w:rsid w:val="00391110"/>
    <w:rsid w:val="0039138E"/>
    <w:rsid w:val="0039146A"/>
    <w:rsid w:val="00391F22"/>
    <w:rsid w:val="003921AB"/>
    <w:rsid w:val="00392297"/>
    <w:rsid w:val="0039231F"/>
    <w:rsid w:val="003923B8"/>
    <w:rsid w:val="00392F10"/>
    <w:rsid w:val="003930A7"/>
    <w:rsid w:val="0039377E"/>
    <w:rsid w:val="00393A35"/>
    <w:rsid w:val="00393A83"/>
    <w:rsid w:val="00393BB9"/>
    <w:rsid w:val="00393C78"/>
    <w:rsid w:val="00393C8B"/>
    <w:rsid w:val="00394DB4"/>
    <w:rsid w:val="00394EB1"/>
    <w:rsid w:val="00394F5A"/>
    <w:rsid w:val="0039505A"/>
    <w:rsid w:val="0039545E"/>
    <w:rsid w:val="00395863"/>
    <w:rsid w:val="003958F7"/>
    <w:rsid w:val="00395E80"/>
    <w:rsid w:val="003965E8"/>
    <w:rsid w:val="003968E5"/>
    <w:rsid w:val="00396997"/>
    <w:rsid w:val="00396A63"/>
    <w:rsid w:val="00396B8C"/>
    <w:rsid w:val="00396C91"/>
    <w:rsid w:val="00396C9A"/>
    <w:rsid w:val="00396F6B"/>
    <w:rsid w:val="003973E6"/>
    <w:rsid w:val="003974CB"/>
    <w:rsid w:val="003974D7"/>
    <w:rsid w:val="003976CE"/>
    <w:rsid w:val="003A01F3"/>
    <w:rsid w:val="003A06CD"/>
    <w:rsid w:val="003A08EA"/>
    <w:rsid w:val="003A0901"/>
    <w:rsid w:val="003A0D30"/>
    <w:rsid w:val="003A0F58"/>
    <w:rsid w:val="003A18E2"/>
    <w:rsid w:val="003A2198"/>
    <w:rsid w:val="003A25EC"/>
    <w:rsid w:val="003A2728"/>
    <w:rsid w:val="003A28C0"/>
    <w:rsid w:val="003A2920"/>
    <w:rsid w:val="003A3139"/>
    <w:rsid w:val="003A3681"/>
    <w:rsid w:val="003A3750"/>
    <w:rsid w:val="003A3E46"/>
    <w:rsid w:val="003A3F2C"/>
    <w:rsid w:val="003A4290"/>
    <w:rsid w:val="003A4440"/>
    <w:rsid w:val="003A4EBC"/>
    <w:rsid w:val="003A4EC0"/>
    <w:rsid w:val="003A4F35"/>
    <w:rsid w:val="003A4FF6"/>
    <w:rsid w:val="003A54DE"/>
    <w:rsid w:val="003A5628"/>
    <w:rsid w:val="003A57F1"/>
    <w:rsid w:val="003A58D3"/>
    <w:rsid w:val="003A595E"/>
    <w:rsid w:val="003A59DF"/>
    <w:rsid w:val="003A5A78"/>
    <w:rsid w:val="003A5ABA"/>
    <w:rsid w:val="003A5C63"/>
    <w:rsid w:val="003A5DE6"/>
    <w:rsid w:val="003A5F59"/>
    <w:rsid w:val="003A651B"/>
    <w:rsid w:val="003A6559"/>
    <w:rsid w:val="003A69A2"/>
    <w:rsid w:val="003A6D97"/>
    <w:rsid w:val="003A7539"/>
    <w:rsid w:val="003A76AE"/>
    <w:rsid w:val="003A76C9"/>
    <w:rsid w:val="003A773E"/>
    <w:rsid w:val="003A7F38"/>
    <w:rsid w:val="003B00AD"/>
    <w:rsid w:val="003B01A5"/>
    <w:rsid w:val="003B021C"/>
    <w:rsid w:val="003B022F"/>
    <w:rsid w:val="003B0262"/>
    <w:rsid w:val="003B068C"/>
    <w:rsid w:val="003B085E"/>
    <w:rsid w:val="003B09C7"/>
    <w:rsid w:val="003B0E9F"/>
    <w:rsid w:val="003B126E"/>
    <w:rsid w:val="003B1693"/>
    <w:rsid w:val="003B238C"/>
    <w:rsid w:val="003B2AAD"/>
    <w:rsid w:val="003B2B96"/>
    <w:rsid w:val="003B2D00"/>
    <w:rsid w:val="003B3104"/>
    <w:rsid w:val="003B3F9A"/>
    <w:rsid w:val="003B40D9"/>
    <w:rsid w:val="003B40F3"/>
    <w:rsid w:val="003B466A"/>
    <w:rsid w:val="003B4B6C"/>
    <w:rsid w:val="003B53D0"/>
    <w:rsid w:val="003B5432"/>
    <w:rsid w:val="003B556A"/>
    <w:rsid w:val="003B56AA"/>
    <w:rsid w:val="003B6366"/>
    <w:rsid w:val="003B63EE"/>
    <w:rsid w:val="003B648F"/>
    <w:rsid w:val="003B65B9"/>
    <w:rsid w:val="003B6C3F"/>
    <w:rsid w:val="003B6C5B"/>
    <w:rsid w:val="003B6C99"/>
    <w:rsid w:val="003B6E05"/>
    <w:rsid w:val="003B7050"/>
    <w:rsid w:val="003B7111"/>
    <w:rsid w:val="003B712E"/>
    <w:rsid w:val="003B7587"/>
    <w:rsid w:val="003B7AB6"/>
    <w:rsid w:val="003C0175"/>
    <w:rsid w:val="003C04EB"/>
    <w:rsid w:val="003C080D"/>
    <w:rsid w:val="003C0A1A"/>
    <w:rsid w:val="003C0A89"/>
    <w:rsid w:val="003C0BBF"/>
    <w:rsid w:val="003C0DC4"/>
    <w:rsid w:val="003C0F6A"/>
    <w:rsid w:val="003C119E"/>
    <w:rsid w:val="003C13CF"/>
    <w:rsid w:val="003C1421"/>
    <w:rsid w:val="003C14C1"/>
    <w:rsid w:val="003C1600"/>
    <w:rsid w:val="003C19BA"/>
    <w:rsid w:val="003C1B45"/>
    <w:rsid w:val="003C22C4"/>
    <w:rsid w:val="003C2B1F"/>
    <w:rsid w:val="003C2D1E"/>
    <w:rsid w:val="003C2DF3"/>
    <w:rsid w:val="003C3233"/>
    <w:rsid w:val="003C3306"/>
    <w:rsid w:val="003C33FC"/>
    <w:rsid w:val="003C3804"/>
    <w:rsid w:val="003C3F9E"/>
    <w:rsid w:val="003C408B"/>
    <w:rsid w:val="003C40AB"/>
    <w:rsid w:val="003C4167"/>
    <w:rsid w:val="003C4890"/>
    <w:rsid w:val="003C48A8"/>
    <w:rsid w:val="003C48D2"/>
    <w:rsid w:val="003C4E7C"/>
    <w:rsid w:val="003C4FAA"/>
    <w:rsid w:val="003C524E"/>
    <w:rsid w:val="003C53FD"/>
    <w:rsid w:val="003C5403"/>
    <w:rsid w:val="003C5571"/>
    <w:rsid w:val="003C56D5"/>
    <w:rsid w:val="003C56FA"/>
    <w:rsid w:val="003C58F8"/>
    <w:rsid w:val="003C5D1F"/>
    <w:rsid w:val="003C5F5C"/>
    <w:rsid w:val="003C632B"/>
    <w:rsid w:val="003C638A"/>
    <w:rsid w:val="003C684F"/>
    <w:rsid w:val="003C6C87"/>
    <w:rsid w:val="003C6E10"/>
    <w:rsid w:val="003C71F5"/>
    <w:rsid w:val="003C7375"/>
    <w:rsid w:val="003C75C8"/>
    <w:rsid w:val="003C7B4F"/>
    <w:rsid w:val="003C7BEC"/>
    <w:rsid w:val="003C7F0F"/>
    <w:rsid w:val="003D0148"/>
    <w:rsid w:val="003D01FD"/>
    <w:rsid w:val="003D0221"/>
    <w:rsid w:val="003D0694"/>
    <w:rsid w:val="003D0DD8"/>
    <w:rsid w:val="003D0EA2"/>
    <w:rsid w:val="003D0ECE"/>
    <w:rsid w:val="003D0F44"/>
    <w:rsid w:val="003D11AA"/>
    <w:rsid w:val="003D14B7"/>
    <w:rsid w:val="003D156E"/>
    <w:rsid w:val="003D26FC"/>
    <w:rsid w:val="003D2A94"/>
    <w:rsid w:val="003D2DA3"/>
    <w:rsid w:val="003D2F85"/>
    <w:rsid w:val="003D2FB5"/>
    <w:rsid w:val="003D30D8"/>
    <w:rsid w:val="003D318E"/>
    <w:rsid w:val="003D3293"/>
    <w:rsid w:val="003D34C8"/>
    <w:rsid w:val="003D3579"/>
    <w:rsid w:val="003D35CB"/>
    <w:rsid w:val="003D3716"/>
    <w:rsid w:val="003D3784"/>
    <w:rsid w:val="003D37FE"/>
    <w:rsid w:val="003D3B42"/>
    <w:rsid w:val="003D4662"/>
    <w:rsid w:val="003D4A31"/>
    <w:rsid w:val="003D4C28"/>
    <w:rsid w:val="003D52AD"/>
    <w:rsid w:val="003D56DF"/>
    <w:rsid w:val="003D60D6"/>
    <w:rsid w:val="003D62D9"/>
    <w:rsid w:val="003D6B19"/>
    <w:rsid w:val="003D6D0A"/>
    <w:rsid w:val="003D7021"/>
    <w:rsid w:val="003D7052"/>
    <w:rsid w:val="003D7247"/>
    <w:rsid w:val="003D74A8"/>
    <w:rsid w:val="003D7C99"/>
    <w:rsid w:val="003D7E77"/>
    <w:rsid w:val="003E000D"/>
    <w:rsid w:val="003E0017"/>
    <w:rsid w:val="003E0E8F"/>
    <w:rsid w:val="003E10BF"/>
    <w:rsid w:val="003E1289"/>
    <w:rsid w:val="003E1AD6"/>
    <w:rsid w:val="003E1C19"/>
    <w:rsid w:val="003E1E9F"/>
    <w:rsid w:val="003E2493"/>
    <w:rsid w:val="003E2908"/>
    <w:rsid w:val="003E2983"/>
    <w:rsid w:val="003E2E40"/>
    <w:rsid w:val="003E2EFD"/>
    <w:rsid w:val="003E3324"/>
    <w:rsid w:val="003E3550"/>
    <w:rsid w:val="003E37C7"/>
    <w:rsid w:val="003E3AD4"/>
    <w:rsid w:val="003E3FCB"/>
    <w:rsid w:val="003E455B"/>
    <w:rsid w:val="003E4623"/>
    <w:rsid w:val="003E47B6"/>
    <w:rsid w:val="003E48FE"/>
    <w:rsid w:val="003E4FAF"/>
    <w:rsid w:val="003E55A9"/>
    <w:rsid w:val="003E55E3"/>
    <w:rsid w:val="003E5693"/>
    <w:rsid w:val="003E5716"/>
    <w:rsid w:val="003E5EED"/>
    <w:rsid w:val="003E5FFB"/>
    <w:rsid w:val="003E601C"/>
    <w:rsid w:val="003E61AC"/>
    <w:rsid w:val="003E642B"/>
    <w:rsid w:val="003E6549"/>
    <w:rsid w:val="003E65F5"/>
    <w:rsid w:val="003E6C4A"/>
    <w:rsid w:val="003E6FCB"/>
    <w:rsid w:val="003E700A"/>
    <w:rsid w:val="003E7030"/>
    <w:rsid w:val="003E7043"/>
    <w:rsid w:val="003E71F0"/>
    <w:rsid w:val="003E73C8"/>
    <w:rsid w:val="003E73D0"/>
    <w:rsid w:val="003E73D6"/>
    <w:rsid w:val="003E767F"/>
    <w:rsid w:val="003E7891"/>
    <w:rsid w:val="003E7927"/>
    <w:rsid w:val="003E7A71"/>
    <w:rsid w:val="003E7AF1"/>
    <w:rsid w:val="003E7CA8"/>
    <w:rsid w:val="003F03DE"/>
    <w:rsid w:val="003F046C"/>
    <w:rsid w:val="003F0580"/>
    <w:rsid w:val="003F0693"/>
    <w:rsid w:val="003F0699"/>
    <w:rsid w:val="003F0CC0"/>
    <w:rsid w:val="003F181A"/>
    <w:rsid w:val="003F1850"/>
    <w:rsid w:val="003F207B"/>
    <w:rsid w:val="003F21A5"/>
    <w:rsid w:val="003F22C5"/>
    <w:rsid w:val="003F23D3"/>
    <w:rsid w:val="003F2C34"/>
    <w:rsid w:val="003F2D10"/>
    <w:rsid w:val="003F30F3"/>
    <w:rsid w:val="003F31F1"/>
    <w:rsid w:val="003F329B"/>
    <w:rsid w:val="003F32F3"/>
    <w:rsid w:val="003F3342"/>
    <w:rsid w:val="003F343D"/>
    <w:rsid w:val="003F3638"/>
    <w:rsid w:val="003F3E78"/>
    <w:rsid w:val="003F40F9"/>
    <w:rsid w:val="003F4368"/>
    <w:rsid w:val="003F45A5"/>
    <w:rsid w:val="003F4A13"/>
    <w:rsid w:val="003F4C4C"/>
    <w:rsid w:val="003F4D28"/>
    <w:rsid w:val="003F4F7D"/>
    <w:rsid w:val="003F52AF"/>
    <w:rsid w:val="003F59F5"/>
    <w:rsid w:val="003F607E"/>
    <w:rsid w:val="003F6082"/>
    <w:rsid w:val="003F610C"/>
    <w:rsid w:val="003F6497"/>
    <w:rsid w:val="003F651E"/>
    <w:rsid w:val="003F6857"/>
    <w:rsid w:val="003F6B35"/>
    <w:rsid w:val="003F6EED"/>
    <w:rsid w:val="003F7344"/>
    <w:rsid w:val="003F76FA"/>
    <w:rsid w:val="003F7CC1"/>
    <w:rsid w:val="003F7F3A"/>
    <w:rsid w:val="0040021C"/>
    <w:rsid w:val="004002AF"/>
    <w:rsid w:val="004002F2"/>
    <w:rsid w:val="004005C6"/>
    <w:rsid w:val="004006D7"/>
    <w:rsid w:val="004007C8"/>
    <w:rsid w:val="0040096E"/>
    <w:rsid w:val="00400CF3"/>
    <w:rsid w:val="00400D47"/>
    <w:rsid w:val="00400EC6"/>
    <w:rsid w:val="004018C9"/>
    <w:rsid w:val="00401968"/>
    <w:rsid w:val="00401D48"/>
    <w:rsid w:val="004022E8"/>
    <w:rsid w:val="004027B8"/>
    <w:rsid w:val="004028E0"/>
    <w:rsid w:val="00402E36"/>
    <w:rsid w:val="00402F41"/>
    <w:rsid w:val="00402FF0"/>
    <w:rsid w:val="004033AB"/>
    <w:rsid w:val="004035AB"/>
    <w:rsid w:val="0040390A"/>
    <w:rsid w:val="00403B7F"/>
    <w:rsid w:val="004042A2"/>
    <w:rsid w:val="00404852"/>
    <w:rsid w:val="004048E7"/>
    <w:rsid w:val="00405031"/>
    <w:rsid w:val="00405088"/>
    <w:rsid w:val="00405326"/>
    <w:rsid w:val="004053D9"/>
    <w:rsid w:val="004054D3"/>
    <w:rsid w:val="00405D57"/>
    <w:rsid w:val="004062F9"/>
    <w:rsid w:val="0040653E"/>
    <w:rsid w:val="00406558"/>
    <w:rsid w:val="0040683A"/>
    <w:rsid w:val="00406B78"/>
    <w:rsid w:val="00406BC1"/>
    <w:rsid w:val="0040782E"/>
    <w:rsid w:val="00407912"/>
    <w:rsid w:val="00407924"/>
    <w:rsid w:val="0040792D"/>
    <w:rsid w:val="004079CA"/>
    <w:rsid w:val="00407BCC"/>
    <w:rsid w:val="00407D4E"/>
    <w:rsid w:val="00407F53"/>
    <w:rsid w:val="004100A9"/>
    <w:rsid w:val="0041031E"/>
    <w:rsid w:val="00410740"/>
    <w:rsid w:val="0041086D"/>
    <w:rsid w:val="00410B8D"/>
    <w:rsid w:val="00410E1A"/>
    <w:rsid w:val="0041110A"/>
    <w:rsid w:val="0041148B"/>
    <w:rsid w:val="00411C99"/>
    <w:rsid w:val="00411CF6"/>
    <w:rsid w:val="00411EF2"/>
    <w:rsid w:val="004121E5"/>
    <w:rsid w:val="0041223D"/>
    <w:rsid w:val="0041231E"/>
    <w:rsid w:val="0041261F"/>
    <w:rsid w:val="0041263D"/>
    <w:rsid w:val="00412A22"/>
    <w:rsid w:val="00412B5E"/>
    <w:rsid w:val="00412B9B"/>
    <w:rsid w:val="00412C26"/>
    <w:rsid w:val="00412E43"/>
    <w:rsid w:val="00413265"/>
    <w:rsid w:val="00413ECF"/>
    <w:rsid w:val="0041409D"/>
    <w:rsid w:val="004140EF"/>
    <w:rsid w:val="00414111"/>
    <w:rsid w:val="00414649"/>
    <w:rsid w:val="00414722"/>
    <w:rsid w:val="00414E42"/>
    <w:rsid w:val="004151CB"/>
    <w:rsid w:val="00415558"/>
    <w:rsid w:val="0041589C"/>
    <w:rsid w:val="004159A8"/>
    <w:rsid w:val="00415EC9"/>
    <w:rsid w:val="00415EE0"/>
    <w:rsid w:val="00415FF0"/>
    <w:rsid w:val="004160BB"/>
    <w:rsid w:val="0041610D"/>
    <w:rsid w:val="004161E5"/>
    <w:rsid w:val="004164B1"/>
    <w:rsid w:val="004165FC"/>
    <w:rsid w:val="00416606"/>
    <w:rsid w:val="0041665F"/>
    <w:rsid w:val="0041687D"/>
    <w:rsid w:val="00416BA6"/>
    <w:rsid w:val="0041741C"/>
    <w:rsid w:val="0042000D"/>
    <w:rsid w:val="00420211"/>
    <w:rsid w:val="0042047B"/>
    <w:rsid w:val="004206C0"/>
    <w:rsid w:val="00420775"/>
    <w:rsid w:val="00420917"/>
    <w:rsid w:val="00420CC5"/>
    <w:rsid w:val="0042127F"/>
    <w:rsid w:val="004214D7"/>
    <w:rsid w:val="0042160F"/>
    <w:rsid w:val="0042179E"/>
    <w:rsid w:val="00421993"/>
    <w:rsid w:val="00421A94"/>
    <w:rsid w:val="00421D9A"/>
    <w:rsid w:val="00421EAB"/>
    <w:rsid w:val="0042249D"/>
    <w:rsid w:val="00422A45"/>
    <w:rsid w:val="00422B73"/>
    <w:rsid w:val="00422B7E"/>
    <w:rsid w:val="0042324A"/>
    <w:rsid w:val="00423292"/>
    <w:rsid w:val="004236C8"/>
    <w:rsid w:val="00423A57"/>
    <w:rsid w:val="00423BA5"/>
    <w:rsid w:val="00423D4C"/>
    <w:rsid w:val="00424051"/>
    <w:rsid w:val="0042480B"/>
    <w:rsid w:val="00424A01"/>
    <w:rsid w:val="00424F3E"/>
    <w:rsid w:val="00424F62"/>
    <w:rsid w:val="00425100"/>
    <w:rsid w:val="0042521D"/>
    <w:rsid w:val="004255B0"/>
    <w:rsid w:val="0042583B"/>
    <w:rsid w:val="00426B6D"/>
    <w:rsid w:val="00426BD2"/>
    <w:rsid w:val="00426C08"/>
    <w:rsid w:val="00426F5B"/>
    <w:rsid w:val="00426FD8"/>
    <w:rsid w:val="00427026"/>
    <w:rsid w:val="004270F0"/>
    <w:rsid w:val="004277AF"/>
    <w:rsid w:val="004277BD"/>
    <w:rsid w:val="00427D67"/>
    <w:rsid w:val="00427E57"/>
    <w:rsid w:val="00427F1C"/>
    <w:rsid w:val="004301E7"/>
    <w:rsid w:val="004307B0"/>
    <w:rsid w:val="00430803"/>
    <w:rsid w:val="00430D8F"/>
    <w:rsid w:val="00430D9A"/>
    <w:rsid w:val="00430DED"/>
    <w:rsid w:val="00431641"/>
    <w:rsid w:val="0043181A"/>
    <w:rsid w:val="004319F4"/>
    <w:rsid w:val="00431DA5"/>
    <w:rsid w:val="00431F12"/>
    <w:rsid w:val="00431F24"/>
    <w:rsid w:val="00432175"/>
    <w:rsid w:val="00432738"/>
    <w:rsid w:val="00432971"/>
    <w:rsid w:val="00432B5F"/>
    <w:rsid w:val="00432B8F"/>
    <w:rsid w:val="00432DA0"/>
    <w:rsid w:val="004331FF"/>
    <w:rsid w:val="00433329"/>
    <w:rsid w:val="00433741"/>
    <w:rsid w:val="00433D5F"/>
    <w:rsid w:val="00434031"/>
    <w:rsid w:val="00434B96"/>
    <w:rsid w:val="004351AE"/>
    <w:rsid w:val="004351C4"/>
    <w:rsid w:val="00435404"/>
    <w:rsid w:val="004354C8"/>
    <w:rsid w:val="00435890"/>
    <w:rsid w:val="00435E8B"/>
    <w:rsid w:val="00435FCF"/>
    <w:rsid w:val="00436490"/>
    <w:rsid w:val="004365B6"/>
    <w:rsid w:val="0043692B"/>
    <w:rsid w:val="00436A49"/>
    <w:rsid w:val="00436C7D"/>
    <w:rsid w:val="00437141"/>
    <w:rsid w:val="0043761E"/>
    <w:rsid w:val="0044012D"/>
    <w:rsid w:val="00440A05"/>
    <w:rsid w:val="00440A1E"/>
    <w:rsid w:val="00441700"/>
    <w:rsid w:val="00441723"/>
    <w:rsid w:val="00441F51"/>
    <w:rsid w:val="00442261"/>
    <w:rsid w:val="004422D9"/>
    <w:rsid w:val="0044260D"/>
    <w:rsid w:val="00442A45"/>
    <w:rsid w:val="00442AAC"/>
    <w:rsid w:val="00442BC5"/>
    <w:rsid w:val="00442E8C"/>
    <w:rsid w:val="00443006"/>
    <w:rsid w:val="00443297"/>
    <w:rsid w:val="00443319"/>
    <w:rsid w:val="00443344"/>
    <w:rsid w:val="00443600"/>
    <w:rsid w:val="00443A8E"/>
    <w:rsid w:val="0044414D"/>
    <w:rsid w:val="00444186"/>
    <w:rsid w:val="00444542"/>
    <w:rsid w:val="004445EF"/>
    <w:rsid w:val="004449B0"/>
    <w:rsid w:val="00444B93"/>
    <w:rsid w:val="0044557A"/>
    <w:rsid w:val="00445815"/>
    <w:rsid w:val="00445A94"/>
    <w:rsid w:val="00445FE8"/>
    <w:rsid w:val="004463DF"/>
    <w:rsid w:val="0044674C"/>
    <w:rsid w:val="004469DC"/>
    <w:rsid w:val="00446C8E"/>
    <w:rsid w:val="00446D19"/>
    <w:rsid w:val="00446D59"/>
    <w:rsid w:val="00446FA8"/>
    <w:rsid w:val="004470E9"/>
    <w:rsid w:val="00447734"/>
    <w:rsid w:val="00447B6C"/>
    <w:rsid w:val="00447D85"/>
    <w:rsid w:val="00450078"/>
    <w:rsid w:val="004502B4"/>
    <w:rsid w:val="004504BD"/>
    <w:rsid w:val="004509B4"/>
    <w:rsid w:val="004509D8"/>
    <w:rsid w:val="00450A49"/>
    <w:rsid w:val="00450A56"/>
    <w:rsid w:val="00450B9C"/>
    <w:rsid w:val="00450C07"/>
    <w:rsid w:val="00450C0F"/>
    <w:rsid w:val="00450D12"/>
    <w:rsid w:val="00450D81"/>
    <w:rsid w:val="004510AA"/>
    <w:rsid w:val="00451110"/>
    <w:rsid w:val="004511B7"/>
    <w:rsid w:val="004511B9"/>
    <w:rsid w:val="004512B1"/>
    <w:rsid w:val="004512C6"/>
    <w:rsid w:val="00451340"/>
    <w:rsid w:val="00451C0C"/>
    <w:rsid w:val="004520D2"/>
    <w:rsid w:val="004524AD"/>
    <w:rsid w:val="004524EA"/>
    <w:rsid w:val="00452924"/>
    <w:rsid w:val="00452BE0"/>
    <w:rsid w:val="00452C7E"/>
    <w:rsid w:val="00452CE1"/>
    <w:rsid w:val="00452DD2"/>
    <w:rsid w:val="00452F56"/>
    <w:rsid w:val="00452FD9"/>
    <w:rsid w:val="004535E2"/>
    <w:rsid w:val="00453836"/>
    <w:rsid w:val="00453C36"/>
    <w:rsid w:val="004542CF"/>
    <w:rsid w:val="004544DD"/>
    <w:rsid w:val="00454D85"/>
    <w:rsid w:val="00454FAE"/>
    <w:rsid w:val="00455024"/>
    <w:rsid w:val="004551BD"/>
    <w:rsid w:val="004552D0"/>
    <w:rsid w:val="00455403"/>
    <w:rsid w:val="00455750"/>
    <w:rsid w:val="004561FD"/>
    <w:rsid w:val="004562EE"/>
    <w:rsid w:val="00456C83"/>
    <w:rsid w:val="00456CBE"/>
    <w:rsid w:val="00456DA4"/>
    <w:rsid w:val="00456E89"/>
    <w:rsid w:val="00456FDD"/>
    <w:rsid w:val="004573F3"/>
    <w:rsid w:val="004579B7"/>
    <w:rsid w:val="00457BE1"/>
    <w:rsid w:val="004606D8"/>
    <w:rsid w:val="004607C4"/>
    <w:rsid w:val="00460D37"/>
    <w:rsid w:val="00461593"/>
    <w:rsid w:val="0046167F"/>
    <w:rsid w:val="004619C8"/>
    <w:rsid w:val="00461CE5"/>
    <w:rsid w:val="004620B5"/>
    <w:rsid w:val="00462152"/>
    <w:rsid w:val="004625D4"/>
    <w:rsid w:val="00462B6E"/>
    <w:rsid w:val="00462C23"/>
    <w:rsid w:val="00463035"/>
    <w:rsid w:val="00463084"/>
    <w:rsid w:val="0046326D"/>
    <w:rsid w:val="004636B8"/>
    <w:rsid w:val="004636E0"/>
    <w:rsid w:val="00463A14"/>
    <w:rsid w:val="00463A9A"/>
    <w:rsid w:val="00463D29"/>
    <w:rsid w:val="00463DA9"/>
    <w:rsid w:val="00463FAF"/>
    <w:rsid w:val="004643A8"/>
    <w:rsid w:val="00464730"/>
    <w:rsid w:val="004647B8"/>
    <w:rsid w:val="004647E1"/>
    <w:rsid w:val="0046487F"/>
    <w:rsid w:val="004648EF"/>
    <w:rsid w:val="00464A31"/>
    <w:rsid w:val="00464C02"/>
    <w:rsid w:val="00465555"/>
    <w:rsid w:val="00465753"/>
    <w:rsid w:val="00465A9D"/>
    <w:rsid w:val="00465C19"/>
    <w:rsid w:val="0046642F"/>
    <w:rsid w:val="00466DC0"/>
    <w:rsid w:val="00466F99"/>
    <w:rsid w:val="0046712B"/>
    <w:rsid w:val="004675F7"/>
    <w:rsid w:val="004675F8"/>
    <w:rsid w:val="00467834"/>
    <w:rsid w:val="00467A2E"/>
    <w:rsid w:val="00467C22"/>
    <w:rsid w:val="004704A2"/>
    <w:rsid w:val="004707F2"/>
    <w:rsid w:val="00470871"/>
    <w:rsid w:val="004708F3"/>
    <w:rsid w:val="0047094A"/>
    <w:rsid w:val="00471146"/>
    <w:rsid w:val="00471649"/>
    <w:rsid w:val="004717B9"/>
    <w:rsid w:val="00471C36"/>
    <w:rsid w:val="00471CCF"/>
    <w:rsid w:val="00471F50"/>
    <w:rsid w:val="00472964"/>
    <w:rsid w:val="00472C4D"/>
    <w:rsid w:val="00472D1E"/>
    <w:rsid w:val="00473008"/>
    <w:rsid w:val="0047313B"/>
    <w:rsid w:val="004735A6"/>
    <w:rsid w:val="00473674"/>
    <w:rsid w:val="00473A83"/>
    <w:rsid w:val="00473E8B"/>
    <w:rsid w:val="00474008"/>
    <w:rsid w:val="0047401F"/>
    <w:rsid w:val="00474184"/>
    <w:rsid w:val="004741B7"/>
    <w:rsid w:val="004743C4"/>
    <w:rsid w:val="00474519"/>
    <w:rsid w:val="00474552"/>
    <w:rsid w:val="00474649"/>
    <w:rsid w:val="00475469"/>
    <w:rsid w:val="004755E3"/>
    <w:rsid w:val="004757F6"/>
    <w:rsid w:val="00475BB7"/>
    <w:rsid w:val="00475E7C"/>
    <w:rsid w:val="004760AE"/>
    <w:rsid w:val="004760D6"/>
    <w:rsid w:val="00476250"/>
    <w:rsid w:val="004766C0"/>
    <w:rsid w:val="00476E7A"/>
    <w:rsid w:val="00476EE6"/>
    <w:rsid w:val="00476F32"/>
    <w:rsid w:val="00477035"/>
    <w:rsid w:val="0047706F"/>
    <w:rsid w:val="004770DA"/>
    <w:rsid w:val="0047743E"/>
    <w:rsid w:val="00477503"/>
    <w:rsid w:val="004778DC"/>
    <w:rsid w:val="00477939"/>
    <w:rsid w:val="00477CCB"/>
    <w:rsid w:val="00477D8C"/>
    <w:rsid w:val="00477FAE"/>
    <w:rsid w:val="0048003D"/>
    <w:rsid w:val="0048034C"/>
    <w:rsid w:val="00480827"/>
    <w:rsid w:val="00481153"/>
    <w:rsid w:val="004813E2"/>
    <w:rsid w:val="004816CD"/>
    <w:rsid w:val="00481A9C"/>
    <w:rsid w:val="00481C85"/>
    <w:rsid w:val="00481DCB"/>
    <w:rsid w:val="00481DEA"/>
    <w:rsid w:val="00481ED3"/>
    <w:rsid w:val="00481F59"/>
    <w:rsid w:val="00481FA5"/>
    <w:rsid w:val="0048214B"/>
    <w:rsid w:val="0048216E"/>
    <w:rsid w:val="0048225C"/>
    <w:rsid w:val="004822F4"/>
    <w:rsid w:val="00482372"/>
    <w:rsid w:val="0048240E"/>
    <w:rsid w:val="00482598"/>
    <w:rsid w:val="00482610"/>
    <w:rsid w:val="00482918"/>
    <w:rsid w:val="0048306D"/>
    <w:rsid w:val="004834E5"/>
    <w:rsid w:val="00483533"/>
    <w:rsid w:val="0048407F"/>
    <w:rsid w:val="0048412E"/>
    <w:rsid w:val="00484DC5"/>
    <w:rsid w:val="00485059"/>
    <w:rsid w:val="00485075"/>
    <w:rsid w:val="00485203"/>
    <w:rsid w:val="004854ED"/>
    <w:rsid w:val="00485515"/>
    <w:rsid w:val="00485D9B"/>
    <w:rsid w:val="0048609C"/>
    <w:rsid w:val="004860D8"/>
    <w:rsid w:val="0048631C"/>
    <w:rsid w:val="00486444"/>
    <w:rsid w:val="00486477"/>
    <w:rsid w:val="004868C7"/>
    <w:rsid w:val="0048712C"/>
    <w:rsid w:val="004871C7"/>
    <w:rsid w:val="004874CD"/>
    <w:rsid w:val="004874D8"/>
    <w:rsid w:val="00487B28"/>
    <w:rsid w:val="00487C0C"/>
    <w:rsid w:val="00487CD1"/>
    <w:rsid w:val="0049000B"/>
    <w:rsid w:val="00490748"/>
    <w:rsid w:val="004908BC"/>
    <w:rsid w:val="00490D35"/>
    <w:rsid w:val="00490D4C"/>
    <w:rsid w:val="0049140A"/>
    <w:rsid w:val="00491B1E"/>
    <w:rsid w:val="004923BB"/>
    <w:rsid w:val="00492482"/>
    <w:rsid w:val="00492500"/>
    <w:rsid w:val="00492CCB"/>
    <w:rsid w:val="00492FF9"/>
    <w:rsid w:val="004931D0"/>
    <w:rsid w:val="00493244"/>
    <w:rsid w:val="00493333"/>
    <w:rsid w:val="00493AEC"/>
    <w:rsid w:val="00493D59"/>
    <w:rsid w:val="00493DBE"/>
    <w:rsid w:val="00494AA8"/>
    <w:rsid w:val="00494C9F"/>
    <w:rsid w:val="00495195"/>
    <w:rsid w:val="004951A8"/>
    <w:rsid w:val="004957C9"/>
    <w:rsid w:val="00495A5C"/>
    <w:rsid w:val="00495BB0"/>
    <w:rsid w:val="00496365"/>
    <w:rsid w:val="0049644C"/>
    <w:rsid w:val="004965CA"/>
    <w:rsid w:val="00496B1C"/>
    <w:rsid w:val="00496B70"/>
    <w:rsid w:val="00496BEC"/>
    <w:rsid w:val="00496D42"/>
    <w:rsid w:val="00496E5F"/>
    <w:rsid w:val="00496F61"/>
    <w:rsid w:val="004970B4"/>
    <w:rsid w:val="00497122"/>
    <w:rsid w:val="00497941"/>
    <w:rsid w:val="00497A8D"/>
    <w:rsid w:val="00497C50"/>
    <w:rsid w:val="00497D6F"/>
    <w:rsid w:val="00497DE1"/>
    <w:rsid w:val="004A0161"/>
    <w:rsid w:val="004A0358"/>
    <w:rsid w:val="004A03CE"/>
    <w:rsid w:val="004A0419"/>
    <w:rsid w:val="004A078B"/>
    <w:rsid w:val="004A09A5"/>
    <w:rsid w:val="004A0D22"/>
    <w:rsid w:val="004A0E2F"/>
    <w:rsid w:val="004A0EBB"/>
    <w:rsid w:val="004A0F3D"/>
    <w:rsid w:val="004A115B"/>
    <w:rsid w:val="004A11A2"/>
    <w:rsid w:val="004A165C"/>
    <w:rsid w:val="004A1B11"/>
    <w:rsid w:val="004A1DDB"/>
    <w:rsid w:val="004A1E26"/>
    <w:rsid w:val="004A1F45"/>
    <w:rsid w:val="004A1F70"/>
    <w:rsid w:val="004A2A41"/>
    <w:rsid w:val="004A2A96"/>
    <w:rsid w:val="004A2B90"/>
    <w:rsid w:val="004A2D1F"/>
    <w:rsid w:val="004A386B"/>
    <w:rsid w:val="004A3C3B"/>
    <w:rsid w:val="004A3C88"/>
    <w:rsid w:val="004A3D0A"/>
    <w:rsid w:val="004A3F30"/>
    <w:rsid w:val="004A405A"/>
    <w:rsid w:val="004A40CE"/>
    <w:rsid w:val="004A4287"/>
    <w:rsid w:val="004A4302"/>
    <w:rsid w:val="004A46D6"/>
    <w:rsid w:val="004A4A3C"/>
    <w:rsid w:val="004A4BCF"/>
    <w:rsid w:val="004A4C2F"/>
    <w:rsid w:val="004A4C4C"/>
    <w:rsid w:val="004A4F58"/>
    <w:rsid w:val="004A5271"/>
    <w:rsid w:val="004A5274"/>
    <w:rsid w:val="004A5D48"/>
    <w:rsid w:val="004A5EE6"/>
    <w:rsid w:val="004A65A4"/>
    <w:rsid w:val="004A660A"/>
    <w:rsid w:val="004A686A"/>
    <w:rsid w:val="004A6B5C"/>
    <w:rsid w:val="004A6DA1"/>
    <w:rsid w:val="004A6F30"/>
    <w:rsid w:val="004A738E"/>
    <w:rsid w:val="004A790D"/>
    <w:rsid w:val="004A7C31"/>
    <w:rsid w:val="004A7E6A"/>
    <w:rsid w:val="004B01FD"/>
    <w:rsid w:val="004B035D"/>
    <w:rsid w:val="004B0619"/>
    <w:rsid w:val="004B0649"/>
    <w:rsid w:val="004B075F"/>
    <w:rsid w:val="004B08DA"/>
    <w:rsid w:val="004B0958"/>
    <w:rsid w:val="004B0AD2"/>
    <w:rsid w:val="004B0D44"/>
    <w:rsid w:val="004B0E10"/>
    <w:rsid w:val="004B0EA0"/>
    <w:rsid w:val="004B0F49"/>
    <w:rsid w:val="004B12A8"/>
    <w:rsid w:val="004B162C"/>
    <w:rsid w:val="004B193C"/>
    <w:rsid w:val="004B1A9E"/>
    <w:rsid w:val="004B1AA2"/>
    <w:rsid w:val="004B239D"/>
    <w:rsid w:val="004B254D"/>
    <w:rsid w:val="004B27BC"/>
    <w:rsid w:val="004B2BBE"/>
    <w:rsid w:val="004B3015"/>
    <w:rsid w:val="004B3205"/>
    <w:rsid w:val="004B3C2A"/>
    <w:rsid w:val="004B42B2"/>
    <w:rsid w:val="004B42CE"/>
    <w:rsid w:val="004B45F7"/>
    <w:rsid w:val="004B466B"/>
    <w:rsid w:val="004B4D81"/>
    <w:rsid w:val="004B50DF"/>
    <w:rsid w:val="004B51CC"/>
    <w:rsid w:val="004B538D"/>
    <w:rsid w:val="004B53C7"/>
    <w:rsid w:val="004B543F"/>
    <w:rsid w:val="004B54C5"/>
    <w:rsid w:val="004B55C9"/>
    <w:rsid w:val="004B56FC"/>
    <w:rsid w:val="004B5936"/>
    <w:rsid w:val="004B59EA"/>
    <w:rsid w:val="004B5AC6"/>
    <w:rsid w:val="004B5AD3"/>
    <w:rsid w:val="004B5EDA"/>
    <w:rsid w:val="004B6576"/>
    <w:rsid w:val="004B65E4"/>
    <w:rsid w:val="004B6813"/>
    <w:rsid w:val="004B692B"/>
    <w:rsid w:val="004B6B51"/>
    <w:rsid w:val="004B6CFC"/>
    <w:rsid w:val="004B6F87"/>
    <w:rsid w:val="004B7444"/>
    <w:rsid w:val="004B7A51"/>
    <w:rsid w:val="004B7C73"/>
    <w:rsid w:val="004B7E58"/>
    <w:rsid w:val="004C00ED"/>
    <w:rsid w:val="004C0205"/>
    <w:rsid w:val="004C03B4"/>
    <w:rsid w:val="004C0A7F"/>
    <w:rsid w:val="004C0E3C"/>
    <w:rsid w:val="004C1355"/>
    <w:rsid w:val="004C1596"/>
    <w:rsid w:val="004C1A63"/>
    <w:rsid w:val="004C2368"/>
    <w:rsid w:val="004C2CE7"/>
    <w:rsid w:val="004C303B"/>
    <w:rsid w:val="004C3457"/>
    <w:rsid w:val="004C34C9"/>
    <w:rsid w:val="004C354A"/>
    <w:rsid w:val="004C3A30"/>
    <w:rsid w:val="004C3EC2"/>
    <w:rsid w:val="004C3FF4"/>
    <w:rsid w:val="004C4062"/>
    <w:rsid w:val="004C458B"/>
    <w:rsid w:val="004C46A0"/>
    <w:rsid w:val="004C46E0"/>
    <w:rsid w:val="004C4782"/>
    <w:rsid w:val="004C48A4"/>
    <w:rsid w:val="004C4D36"/>
    <w:rsid w:val="004C5615"/>
    <w:rsid w:val="004C5737"/>
    <w:rsid w:val="004C5CBF"/>
    <w:rsid w:val="004C63CE"/>
    <w:rsid w:val="004C68DB"/>
    <w:rsid w:val="004C7541"/>
    <w:rsid w:val="004C7B73"/>
    <w:rsid w:val="004C7EA8"/>
    <w:rsid w:val="004D0D46"/>
    <w:rsid w:val="004D15FE"/>
    <w:rsid w:val="004D1AC9"/>
    <w:rsid w:val="004D1B27"/>
    <w:rsid w:val="004D1C07"/>
    <w:rsid w:val="004D1C29"/>
    <w:rsid w:val="004D1E6D"/>
    <w:rsid w:val="004D22AD"/>
    <w:rsid w:val="004D2305"/>
    <w:rsid w:val="004D2708"/>
    <w:rsid w:val="004D3258"/>
    <w:rsid w:val="004D3710"/>
    <w:rsid w:val="004D3A1F"/>
    <w:rsid w:val="004D3AB9"/>
    <w:rsid w:val="004D422E"/>
    <w:rsid w:val="004D4807"/>
    <w:rsid w:val="004D48CD"/>
    <w:rsid w:val="004D499B"/>
    <w:rsid w:val="004D4A54"/>
    <w:rsid w:val="004D4AFC"/>
    <w:rsid w:val="004D4B66"/>
    <w:rsid w:val="004D50A9"/>
    <w:rsid w:val="004D5191"/>
    <w:rsid w:val="004D52BA"/>
    <w:rsid w:val="004D53CF"/>
    <w:rsid w:val="004D56A1"/>
    <w:rsid w:val="004D56ED"/>
    <w:rsid w:val="004D575F"/>
    <w:rsid w:val="004D58FF"/>
    <w:rsid w:val="004D5BE7"/>
    <w:rsid w:val="004D5DD5"/>
    <w:rsid w:val="004D61C6"/>
    <w:rsid w:val="004D648A"/>
    <w:rsid w:val="004D64EF"/>
    <w:rsid w:val="004D67A4"/>
    <w:rsid w:val="004D67ED"/>
    <w:rsid w:val="004D69E5"/>
    <w:rsid w:val="004D6A34"/>
    <w:rsid w:val="004D7516"/>
    <w:rsid w:val="004D7BCC"/>
    <w:rsid w:val="004D7F4D"/>
    <w:rsid w:val="004E00ED"/>
    <w:rsid w:val="004E0337"/>
    <w:rsid w:val="004E037A"/>
    <w:rsid w:val="004E081F"/>
    <w:rsid w:val="004E08F9"/>
    <w:rsid w:val="004E0FF8"/>
    <w:rsid w:val="004E1028"/>
    <w:rsid w:val="004E10EE"/>
    <w:rsid w:val="004E1613"/>
    <w:rsid w:val="004E1B76"/>
    <w:rsid w:val="004E1BD1"/>
    <w:rsid w:val="004E1CEF"/>
    <w:rsid w:val="004E2047"/>
    <w:rsid w:val="004E21F0"/>
    <w:rsid w:val="004E25FD"/>
    <w:rsid w:val="004E265D"/>
    <w:rsid w:val="004E26C4"/>
    <w:rsid w:val="004E28FB"/>
    <w:rsid w:val="004E2A54"/>
    <w:rsid w:val="004E2BD9"/>
    <w:rsid w:val="004E2F17"/>
    <w:rsid w:val="004E3034"/>
    <w:rsid w:val="004E308E"/>
    <w:rsid w:val="004E34EE"/>
    <w:rsid w:val="004E36B0"/>
    <w:rsid w:val="004E494A"/>
    <w:rsid w:val="004E524F"/>
    <w:rsid w:val="004E52C7"/>
    <w:rsid w:val="004E5994"/>
    <w:rsid w:val="004E5B4D"/>
    <w:rsid w:val="004E5C4F"/>
    <w:rsid w:val="004E5EE9"/>
    <w:rsid w:val="004E6393"/>
    <w:rsid w:val="004E6571"/>
    <w:rsid w:val="004E6866"/>
    <w:rsid w:val="004E6A7C"/>
    <w:rsid w:val="004E6AB6"/>
    <w:rsid w:val="004E6BCB"/>
    <w:rsid w:val="004E6F31"/>
    <w:rsid w:val="004E7349"/>
    <w:rsid w:val="004E7358"/>
    <w:rsid w:val="004E7527"/>
    <w:rsid w:val="004E7A67"/>
    <w:rsid w:val="004F0A50"/>
    <w:rsid w:val="004F0C38"/>
    <w:rsid w:val="004F11AD"/>
    <w:rsid w:val="004F13D0"/>
    <w:rsid w:val="004F1540"/>
    <w:rsid w:val="004F18CB"/>
    <w:rsid w:val="004F1B2E"/>
    <w:rsid w:val="004F2291"/>
    <w:rsid w:val="004F23FE"/>
    <w:rsid w:val="004F25D0"/>
    <w:rsid w:val="004F294F"/>
    <w:rsid w:val="004F2D29"/>
    <w:rsid w:val="004F2E39"/>
    <w:rsid w:val="004F319D"/>
    <w:rsid w:val="004F31B3"/>
    <w:rsid w:val="004F38CE"/>
    <w:rsid w:val="004F40B5"/>
    <w:rsid w:val="004F4557"/>
    <w:rsid w:val="004F4648"/>
    <w:rsid w:val="004F4659"/>
    <w:rsid w:val="004F497E"/>
    <w:rsid w:val="004F4FF6"/>
    <w:rsid w:val="004F51F5"/>
    <w:rsid w:val="004F538E"/>
    <w:rsid w:val="004F5544"/>
    <w:rsid w:val="004F5892"/>
    <w:rsid w:val="004F596E"/>
    <w:rsid w:val="004F5CEE"/>
    <w:rsid w:val="004F5D23"/>
    <w:rsid w:val="004F5DC4"/>
    <w:rsid w:val="004F657F"/>
    <w:rsid w:val="004F6622"/>
    <w:rsid w:val="004F66D5"/>
    <w:rsid w:val="004F68DC"/>
    <w:rsid w:val="004F68E4"/>
    <w:rsid w:val="004F7015"/>
    <w:rsid w:val="004F7AB6"/>
    <w:rsid w:val="004F7ACD"/>
    <w:rsid w:val="00500194"/>
    <w:rsid w:val="005001B6"/>
    <w:rsid w:val="00500495"/>
    <w:rsid w:val="0050054A"/>
    <w:rsid w:val="00500634"/>
    <w:rsid w:val="005007E1"/>
    <w:rsid w:val="00500AF5"/>
    <w:rsid w:val="00500E58"/>
    <w:rsid w:val="00500F6E"/>
    <w:rsid w:val="00501015"/>
    <w:rsid w:val="00501120"/>
    <w:rsid w:val="00501285"/>
    <w:rsid w:val="00501819"/>
    <w:rsid w:val="00501824"/>
    <w:rsid w:val="00502035"/>
    <w:rsid w:val="005021B8"/>
    <w:rsid w:val="005021FE"/>
    <w:rsid w:val="0050239F"/>
    <w:rsid w:val="005024ED"/>
    <w:rsid w:val="0050262E"/>
    <w:rsid w:val="00502787"/>
    <w:rsid w:val="00502B36"/>
    <w:rsid w:val="00502CD6"/>
    <w:rsid w:val="00502D9E"/>
    <w:rsid w:val="00502E25"/>
    <w:rsid w:val="00502E44"/>
    <w:rsid w:val="00502F03"/>
    <w:rsid w:val="00502F4A"/>
    <w:rsid w:val="00503053"/>
    <w:rsid w:val="005032F0"/>
    <w:rsid w:val="00503326"/>
    <w:rsid w:val="00503752"/>
    <w:rsid w:val="00503E0F"/>
    <w:rsid w:val="00503F8B"/>
    <w:rsid w:val="005041D7"/>
    <w:rsid w:val="0050434B"/>
    <w:rsid w:val="00504830"/>
    <w:rsid w:val="00504E43"/>
    <w:rsid w:val="00505162"/>
    <w:rsid w:val="00505188"/>
    <w:rsid w:val="005051F2"/>
    <w:rsid w:val="00505259"/>
    <w:rsid w:val="0050545B"/>
    <w:rsid w:val="005054B5"/>
    <w:rsid w:val="00505632"/>
    <w:rsid w:val="00505634"/>
    <w:rsid w:val="00505809"/>
    <w:rsid w:val="0050591D"/>
    <w:rsid w:val="005060B8"/>
    <w:rsid w:val="0050626A"/>
    <w:rsid w:val="0050647C"/>
    <w:rsid w:val="00506921"/>
    <w:rsid w:val="00506B04"/>
    <w:rsid w:val="00506BBC"/>
    <w:rsid w:val="00506EFF"/>
    <w:rsid w:val="00506F0C"/>
    <w:rsid w:val="00507040"/>
    <w:rsid w:val="0050755D"/>
    <w:rsid w:val="005077F4"/>
    <w:rsid w:val="00510473"/>
    <w:rsid w:val="005106F7"/>
    <w:rsid w:val="00510B23"/>
    <w:rsid w:val="005112A1"/>
    <w:rsid w:val="00512073"/>
    <w:rsid w:val="00512376"/>
    <w:rsid w:val="00512F53"/>
    <w:rsid w:val="005130AB"/>
    <w:rsid w:val="0051321F"/>
    <w:rsid w:val="00513427"/>
    <w:rsid w:val="00513664"/>
    <w:rsid w:val="005139C4"/>
    <w:rsid w:val="0051404A"/>
    <w:rsid w:val="00514830"/>
    <w:rsid w:val="00514CB9"/>
    <w:rsid w:val="0051512C"/>
    <w:rsid w:val="00515371"/>
    <w:rsid w:val="005153BB"/>
    <w:rsid w:val="005153D8"/>
    <w:rsid w:val="00515898"/>
    <w:rsid w:val="005159BB"/>
    <w:rsid w:val="00515D0D"/>
    <w:rsid w:val="00515D52"/>
    <w:rsid w:val="00516475"/>
    <w:rsid w:val="00516524"/>
    <w:rsid w:val="00516703"/>
    <w:rsid w:val="005167E6"/>
    <w:rsid w:val="00516B87"/>
    <w:rsid w:val="00516D97"/>
    <w:rsid w:val="0051744A"/>
    <w:rsid w:val="0051768E"/>
    <w:rsid w:val="00517E7C"/>
    <w:rsid w:val="005201CB"/>
    <w:rsid w:val="00520275"/>
    <w:rsid w:val="005202F1"/>
    <w:rsid w:val="00520719"/>
    <w:rsid w:val="00520A73"/>
    <w:rsid w:val="00520DA2"/>
    <w:rsid w:val="0052113A"/>
    <w:rsid w:val="00521815"/>
    <w:rsid w:val="0052233E"/>
    <w:rsid w:val="005227B3"/>
    <w:rsid w:val="00522B5C"/>
    <w:rsid w:val="00522B7B"/>
    <w:rsid w:val="00522C04"/>
    <w:rsid w:val="00522F5E"/>
    <w:rsid w:val="00522FF7"/>
    <w:rsid w:val="00523498"/>
    <w:rsid w:val="00523B7D"/>
    <w:rsid w:val="005240AC"/>
    <w:rsid w:val="005242C1"/>
    <w:rsid w:val="0052450E"/>
    <w:rsid w:val="00524530"/>
    <w:rsid w:val="00524FB9"/>
    <w:rsid w:val="005250C4"/>
    <w:rsid w:val="00525CD5"/>
    <w:rsid w:val="00525D4F"/>
    <w:rsid w:val="00525ECA"/>
    <w:rsid w:val="0052612B"/>
    <w:rsid w:val="0052656E"/>
    <w:rsid w:val="0052756C"/>
    <w:rsid w:val="00527949"/>
    <w:rsid w:val="00527E64"/>
    <w:rsid w:val="005301E8"/>
    <w:rsid w:val="00530B69"/>
    <w:rsid w:val="00530BA2"/>
    <w:rsid w:val="00530BA9"/>
    <w:rsid w:val="00530C1E"/>
    <w:rsid w:val="0053149F"/>
    <w:rsid w:val="0053175B"/>
    <w:rsid w:val="00531A8F"/>
    <w:rsid w:val="00531CA8"/>
    <w:rsid w:val="00532621"/>
    <w:rsid w:val="005329AB"/>
    <w:rsid w:val="00532C62"/>
    <w:rsid w:val="00532E37"/>
    <w:rsid w:val="00533EF6"/>
    <w:rsid w:val="0053401B"/>
    <w:rsid w:val="00534032"/>
    <w:rsid w:val="00534045"/>
    <w:rsid w:val="0053424A"/>
    <w:rsid w:val="00534320"/>
    <w:rsid w:val="00534883"/>
    <w:rsid w:val="00534BEA"/>
    <w:rsid w:val="00534C32"/>
    <w:rsid w:val="00535386"/>
    <w:rsid w:val="0053553A"/>
    <w:rsid w:val="005356E8"/>
    <w:rsid w:val="00535A55"/>
    <w:rsid w:val="00535B99"/>
    <w:rsid w:val="00535C8A"/>
    <w:rsid w:val="00535DDC"/>
    <w:rsid w:val="00535E8E"/>
    <w:rsid w:val="005360C6"/>
    <w:rsid w:val="005361DF"/>
    <w:rsid w:val="005365F3"/>
    <w:rsid w:val="005368A7"/>
    <w:rsid w:val="00536989"/>
    <w:rsid w:val="00536A49"/>
    <w:rsid w:val="00536D4D"/>
    <w:rsid w:val="0053716C"/>
    <w:rsid w:val="0053748C"/>
    <w:rsid w:val="005374B5"/>
    <w:rsid w:val="005375B6"/>
    <w:rsid w:val="00537654"/>
    <w:rsid w:val="00537D0C"/>
    <w:rsid w:val="00537F47"/>
    <w:rsid w:val="00537F64"/>
    <w:rsid w:val="00537FBE"/>
    <w:rsid w:val="00540194"/>
    <w:rsid w:val="0054090C"/>
    <w:rsid w:val="00540CC6"/>
    <w:rsid w:val="005412C5"/>
    <w:rsid w:val="00541837"/>
    <w:rsid w:val="00541A79"/>
    <w:rsid w:val="00541B57"/>
    <w:rsid w:val="00541BC8"/>
    <w:rsid w:val="00541D0B"/>
    <w:rsid w:val="00541DA1"/>
    <w:rsid w:val="00542030"/>
    <w:rsid w:val="00542220"/>
    <w:rsid w:val="005422EC"/>
    <w:rsid w:val="00542BE3"/>
    <w:rsid w:val="0054300F"/>
    <w:rsid w:val="00544038"/>
    <w:rsid w:val="005441C0"/>
    <w:rsid w:val="00544348"/>
    <w:rsid w:val="0054441C"/>
    <w:rsid w:val="00544887"/>
    <w:rsid w:val="005449D0"/>
    <w:rsid w:val="005449EC"/>
    <w:rsid w:val="00544CE3"/>
    <w:rsid w:val="00544D60"/>
    <w:rsid w:val="0054518C"/>
    <w:rsid w:val="00545855"/>
    <w:rsid w:val="00545948"/>
    <w:rsid w:val="00545B06"/>
    <w:rsid w:val="00545E4A"/>
    <w:rsid w:val="005460C7"/>
    <w:rsid w:val="00546131"/>
    <w:rsid w:val="0054663C"/>
    <w:rsid w:val="00546939"/>
    <w:rsid w:val="0054699A"/>
    <w:rsid w:val="00546B68"/>
    <w:rsid w:val="00546D20"/>
    <w:rsid w:val="00546E7C"/>
    <w:rsid w:val="005473D8"/>
    <w:rsid w:val="005475AB"/>
    <w:rsid w:val="00547872"/>
    <w:rsid w:val="005478B3"/>
    <w:rsid w:val="00547940"/>
    <w:rsid w:val="00547C53"/>
    <w:rsid w:val="00547E69"/>
    <w:rsid w:val="00547EB3"/>
    <w:rsid w:val="005500D1"/>
    <w:rsid w:val="005500D5"/>
    <w:rsid w:val="00550105"/>
    <w:rsid w:val="00550C2E"/>
    <w:rsid w:val="00550CA2"/>
    <w:rsid w:val="00551079"/>
    <w:rsid w:val="005512BC"/>
    <w:rsid w:val="005514A3"/>
    <w:rsid w:val="005517C4"/>
    <w:rsid w:val="005518F9"/>
    <w:rsid w:val="00551A48"/>
    <w:rsid w:val="00551F49"/>
    <w:rsid w:val="00552157"/>
    <w:rsid w:val="005521EE"/>
    <w:rsid w:val="00552488"/>
    <w:rsid w:val="00552563"/>
    <w:rsid w:val="0055271B"/>
    <w:rsid w:val="005528E2"/>
    <w:rsid w:val="00552A45"/>
    <w:rsid w:val="00552AC8"/>
    <w:rsid w:val="00552D18"/>
    <w:rsid w:val="00552F7B"/>
    <w:rsid w:val="00552F8B"/>
    <w:rsid w:val="005533E5"/>
    <w:rsid w:val="00553613"/>
    <w:rsid w:val="005536EF"/>
    <w:rsid w:val="00553938"/>
    <w:rsid w:val="00553AB7"/>
    <w:rsid w:val="00553D3F"/>
    <w:rsid w:val="00553D77"/>
    <w:rsid w:val="00554291"/>
    <w:rsid w:val="005542A8"/>
    <w:rsid w:val="0055452B"/>
    <w:rsid w:val="0055472E"/>
    <w:rsid w:val="005547C0"/>
    <w:rsid w:val="00554842"/>
    <w:rsid w:val="00554B04"/>
    <w:rsid w:val="00554E5B"/>
    <w:rsid w:val="00554E7D"/>
    <w:rsid w:val="00554E8B"/>
    <w:rsid w:val="005554A3"/>
    <w:rsid w:val="005557A9"/>
    <w:rsid w:val="005557C2"/>
    <w:rsid w:val="00555849"/>
    <w:rsid w:val="00555923"/>
    <w:rsid w:val="00555BD9"/>
    <w:rsid w:val="00555E55"/>
    <w:rsid w:val="00555ED1"/>
    <w:rsid w:val="005561AC"/>
    <w:rsid w:val="00556449"/>
    <w:rsid w:val="00556485"/>
    <w:rsid w:val="00556507"/>
    <w:rsid w:val="005566FC"/>
    <w:rsid w:val="005568ED"/>
    <w:rsid w:val="00556E01"/>
    <w:rsid w:val="00556F8B"/>
    <w:rsid w:val="00556FCE"/>
    <w:rsid w:val="005572E7"/>
    <w:rsid w:val="0055758C"/>
    <w:rsid w:val="005577C7"/>
    <w:rsid w:val="00557BFF"/>
    <w:rsid w:val="00560024"/>
    <w:rsid w:val="00560159"/>
    <w:rsid w:val="005605F0"/>
    <w:rsid w:val="005605F5"/>
    <w:rsid w:val="0056075F"/>
    <w:rsid w:val="00560BB9"/>
    <w:rsid w:val="00560E51"/>
    <w:rsid w:val="00560FF0"/>
    <w:rsid w:val="005610D3"/>
    <w:rsid w:val="0056134E"/>
    <w:rsid w:val="005616B9"/>
    <w:rsid w:val="00561911"/>
    <w:rsid w:val="00561B88"/>
    <w:rsid w:val="00561BD7"/>
    <w:rsid w:val="00561EAE"/>
    <w:rsid w:val="0056205B"/>
    <w:rsid w:val="00562403"/>
    <w:rsid w:val="00562A3D"/>
    <w:rsid w:val="00562F7A"/>
    <w:rsid w:val="00562FC5"/>
    <w:rsid w:val="00563035"/>
    <w:rsid w:val="005637F8"/>
    <w:rsid w:val="00563B2D"/>
    <w:rsid w:val="00563B9E"/>
    <w:rsid w:val="00563FB3"/>
    <w:rsid w:val="00564060"/>
    <w:rsid w:val="00564223"/>
    <w:rsid w:val="005642DA"/>
    <w:rsid w:val="005643E4"/>
    <w:rsid w:val="00564BAB"/>
    <w:rsid w:val="0056514F"/>
    <w:rsid w:val="005653C1"/>
    <w:rsid w:val="0056585C"/>
    <w:rsid w:val="00566A99"/>
    <w:rsid w:val="005670F4"/>
    <w:rsid w:val="00567181"/>
    <w:rsid w:val="0056726F"/>
    <w:rsid w:val="00567284"/>
    <w:rsid w:val="0056756B"/>
    <w:rsid w:val="005678B4"/>
    <w:rsid w:val="005678D9"/>
    <w:rsid w:val="00567990"/>
    <w:rsid w:val="005679FD"/>
    <w:rsid w:val="00567CDB"/>
    <w:rsid w:val="00567E50"/>
    <w:rsid w:val="00567F10"/>
    <w:rsid w:val="005704B1"/>
    <w:rsid w:val="005704B7"/>
    <w:rsid w:val="005715E9"/>
    <w:rsid w:val="00571674"/>
    <w:rsid w:val="005716F3"/>
    <w:rsid w:val="0057174A"/>
    <w:rsid w:val="00571848"/>
    <w:rsid w:val="00571E59"/>
    <w:rsid w:val="00571FDD"/>
    <w:rsid w:val="005723EC"/>
    <w:rsid w:val="005724FC"/>
    <w:rsid w:val="005726FB"/>
    <w:rsid w:val="00572A9D"/>
    <w:rsid w:val="00573117"/>
    <w:rsid w:val="005731D7"/>
    <w:rsid w:val="00573466"/>
    <w:rsid w:val="0057346E"/>
    <w:rsid w:val="0057351C"/>
    <w:rsid w:val="00573643"/>
    <w:rsid w:val="00573CEC"/>
    <w:rsid w:val="00573EC1"/>
    <w:rsid w:val="0057419F"/>
    <w:rsid w:val="00574800"/>
    <w:rsid w:val="005749ED"/>
    <w:rsid w:val="00574ABC"/>
    <w:rsid w:val="00575502"/>
    <w:rsid w:val="00575734"/>
    <w:rsid w:val="00575B5D"/>
    <w:rsid w:val="00575D5E"/>
    <w:rsid w:val="00575E6B"/>
    <w:rsid w:val="00576249"/>
    <w:rsid w:val="005764DB"/>
    <w:rsid w:val="00576B34"/>
    <w:rsid w:val="00576F41"/>
    <w:rsid w:val="0057710E"/>
    <w:rsid w:val="0057738E"/>
    <w:rsid w:val="005774F2"/>
    <w:rsid w:val="005776C2"/>
    <w:rsid w:val="005777CF"/>
    <w:rsid w:val="00577823"/>
    <w:rsid w:val="00577946"/>
    <w:rsid w:val="00577F5A"/>
    <w:rsid w:val="00577F6C"/>
    <w:rsid w:val="0058008D"/>
    <w:rsid w:val="0058028D"/>
    <w:rsid w:val="0058032C"/>
    <w:rsid w:val="005803DE"/>
    <w:rsid w:val="00580557"/>
    <w:rsid w:val="0058096E"/>
    <w:rsid w:val="00580A75"/>
    <w:rsid w:val="00580D97"/>
    <w:rsid w:val="0058111D"/>
    <w:rsid w:val="005812D5"/>
    <w:rsid w:val="0058130E"/>
    <w:rsid w:val="0058137E"/>
    <w:rsid w:val="005814A6"/>
    <w:rsid w:val="005819B2"/>
    <w:rsid w:val="00581AC4"/>
    <w:rsid w:val="00582AE2"/>
    <w:rsid w:val="00582DF6"/>
    <w:rsid w:val="0058328F"/>
    <w:rsid w:val="0058353A"/>
    <w:rsid w:val="005838C7"/>
    <w:rsid w:val="005839FA"/>
    <w:rsid w:val="00584A0F"/>
    <w:rsid w:val="00584F8D"/>
    <w:rsid w:val="0058544E"/>
    <w:rsid w:val="00585501"/>
    <w:rsid w:val="005855CD"/>
    <w:rsid w:val="0058576C"/>
    <w:rsid w:val="0058591C"/>
    <w:rsid w:val="00585A5E"/>
    <w:rsid w:val="00585D55"/>
    <w:rsid w:val="00585F01"/>
    <w:rsid w:val="00585F26"/>
    <w:rsid w:val="00585F62"/>
    <w:rsid w:val="00585F82"/>
    <w:rsid w:val="00586100"/>
    <w:rsid w:val="005869A2"/>
    <w:rsid w:val="005869A7"/>
    <w:rsid w:val="00586B49"/>
    <w:rsid w:val="00587318"/>
    <w:rsid w:val="005873AE"/>
    <w:rsid w:val="0058749B"/>
    <w:rsid w:val="005874C9"/>
    <w:rsid w:val="00587C3A"/>
    <w:rsid w:val="0059030C"/>
    <w:rsid w:val="00590406"/>
    <w:rsid w:val="00590DB0"/>
    <w:rsid w:val="00590DD3"/>
    <w:rsid w:val="00590F17"/>
    <w:rsid w:val="00591099"/>
    <w:rsid w:val="00591198"/>
    <w:rsid w:val="005913C8"/>
    <w:rsid w:val="0059169B"/>
    <w:rsid w:val="005918DC"/>
    <w:rsid w:val="00591A9C"/>
    <w:rsid w:val="00591D9C"/>
    <w:rsid w:val="00591DC4"/>
    <w:rsid w:val="0059200B"/>
    <w:rsid w:val="005920BF"/>
    <w:rsid w:val="005920E0"/>
    <w:rsid w:val="005921A5"/>
    <w:rsid w:val="00592351"/>
    <w:rsid w:val="00592512"/>
    <w:rsid w:val="0059290E"/>
    <w:rsid w:val="00592B31"/>
    <w:rsid w:val="00592BA4"/>
    <w:rsid w:val="00592F46"/>
    <w:rsid w:val="00593101"/>
    <w:rsid w:val="005932CF"/>
    <w:rsid w:val="00593833"/>
    <w:rsid w:val="0059386A"/>
    <w:rsid w:val="00593CFA"/>
    <w:rsid w:val="00593FE6"/>
    <w:rsid w:val="00594152"/>
    <w:rsid w:val="00594614"/>
    <w:rsid w:val="0059485D"/>
    <w:rsid w:val="005949C6"/>
    <w:rsid w:val="00594D62"/>
    <w:rsid w:val="00594E87"/>
    <w:rsid w:val="00595088"/>
    <w:rsid w:val="00595137"/>
    <w:rsid w:val="00595138"/>
    <w:rsid w:val="00595C10"/>
    <w:rsid w:val="005961BB"/>
    <w:rsid w:val="005963D0"/>
    <w:rsid w:val="005968D6"/>
    <w:rsid w:val="00596D1F"/>
    <w:rsid w:val="00596EEE"/>
    <w:rsid w:val="00596F0F"/>
    <w:rsid w:val="0059719E"/>
    <w:rsid w:val="0059762D"/>
    <w:rsid w:val="005979F1"/>
    <w:rsid w:val="00597F00"/>
    <w:rsid w:val="005A0007"/>
    <w:rsid w:val="005A04B3"/>
    <w:rsid w:val="005A07FC"/>
    <w:rsid w:val="005A081F"/>
    <w:rsid w:val="005A0835"/>
    <w:rsid w:val="005A0E53"/>
    <w:rsid w:val="005A1282"/>
    <w:rsid w:val="005A1711"/>
    <w:rsid w:val="005A1A3D"/>
    <w:rsid w:val="005A1C4F"/>
    <w:rsid w:val="005A1E70"/>
    <w:rsid w:val="005A1F3A"/>
    <w:rsid w:val="005A1F7F"/>
    <w:rsid w:val="005A1FB2"/>
    <w:rsid w:val="005A2073"/>
    <w:rsid w:val="005A29DC"/>
    <w:rsid w:val="005A2D1B"/>
    <w:rsid w:val="005A2D28"/>
    <w:rsid w:val="005A305D"/>
    <w:rsid w:val="005A4203"/>
    <w:rsid w:val="005A45D8"/>
    <w:rsid w:val="005A46A1"/>
    <w:rsid w:val="005A4C14"/>
    <w:rsid w:val="005A4C30"/>
    <w:rsid w:val="005A4DC8"/>
    <w:rsid w:val="005A501B"/>
    <w:rsid w:val="005A5318"/>
    <w:rsid w:val="005A5386"/>
    <w:rsid w:val="005A5493"/>
    <w:rsid w:val="005A5561"/>
    <w:rsid w:val="005A59FC"/>
    <w:rsid w:val="005A5B88"/>
    <w:rsid w:val="005A5F47"/>
    <w:rsid w:val="005A5FC8"/>
    <w:rsid w:val="005A68D2"/>
    <w:rsid w:val="005A6B7A"/>
    <w:rsid w:val="005A6ED6"/>
    <w:rsid w:val="005A718F"/>
    <w:rsid w:val="005A760E"/>
    <w:rsid w:val="005A76D8"/>
    <w:rsid w:val="005A7996"/>
    <w:rsid w:val="005A7AF1"/>
    <w:rsid w:val="005A7D47"/>
    <w:rsid w:val="005B08D3"/>
    <w:rsid w:val="005B0C59"/>
    <w:rsid w:val="005B0E27"/>
    <w:rsid w:val="005B0E34"/>
    <w:rsid w:val="005B143C"/>
    <w:rsid w:val="005B16D0"/>
    <w:rsid w:val="005B1A53"/>
    <w:rsid w:val="005B1B90"/>
    <w:rsid w:val="005B1BB0"/>
    <w:rsid w:val="005B1BD8"/>
    <w:rsid w:val="005B1D18"/>
    <w:rsid w:val="005B1F20"/>
    <w:rsid w:val="005B2025"/>
    <w:rsid w:val="005B216D"/>
    <w:rsid w:val="005B21FC"/>
    <w:rsid w:val="005B2712"/>
    <w:rsid w:val="005B2B3E"/>
    <w:rsid w:val="005B2C43"/>
    <w:rsid w:val="005B31BE"/>
    <w:rsid w:val="005B3B08"/>
    <w:rsid w:val="005B3C07"/>
    <w:rsid w:val="005B3EC9"/>
    <w:rsid w:val="005B44A1"/>
    <w:rsid w:val="005B457F"/>
    <w:rsid w:val="005B46B3"/>
    <w:rsid w:val="005B46EC"/>
    <w:rsid w:val="005B47AA"/>
    <w:rsid w:val="005B47AC"/>
    <w:rsid w:val="005B47B3"/>
    <w:rsid w:val="005B4A6C"/>
    <w:rsid w:val="005B4B63"/>
    <w:rsid w:val="005B4CA9"/>
    <w:rsid w:val="005B4E2B"/>
    <w:rsid w:val="005B4EAC"/>
    <w:rsid w:val="005B51B2"/>
    <w:rsid w:val="005B52AC"/>
    <w:rsid w:val="005B52BC"/>
    <w:rsid w:val="005B553D"/>
    <w:rsid w:val="005B5775"/>
    <w:rsid w:val="005B5C3E"/>
    <w:rsid w:val="005B5CD0"/>
    <w:rsid w:val="005B5DDF"/>
    <w:rsid w:val="005B60D4"/>
    <w:rsid w:val="005B6199"/>
    <w:rsid w:val="005B639D"/>
    <w:rsid w:val="005B6853"/>
    <w:rsid w:val="005B6ADF"/>
    <w:rsid w:val="005B6C09"/>
    <w:rsid w:val="005B6C43"/>
    <w:rsid w:val="005B6C7A"/>
    <w:rsid w:val="005B6D4A"/>
    <w:rsid w:val="005B733B"/>
    <w:rsid w:val="005B7580"/>
    <w:rsid w:val="005B7A3E"/>
    <w:rsid w:val="005B7C9C"/>
    <w:rsid w:val="005B7E3C"/>
    <w:rsid w:val="005C0074"/>
    <w:rsid w:val="005C03E3"/>
    <w:rsid w:val="005C093D"/>
    <w:rsid w:val="005C0C6B"/>
    <w:rsid w:val="005C0CB1"/>
    <w:rsid w:val="005C0DEE"/>
    <w:rsid w:val="005C0E46"/>
    <w:rsid w:val="005C0F4E"/>
    <w:rsid w:val="005C115E"/>
    <w:rsid w:val="005C1F37"/>
    <w:rsid w:val="005C20F6"/>
    <w:rsid w:val="005C240E"/>
    <w:rsid w:val="005C2602"/>
    <w:rsid w:val="005C2658"/>
    <w:rsid w:val="005C272B"/>
    <w:rsid w:val="005C2915"/>
    <w:rsid w:val="005C2C0F"/>
    <w:rsid w:val="005C2FC9"/>
    <w:rsid w:val="005C31BF"/>
    <w:rsid w:val="005C36D3"/>
    <w:rsid w:val="005C36D7"/>
    <w:rsid w:val="005C3860"/>
    <w:rsid w:val="005C38F5"/>
    <w:rsid w:val="005C3C51"/>
    <w:rsid w:val="005C3D9F"/>
    <w:rsid w:val="005C4009"/>
    <w:rsid w:val="005C4368"/>
    <w:rsid w:val="005C437A"/>
    <w:rsid w:val="005C43C6"/>
    <w:rsid w:val="005C4EE0"/>
    <w:rsid w:val="005C515D"/>
    <w:rsid w:val="005C526F"/>
    <w:rsid w:val="005C5681"/>
    <w:rsid w:val="005C57C0"/>
    <w:rsid w:val="005C5A29"/>
    <w:rsid w:val="005C5B06"/>
    <w:rsid w:val="005C5D8E"/>
    <w:rsid w:val="005C5ECB"/>
    <w:rsid w:val="005C6069"/>
    <w:rsid w:val="005C63B1"/>
    <w:rsid w:val="005C6729"/>
    <w:rsid w:val="005C6861"/>
    <w:rsid w:val="005C6AE9"/>
    <w:rsid w:val="005C6C95"/>
    <w:rsid w:val="005C6EF9"/>
    <w:rsid w:val="005C6F04"/>
    <w:rsid w:val="005C6F5A"/>
    <w:rsid w:val="005C7619"/>
    <w:rsid w:val="005C77B8"/>
    <w:rsid w:val="005C7CD6"/>
    <w:rsid w:val="005C7E79"/>
    <w:rsid w:val="005C7FC9"/>
    <w:rsid w:val="005D0166"/>
    <w:rsid w:val="005D01AC"/>
    <w:rsid w:val="005D04DA"/>
    <w:rsid w:val="005D052A"/>
    <w:rsid w:val="005D0BEC"/>
    <w:rsid w:val="005D0C8A"/>
    <w:rsid w:val="005D0CED"/>
    <w:rsid w:val="005D0F52"/>
    <w:rsid w:val="005D0F9D"/>
    <w:rsid w:val="005D1175"/>
    <w:rsid w:val="005D13DD"/>
    <w:rsid w:val="005D1465"/>
    <w:rsid w:val="005D1847"/>
    <w:rsid w:val="005D1C8C"/>
    <w:rsid w:val="005D208E"/>
    <w:rsid w:val="005D2481"/>
    <w:rsid w:val="005D274C"/>
    <w:rsid w:val="005D2C5F"/>
    <w:rsid w:val="005D2D95"/>
    <w:rsid w:val="005D3077"/>
    <w:rsid w:val="005D36D2"/>
    <w:rsid w:val="005D3D93"/>
    <w:rsid w:val="005D42D6"/>
    <w:rsid w:val="005D4339"/>
    <w:rsid w:val="005D4440"/>
    <w:rsid w:val="005D4522"/>
    <w:rsid w:val="005D45EB"/>
    <w:rsid w:val="005D45F9"/>
    <w:rsid w:val="005D48E5"/>
    <w:rsid w:val="005D49A8"/>
    <w:rsid w:val="005D4BC3"/>
    <w:rsid w:val="005D564B"/>
    <w:rsid w:val="005D5A8D"/>
    <w:rsid w:val="005D6A82"/>
    <w:rsid w:val="005D6BAB"/>
    <w:rsid w:val="005D7229"/>
    <w:rsid w:val="005D72B6"/>
    <w:rsid w:val="005D745B"/>
    <w:rsid w:val="005D75A8"/>
    <w:rsid w:val="005D75F5"/>
    <w:rsid w:val="005D7C6B"/>
    <w:rsid w:val="005D7EC5"/>
    <w:rsid w:val="005E0233"/>
    <w:rsid w:val="005E0559"/>
    <w:rsid w:val="005E0968"/>
    <w:rsid w:val="005E0AB3"/>
    <w:rsid w:val="005E0B8C"/>
    <w:rsid w:val="005E0D34"/>
    <w:rsid w:val="005E1010"/>
    <w:rsid w:val="005E1107"/>
    <w:rsid w:val="005E1321"/>
    <w:rsid w:val="005E148C"/>
    <w:rsid w:val="005E1658"/>
    <w:rsid w:val="005E16CE"/>
    <w:rsid w:val="005E183C"/>
    <w:rsid w:val="005E1AB5"/>
    <w:rsid w:val="005E1BAF"/>
    <w:rsid w:val="005E258F"/>
    <w:rsid w:val="005E27DF"/>
    <w:rsid w:val="005E2B51"/>
    <w:rsid w:val="005E32E2"/>
    <w:rsid w:val="005E343D"/>
    <w:rsid w:val="005E3484"/>
    <w:rsid w:val="005E3564"/>
    <w:rsid w:val="005E388F"/>
    <w:rsid w:val="005E39E7"/>
    <w:rsid w:val="005E3D5D"/>
    <w:rsid w:val="005E3E10"/>
    <w:rsid w:val="005E3F43"/>
    <w:rsid w:val="005E3FA2"/>
    <w:rsid w:val="005E4013"/>
    <w:rsid w:val="005E42A4"/>
    <w:rsid w:val="005E4600"/>
    <w:rsid w:val="005E477C"/>
    <w:rsid w:val="005E4962"/>
    <w:rsid w:val="005E4A5E"/>
    <w:rsid w:val="005E4B37"/>
    <w:rsid w:val="005E4F41"/>
    <w:rsid w:val="005E4FBF"/>
    <w:rsid w:val="005E5975"/>
    <w:rsid w:val="005E5B08"/>
    <w:rsid w:val="005E5D9A"/>
    <w:rsid w:val="005E5F68"/>
    <w:rsid w:val="005E61E0"/>
    <w:rsid w:val="005E6F19"/>
    <w:rsid w:val="005E720F"/>
    <w:rsid w:val="005E751E"/>
    <w:rsid w:val="005E758A"/>
    <w:rsid w:val="005E78AE"/>
    <w:rsid w:val="005E7A7D"/>
    <w:rsid w:val="005F029A"/>
    <w:rsid w:val="005F075A"/>
    <w:rsid w:val="005F0B80"/>
    <w:rsid w:val="005F0C21"/>
    <w:rsid w:val="005F12BE"/>
    <w:rsid w:val="005F163C"/>
    <w:rsid w:val="005F1ADA"/>
    <w:rsid w:val="005F1F83"/>
    <w:rsid w:val="005F1FEA"/>
    <w:rsid w:val="005F2092"/>
    <w:rsid w:val="005F2143"/>
    <w:rsid w:val="005F23F6"/>
    <w:rsid w:val="005F2609"/>
    <w:rsid w:val="005F26F6"/>
    <w:rsid w:val="005F29BF"/>
    <w:rsid w:val="005F2DBB"/>
    <w:rsid w:val="005F2E91"/>
    <w:rsid w:val="005F3022"/>
    <w:rsid w:val="005F302D"/>
    <w:rsid w:val="005F36DE"/>
    <w:rsid w:val="005F37A0"/>
    <w:rsid w:val="005F3A41"/>
    <w:rsid w:val="005F3C73"/>
    <w:rsid w:val="005F3D24"/>
    <w:rsid w:val="005F3D8F"/>
    <w:rsid w:val="005F3F0E"/>
    <w:rsid w:val="005F4206"/>
    <w:rsid w:val="005F4272"/>
    <w:rsid w:val="005F44FC"/>
    <w:rsid w:val="005F45AC"/>
    <w:rsid w:val="005F4611"/>
    <w:rsid w:val="005F4BD4"/>
    <w:rsid w:val="005F4CCF"/>
    <w:rsid w:val="005F505F"/>
    <w:rsid w:val="005F57FE"/>
    <w:rsid w:val="005F5811"/>
    <w:rsid w:val="005F5AB4"/>
    <w:rsid w:val="005F5C8D"/>
    <w:rsid w:val="005F68AD"/>
    <w:rsid w:val="005F6C7E"/>
    <w:rsid w:val="005F6EDF"/>
    <w:rsid w:val="005F729B"/>
    <w:rsid w:val="005F77A2"/>
    <w:rsid w:val="005F7B24"/>
    <w:rsid w:val="005F7BA8"/>
    <w:rsid w:val="005F7BD3"/>
    <w:rsid w:val="005F7CC0"/>
    <w:rsid w:val="00600154"/>
    <w:rsid w:val="006009CE"/>
    <w:rsid w:val="00600BA7"/>
    <w:rsid w:val="00600BE0"/>
    <w:rsid w:val="00600DBC"/>
    <w:rsid w:val="00600F22"/>
    <w:rsid w:val="00600F27"/>
    <w:rsid w:val="006010E6"/>
    <w:rsid w:val="006011A8"/>
    <w:rsid w:val="006014FA"/>
    <w:rsid w:val="0060199E"/>
    <w:rsid w:val="00601C41"/>
    <w:rsid w:val="00601E85"/>
    <w:rsid w:val="00601F13"/>
    <w:rsid w:val="00602639"/>
    <w:rsid w:val="00602E5A"/>
    <w:rsid w:val="0060306A"/>
    <w:rsid w:val="00603183"/>
    <w:rsid w:val="0060381F"/>
    <w:rsid w:val="00603C4E"/>
    <w:rsid w:val="00603D35"/>
    <w:rsid w:val="00603D63"/>
    <w:rsid w:val="00604543"/>
    <w:rsid w:val="00604CB1"/>
    <w:rsid w:val="00604D4E"/>
    <w:rsid w:val="006052AC"/>
    <w:rsid w:val="0060539D"/>
    <w:rsid w:val="006056B2"/>
    <w:rsid w:val="0060575D"/>
    <w:rsid w:val="00605920"/>
    <w:rsid w:val="0060597D"/>
    <w:rsid w:val="006065BF"/>
    <w:rsid w:val="00606D99"/>
    <w:rsid w:val="00606FB4"/>
    <w:rsid w:val="00607067"/>
    <w:rsid w:val="00607355"/>
    <w:rsid w:val="006073A5"/>
    <w:rsid w:val="00607449"/>
    <w:rsid w:val="006075B8"/>
    <w:rsid w:val="006078F9"/>
    <w:rsid w:val="00607AB1"/>
    <w:rsid w:val="00607B91"/>
    <w:rsid w:val="00607BD6"/>
    <w:rsid w:val="00607E71"/>
    <w:rsid w:val="00607EE7"/>
    <w:rsid w:val="00610471"/>
    <w:rsid w:val="00610889"/>
    <w:rsid w:val="006108D7"/>
    <w:rsid w:val="00610993"/>
    <w:rsid w:val="00610BDE"/>
    <w:rsid w:val="00610C99"/>
    <w:rsid w:val="00610CE6"/>
    <w:rsid w:val="00610DD9"/>
    <w:rsid w:val="00610FD2"/>
    <w:rsid w:val="006111BA"/>
    <w:rsid w:val="00611ADA"/>
    <w:rsid w:val="00611F78"/>
    <w:rsid w:val="006124A0"/>
    <w:rsid w:val="0061276F"/>
    <w:rsid w:val="0061288C"/>
    <w:rsid w:val="00612E3C"/>
    <w:rsid w:val="00612E98"/>
    <w:rsid w:val="00613980"/>
    <w:rsid w:val="006139E1"/>
    <w:rsid w:val="00613A5F"/>
    <w:rsid w:val="006147E2"/>
    <w:rsid w:val="00614919"/>
    <w:rsid w:val="00614931"/>
    <w:rsid w:val="00614B07"/>
    <w:rsid w:val="00614D49"/>
    <w:rsid w:val="00614EC0"/>
    <w:rsid w:val="00614F26"/>
    <w:rsid w:val="00615CD8"/>
    <w:rsid w:val="00615F32"/>
    <w:rsid w:val="0061630B"/>
    <w:rsid w:val="006164A3"/>
    <w:rsid w:val="00616624"/>
    <w:rsid w:val="00616977"/>
    <w:rsid w:val="00616E6D"/>
    <w:rsid w:val="00616F11"/>
    <w:rsid w:val="006170F2"/>
    <w:rsid w:val="006174BD"/>
    <w:rsid w:val="00617A4F"/>
    <w:rsid w:val="00617D16"/>
    <w:rsid w:val="00620104"/>
    <w:rsid w:val="00620152"/>
    <w:rsid w:val="0062017E"/>
    <w:rsid w:val="006201F9"/>
    <w:rsid w:val="00620552"/>
    <w:rsid w:val="006208DD"/>
    <w:rsid w:val="00621174"/>
    <w:rsid w:val="00621717"/>
    <w:rsid w:val="00621C75"/>
    <w:rsid w:val="00621D60"/>
    <w:rsid w:val="00621FAE"/>
    <w:rsid w:val="00622082"/>
    <w:rsid w:val="0062238F"/>
    <w:rsid w:val="0062262E"/>
    <w:rsid w:val="00622DE5"/>
    <w:rsid w:val="00623044"/>
    <w:rsid w:val="0062321D"/>
    <w:rsid w:val="00623393"/>
    <w:rsid w:val="006237C0"/>
    <w:rsid w:val="00623891"/>
    <w:rsid w:val="00623892"/>
    <w:rsid w:val="00623BBF"/>
    <w:rsid w:val="00623F49"/>
    <w:rsid w:val="0062430D"/>
    <w:rsid w:val="00625042"/>
    <w:rsid w:val="006251C1"/>
    <w:rsid w:val="006251E4"/>
    <w:rsid w:val="006259D2"/>
    <w:rsid w:val="00625B19"/>
    <w:rsid w:val="006260B2"/>
    <w:rsid w:val="006261C9"/>
    <w:rsid w:val="00626240"/>
    <w:rsid w:val="00626458"/>
    <w:rsid w:val="0062672E"/>
    <w:rsid w:val="006267EB"/>
    <w:rsid w:val="006267FC"/>
    <w:rsid w:val="00626D12"/>
    <w:rsid w:val="0062734C"/>
    <w:rsid w:val="00627990"/>
    <w:rsid w:val="00627CFE"/>
    <w:rsid w:val="00627DCF"/>
    <w:rsid w:val="00627E17"/>
    <w:rsid w:val="00630568"/>
    <w:rsid w:val="006305DD"/>
    <w:rsid w:val="0063063D"/>
    <w:rsid w:val="006309D2"/>
    <w:rsid w:val="00630E3F"/>
    <w:rsid w:val="00630F50"/>
    <w:rsid w:val="00630F60"/>
    <w:rsid w:val="00631167"/>
    <w:rsid w:val="00631BEA"/>
    <w:rsid w:val="00632157"/>
    <w:rsid w:val="006324F3"/>
    <w:rsid w:val="006324F7"/>
    <w:rsid w:val="00632786"/>
    <w:rsid w:val="006327B1"/>
    <w:rsid w:val="006328C9"/>
    <w:rsid w:val="00632A61"/>
    <w:rsid w:val="00632BFF"/>
    <w:rsid w:val="00632EDF"/>
    <w:rsid w:val="00632F08"/>
    <w:rsid w:val="0063377C"/>
    <w:rsid w:val="00633BB9"/>
    <w:rsid w:val="00633C56"/>
    <w:rsid w:val="0063427B"/>
    <w:rsid w:val="006342F2"/>
    <w:rsid w:val="00634656"/>
    <w:rsid w:val="006348DA"/>
    <w:rsid w:val="00634936"/>
    <w:rsid w:val="00634A4F"/>
    <w:rsid w:val="00634B82"/>
    <w:rsid w:val="00634BE2"/>
    <w:rsid w:val="006353F3"/>
    <w:rsid w:val="006355B7"/>
    <w:rsid w:val="00635C34"/>
    <w:rsid w:val="00635CE0"/>
    <w:rsid w:val="00635E9E"/>
    <w:rsid w:val="006361B0"/>
    <w:rsid w:val="0063646C"/>
    <w:rsid w:val="0063648E"/>
    <w:rsid w:val="00637510"/>
    <w:rsid w:val="0063762A"/>
    <w:rsid w:val="006378C7"/>
    <w:rsid w:val="00637B07"/>
    <w:rsid w:val="00637BAB"/>
    <w:rsid w:val="006405BE"/>
    <w:rsid w:val="006405DD"/>
    <w:rsid w:val="00640A42"/>
    <w:rsid w:val="00640D3F"/>
    <w:rsid w:val="00640E17"/>
    <w:rsid w:val="00641440"/>
    <w:rsid w:val="006416FF"/>
    <w:rsid w:val="00641889"/>
    <w:rsid w:val="00641970"/>
    <w:rsid w:val="00641BE5"/>
    <w:rsid w:val="00641C7C"/>
    <w:rsid w:val="00641DA5"/>
    <w:rsid w:val="0064291E"/>
    <w:rsid w:val="006429FF"/>
    <w:rsid w:val="0064304C"/>
    <w:rsid w:val="0064304D"/>
    <w:rsid w:val="006433FB"/>
    <w:rsid w:val="0064348B"/>
    <w:rsid w:val="006438AB"/>
    <w:rsid w:val="00643D9A"/>
    <w:rsid w:val="0064426A"/>
    <w:rsid w:val="00644525"/>
    <w:rsid w:val="00644AF6"/>
    <w:rsid w:val="00644E78"/>
    <w:rsid w:val="00644E80"/>
    <w:rsid w:val="00644F9B"/>
    <w:rsid w:val="00644FBF"/>
    <w:rsid w:val="006451CE"/>
    <w:rsid w:val="00645236"/>
    <w:rsid w:val="00645403"/>
    <w:rsid w:val="0064587D"/>
    <w:rsid w:val="006461F1"/>
    <w:rsid w:val="0064642B"/>
    <w:rsid w:val="00646833"/>
    <w:rsid w:val="00646E53"/>
    <w:rsid w:val="00647196"/>
    <w:rsid w:val="006474AD"/>
    <w:rsid w:val="006476AA"/>
    <w:rsid w:val="00647AC9"/>
    <w:rsid w:val="00647AE6"/>
    <w:rsid w:val="00650166"/>
    <w:rsid w:val="006505C4"/>
    <w:rsid w:val="00650C88"/>
    <w:rsid w:val="00650DB1"/>
    <w:rsid w:val="00650FCD"/>
    <w:rsid w:val="0065105A"/>
    <w:rsid w:val="006510B0"/>
    <w:rsid w:val="00651108"/>
    <w:rsid w:val="00651289"/>
    <w:rsid w:val="00651961"/>
    <w:rsid w:val="006519A5"/>
    <w:rsid w:val="00651A66"/>
    <w:rsid w:val="00651CB4"/>
    <w:rsid w:val="00651D0C"/>
    <w:rsid w:val="006522DC"/>
    <w:rsid w:val="00652330"/>
    <w:rsid w:val="0065270F"/>
    <w:rsid w:val="00652737"/>
    <w:rsid w:val="00652762"/>
    <w:rsid w:val="006527D7"/>
    <w:rsid w:val="0065293B"/>
    <w:rsid w:val="0065296F"/>
    <w:rsid w:val="00652ECE"/>
    <w:rsid w:val="0065303C"/>
    <w:rsid w:val="0065326B"/>
    <w:rsid w:val="00653997"/>
    <w:rsid w:val="00654067"/>
    <w:rsid w:val="0065451C"/>
    <w:rsid w:val="00654762"/>
    <w:rsid w:val="006549C8"/>
    <w:rsid w:val="00654E5A"/>
    <w:rsid w:val="0065536D"/>
    <w:rsid w:val="0065559F"/>
    <w:rsid w:val="00655805"/>
    <w:rsid w:val="0065595F"/>
    <w:rsid w:val="0065598E"/>
    <w:rsid w:val="00655A60"/>
    <w:rsid w:val="00655B79"/>
    <w:rsid w:val="00655CE0"/>
    <w:rsid w:val="00655E95"/>
    <w:rsid w:val="00656365"/>
    <w:rsid w:val="00656685"/>
    <w:rsid w:val="006568A3"/>
    <w:rsid w:val="00656DDB"/>
    <w:rsid w:val="0065715A"/>
    <w:rsid w:val="006574D5"/>
    <w:rsid w:val="00660114"/>
    <w:rsid w:val="00660143"/>
    <w:rsid w:val="00660254"/>
    <w:rsid w:val="006602E9"/>
    <w:rsid w:val="006606EC"/>
    <w:rsid w:val="00661409"/>
    <w:rsid w:val="00661B8A"/>
    <w:rsid w:val="0066204D"/>
    <w:rsid w:val="00662438"/>
    <w:rsid w:val="0066278F"/>
    <w:rsid w:val="00662881"/>
    <w:rsid w:val="0066315A"/>
    <w:rsid w:val="006632DE"/>
    <w:rsid w:val="00663384"/>
    <w:rsid w:val="0066389E"/>
    <w:rsid w:val="00663B8B"/>
    <w:rsid w:val="006642DC"/>
    <w:rsid w:val="006645CD"/>
    <w:rsid w:val="00664624"/>
    <w:rsid w:val="00664B8A"/>
    <w:rsid w:val="00664C19"/>
    <w:rsid w:val="00664DAF"/>
    <w:rsid w:val="00664F9A"/>
    <w:rsid w:val="0066504D"/>
    <w:rsid w:val="006651F8"/>
    <w:rsid w:val="0066541E"/>
    <w:rsid w:val="00665A26"/>
    <w:rsid w:val="00665BE8"/>
    <w:rsid w:val="0066677B"/>
    <w:rsid w:val="0066677C"/>
    <w:rsid w:val="006675B4"/>
    <w:rsid w:val="00667766"/>
    <w:rsid w:val="006677D6"/>
    <w:rsid w:val="00667B3D"/>
    <w:rsid w:val="00667E44"/>
    <w:rsid w:val="0067004D"/>
    <w:rsid w:val="0067006D"/>
    <w:rsid w:val="0067013B"/>
    <w:rsid w:val="006707B0"/>
    <w:rsid w:val="00670AA7"/>
    <w:rsid w:val="0067113A"/>
    <w:rsid w:val="006712F2"/>
    <w:rsid w:val="0067166C"/>
    <w:rsid w:val="00672143"/>
    <w:rsid w:val="00672733"/>
    <w:rsid w:val="0067279B"/>
    <w:rsid w:val="00672C96"/>
    <w:rsid w:val="00672E5B"/>
    <w:rsid w:val="0067354D"/>
    <w:rsid w:val="00673913"/>
    <w:rsid w:val="006739A7"/>
    <w:rsid w:val="00673F14"/>
    <w:rsid w:val="00673F7E"/>
    <w:rsid w:val="00674288"/>
    <w:rsid w:val="0067432A"/>
    <w:rsid w:val="006744F5"/>
    <w:rsid w:val="006746F6"/>
    <w:rsid w:val="0067480D"/>
    <w:rsid w:val="00674980"/>
    <w:rsid w:val="00674E70"/>
    <w:rsid w:val="0067584C"/>
    <w:rsid w:val="00675B85"/>
    <w:rsid w:val="00675CC7"/>
    <w:rsid w:val="00675F75"/>
    <w:rsid w:val="006761C4"/>
    <w:rsid w:val="006763DA"/>
    <w:rsid w:val="00676585"/>
    <w:rsid w:val="00676747"/>
    <w:rsid w:val="006767D7"/>
    <w:rsid w:val="00676915"/>
    <w:rsid w:val="00677174"/>
    <w:rsid w:val="0067721D"/>
    <w:rsid w:val="00677417"/>
    <w:rsid w:val="0067750C"/>
    <w:rsid w:val="00677843"/>
    <w:rsid w:val="00677BDC"/>
    <w:rsid w:val="00677DB8"/>
    <w:rsid w:val="00677E3F"/>
    <w:rsid w:val="006801AD"/>
    <w:rsid w:val="006802E3"/>
    <w:rsid w:val="006805EE"/>
    <w:rsid w:val="00680678"/>
    <w:rsid w:val="00680B6A"/>
    <w:rsid w:val="00680C98"/>
    <w:rsid w:val="00680CA3"/>
    <w:rsid w:val="00680D21"/>
    <w:rsid w:val="00680E13"/>
    <w:rsid w:val="00680F84"/>
    <w:rsid w:val="00681086"/>
    <w:rsid w:val="00681412"/>
    <w:rsid w:val="0068176A"/>
    <w:rsid w:val="00681C02"/>
    <w:rsid w:val="00681C43"/>
    <w:rsid w:val="00681CFA"/>
    <w:rsid w:val="0068202F"/>
    <w:rsid w:val="006820B6"/>
    <w:rsid w:val="006825AF"/>
    <w:rsid w:val="0068270E"/>
    <w:rsid w:val="006829B4"/>
    <w:rsid w:val="00682B9D"/>
    <w:rsid w:val="0068300D"/>
    <w:rsid w:val="00683561"/>
    <w:rsid w:val="006836F2"/>
    <w:rsid w:val="0068378D"/>
    <w:rsid w:val="00683804"/>
    <w:rsid w:val="006839E6"/>
    <w:rsid w:val="00683D8C"/>
    <w:rsid w:val="00683EA6"/>
    <w:rsid w:val="0068404F"/>
    <w:rsid w:val="00684420"/>
    <w:rsid w:val="00684A44"/>
    <w:rsid w:val="00684B94"/>
    <w:rsid w:val="00684EAC"/>
    <w:rsid w:val="006850C2"/>
    <w:rsid w:val="0068544C"/>
    <w:rsid w:val="006856BB"/>
    <w:rsid w:val="006858F8"/>
    <w:rsid w:val="00685B54"/>
    <w:rsid w:val="00685C83"/>
    <w:rsid w:val="00685D13"/>
    <w:rsid w:val="00685D14"/>
    <w:rsid w:val="00685E09"/>
    <w:rsid w:val="00685E3B"/>
    <w:rsid w:val="00686046"/>
    <w:rsid w:val="00686462"/>
    <w:rsid w:val="00686A68"/>
    <w:rsid w:val="00687650"/>
    <w:rsid w:val="006876BC"/>
    <w:rsid w:val="0068773F"/>
    <w:rsid w:val="00687898"/>
    <w:rsid w:val="00690418"/>
    <w:rsid w:val="0069060F"/>
    <w:rsid w:val="006907EE"/>
    <w:rsid w:val="00690947"/>
    <w:rsid w:val="00690A44"/>
    <w:rsid w:val="00690B82"/>
    <w:rsid w:val="00690BD9"/>
    <w:rsid w:val="00690E7A"/>
    <w:rsid w:val="00691292"/>
    <w:rsid w:val="00691300"/>
    <w:rsid w:val="006914CF"/>
    <w:rsid w:val="006915A5"/>
    <w:rsid w:val="0069180F"/>
    <w:rsid w:val="00691CAB"/>
    <w:rsid w:val="006921B4"/>
    <w:rsid w:val="006927B8"/>
    <w:rsid w:val="00692B6B"/>
    <w:rsid w:val="00692E70"/>
    <w:rsid w:val="006930CB"/>
    <w:rsid w:val="006936C2"/>
    <w:rsid w:val="00693A6D"/>
    <w:rsid w:val="00693C48"/>
    <w:rsid w:val="00694175"/>
    <w:rsid w:val="00694218"/>
    <w:rsid w:val="00694483"/>
    <w:rsid w:val="00694587"/>
    <w:rsid w:val="0069481F"/>
    <w:rsid w:val="0069533A"/>
    <w:rsid w:val="0069551A"/>
    <w:rsid w:val="006956F6"/>
    <w:rsid w:val="00695B29"/>
    <w:rsid w:val="00695D9F"/>
    <w:rsid w:val="006960C6"/>
    <w:rsid w:val="0069626D"/>
    <w:rsid w:val="0069629F"/>
    <w:rsid w:val="006965AF"/>
    <w:rsid w:val="0069671C"/>
    <w:rsid w:val="006969C7"/>
    <w:rsid w:val="00696D76"/>
    <w:rsid w:val="00696E4B"/>
    <w:rsid w:val="00696FFC"/>
    <w:rsid w:val="00697BBC"/>
    <w:rsid w:val="00697D3B"/>
    <w:rsid w:val="006A0124"/>
    <w:rsid w:val="006A04E4"/>
    <w:rsid w:val="006A0750"/>
    <w:rsid w:val="006A0A4B"/>
    <w:rsid w:val="006A0A8A"/>
    <w:rsid w:val="006A14A4"/>
    <w:rsid w:val="006A15CA"/>
    <w:rsid w:val="006A18BA"/>
    <w:rsid w:val="006A18F3"/>
    <w:rsid w:val="006A199F"/>
    <w:rsid w:val="006A1E8A"/>
    <w:rsid w:val="006A2302"/>
    <w:rsid w:val="006A237A"/>
    <w:rsid w:val="006A2544"/>
    <w:rsid w:val="006A2B68"/>
    <w:rsid w:val="006A33C3"/>
    <w:rsid w:val="006A3A3C"/>
    <w:rsid w:val="006A3E68"/>
    <w:rsid w:val="006A3EFF"/>
    <w:rsid w:val="006A3F6F"/>
    <w:rsid w:val="006A4019"/>
    <w:rsid w:val="006A4345"/>
    <w:rsid w:val="006A43F7"/>
    <w:rsid w:val="006A4472"/>
    <w:rsid w:val="006A45DA"/>
    <w:rsid w:val="006A5571"/>
    <w:rsid w:val="006A5758"/>
    <w:rsid w:val="006A5E07"/>
    <w:rsid w:val="006A5E0B"/>
    <w:rsid w:val="006A616F"/>
    <w:rsid w:val="006A63CE"/>
    <w:rsid w:val="006A6601"/>
    <w:rsid w:val="006A6E43"/>
    <w:rsid w:val="006A6E87"/>
    <w:rsid w:val="006A7024"/>
    <w:rsid w:val="006A709A"/>
    <w:rsid w:val="006A73EC"/>
    <w:rsid w:val="006A75F5"/>
    <w:rsid w:val="006A78E9"/>
    <w:rsid w:val="006A7C2E"/>
    <w:rsid w:val="006A7F79"/>
    <w:rsid w:val="006B0199"/>
    <w:rsid w:val="006B032D"/>
    <w:rsid w:val="006B0470"/>
    <w:rsid w:val="006B04DF"/>
    <w:rsid w:val="006B051E"/>
    <w:rsid w:val="006B0E2A"/>
    <w:rsid w:val="006B1CA0"/>
    <w:rsid w:val="006B210B"/>
    <w:rsid w:val="006B2181"/>
    <w:rsid w:val="006B2535"/>
    <w:rsid w:val="006B2706"/>
    <w:rsid w:val="006B2B70"/>
    <w:rsid w:val="006B2D87"/>
    <w:rsid w:val="006B2DA6"/>
    <w:rsid w:val="006B2DAA"/>
    <w:rsid w:val="006B31E7"/>
    <w:rsid w:val="006B34B1"/>
    <w:rsid w:val="006B3637"/>
    <w:rsid w:val="006B3B49"/>
    <w:rsid w:val="006B3CA5"/>
    <w:rsid w:val="006B3D82"/>
    <w:rsid w:val="006B3E9D"/>
    <w:rsid w:val="006B40D7"/>
    <w:rsid w:val="006B42E8"/>
    <w:rsid w:val="006B4368"/>
    <w:rsid w:val="006B4C3E"/>
    <w:rsid w:val="006B4DE3"/>
    <w:rsid w:val="006B4F82"/>
    <w:rsid w:val="006B5060"/>
    <w:rsid w:val="006B51E1"/>
    <w:rsid w:val="006B52E0"/>
    <w:rsid w:val="006B55DD"/>
    <w:rsid w:val="006B5813"/>
    <w:rsid w:val="006B61BC"/>
    <w:rsid w:val="006B6BE0"/>
    <w:rsid w:val="006B6D70"/>
    <w:rsid w:val="006B6E5D"/>
    <w:rsid w:val="006B701B"/>
    <w:rsid w:val="006B7142"/>
    <w:rsid w:val="006B730F"/>
    <w:rsid w:val="006B770B"/>
    <w:rsid w:val="006B7771"/>
    <w:rsid w:val="006B7A32"/>
    <w:rsid w:val="006B7AB2"/>
    <w:rsid w:val="006B7B2C"/>
    <w:rsid w:val="006B7F40"/>
    <w:rsid w:val="006B7FC8"/>
    <w:rsid w:val="006C00FB"/>
    <w:rsid w:val="006C035D"/>
    <w:rsid w:val="006C04E3"/>
    <w:rsid w:val="006C04E9"/>
    <w:rsid w:val="006C05EA"/>
    <w:rsid w:val="006C0AEA"/>
    <w:rsid w:val="006C0BFC"/>
    <w:rsid w:val="006C0FC9"/>
    <w:rsid w:val="006C11AA"/>
    <w:rsid w:val="006C1252"/>
    <w:rsid w:val="006C1749"/>
    <w:rsid w:val="006C1834"/>
    <w:rsid w:val="006C1A74"/>
    <w:rsid w:val="006C1D3A"/>
    <w:rsid w:val="006C26AA"/>
    <w:rsid w:val="006C2952"/>
    <w:rsid w:val="006C2957"/>
    <w:rsid w:val="006C2F74"/>
    <w:rsid w:val="006C329A"/>
    <w:rsid w:val="006C398F"/>
    <w:rsid w:val="006C3AA3"/>
    <w:rsid w:val="006C4224"/>
    <w:rsid w:val="006C4A67"/>
    <w:rsid w:val="006C4EC5"/>
    <w:rsid w:val="006C55D4"/>
    <w:rsid w:val="006C5B0D"/>
    <w:rsid w:val="006C5B25"/>
    <w:rsid w:val="006C6090"/>
    <w:rsid w:val="006C680B"/>
    <w:rsid w:val="006C6AB7"/>
    <w:rsid w:val="006C6C65"/>
    <w:rsid w:val="006C6F0F"/>
    <w:rsid w:val="006C6FFD"/>
    <w:rsid w:val="006C766B"/>
    <w:rsid w:val="006C7B9C"/>
    <w:rsid w:val="006C7BF0"/>
    <w:rsid w:val="006C7C09"/>
    <w:rsid w:val="006D05F7"/>
    <w:rsid w:val="006D0620"/>
    <w:rsid w:val="006D09BC"/>
    <w:rsid w:val="006D0AF1"/>
    <w:rsid w:val="006D0E39"/>
    <w:rsid w:val="006D1B84"/>
    <w:rsid w:val="006D1E55"/>
    <w:rsid w:val="006D23AE"/>
    <w:rsid w:val="006D24E4"/>
    <w:rsid w:val="006D29A7"/>
    <w:rsid w:val="006D2A70"/>
    <w:rsid w:val="006D2F88"/>
    <w:rsid w:val="006D303E"/>
    <w:rsid w:val="006D3057"/>
    <w:rsid w:val="006D30A9"/>
    <w:rsid w:val="006D315A"/>
    <w:rsid w:val="006D3B44"/>
    <w:rsid w:val="006D3B93"/>
    <w:rsid w:val="006D3F85"/>
    <w:rsid w:val="006D404C"/>
    <w:rsid w:val="006D4616"/>
    <w:rsid w:val="006D4844"/>
    <w:rsid w:val="006D4EDA"/>
    <w:rsid w:val="006D4F42"/>
    <w:rsid w:val="006D50C0"/>
    <w:rsid w:val="006D5CC2"/>
    <w:rsid w:val="006D5F7E"/>
    <w:rsid w:val="006D6080"/>
    <w:rsid w:val="006D60B9"/>
    <w:rsid w:val="006D6273"/>
    <w:rsid w:val="006D672A"/>
    <w:rsid w:val="006D67A3"/>
    <w:rsid w:val="006D6968"/>
    <w:rsid w:val="006D6AEC"/>
    <w:rsid w:val="006D7119"/>
    <w:rsid w:val="006D72F5"/>
    <w:rsid w:val="006D74AC"/>
    <w:rsid w:val="006D7657"/>
    <w:rsid w:val="006D7A65"/>
    <w:rsid w:val="006D7C09"/>
    <w:rsid w:val="006D7D38"/>
    <w:rsid w:val="006E0006"/>
    <w:rsid w:val="006E0196"/>
    <w:rsid w:val="006E061A"/>
    <w:rsid w:val="006E064E"/>
    <w:rsid w:val="006E0785"/>
    <w:rsid w:val="006E0A07"/>
    <w:rsid w:val="006E0B40"/>
    <w:rsid w:val="006E0C01"/>
    <w:rsid w:val="006E0D8D"/>
    <w:rsid w:val="006E109A"/>
    <w:rsid w:val="006E1232"/>
    <w:rsid w:val="006E159F"/>
    <w:rsid w:val="006E16B8"/>
    <w:rsid w:val="006E1E8D"/>
    <w:rsid w:val="006E1EBC"/>
    <w:rsid w:val="006E210D"/>
    <w:rsid w:val="006E2133"/>
    <w:rsid w:val="006E2BB1"/>
    <w:rsid w:val="006E2C47"/>
    <w:rsid w:val="006E2E4E"/>
    <w:rsid w:val="006E315C"/>
    <w:rsid w:val="006E32FC"/>
    <w:rsid w:val="006E3663"/>
    <w:rsid w:val="006E36A1"/>
    <w:rsid w:val="006E3700"/>
    <w:rsid w:val="006E3726"/>
    <w:rsid w:val="006E3728"/>
    <w:rsid w:val="006E3883"/>
    <w:rsid w:val="006E3A0A"/>
    <w:rsid w:val="006E3CD9"/>
    <w:rsid w:val="006E3DB5"/>
    <w:rsid w:val="006E4395"/>
    <w:rsid w:val="006E44FF"/>
    <w:rsid w:val="006E4CD4"/>
    <w:rsid w:val="006E4EEB"/>
    <w:rsid w:val="006E4F60"/>
    <w:rsid w:val="006E54C6"/>
    <w:rsid w:val="006E5AEB"/>
    <w:rsid w:val="006E5C02"/>
    <w:rsid w:val="006E5CDB"/>
    <w:rsid w:val="006E5CFF"/>
    <w:rsid w:val="006E6061"/>
    <w:rsid w:val="006E618C"/>
    <w:rsid w:val="006E6269"/>
    <w:rsid w:val="006E6890"/>
    <w:rsid w:val="006E6A8F"/>
    <w:rsid w:val="006E6CCA"/>
    <w:rsid w:val="006E73AA"/>
    <w:rsid w:val="006E7536"/>
    <w:rsid w:val="006E7537"/>
    <w:rsid w:val="006E772A"/>
    <w:rsid w:val="006E772E"/>
    <w:rsid w:val="006E7780"/>
    <w:rsid w:val="006E7FCF"/>
    <w:rsid w:val="006F0156"/>
    <w:rsid w:val="006F01FD"/>
    <w:rsid w:val="006F02C0"/>
    <w:rsid w:val="006F04AA"/>
    <w:rsid w:val="006F0D0E"/>
    <w:rsid w:val="006F0F01"/>
    <w:rsid w:val="006F0F47"/>
    <w:rsid w:val="006F1177"/>
    <w:rsid w:val="006F1201"/>
    <w:rsid w:val="006F159E"/>
    <w:rsid w:val="006F16C7"/>
    <w:rsid w:val="006F1968"/>
    <w:rsid w:val="006F1A79"/>
    <w:rsid w:val="006F1BFC"/>
    <w:rsid w:val="006F1ED9"/>
    <w:rsid w:val="006F21CB"/>
    <w:rsid w:val="006F21CC"/>
    <w:rsid w:val="006F23B9"/>
    <w:rsid w:val="006F26E9"/>
    <w:rsid w:val="006F282A"/>
    <w:rsid w:val="006F2943"/>
    <w:rsid w:val="006F2D9F"/>
    <w:rsid w:val="006F2F07"/>
    <w:rsid w:val="006F305F"/>
    <w:rsid w:val="006F3470"/>
    <w:rsid w:val="006F3A5E"/>
    <w:rsid w:val="006F3ACE"/>
    <w:rsid w:val="006F3E3E"/>
    <w:rsid w:val="006F4769"/>
    <w:rsid w:val="006F4A64"/>
    <w:rsid w:val="006F4FCE"/>
    <w:rsid w:val="006F5158"/>
    <w:rsid w:val="006F5295"/>
    <w:rsid w:val="006F5578"/>
    <w:rsid w:val="006F5BEB"/>
    <w:rsid w:val="006F5F6A"/>
    <w:rsid w:val="006F5FAE"/>
    <w:rsid w:val="006F6265"/>
    <w:rsid w:val="006F6622"/>
    <w:rsid w:val="006F7309"/>
    <w:rsid w:val="006F7810"/>
    <w:rsid w:val="006F78C5"/>
    <w:rsid w:val="006F7B7D"/>
    <w:rsid w:val="006F7C8E"/>
    <w:rsid w:val="006F7CA7"/>
    <w:rsid w:val="00700152"/>
    <w:rsid w:val="007002EF"/>
    <w:rsid w:val="007005F5"/>
    <w:rsid w:val="0070097E"/>
    <w:rsid w:val="00701274"/>
    <w:rsid w:val="00701639"/>
    <w:rsid w:val="007018B3"/>
    <w:rsid w:val="00701DFA"/>
    <w:rsid w:val="00702175"/>
    <w:rsid w:val="00702872"/>
    <w:rsid w:val="00702EFB"/>
    <w:rsid w:val="00703535"/>
    <w:rsid w:val="0070353E"/>
    <w:rsid w:val="0070359B"/>
    <w:rsid w:val="00703D50"/>
    <w:rsid w:val="00703E82"/>
    <w:rsid w:val="0070403A"/>
    <w:rsid w:val="00704348"/>
    <w:rsid w:val="007044D6"/>
    <w:rsid w:val="007049AF"/>
    <w:rsid w:val="007049D9"/>
    <w:rsid w:val="00704A43"/>
    <w:rsid w:val="00704A70"/>
    <w:rsid w:val="00704DFD"/>
    <w:rsid w:val="00704E2F"/>
    <w:rsid w:val="0070502C"/>
    <w:rsid w:val="007050D1"/>
    <w:rsid w:val="0070545B"/>
    <w:rsid w:val="00705A7E"/>
    <w:rsid w:val="00705B2E"/>
    <w:rsid w:val="00705BAD"/>
    <w:rsid w:val="00705BCD"/>
    <w:rsid w:val="00705DB4"/>
    <w:rsid w:val="0070615B"/>
    <w:rsid w:val="00706280"/>
    <w:rsid w:val="007062EA"/>
    <w:rsid w:val="007066EA"/>
    <w:rsid w:val="00706985"/>
    <w:rsid w:val="00706B50"/>
    <w:rsid w:val="00706BDB"/>
    <w:rsid w:val="00706FEF"/>
    <w:rsid w:val="0070721F"/>
    <w:rsid w:val="0070731D"/>
    <w:rsid w:val="00707A3A"/>
    <w:rsid w:val="00707AF8"/>
    <w:rsid w:val="00707BD4"/>
    <w:rsid w:val="00707DCF"/>
    <w:rsid w:val="00710314"/>
    <w:rsid w:val="00710738"/>
    <w:rsid w:val="00710D02"/>
    <w:rsid w:val="00710DE7"/>
    <w:rsid w:val="00710E94"/>
    <w:rsid w:val="007119D1"/>
    <w:rsid w:val="00711DD7"/>
    <w:rsid w:val="00711E69"/>
    <w:rsid w:val="0071207C"/>
    <w:rsid w:val="007121BE"/>
    <w:rsid w:val="007121EE"/>
    <w:rsid w:val="0071279B"/>
    <w:rsid w:val="007127CB"/>
    <w:rsid w:val="007129CD"/>
    <w:rsid w:val="00712D1F"/>
    <w:rsid w:val="00712F19"/>
    <w:rsid w:val="007133D9"/>
    <w:rsid w:val="00713801"/>
    <w:rsid w:val="00713A06"/>
    <w:rsid w:val="00713CFE"/>
    <w:rsid w:val="00713E97"/>
    <w:rsid w:val="00714076"/>
    <w:rsid w:val="007144A1"/>
    <w:rsid w:val="0071474D"/>
    <w:rsid w:val="007149C5"/>
    <w:rsid w:val="00714CA8"/>
    <w:rsid w:val="00714F26"/>
    <w:rsid w:val="007158B5"/>
    <w:rsid w:val="007159B2"/>
    <w:rsid w:val="00715A1C"/>
    <w:rsid w:val="00715A87"/>
    <w:rsid w:val="00715ABC"/>
    <w:rsid w:val="00715E85"/>
    <w:rsid w:val="007160BB"/>
    <w:rsid w:val="007165A4"/>
    <w:rsid w:val="00716672"/>
    <w:rsid w:val="007166DA"/>
    <w:rsid w:val="00716964"/>
    <w:rsid w:val="007169E6"/>
    <w:rsid w:val="00716A97"/>
    <w:rsid w:val="00716BCB"/>
    <w:rsid w:val="00717052"/>
    <w:rsid w:val="007171EF"/>
    <w:rsid w:val="007173ED"/>
    <w:rsid w:val="007175AB"/>
    <w:rsid w:val="0071784F"/>
    <w:rsid w:val="007178A0"/>
    <w:rsid w:val="00717D1C"/>
    <w:rsid w:val="00717FE4"/>
    <w:rsid w:val="0072005E"/>
    <w:rsid w:val="00720106"/>
    <w:rsid w:val="00720122"/>
    <w:rsid w:val="007202D6"/>
    <w:rsid w:val="0072043E"/>
    <w:rsid w:val="0072077E"/>
    <w:rsid w:val="007207D8"/>
    <w:rsid w:val="00720FDA"/>
    <w:rsid w:val="00721687"/>
    <w:rsid w:val="00721D92"/>
    <w:rsid w:val="00721E2E"/>
    <w:rsid w:val="00722A5E"/>
    <w:rsid w:val="00722B3A"/>
    <w:rsid w:val="00722B60"/>
    <w:rsid w:val="00722EFA"/>
    <w:rsid w:val="00723450"/>
    <w:rsid w:val="00723652"/>
    <w:rsid w:val="007237D0"/>
    <w:rsid w:val="0072397F"/>
    <w:rsid w:val="00723ABE"/>
    <w:rsid w:val="00723F67"/>
    <w:rsid w:val="007241AC"/>
    <w:rsid w:val="0072470C"/>
    <w:rsid w:val="00724AD2"/>
    <w:rsid w:val="00724CDC"/>
    <w:rsid w:val="00724D43"/>
    <w:rsid w:val="00724FBC"/>
    <w:rsid w:val="007255C3"/>
    <w:rsid w:val="00725629"/>
    <w:rsid w:val="00725CAB"/>
    <w:rsid w:val="00725DB4"/>
    <w:rsid w:val="0072617F"/>
    <w:rsid w:val="0072695E"/>
    <w:rsid w:val="00726BE5"/>
    <w:rsid w:val="00726CF5"/>
    <w:rsid w:val="0072703D"/>
    <w:rsid w:val="007272AF"/>
    <w:rsid w:val="00727371"/>
    <w:rsid w:val="007273AF"/>
    <w:rsid w:val="007273B4"/>
    <w:rsid w:val="00727523"/>
    <w:rsid w:val="0072769E"/>
    <w:rsid w:val="00727A17"/>
    <w:rsid w:val="00727C50"/>
    <w:rsid w:val="00727D0D"/>
    <w:rsid w:val="007300F5"/>
    <w:rsid w:val="00730219"/>
    <w:rsid w:val="0073038C"/>
    <w:rsid w:val="007306DA"/>
    <w:rsid w:val="007309D3"/>
    <w:rsid w:val="00730A13"/>
    <w:rsid w:val="00730A63"/>
    <w:rsid w:val="00730BED"/>
    <w:rsid w:val="00730DD8"/>
    <w:rsid w:val="007311F3"/>
    <w:rsid w:val="007315D9"/>
    <w:rsid w:val="00731A67"/>
    <w:rsid w:val="00731C7D"/>
    <w:rsid w:val="00731DAC"/>
    <w:rsid w:val="00731EBC"/>
    <w:rsid w:val="00731EFD"/>
    <w:rsid w:val="00731F5F"/>
    <w:rsid w:val="00732508"/>
    <w:rsid w:val="007328DC"/>
    <w:rsid w:val="00732BA3"/>
    <w:rsid w:val="00732BC2"/>
    <w:rsid w:val="00732FD2"/>
    <w:rsid w:val="007330AB"/>
    <w:rsid w:val="00733182"/>
    <w:rsid w:val="00733222"/>
    <w:rsid w:val="007333A1"/>
    <w:rsid w:val="007333BD"/>
    <w:rsid w:val="00733940"/>
    <w:rsid w:val="00733B63"/>
    <w:rsid w:val="00733CD8"/>
    <w:rsid w:val="00734010"/>
    <w:rsid w:val="0073403B"/>
    <w:rsid w:val="007341EE"/>
    <w:rsid w:val="00735393"/>
    <w:rsid w:val="0073551D"/>
    <w:rsid w:val="00735768"/>
    <w:rsid w:val="007358EB"/>
    <w:rsid w:val="00735AC4"/>
    <w:rsid w:val="00735B73"/>
    <w:rsid w:val="00735C5E"/>
    <w:rsid w:val="0073667F"/>
    <w:rsid w:val="00736A3F"/>
    <w:rsid w:val="00736DE6"/>
    <w:rsid w:val="00737448"/>
    <w:rsid w:val="00737546"/>
    <w:rsid w:val="00737809"/>
    <w:rsid w:val="007378C4"/>
    <w:rsid w:val="00740198"/>
    <w:rsid w:val="00740420"/>
    <w:rsid w:val="007406DB"/>
    <w:rsid w:val="00741037"/>
    <w:rsid w:val="007411E9"/>
    <w:rsid w:val="007413F9"/>
    <w:rsid w:val="00741AE8"/>
    <w:rsid w:val="00741B8A"/>
    <w:rsid w:val="00741BB9"/>
    <w:rsid w:val="00741CA3"/>
    <w:rsid w:val="00741CDA"/>
    <w:rsid w:val="007422AE"/>
    <w:rsid w:val="007424AB"/>
    <w:rsid w:val="007425FF"/>
    <w:rsid w:val="007426EB"/>
    <w:rsid w:val="00742B1B"/>
    <w:rsid w:val="007431C0"/>
    <w:rsid w:val="00743301"/>
    <w:rsid w:val="0074333A"/>
    <w:rsid w:val="0074357D"/>
    <w:rsid w:val="00743594"/>
    <w:rsid w:val="0074386B"/>
    <w:rsid w:val="0074398C"/>
    <w:rsid w:val="00744AB6"/>
    <w:rsid w:val="00744C6D"/>
    <w:rsid w:val="00744E07"/>
    <w:rsid w:val="00744E64"/>
    <w:rsid w:val="0074526F"/>
    <w:rsid w:val="0074531F"/>
    <w:rsid w:val="007458C7"/>
    <w:rsid w:val="00746418"/>
    <w:rsid w:val="00746971"/>
    <w:rsid w:val="007469C8"/>
    <w:rsid w:val="00746B7C"/>
    <w:rsid w:val="00747038"/>
    <w:rsid w:val="0074753F"/>
    <w:rsid w:val="007478B4"/>
    <w:rsid w:val="00747B4B"/>
    <w:rsid w:val="00747FB7"/>
    <w:rsid w:val="0075050C"/>
    <w:rsid w:val="00750608"/>
    <w:rsid w:val="0075086E"/>
    <w:rsid w:val="00750AAF"/>
    <w:rsid w:val="00750CD1"/>
    <w:rsid w:val="00750D72"/>
    <w:rsid w:val="00751486"/>
    <w:rsid w:val="0075196D"/>
    <w:rsid w:val="0075199A"/>
    <w:rsid w:val="00751BF5"/>
    <w:rsid w:val="00751CFB"/>
    <w:rsid w:val="00752019"/>
    <w:rsid w:val="00752158"/>
    <w:rsid w:val="007521AD"/>
    <w:rsid w:val="00752751"/>
    <w:rsid w:val="007527A2"/>
    <w:rsid w:val="00752865"/>
    <w:rsid w:val="00752957"/>
    <w:rsid w:val="00752B62"/>
    <w:rsid w:val="00752D6C"/>
    <w:rsid w:val="00752D8D"/>
    <w:rsid w:val="00752DBB"/>
    <w:rsid w:val="00753089"/>
    <w:rsid w:val="0075321F"/>
    <w:rsid w:val="0075339F"/>
    <w:rsid w:val="00753459"/>
    <w:rsid w:val="007534CA"/>
    <w:rsid w:val="007534E5"/>
    <w:rsid w:val="007538FB"/>
    <w:rsid w:val="00753976"/>
    <w:rsid w:val="0075397B"/>
    <w:rsid w:val="00753DAE"/>
    <w:rsid w:val="00754354"/>
    <w:rsid w:val="00754B23"/>
    <w:rsid w:val="00755301"/>
    <w:rsid w:val="007556FE"/>
    <w:rsid w:val="00755881"/>
    <w:rsid w:val="00755C28"/>
    <w:rsid w:val="00755C45"/>
    <w:rsid w:val="00755CAF"/>
    <w:rsid w:val="00755D62"/>
    <w:rsid w:val="00755F8D"/>
    <w:rsid w:val="00756021"/>
    <w:rsid w:val="007565FC"/>
    <w:rsid w:val="00756627"/>
    <w:rsid w:val="00756875"/>
    <w:rsid w:val="007569F5"/>
    <w:rsid w:val="00756D1C"/>
    <w:rsid w:val="007572FF"/>
    <w:rsid w:val="007574DD"/>
    <w:rsid w:val="007575B6"/>
    <w:rsid w:val="00757678"/>
    <w:rsid w:val="00757AC4"/>
    <w:rsid w:val="00757B0A"/>
    <w:rsid w:val="00757BBB"/>
    <w:rsid w:val="00757D2A"/>
    <w:rsid w:val="00757D89"/>
    <w:rsid w:val="00757F1D"/>
    <w:rsid w:val="007604E9"/>
    <w:rsid w:val="007605EB"/>
    <w:rsid w:val="00760655"/>
    <w:rsid w:val="00761104"/>
    <w:rsid w:val="00761443"/>
    <w:rsid w:val="007615B8"/>
    <w:rsid w:val="0076162D"/>
    <w:rsid w:val="00761AD7"/>
    <w:rsid w:val="00761C52"/>
    <w:rsid w:val="00761DB7"/>
    <w:rsid w:val="00761E4C"/>
    <w:rsid w:val="00761E92"/>
    <w:rsid w:val="00761EE5"/>
    <w:rsid w:val="00762125"/>
    <w:rsid w:val="007622DF"/>
    <w:rsid w:val="0076243E"/>
    <w:rsid w:val="007624B3"/>
    <w:rsid w:val="00762680"/>
    <w:rsid w:val="00762B64"/>
    <w:rsid w:val="00762BE5"/>
    <w:rsid w:val="007630EE"/>
    <w:rsid w:val="007633E6"/>
    <w:rsid w:val="007635B6"/>
    <w:rsid w:val="0076360F"/>
    <w:rsid w:val="00763621"/>
    <w:rsid w:val="007637AF"/>
    <w:rsid w:val="007637FB"/>
    <w:rsid w:val="00763A1A"/>
    <w:rsid w:val="00763ACB"/>
    <w:rsid w:val="00763BA6"/>
    <w:rsid w:val="00763D5C"/>
    <w:rsid w:val="00764133"/>
    <w:rsid w:val="00764960"/>
    <w:rsid w:val="00765263"/>
    <w:rsid w:val="00765716"/>
    <w:rsid w:val="00765B05"/>
    <w:rsid w:val="00765BCD"/>
    <w:rsid w:val="00765F3C"/>
    <w:rsid w:val="00765FC4"/>
    <w:rsid w:val="0076622B"/>
    <w:rsid w:val="00766FA4"/>
    <w:rsid w:val="00767086"/>
    <w:rsid w:val="007670AF"/>
    <w:rsid w:val="007670D9"/>
    <w:rsid w:val="00767228"/>
    <w:rsid w:val="00767814"/>
    <w:rsid w:val="007679EA"/>
    <w:rsid w:val="00767F45"/>
    <w:rsid w:val="007700AA"/>
    <w:rsid w:val="0077018C"/>
    <w:rsid w:val="007707AD"/>
    <w:rsid w:val="007709C1"/>
    <w:rsid w:val="00770DE2"/>
    <w:rsid w:val="0077124A"/>
    <w:rsid w:val="00771328"/>
    <w:rsid w:val="007713B4"/>
    <w:rsid w:val="0077159D"/>
    <w:rsid w:val="00771A35"/>
    <w:rsid w:val="00771C85"/>
    <w:rsid w:val="00771DD6"/>
    <w:rsid w:val="00771F5F"/>
    <w:rsid w:val="00772852"/>
    <w:rsid w:val="00772B9A"/>
    <w:rsid w:val="00772F95"/>
    <w:rsid w:val="00773096"/>
    <w:rsid w:val="00773383"/>
    <w:rsid w:val="00773539"/>
    <w:rsid w:val="007737F4"/>
    <w:rsid w:val="007740BE"/>
    <w:rsid w:val="007747C2"/>
    <w:rsid w:val="0077497F"/>
    <w:rsid w:val="00774AA1"/>
    <w:rsid w:val="0077515C"/>
    <w:rsid w:val="0077538D"/>
    <w:rsid w:val="00775B0E"/>
    <w:rsid w:val="00775BA1"/>
    <w:rsid w:val="007760CD"/>
    <w:rsid w:val="007765A1"/>
    <w:rsid w:val="0077660D"/>
    <w:rsid w:val="00776668"/>
    <w:rsid w:val="00776EC7"/>
    <w:rsid w:val="0077784C"/>
    <w:rsid w:val="0077792C"/>
    <w:rsid w:val="00777A6D"/>
    <w:rsid w:val="00780204"/>
    <w:rsid w:val="007809D9"/>
    <w:rsid w:val="00780E29"/>
    <w:rsid w:val="00780EB7"/>
    <w:rsid w:val="00781059"/>
    <w:rsid w:val="007813B1"/>
    <w:rsid w:val="0078171F"/>
    <w:rsid w:val="00781E3D"/>
    <w:rsid w:val="00782561"/>
    <w:rsid w:val="00782D3E"/>
    <w:rsid w:val="007832D9"/>
    <w:rsid w:val="007835EB"/>
    <w:rsid w:val="007836EF"/>
    <w:rsid w:val="00783ACB"/>
    <w:rsid w:val="007840B3"/>
    <w:rsid w:val="007840FD"/>
    <w:rsid w:val="00784419"/>
    <w:rsid w:val="0078496F"/>
    <w:rsid w:val="0078565B"/>
    <w:rsid w:val="00785FA2"/>
    <w:rsid w:val="007860AE"/>
    <w:rsid w:val="0078658F"/>
    <w:rsid w:val="0078659D"/>
    <w:rsid w:val="00786650"/>
    <w:rsid w:val="00786852"/>
    <w:rsid w:val="00786A04"/>
    <w:rsid w:val="00786E96"/>
    <w:rsid w:val="00786EB0"/>
    <w:rsid w:val="0078727E"/>
    <w:rsid w:val="0078734E"/>
    <w:rsid w:val="007876F3"/>
    <w:rsid w:val="00787B15"/>
    <w:rsid w:val="00787E25"/>
    <w:rsid w:val="00787F7A"/>
    <w:rsid w:val="00787FAD"/>
    <w:rsid w:val="00790007"/>
    <w:rsid w:val="007907F5"/>
    <w:rsid w:val="00790F2C"/>
    <w:rsid w:val="00790F83"/>
    <w:rsid w:val="0079196F"/>
    <w:rsid w:val="00791AD5"/>
    <w:rsid w:val="00791C60"/>
    <w:rsid w:val="00791F3A"/>
    <w:rsid w:val="00792080"/>
    <w:rsid w:val="00792114"/>
    <w:rsid w:val="007923D0"/>
    <w:rsid w:val="0079297E"/>
    <w:rsid w:val="00792AB4"/>
    <w:rsid w:val="00792B5F"/>
    <w:rsid w:val="00792C5E"/>
    <w:rsid w:val="007931CA"/>
    <w:rsid w:val="00793450"/>
    <w:rsid w:val="00793767"/>
    <w:rsid w:val="007937D7"/>
    <w:rsid w:val="00793837"/>
    <w:rsid w:val="00793B47"/>
    <w:rsid w:val="00793CFC"/>
    <w:rsid w:val="00793D67"/>
    <w:rsid w:val="00793DF2"/>
    <w:rsid w:val="00793F0D"/>
    <w:rsid w:val="007941CD"/>
    <w:rsid w:val="00794CF1"/>
    <w:rsid w:val="00794D27"/>
    <w:rsid w:val="00794D4B"/>
    <w:rsid w:val="00794DB2"/>
    <w:rsid w:val="007951F9"/>
    <w:rsid w:val="00795228"/>
    <w:rsid w:val="00795D49"/>
    <w:rsid w:val="007961CE"/>
    <w:rsid w:val="007961E5"/>
    <w:rsid w:val="00796206"/>
    <w:rsid w:val="00796A18"/>
    <w:rsid w:val="00796CF8"/>
    <w:rsid w:val="00797338"/>
    <w:rsid w:val="00797447"/>
    <w:rsid w:val="00797822"/>
    <w:rsid w:val="007978C9"/>
    <w:rsid w:val="0079793D"/>
    <w:rsid w:val="0079794E"/>
    <w:rsid w:val="00797C6A"/>
    <w:rsid w:val="00797D4F"/>
    <w:rsid w:val="00797D52"/>
    <w:rsid w:val="00797DAC"/>
    <w:rsid w:val="00797F50"/>
    <w:rsid w:val="007A018F"/>
    <w:rsid w:val="007A0279"/>
    <w:rsid w:val="007A031F"/>
    <w:rsid w:val="007A0E8C"/>
    <w:rsid w:val="007A13BA"/>
    <w:rsid w:val="007A171D"/>
    <w:rsid w:val="007A1773"/>
    <w:rsid w:val="007A18EC"/>
    <w:rsid w:val="007A1917"/>
    <w:rsid w:val="007A1982"/>
    <w:rsid w:val="007A1F5C"/>
    <w:rsid w:val="007A2796"/>
    <w:rsid w:val="007A27EA"/>
    <w:rsid w:val="007A2B29"/>
    <w:rsid w:val="007A2C1B"/>
    <w:rsid w:val="007A2CF7"/>
    <w:rsid w:val="007A2E5E"/>
    <w:rsid w:val="007A2EFA"/>
    <w:rsid w:val="007A3404"/>
    <w:rsid w:val="007A37CB"/>
    <w:rsid w:val="007A3979"/>
    <w:rsid w:val="007A3E29"/>
    <w:rsid w:val="007A4025"/>
    <w:rsid w:val="007A4496"/>
    <w:rsid w:val="007A46E8"/>
    <w:rsid w:val="007A471E"/>
    <w:rsid w:val="007A4D18"/>
    <w:rsid w:val="007A4E06"/>
    <w:rsid w:val="007A50A4"/>
    <w:rsid w:val="007A50CE"/>
    <w:rsid w:val="007A5311"/>
    <w:rsid w:val="007A563D"/>
    <w:rsid w:val="007A57FD"/>
    <w:rsid w:val="007A5B25"/>
    <w:rsid w:val="007A5D58"/>
    <w:rsid w:val="007A5DD3"/>
    <w:rsid w:val="007A603C"/>
    <w:rsid w:val="007A623A"/>
    <w:rsid w:val="007A6330"/>
    <w:rsid w:val="007A6614"/>
    <w:rsid w:val="007A661A"/>
    <w:rsid w:val="007A6628"/>
    <w:rsid w:val="007A68D3"/>
    <w:rsid w:val="007A6A7B"/>
    <w:rsid w:val="007A6AAF"/>
    <w:rsid w:val="007A6C4A"/>
    <w:rsid w:val="007A6E75"/>
    <w:rsid w:val="007A7095"/>
    <w:rsid w:val="007A72BC"/>
    <w:rsid w:val="007A7652"/>
    <w:rsid w:val="007A769B"/>
    <w:rsid w:val="007A7A35"/>
    <w:rsid w:val="007A7A53"/>
    <w:rsid w:val="007A7D4A"/>
    <w:rsid w:val="007A7DA2"/>
    <w:rsid w:val="007B05EF"/>
    <w:rsid w:val="007B098F"/>
    <w:rsid w:val="007B0EA5"/>
    <w:rsid w:val="007B1164"/>
    <w:rsid w:val="007B13E8"/>
    <w:rsid w:val="007B1521"/>
    <w:rsid w:val="007B17DC"/>
    <w:rsid w:val="007B209D"/>
    <w:rsid w:val="007B2519"/>
    <w:rsid w:val="007B2BEF"/>
    <w:rsid w:val="007B2C22"/>
    <w:rsid w:val="007B31D2"/>
    <w:rsid w:val="007B32E1"/>
    <w:rsid w:val="007B3433"/>
    <w:rsid w:val="007B37F7"/>
    <w:rsid w:val="007B38F3"/>
    <w:rsid w:val="007B39E5"/>
    <w:rsid w:val="007B409D"/>
    <w:rsid w:val="007B445D"/>
    <w:rsid w:val="007B4600"/>
    <w:rsid w:val="007B4676"/>
    <w:rsid w:val="007B48AA"/>
    <w:rsid w:val="007B4B69"/>
    <w:rsid w:val="007B4EB6"/>
    <w:rsid w:val="007B532D"/>
    <w:rsid w:val="007B53A6"/>
    <w:rsid w:val="007B54B1"/>
    <w:rsid w:val="007B54F2"/>
    <w:rsid w:val="007B553E"/>
    <w:rsid w:val="007B5564"/>
    <w:rsid w:val="007B55DD"/>
    <w:rsid w:val="007B5B60"/>
    <w:rsid w:val="007B5BF2"/>
    <w:rsid w:val="007B6873"/>
    <w:rsid w:val="007B6ADA"/>
    <w:rsid w:val="007B6B02"/>
    <w:rsid w:val="007B6F36"/>
    <w:rsid w:val="007B70A1"/>
    <w:rsid w:val="007B75DD"/>
    <w:rsid w:val="007B7783"/>
    <w:rsid w:val="007B7BF0"/>
    <w:rsid w:val="007B7DAE"/>
    <w:rsid w:val="007B7E63"/>
    <w:rsid w:val="007B7EF5"/>
    <w:rsid w:val="007B7EFA"/>
    <w:rsid w:val="007B7F6B"/>
    <w:rsid w:val="007C0040"/>
    <w:rsid w:val="007C0268"/>
    <w:rsid w:val="007C035D"/>
    <w:rsid w:val="007C03FB"/>
    <w:rsid w:val="007C05CA"/>
    <w:rsid w:val="007C05CD"/>
    <w:rsid w:val="007C07EC"/>
    <w:rsid w:val="007C0971"/>
    <w:rsid w:val="007C09E8"/>
    <w:rsid w:val="007C0F7B"/>
    <w:rsid w:val="007C1C39"/>
    <w:rsid w:val="007C1CB4"/>
    <w:rsid w:val="007C1CDF"/>
    <w:rsid w:val="007C1E6A"/>
    <w:rsid w:val="007C1E86"/>
    <w:rsid w:val="007C1F20"/>
    <w:rsid w:val="007C2218"/>
    <w:rsid w:val="007C25C4"/>
    <w:rsid w:val="007C333F"/>
    <w:rsid w:val="007C3507"/>
    <w:rsid w:val="007C3738"/>
    <w:rsid w:val="007C3DD1"/>
    <w:rsid w:val="007C3FF0"/>
    <w:rsid w:val="007C405A"/>
    <w:rsid w:val="007C41F9"/>
    <w:rsid w:val="007C4875"/>
    <w:rsid w:val="007C4957"/>
    <w:rsid w:val="007C495D"/>
    <w:rsid w:val="007C4D67"/>
    <w:rsid w:val="007C50D1"/>
    <w:rsid w:val="007C5375"/>
    <w:rsid w:val="007C5997"/>
    <w:rsid w:val="007C5A8A"/>
    <w:rsid w:val="007C5E29"/>
    <w:rsid w:val="007C5EFD"/>
    <w:rsid w:val="007C5FB8"/>
    <w:rsid w:val="007C60A1"/>
    <w:rsid w:val="007C62D5"/>
    <w:rsid w:val="007C67EE"/>
    <w:rsid w:val="007C6A84"/>
    <w:rsid w:val="007C6D83"/>
    <w:rsid w:val="007C6F72"/>
    <w:rsid w:val="007C7098"/>
    <w:rsid w:val="007C71EA"/>
    <w:rsid w:val="007C7411"/>
    <w:rsid w:val="007C7535"/>
    <w:rsid w:val="007C772A"/>
    <w:rsid w:val="007D04C1"/>
    <w:rsid w:val="007D071A"/>
    <w:rsid w:val="007D0833"/>
    <w:rsid w:val="007D11AE"/>
    <w:rsid w:val="007D123C"/>
    <w:rsid w:val="007D1281"/>
    <w:rsid w:val="007D12DF"/>
    <w:rsid w:val="007D1488"/>
    <w:rsid w:val="007D15C4"/>
    <w:rsid w:val="007D1E17"/>
    <w:rsid w:val="007D2080"/>
    <w:rsid w:val="007D2517"/>
    <w:rsid w:val="007D2571"/>
    <w:rsid w:val="007D277E"/>
    <w:rsid w:val="007D2CCF"/>
    <w:rsid w:val="007D2F50"/>
    <w:rsid w:val="007D3BBF"/>
    <w:rsid w:val="007D41C8"/>
    <w:rsid w:val="007D4218"/>
    <w:rsid w:val="007D42BC"/>
    <w:rsid w:val="007D5243"/>
    <w:rsid w:val="007D5553"/>
    <w:rsid w:val="007D585F"/>
    <w:rsid w:val="007D59A3"/>
    <w:rsid w:val="007D59EE"/>
    <w:rsid w:val="007D5A57"/>
    <w:rsid w:val="007D5D64"/>
    <w:rsid w:val="007D60B1"/>
    <w:rsid w:val="007D6377"/>
    <w:rsid w:val="007D65DF"/>
    <w:rsid w:val="007D65ED"/>
    <w:rsid w:val="007D6833"/>
    <w:rsid w:val="007D69DD"/>
    <w:rsid w:val="007D6A46"/>
    <w:rsid w:val="007D6D1B"/>
    <w:rsid w:val="007D75D7"/>
    <w:rsid w:val="007D7681"/>
    <w:rsid w:val="007D76D6"/>
    <w:rsid w:val="007E013A"/>
    <w:rsid w:val="007E05B5"/>
    <w:rsid w:val="007E0993"/>
    <w:rsid w:val="007E0C03"/>
    <w:rsid w:val="007E0E4A"/>
    <w:rsid w:val="007E1085"/>
    <w:rsid w:val="007E1E3D"/>
    <w:rsid w:val="007E1E60"/>
    <w:rsid w:val="007E240A"/>
    <w:rsid w:val="007E25CA"/>
    <w:rsid w:val="007E2893"/>
    <w:rsid w:val="007E2C37"/>
    <w:rsid w:val="007E2EDD"/>
    <w:rsid w:val="007E32A6"/>
    <w:rsid w:val="007E32AB"/>
    <w:rsid w:val="007E4296"/>
    <w:rsid w:val="007E429B"/>
    <w:rsid w:val="007E446F"/>
    <w:rsid w:val="007E4BE3"/>
    <w:rsid w:val="007E4C6A"/>
    <w:rsid w:val="007E4E4D"/>
    <w:rsid w:val="007E4E99"/>
    <w:rsid w:val="007E5126"/>
    <w:rsid w:val="007E5309"/>
    <w:rsid w:val="007E561D"/>
    <w:rsid w:val="007E575F"/>
    <w:rsid w:val="007E6194"/>
    <w:rsid w:val="007E6361"/>
    <w:rsid w:val="007E64D1"/>
    <w:rsid w:val="007E6A9E"/>
    <w:rsid w:val="007E6B16"/>
    <w:rsid w:val="007E6F09"/>
    <w:rsid w:val="007E70BB"/>
    <w:rsid w:val="007E786E"/>
    <w:rsid w:val="007E7963"/>
    <w:rsid w:val="007E7C79"/>
    <w:rsid w:val="007E7EEC"/>
    <w:rsid w:val="007E7F22"/>
    <w:rsid w:val="007E7F97"/>
    <w:rsid w:val="007F05D3"/>
    <w:rsid w:val="007F06C8"/>
    <w:rsid w:val="007F08BE"/>
    <w:rsid w:val="007F0A98"/>
    <w:rsid w:val="007F0D66"/>
    <w:rsid w:val="007F0D9A"/>
    <w:rsid w:val="007F0DC5"/>
    <w:rsid w:val="007F0ED1"/>
    <w:rsid w:val="007F0EDA"/>
    <w:rsid w:val="007F0FD2"/>
    <w:rsid w:val="007F104E"/>
    <w:rsid w:val="007F111C"/>
    <w:rsid w:val="007F136B"/>
    <w:rsid w:val="007F141F"/>
    <w:rsid w:val="007F1687"/>
    <w:rsid w:val="007F1843"/>
    <w:rsid w:val="007F189A"/>
    <w:rsid w:val="007F1DDC"/>
    <w:rsid w:val="007F1EA3"/>
    <w:rsid w:val="007F1F71"/>
    <w:rsid w:val="007F25DC"/>
    <w:rsid w:val="007F2915"/>
    <w:rsid w:val="007F2BFD"/>
    <w:rsid w:val="007F2C98"/>
    <w:rsid w:val="007F2EEC"/>
    <w:rsid w:val="007F3343"/>
    <w:rsid w:val="007F3CF8"/>
    <w:rsid w:val="007F3DF6"/>
    <w:rsid w:val="007F41DC"/>
    <w:rsid w:val="007F43A1"/>
    <w:rsid w:val="007F494C"/>
    <w:rsid w:val="007F5097"/>
    <w:rsid w:val="007F5373"/>
    <w:rsid w:val="007F54A1"/>
    <w:rsid w:val="007F56B4"/>
    <w:rsid w:val="007F5711"/>
    <w:rsid w:val="007F575A"/>
    <w:rsid w:val="007F59F0"/>
    <w:rsid w:val="007F5A0D"/>
    <w:rsid w:val="007F5C06"/>
    <w:rsid w:val="007F64C0"/>
    <w:rsid w:val="007F67A0"/>
    <w:rsid w:val="007F686F"/>
    <w:rsid w:val="007F7246"/>
    <w:rsid w:val="007F7440"/>
    <w:rsid w:val="007F772C"/>
    <w:rsid w:val="007F7A66"/>
    <w:rsid w:val="007F7B16"/>
    <w:rsid w:val="007F7D70"/>
    <w:rsid w:val="008006F2"/>
    <w:rsid w:val="00800E45"/>
    <w:rsid w:val="008014B8"/>
    <w:rsid w:val="0080151A"/>
    <w:rsid w:val="008015DF"/>
    <w:rsid w:val="00801930"/>
    <w:rsid w:val="00801D0F"/>
    <w:rsid w:val="00801EDC"/>
    <w:rsid w:val="00802544"/>
    <w:rsid w:val="00802797"/>
    <w:rsid w:val="00802D74"/>
    <w:rsid w:val="008030F3"/>
    <w:rsid w:val="00803244"/>
    <w:rsid w:val="0080328D"/>
    <w:rsid w:val="008032CA"/>
    <w:rsid w:val="008033ED"/>
    <w:rsid w:val="008034B8"/>
    <w:rsid w:val="0080350F"/>
    <w:rsid w:val="00803683"/>
    <w:rsid w:val="008045E6"/>
    <w:rsid w:val="00804619"/>
    <w:rsid w:val="00804D30"/>
    <w:rsid w:val="00804D64"/>
    <w:rsid w:val="00805166"/>
    <w:rsid w:val="008051F1"/>
    <w:rsid w:val="00805718"/>
    <w:rsid w:val="00805998"/>
    <w:rsid w:val="00805A0B"/>
    <w:rsid w:val="00805A4F"/>
    <w:rsid w:val="00805C62"/>
    <w:rsid w:val="00805CD9"/>
    <w:rsid w:val="00805EAA"/>
    <w:rsid w:val="00805EEE"/>
    <w:rsid w:val="00806011"/>
    <w:rsid w:val="00806B9D"/>
    <w:rsid w:val="00807B95"/>
    <w:rsid w:val="00807EC5"/>
    <w:rsid w:val="00807EE4"/>
    <w:rsid w:val="0081020F"/>
    <w:rsid w:val="008103D6"/>
    <w:rsid w:val="0081059F"/>
    <w:rsid w:val="008109CB"/>
    <w:rsid w:val="00810C04"/>
    <w:rsid w:val="00810DD0"/>
    <w:rsid w:val="0081122F"/>
    <w:rsid w:val="0081147B"/>
    <w:rsid w:val="008117B8"/>
    <w:rsid w:val="00811BDE"/>
    <w:rsid w:val="00811FF2"/>
    <w:rsid w:val="00812864"/>
    <w:rsid w:val="00812874"/>
    <w:rsid w:val="0081290D"/>
    <w:rsid w:val="008129B3"/>
    <w:rsid w:val="00812ABE"/>
    <w:rsid w:val="00812CAE"/>
    <w:rsid w:val="00812EB1"/>
    <w:rsid w:val="00812FD2"/>
    <w:rsid w:val="00813377"/>
    <w:rsid w:val="00813433"/>
    <w:rsid w:val="00813566"/>
    <w:rsid w:val="00813F86"/>
    <w:rsid w:val="008140D8"/>
    <w:rsid w:val="008140FC"/>
    <w:rsid w:val="008141CD"/>
    <w:rsid w:val="00814361"/>
    <w:rsid w:val="00814A13"/>
    <w:rsid w:val="00814C00"/>
    <w:rsid w:val="00814EB8"/>
    <w:rsid w:val="0081540B"/>
    <w:rsid w:val="00815A6E"/>
    <w:rsid w:val="00815B8D"/>
    <w:rsid w:val="00815C9F"/>
    <w:rsid w:val="00815CFE"/>
    <w:rsid w:val="00815DB0"/>
    <w:rsid w:val="0081606A"/>
    <w:rsid w:val="00816400"/>
    <w:rsid w:val="00816441"/>
    <w:rsid w:val="008168B3"/>
    <w:rsid w:val="00816A6F"/>
    <w:rsid w:val="00816BF6"/>
    <w:rsid w:val="00817BB0"/>
    <w:rsid w:val="0082053E"/>
    <w:rsid w:val="00820752"/>
    <w:rsid w:val="00820959"/>
    <w:rsid w:val="00820989"/>
    <w:rsid w:val="00820BB9"/>
    <w:rsid w:val="00820BE2"/>
    <w:rsid w:val="00820E88"/>
    <w:rsid w:val="00820EC8"/>
    <w:rsid w:val="00821584"/>
    <w:rsid w:val="008216CD"/>
    <w:rsid w:val="00821A0C"/>
    <w:rsid w:val="00821A49"/>
    <w:rsid w:val="00821BBD"/>
    <w:rsid w:val="00821C8F"/>
    <w:rsid w:val="00821CD9"/>
    <w:rsid w:val="008221F9"/>
    <w:rsid w:val="008225F8"/>
    <w:rsid w:val="0082275A"/>
    <w:rsid w:val="00822D40"/>
    <w:rsid w:val="008230D8"/>
    <w:rsid w:val="00823A91"/>
    <w:rsid w:val="00823B77"/>
    <w:rsid w:val="00823D4D"/>
    <w:rsid w:val="00823DED"/>
    <w:rsid w:val="00823E85"/>
    <w:rsid w:val="00824280"/>
    <w:rsid w:val="008244B2"/>
    <w:rsid w:val="008248F9"/>
    <w:rsid w:val="00824C48"/>
    <w:rsid w:val="00824CE7"/>
    <w:rsid w:val="00824F36"/>
    <w:rsid w:val="008251C1"/>
    <w:rsid w:val="008255C5"/>
    <w:rsid w:val="00825639"/>
    <w:rsid w:val="00825B3B"/>
    <w:rsid w:val="00825CD6"/>
    <w:rsid w:val="00825E71"/>
    <w:rsid w:val="00825F70"/>
    <w:rsid w:val="008262DE"/>
    <w:rsid w:val="00826369"/>
    <w:rsid w:val="0082664D"/>
    <w:rsid w:val="00826BD9"/>
    <w:rsid w:val="00826E44"/>
    <w:rsid w:val="00826F2B"/>
    <w:rsid w:val="008270E7"/>
    <w:rsid w:val="008272E9"/>
    <w:rsid w:val="0082760F"/>
    <w:rsid w:val="00827C5C"/>
    <w:rsid w:val="00827E65"/>
    <w:rsid w:val="00827F90"/>
    <w:rsid w:val="00830291"/>
    <w:rsid w:val="0083030E"/>
    <w:rsid w:val="0083078F"/>
    <w:rsid w:val="00830831"/>
    <w:rsid w:val="00830B21"/>
    <w:rsid w:val="00830B24"/>
    <w:rsid w:val="00831186"/>
    <w:rsid w:val="008314BA"/>
    <w:rsid w:val="00831591"/>
    <w:rsid w:val="00831926"/>
    <w:rsid w:val="00831ED3"/>
    <w:rsid w:val="00832967"/>
    <w:rsid w:val="00832A80"/>
    <w:rsid w:val="00832BBD"/>
    <w:rsid w:val="00832E10"/>
    <w:rsid w:val="00833310"/>
    <w:rsid w:val="0083368E"/>
    <w:rsid w:val="008336A2"/>
    <w:rsid w:val="00833DF0"/>
    <w:rsid w:val="00833F80"/>
    <w:rsid w:val="00834C59"/>
    <w:rsid w:val="00834CC4"/>
    <w:rsid w:val="00834F3D"/>
    <w:rsid w:val="00834F94"/>
    <w:rsid w:val="008352E9"/>
    <w:rsid w:val="00835346"/>
    <w:rsid w:val="00835586"/>
    <w:rsid w:val="00835788"/>
    <w:rsid w:val="00835D3A"/>
    <w:rsid w:val="008363C1"/>
    <w:rsid w:val="00836597"/>
    <w:rsid w:val="008365A6"/>
    <w:rsid w:val="00836A50"/>
    <w:rsid w:val="00836A82"/>
    <w:rsid w:val="00836C0B"/>
    <w:rsid w:val="008370D6"/>
    <w:rsid w:val="0083750B"/>
    <w:rsid w:val="00837644"/>
    <w:rsid w:val="00837AB9"/>
    <w:rsid w:val="00837B2A"/>
    <w:rsid w:val="00837EE3"/>
    <w:rsid w:val="00840217"/>
    <w:rsid w:val="008402E2"/>
    <w:rsid w:val="008404F2"/>
    <w:rsid w:val="008408C1"/>
    <w:rsid w:val="0084094A"/>
    <w:rsid w:val="008409B1"/>
    <w:rsid w:val="00840B3C"/>
    <w:rsid w:val="00840E06"/>
    <w:rsid w:val="00840FD8"/>
    <w:rsid w:val="008410D2"/>
    <w:rsid w:val="008411CB"/>
    <w:rsid w:val="0084124C"/>
    <w:rsid w:val="00841504"/>
    <w:rsid w:val="0084160D"/>
    <w:rsid w:val="0084170A"/>
    <w:rsid w:val="0084176B"/>
    <w:rsid w:val="00841CCD"/>
    <w:rsid w:val="00841EED"/>
    <w:rsid w:val="008423B3"/>
    <w:rsid w:val="008424F3"/>
    <w:rsid w:val="0084282D"/>
    <w:rsid w:val="00842961"/>
    <w:rsid w:val="00842A37"/>
    <w:rsid w:val="00842CF9"/>
    <w:rsid w:val="00842DBA"/>
    <w:rsid w:val="00843735"/>
    <w:rsid w:val="00843BC3"/>
    <w:rsid w:val="00843DD6"/>
    <w:rsid w:val="00843F62"/>
    <w:rsid w:val="008440F1"/>
    <w:rsid w:val="0084450F"/>
    <w:rsid w:val="00844553"/>
    <w:rsid w:val="00844803"/>
    <w:rsid w:val="00844971"/>
    <w:rsid w:val="00844BD4"/>
    <w:rsid w:val="00844D20"/>
    <w:rsid w:val="00844D54"/>
    <w:rsid w:val="00844E1C"/>
    <w:rsid w:val="0084536C"/>
    <w:rsid w:val="00845376"/>
    <w:rsid w:val="00845720"/>
    <w:rsid w:val="008457F3"/>
    <w:rsid w:val="008458C5"/>
    <w:rsid w:val="00845A23"/>
    <w:rsid w:val="00845E7C"/>
    <w:rsid w:val="00845F60"/>
    <w:rsid w:val="008464E9"/>
    <w:rsid w:val="00846543"/>
    <w:rsid w:val="008466D7"/>
    <w:rsid w:val="008468AD"/>
    <w:rsid w:val="008468FD"/>
    <w:rsid w:val="00846A87"/>
    <w:rsid w:val="008470B4"/>
    <w:rsid w:val="0084734A"/>
    <w:rsid w:val="008473DA"/>
    <w:rsid w:val="008475B6"/>
    <w:rsid w:val="00847780"/>
    <w:rsid w:val="008479B3"/>
    <w:rsid w:val="00847A67"/>
    <w:rsid w:val="00847A7F"/>
    <w:rsid w:val="00847CC9"/>
    <w:rsid w:val="0085031E"/>
    <w:rsid w:val="0085099F"/>
    <w:rsid w:val="00850F9F"/>
    <w:rsid w:val="008513DF"/>
    <w:rsid w:val="008517E4"/>
    <w:rsid w:val="00851A81"/>
    <w:rsid w:val="00851E40"/>
    <w:rsid w:val="00851F89"/>
    <w:rsid w:val="0085237B"/>
    <w:rsid w:val="008524C2"/>
    <w:rsid w:val="00852B94"/>
    <w:rsid w:val="00852CA2"/>
    <w:rsid w:val="00852CC9"/>
    <w:rsid w:val="008530AF"/>
    <w:rsid w:val="008536AB"/>
    <w:rsid w:val="00853732"/>
    <w:rsid w:val="00853853"/>
    <w:rsid w:val="00853DE2"/>
    <w:rsid w:val="008544E8"/>
    <w:rsid w:val="00854E67"/>
    <w:rsid w:val="00855097"/>
    <w:rsid w:val="00855216"/>
    <w:rsid w:val="00855342"/>
    <w:rsid w:val="00855AC8"/>
    <w:rsid w:val="00855C99"/>
    <w:rsid w:val="00855EA6"/>
    <w:rsid w:val="008563D9"/>
    <w:rsid w:val="008564A5"/>
    <w:rsid w:val="0085665A"/>
    <w:rsid w:val="00856A55"/>
    <w:rsid w:val="00856BF1"/>
    <w:rsid w:val="00856C8D"/>
    <w:rsid w:val="00856D6A"/>
    <w:rsid w:val="00856DB6"/>
    <w:rsid w:val="00856EA6"/>
    <w:rsid w:val="00857139"/>
    <w:rsid w:val="00857330"/>
    <w:rsid w:val="00857713"/>
    <w:rsid w:val="008579F0"/>
    <w:rsid w:val="00857D2C"/>
    <w:rsid w:val="00860266"/>
    <w:rsid w:val="00860272"/>
    <w:rsid w:val="008603F1"/>
    <w:rsid w:val="008604E9"/>
    <w:rsid w:val="008606D3"/>
    <w:rsid w:val="0086070E"/>
    <w:rsid w:val="00860B2C"/>
    <w:rsid w:val="00860CB7"/>
    <w:rsid w:val="0086107B"/>
    <w:rsid w:val="00861135"/>
    <w:rsid w:val="0086117B"/>
    <w:rsid w:val="008611B6"/>
    <w:rsid w:val="008612A1"/>
    <w:rsid w:val="008615B8"/>
    <w:rsid w:val="008617A5"/>
    <w:rsid w:val="0086182A"/>
    <w:rsid w:val="00861BE7"/>
    <w:rsid w:val="00861D11"/>
    <w:rsid w:val="00861EE3"/>
    <w:rsid w:val="008624DF"/>
    <w:rsid w:val="008626E0"/>
    <w:rsid w:val="0086293C"/>
    <w:rsid w:val="00862A2C"/>
    <w:rsid w:val="00862FCF"/>
    <w:rsid w:val="0086308B"/>
    <w:rsid w:val="008639D4"/>
    <w:rsid w:val="00863B11"/>
    <w:rsid w:val="00863EB7"/>
    <w:rsid w:val="00863F51"/>
    <w:rsid w:val="00864559"/>
    <w:rsid w:val="008646B8"/>
    <w:rsid w:val="008646C1"/>
    <w:rsid w:val="00864809"/>
    <w:rsid w:val="00864FD6"/>
    <w:rsid w:val="0086502E"/>
    <w:rsid w:val="008653C2"/>
    <w:rsid w:val="008653D0"/>
    <w:rsid w:val="00865635"/>
    <w:rsid w:val="00865679"/>
    <w:rsid w:val="00865869"/>
    <w:rsid w:val="00865917"/>
    <w:rsid w:val="00865CAA"/>
    <w:rsid w:val="00865D80"/>
    <w:rsid w:val="008661DA"/>
    <w:rsid w:val="00866358"/>
    <w:rsid w:val="008666F6"/>
    <w:rsid w:val="008667E5"/>
    <w:rsid w:val="00866B16"/>
    <w:rsid w:val="00866C3E"/>
    <w:rsid w:val="00866EFE"/>
    <w:rsid w:val="00866F56"/>
    <w:rsid w:val="00867119"/>
    <w:rsid w:val="00867189"/>
    <w:rsid w:val="00867505"/>
    <w:rsid w:val="008677D9"/>
    <w:rsid w:val="00867AF1"/>
    <w:rsid w:val="00867FBD"/>
    <w:rsid w:val="00867FE0"/>
    <w:rsid w:val="00870211"/>
    <w:rsid w:val="008705CB"/>
    <w:rsid w:val="00870897"/>
    <w:rsid w:val="00870A1F"/>
    <w:rsid w:val="00870A35"/>
    <w:rsid w:val="00871024"/>
    <w:rsid w:val="00871545"/>
    <w:rsid w:val="008715E4"/>
    <w:rsid w:val="008717DA"/>
    <w:rsid w:val="00871CBD"/>
    <w:rsid w:val="00871CE7"/>
    <w:rsid w:val="00871E52"/>
    <w:rsid w:val="008720ED"/>
    <w:rsid w:val="008727BC"/>
    <w:rsid w:val="00872831"/>
    <w:rsid w:val="00872A1B"/>
    <w:rsid w:val="00872DC1"/>
    <w:rsid w:val="0087318F"/>
    <w:rsid w:val="0087374C"/>
    <w:rsid w:val="00873758"/>
    <w:rsid w:val="00873AA6"/>
    <w:rsid w:val="00873D31"/>
    <w:rsid w:val="0087402E"/>
    <w:rsid w:val="0087445A"/>
    <w:rsid w:val="008744A5"/>
    <w:rsid w:val="0087464E"/>
    <w:rsid w:val="00874C12"/>
    <w:rsid w:val="00874D7E"/>
    <w:rsid w:val="008755A7"/>
    <w:rsid w:val="00875695"/>
    <w:rsid w:val="00875D35"/>
    <w:rsid w:val="00875F68"/>
    <w:rsid w:val="00875F6C"/>
    <w:rsid w:val="00875FDD"/>
    <w:rsid w:val="00876476"/>
    <w:rsid w:val="0087685B"/>
    <w:rsid w:val="00876F6D"/>
    <w:rsid w:val="008771C1"/>
    <w:rsid w:val="008771DD"/>
    <w:rsid w:val="008771ED"/>
    <w:rsid w:val="008773A3"/>
    <w:rsid w:val="0087769F"/>
    <w:rsid w:val="0087770A"/>
    <w:rsid w:val="00877917"/>
    <w:rsid w:val="00877A71"/>
    <w:rsid w:val="00877E7A"/>
    <w:rsid w:val="00880050"/>
    <w:rsid w:val="0088012F"/>
    <w:rsid w:val="008801C8"/>
    <w:rsid w:val="0088049B"/>
    <w:rsid w:val="00880786"/>
    <w:rsid w:val="00880959"/>
    <w:rsid w:val="00880E84"/>
    <w:rsid w:val="00880EFB"/>
    <w:rsid w:val="00881191"/>
    <w:rsid w:val="008811CC"/>
    <w:rsid w:val="00881544"/>
    <w:rsid w:val="0088171C"/>
    <w:rsid w:val="00881780"/>
    <w:rsid w:val="008823D3"/>
    <w:rsid w:val="00882479"/>
    <w:rsid w:val="008825B5"/>
    <w:rsid w:val="00882F59"/>
    <w:rsid w:val="008831C8"/>
    <w:rsid w:val="008839C8"/>
    <w:rsid w:val="00883C91"/>
    <w:rsid w:val="00884456"/>
    <w:rsid w:val="00884A9E"/>
    <w:rsid w:val="00885503"/>
    <w:rsid w:val="0088583E"/>
    <w:rsid w:val="00885C1B"/>
    <w:rsid w:val="008860A0"/>
    <w:rsid w:val="008860EE"/>
    <w:rsid w:val="008860F5"/>
    <w:rsid w:val="008862C9"/>
    <w:rsid w:val="0088687B"/>
    <w:rsid w:val="0088691B"/>
    <w:rsid w:val="00886F6D"/>
    <w:rsid w:val="00887777"/>
    <w:rsid w:val="008878FE"/>
    <w:rsid w:val="00887AE8"/>
    <w:rsid w:val="00887C85"/>
    <w:rsid w:val="00887CE5"/>
    <w:rsid w:val="00887FF1"/>
    <w:rsid w:val="0089002F"/>
    <w:rsid w:val="0089049C"/>
    <w:rsid w:val="008905F7"/>
    <w:rsid w:val="0089073E"/>
    <w:rsid w:val="0089084E"/>
    <w:rsid w:val="008908E0"/>
    <w:rsid w:val="00890A25"/>
    <w:rsid w:val="00890D2B"/>
    <w:rsid w:val="0089148F"/>
    <w:rsid w:val="0089172C"/>
    <w:rsid w:val="008917A6"/>
    <w:rsid w:val="00891B62"/>
    <w:rsid w:val="00891E7C"/>
    <w:rsid w:val="00891F8D"/>
    <w:rsid w:val="0089200A"/>
    <w:rsid w:val="00892491"/>
    <w:rsid w:val="008927F1"/>
    <w:rsid w:val="00892976"/>
    <w:rsid w:val="00892C56"/>
    <w:rsid w:val="00893108"/>
    <w:rsid w:val="008934E8"/>
    <w:rsid w:val="008935CD"/>
    <w:rsid w:val="00893E5E"/>
    <w:rsid w:val="008948F7"/>
    <w:rsid w:val="00894A50"/>
    <w:rsid w:val="008950BB"/>
    <w:rsid w:val="008950EB"/>
    <w:rsid w:val="0089515F"/>
    <w:rsid w:val="00895194"/>
    <w:rsid w:val="00895327"/>
    <w:rsid w:val="00895571"/>
    <w:rsid w:val="00895C00"/>
    <w:rsid w:val="00895F47"/>
    <w:rsid w:val="00896084"/>
    <w:rsid w:val="008961D0"/>
    <w:rsid w:val="00896242"/>
    <w:rsid w:val="00896341"/>
    <w:rsid w:val="00896681"/>
    <w:rsid w:val="00896E85"/>
    <w:rsid w:val="00896ECB"/>
    <w:rsid w:val="00897069"/>
    <w:rsid w:val="0089707B"/>
    <w:rsid w:val="008970BB"/>
    <w:rsid w:val="00897414"/>
    <w:rsid w:val="00897644"/>
    <w:rsid w:val="00897832"/>
    <w:rsid w:val="008979DF"/>
    <w:rsid w:val="008A01CC"/>
    <w:rsid w:val="008A0272"/>
    <w:rsid w:val="008A0674"/>
    <w:rsid w:val="008A06BE"/>
    <w:rsid w:val="008A0D91"/>
    <w:rsid w:val="008A0DF4"/>
    <w:rsid w:val="008A0E54"/>
    <w:rsid w:val="008A11C5"/>
    <w:rsid w:val="008A14E8"/>
    <w:rsid w:val="008A1595"/>
    <w:rsid w:val="008A171B"/>
    <w:rsid w:val="008A1A10"/>
    <w:rsid w:val="008A1E67"/>
    <w:rsid w:val="008A1E69"/>
    <w:rsid w:val="008A217D"/>
    <w:rsid w:val="008A26BB"/>
    <w:rsid w:val="008A295E"/>
    <w:rsid w:val="008A2A03"/>
    <w:rsid w:val="008A2B69"/>
    <w:rsid w:val="008A2E4B"/>
    <w:rsid w:val="008A3101"/>
    <w:rsid w:val="008A399F"/>
    <w:rsid w:val="008A3C00"/>
    <w:rsid w:val="008A3EAD"/>
    <w:rsid w:val="008A3F28"/>
    <w:rsid w:val="008A4171"/>
    <w:rsid w:val="008A4415"/>
    <w:rsid w:val="008A4A3E"/>
    <w:rsid w:val="008A4DB2"/>
    <w:rsid w:val="008A4F7D"/>
    <w:rsid w:val="008A504E"/>
    <w:rsid w:val="008A517E"/>
    <w:rsid w:val="008A527C"/>
    <w:rsid w:val="008A5444"/>
    <w:rsid w:val="008A59F5"/>
    <w:rsid w:val="008A5B2B"/>
    <w:rsid w:val="008A5D3D"/>
    <w:rsid w:val="008A5DF8"/>
    <w:rsid w:val="008A5F6D"/>
    <w:rsid w:val="008A6B4B"/>
    <w:rsid w:val="008A6B64"/>
    <w:rsid w:val="008A7109"/>
    <w:rsid w:val="008A72A1"/>
    <w:rsid w:val="008A7417"/>
    <w:rsid w:val="008A75F0"/>
    <w:rsid w:val="008A76AF"/>
    <w:rsid w:val="008A76E3"/>
    <w:rsid w:val="008A7724"/>
    <w:rsid w:val="008A78D4"/>
    <w:rsid w:val="008A795C"/>
    <w:rsid w:val="008A7ADD"/>
    <w:rsid w:val="008A7C09"/>
    <w:rsid w:val="008B013D"/>
    <w:rsid w:val="008B023C"/>
    <w:rsid w:val="008B0602"/>
    <w:rsid w:val="008B0878"/>
    <w:rsid w:val="008B0EC9"/>
    <w:rsid w:val="008B0ED8"/>
    <w:rsid w:val="008B0F06"/>
    <w:rsid w:val="008B103E"/>
    <w:rsid w:val="008B1071"/>
    <w:rsid w:val="008B1326"/>
    <w:rsid w:val="008B13B4"/>
    <w:rsid w:val="008B1413"/>
    <w:rsid w:val="008B14B2"/>
    <w:rsid w:val="008B16DE"/>
    <w:rsid w:val="008B1C65"/>
    <w:rsid w:val="008B24AB"/>
    <w:rsid w:val="008B26AF"/>
    <w:rsid w:val="008B2933"/>
    <w:rsid w:val="008B29B8"/>
    <w:rsid w:val="008B3135"/>
    <w:rsid w:val="008B3291"/>
    <w:rsid w:val="008B3844"/>
    <w:rsid w:val="008B3887"/>
    <w:rsid w:val="008B3DA0"/>
    <w:rsid w:val="008B4143"/>
    <w:rsid w:val="008B4367"/>
    <w:rsid w:val="008B4B38"/>
    <w:rsid w:val="008B5400"/>
    <w:rsid w:val="008B5662"/>
    <w:rsid w:val="008B568C"/>
    <w:rsid w:val="008B56ED"/>
    <w:rsid w:val="008B5811"/>
    <w:rsid w:val="008B5E39"/>
    <w:rsid w:val="008B5F7E"/>
    <w:rsid w:val="008B630B"/>
    <w:rsid w:val="008B6672"/>
    <w:rsid w:val="008B6897"/>
    <w:rsid w:val="008B69DC"/>
    <w:rsid w:val="008B6A62"/>
    <w:rsid w:val="008B6B90"/>
    <w:rsid w:val="008B7004"/>
    <w:rsid w:val="008B7205"/>
    <w:rsid w:val="008B7312"/>
    <w:rsid w:val="008B77C1"/>
    <w:rsid w:val="008B7BF6"/>
    <w:rsid w:val="008B7C09"/>
    <w:rsid w:val="008B7CAE"/>
    <w:rsid w:val="008C018A"/>
    <w:rsid w:val="008C0361"/>
    <w:rsid w:val="008C0529"/>
    <w:rsid w:val="008C073A"/>
    <w:rsid w:val="008C074E"/>
    <w:rsid w:val="008C09DC"/>
    <w:rsid w:val="008C0A4C"/>
    <w:rsid w:val="008C0BC7"/>
    <w:rsid w:val="008C0CD8"/>
    <w:rsid w:val="008C10D7"/>
    <w:rsid w:val="008C13BE"/>
    <w:rsid w:val="008C1524"/>
    <w:rsid w:val="008C183B"/>
    <w:rsid w:val="008C1C85"/>
    <w:rsid w:val="008C1D0B"/>
    <w:rsid w:val="008C2190"/>
    <w:rsid w:val="008C23FD"/>
    <w:rsid w:val="008C266A"/>
    <w:rsid w:val="008C2E2D"/>
    <w:rsid w:val="008C2EA7"/>
    <w:rsid w:val="008C3109"/>
    <w:rsid w:val="008C31AA"/>
    <w:rsid w:val="008C3419"/>
    <w:rsid w:val="008C358B"/>
    <w:rsid w:val="008C4549"/>
    <w:rsid w:val="008C4751"/>
    <w:rsid w:val="008C47F3"/>
    <w:rsid w:val="008C49F2"/>
    <w:rsid w:val="008C4A42"/>
    <w:rsid w:val="008C4E50"/>
    <w:rsid w:val="008C51C3"/>
    <w:rsid w:val="008C5651"/>
    <w:rsid w:val="008C57DA"/>
    <w:rsid w:val="008C5A2E"/>
    <w:rsid w:val="008C6396"/>
    <w:rsid w:val="008C66B1"/>
    <w:rsid w:val="008C6800"/>
    <w:rsid w:val="008C688C"/>
    <w:rsid w:val="008C6925"/>
    <w:rsid w:val="008C6962"/>
    <w:rsid w:val="008C69E1"/>
    <w:rsid w:val="008C6C34"/>
    <w:rsid w:val="008C6E0D"/>
    <w:rsid w:val="008C6E9C"/>
    <w:rsid w:val="008C73A8"/>
    <w:rsid w:val="008C7510"/>
    <w:rsid w:val="008C765E"/>
    <w:rsid w:val="008C7975"/>
    <w:rsid w:val="008C7A57"/>
    <w:rsid w:val="008C7E2D"/>
    <w:rsid w:val="008C7F19"/>
    <w:rsid w:val="008D066D"/>
    <w:rsid w:val="008D0AAE"/>
    <w:rsid w:val="008D0DDB"/>
    <w:rsid w:val="008D0DF3"/>
    <w:rsid w:val="008D0F83"/>
    <w:rsid w:val="008D10E8"/>
    <w:rsid w:val="008D18CA"/>
    <w:rsid w:val="008D1E78"/>
    <w:rsid w:val="008D22F7"/>
    <w:rsid w:val="008D244E"/>
    <w:rsid w:val="008D2C33"/>
    <w:rsid w:val="008D2CE7"/>
    <w:rsid w:val="008D2DF2"/>
    <w:rsid w:val="008D3446"/>
    <w:rsid w:val="008D3ABE"/>
    <w:rsid w:val="008D3F90"/>
    <w:rsid w:val="008D3FAC"/>
    <w:rsid w:val="008D45E7"/>
    <w:rsid w:val="008D489C"/>
    <w:rsid w:val="008D4A2B"/>
    <w:rsid w:val="008D4B17"/>
    <w:rsid w:val="008D4DD1"/>
    <w:rsid w:val="008D4ED3"/>
    <w:rsid w:val="008D4FA5"/>
    <w:rsid w:val="008D53C3"/>
    <w:rsid w:val="008D58EB"/>
    <w:rsid w:val="008D59CB"/>
    <w:rsid w:val="008D69E6"/>
    <w:rsid w:val="008D6DFE"/>
    <w:rsid w:val="008D6F4E"/>
    <w:rsid w:val="008D7148"/>
    <w:rsid w:val="008D79BC"/>
    <w:rsid w:val="008D7DDD"/>
    <w:rsid w:val="008E019A"/>
    <w:rsid w:val="008E024A"/>
    <w:rsid w:val="008E0535"/>
    <w:rsid w:val="008E0896"/>
    <w:rsid w:val="008E12C0"/>
    <w:rsid w:val="008E13FD"/>
    <w:rsid w:val="008E1464"/>
    <w:rsid w:val="008E14FD"/>
    <w:rsid w:val="008E1E48"/>
    <w:rsid w:val="008E1FCC"/>
    <w:rsid w:val="008E202E"/>
    <w:rsid w:val="008E22AF"/>
    <w:rsid w:val="008E22B8"/>
    <w:rsid w:val="008E23C0"/>
    <w:rsid w:val="008E2B6A"/>
    <w:rsid w:val="008E2D73"/>
    <w:rsid w:val="008E2E60"/>
    <w:rsid w:val="008E2E64"/>
    <w:rsid w:val="008E2ED4"/>
    <w:rsid w:val="008E2F9F"/>
    <w:rsid w:val="008E3179"/>
    <w:rsid w:val="008E31D2"/>
    <w:rsid w:val="008E35B3"/>
    <w:rsid w:val="008E3779"/>
    <w:rsid w:val="008E3A0C"/>
    <w:rsid w:val="008E3C31"/>
    <w:rsid w:val="008E402C"/>
    <w:rsid w:val="008E4190"/>
    <w:rsid w:val="008E4296"/>
    <w:rsid w:val="008E42B3"/>
    <w:rsid w:val="008E4684"/>
    <w:rsid w:val="008E4945"/>
    <w:rsid w:val="008E49D2"/>
    <w:rsid w:val="008E4AC0"/>
    <w:rsid w:val="008E4EFF"/>
    <w:rsid w:val="008E527C"/>
    <w:rsid w:val="008E535D"/>
    <w:rsid w:val="008E5428"/>
    <w:rsid w:val="008E565A"/>
    <w:rsid w:val="008E58E8"/>
    <w:rsid w:val="008E5971"/>
    <w:rsid w:val="008E5AC3"/>
    <w:rsid w:val="008E5EB6"/>
    <w:rsid w:val="008E647A"/>
    <w:rsid w:val="008E66EB"/>
    <w:rsid w:val="008E679A"/>
    <w:rsid w:val="008E6FCE"/>
    <w:rsid w:val="008E72B0"/>
    <w:rsid w:val="008E76F7"/>
    <w:rsid w:val="008E7812"/>
    <w:rsid w:val="008E7EFB"/>
    <w:rsid w:val="008F0B13"/>
    <w:rsid w:val="008F0D24"/>
    <w:rsid w:val="008F0EA4"/>
    <w:rsid w:val="008F0F7B"/>
    <w:rsid w:val="008F121F"/>
    <w:rsid w:val="008F13AC"/>
    <w:rsid w:val="008F1820"/>
    <w:rsid w:val="008F1EB9"/>
    <w:rsid w:val="008F216B"/>
    <w:rsid w:val="008F2189"/>
    <w:rsid w:val="008F22D6"/>
    <w:rsid w:val="008F25C6"/>
    <w:rsid w:val="008F2791"/>
    <w:rsid w:val="008F27A9"/>
    <w:rsid w:val="008F2995"/>
    <w:rsid w:val="008F2AA9"/>
    <w:rsid w:val="008F2B7D"/>
    <w:rsid w:val="008F2C92"/>
    <w:rsid w:val="008F31C9"/>
    <w:rsid w:val="008F329F"/>
    <w:rsid w:val="008F3356"/>
    <w:rsid w:val="008F43CF"/>
    <w:rsid w:val="008F45CC"/>
    <w:rsid w:val="008F4AD4"/>
    <w:rsid w:val="008F4BC5"/>
    <w:rsid w:val="008F4CF3"/>
    <w:rsid w:val="008F4F87"/>
    <w:rsid w:val="008F515C"/>
    <w:rsid w:val="008F5347"/>
    <w:rsid w:val="008F564B"/>
    <w:rsid w:val="008F5925"/>
    <w:rsid w:val="008F5971"/>
    <w:rsid w:val="008F5D8F"/>
    <w:rsid w:val="008F5F29"/>
    <w:rsid w:val="008F605F"/>
    <w:rsid w:val="008F61DB"/>
    <w:rsid w:val="008F6252"/>
    <w:rsid w:val="008F6892"/>
    <w:rsid w:val="008F68F7"/>
    <w:rsid w:val="008F698A"/>
    <w:rsid w:val="008F6B45"/>
    <w:rsid w:val="008F6C02"/>
    <w:rsid w:val="008F6CE6"/>
    <w:rsid w:val="008F6D01"/>
    <w:rsid w:val="008F6EF3"/>
    <w:rsid w:val="008F76F2"/>
    <w:rsid w:val="008F77E4"/>
    <w:rsid w:val="008F7830"/>
    <w:rsid w:val="008F7E40"/>
    <w:rsid w:val="009001EF"/>
    <w:rsid w:val="0090045B"/>
    <w:rsid w:val="00900536"/>
    <w:rsid w:val="009007D6"/>
    <w:rsid w:val="009009E5"/>
    <w:rsid w:val="00900E14"/>
    <w:rsid w:val="00901753"/>
    <w:rsid w:val="009019BB"/>
    <w:rsid w:val="00901BED"/>
    <w:rsid w:val="00901FEF"/>
    <w:rsid w:val="009023D0"/>
    <w:rsid w:val="00902DC8"/>
    <w:rsid w:val="0090360D"/>
    <w:rsid w:val="00903761"/>
    <w:rsid w:val="009037E3"/>
    <w:rsid w:val="009038AA"/>
    <w:rsid w:val="00903E87"/>
    <w:rsid w:val="00904001"/>
    <w:rsid w:val="00904B56"/>
    <w:rsid w:val="00904FE0"/>
    <w:rsid w:val="00905444"/>
    <w:rsid w:val="009054CC"/>
    <w:rsid w:val="00905639"/>
    <w:rsid w:val="00905671"/>
    <w:rsid w:val="00905C56"/>
    <w:rsid w:val="00906146"/>
    <w:rsid w:val="0090621C"/>
    <w:rsid w:val="009064A3"/>
    <w:rsid w:val="009065DD"/>
    <w:rsid w:val="009066E6"/>
    <w:rsid w:val="009069D2"/>
    <w:rsid w:val="00906B1C"/>
    <w:rsid w:val="00907113"/>
    <w:rsid w:val="0090730D"/>
    <w:rsid w:val="009073B3"/>
    <w:rsid w:val="009074DB"/>
    <w:rsid w:val="00907688"/>
    <w:rsid w:val="0090796C"/>
    <w:rsid w:val="00907DAB"/>
    <w:rsid w:val="00907EA6"/>
    <w:rsid w:val="009100D7"/>
    <w:rsid w:val="0091015F"/>
    <w:rsid w:val="009104CB"/>
    <w:rsid w:val="00910834"/>
    <w:rsid w:val="0091094A"/>
    <w:rsid w:val="00910DA7"/>
    <w:rsid w:val="00910DC5"/>
    <w:rsid w:val="00910F4F"/>
    <w:rsid w:val="00911026"/>
    <w:rsid w:val="00911293"/>
    <w:rsid w:val="009116DF"/>
    <w:rsid w:val="00911937"/>
    <w:rsid w:val="00911A8C"/>
    <w:rsid w:val="00912106"/>
    <w:rsid w:val="00912298"/>
    <w:rsid w:val="0091255D"/>
    <w:rsid w:val="0091279E"/>
    <w:rsid w:val="00912F79"/>
    <w:rsid w:val="0091318D"/>
    <w:rsid w:val="0091330D"/>
    <w:rsid w:val="00913657"/>
    <w:rsid w:val="0091390F"/>
    <w:rsid w:val="009141EF"/>
    <w:rsid w:val="00914356"/>
    <w:rsid w:val="0091464C"/>
    <w:rsid w:val="0091495E"/>
    <w:rsid w:val="00914E61"/>
    <w:rsid w:val="00915830"/>
    <w:rsid w:val="00915CDC"/>
    <w:rsid w:val="00915E1C"/>
    <w:rsid w:val="00915FB1"/>
    <w:rsid w:val="0091662A"/>
    <w:rsid w:val="00916AED"/>
    <w:rsid w:val="00916D6F"/>
    <w:rsid w:val="00916D79"/>
    <w:rsid w:val="00916F11"/>
    <w:rsid w:val="00916F5A"/>
    <w:rsid w:val="0091700F"/>
    <w:rsid w:val="009173A9"/>
    <w:rsid w:val="009173C6"/>
    <w:rsid w:val="0091794E"/>
    <w:rsid w:val="009201F3"/>
    <w:rsid w:val="00920271"/>
    <w:rsid w:val="00920293"/>
    <w:rsid w:val="00920470"/>
    <w:rsid w:val="00920761"/>
    <w:rsid w:val="00920AE2"/>
    <w:rsid w:val="00920FA0"/>
    <w:rsid w:val="00921853"/>
    <w:rsid w:val="00921937"/>
    <w:rsid w:val="00921F00"/>
    <w:rsid w:val="009222B6"/>
    <w:rsid w:val="0092235F"/>
    <w:rsid w:val="00922385"/>
    <w:rsid w:val="009228C1"/>
    <w:rsid w:val="00922CAB"/>
    <w:rsid w:val="00922F8B"/>
    <w:rsid w:val="00922FEA"/>
    <w:rsid w:val="0092309A"/>
    <w:rsid w:val="0092334C"/>
    <w:rsid w:val="00923470"/>
    <w:rsid w:val="00923DD8"/>
    <w:rsid w:val="00923E70"/>
    <w:rsid w:val="00924006"/>
    <w:rsid w:val="009240B9"/>
    <w:rsid w:val="0092429D"/>
    <w:rsid w:val="0092487E"/>
    <w:rsid w:val="00924BA9"/>
    <w:rsid w:val="00924F7A"/>
    <w:rsid w:val="00925276"/>
    <w:rsid w:val="00925407"/>
    <w:rsid w:val="00925736"/>
    <w:rsid w:val="00925755"/>
    <w:rsid w:val="00925901"/>
    <w:rsid w:val="00925C5F"/>
    <w:rsid w:val="0092617C"/>
    <w:rsid w:val="00926417"/>
    <w:rsid w:val="00926604"/>
    <w:rsid w:val="00926727"/>
    <w:rsid w:val="00926E4F"/>
    <w:rsid w:val="009271CF"/>
    <w:rsid w:val="0092732E"/>
    <w:rsid w:val="00927478"/>
    <w:rsid w:val="00927636"/>
    <w:rsid w:val="0092769E"/>
    <w:rsid w:val="00927BC2"/>
    <w:rsid w:val="00927D45"/>
    <w:rsid w:val="00927D7D"/>
    <w:rsid w:val="00930327"/>
    <w:rsid w:val="0093068F"/>
    <w:rsid w:val="00930699"/>
    <w:rsid w:val="009307AE"/>
    <w:rsid w:val="00930807"/>
    <w:rsid w:val="00930811"/>
    <w:rsid w:val="00930A62"/>
    <w:rsid w:val="00930AC7"/>
    <w:rsid w:val="00930B98"/>
    <w:rsid w:val="00930C8D"/>
    <w:rsid w:val="00930CC6"/>
    <w:rsid w:val="00930EC6"/>
    <w:rsid w:val="00931125"/>
    <w:rsid w:val="00931281"/>
    <w:rsid w:val="009313C3"/>
    <w:rsid w:val="00931895"/>
    <w:rsid w:val="0093231D"/>
    <w:rsid w:val="0093237C"/>
    <w:rsid w:val="00932422"/>
    <w:rsid w:val="0093251D"/>
    <w:rsid w:val="00932785"/>
    <w:rsid w:val="00932C43"/>
    <w:rsid w:val="00932FD0"/>
    <w:rsid w:val="00933165"/>
    <w:rsid w:val="009332C1"/>
    <w:rsid w:val="009332FC"/>
    <w:rsid w:val="0093334D"/>
    <w:rsid w:val="00933DC5"/>
    <w:rsid w:val="00933DF7"/>
    <w:rsid w:val="00933EF4"/>
    <w:rsid w:val="009344C3"/>
    <w:rsid w:val="009346D2"/>
    <w:rsid w:val="00934708"/>
    <w:rsid w:val="00934931"/>
    <w:rsid w:val="009350E3"/>
    <w:rsid w:val="0093512E"/>
    <w:rsid w:val="00935640"/>
    <w:rsid w:val="00935998"/>
    <w:rsid w:val="00935C06"/>
    <w:rsid w:val="00935E6D"/>
    <w:rsid w:val="00936057"/>
    <w:rsid w:val="0093626E"/>
    <w:rsid w:val="0093649A"/>
    <w:rsid w:val="00936AD7"/>
    <w:rsid w:val="00936AE0"/>
    <w:rsid w:val="009373D0"/>
    <w:rsid w:val="00937414"/>
    <w:rsid w:val="00937441"/>
    <w:rsid w:val="00937B70"/>
    <w:rsid w:val="00937BC2"/>
    <w:rsid w:val="00940108"/>
    <w:rsid w:val="00940309"/>
    <w:rsid w:val="009403E3"/>
    <w:rsid w:val="00940592"/>
    <w:rsid w:val="00940793"/>
    <w:rsid w:val="009407DB"/>
    <w:rsid w:val="009409E8"/>
    <w:rsid w:val="00940C3C"/>
    <w:rsid w:val="00940DDD"/>
    <w:rsid w:val="00941758"/>
    <w:rsid w:val="0094192B"/>
    <w:rsid w:val="00941961"/>
    <w:rsid w:val="00941DD8"/>
    <w:rsid w:val="00941E97"/>
    <w:rsid w:val="00942190"/>
    <w:rsid w:val="009421AB"/>
    <w:rsid w:val="009421C5"/>
    <w:rsid w:val="009427DF"/>
    <w:rsid w:val="00942808"/>
    <w:rsid w:val="00942999"/>
    <w:rsid w:val="00942EE1"/>
    <w:rsid w:val="0094301D"/>
    <w:rsid w:val="009430D1"/>
    <w:rsid w:val="00943D2A"/>
    <w:rsid w:val="0094432B"/>
    <w:rsid w:val="0094449B"/>
    <w:rsid w:val="00944873"/>
    <w:rsid w:val="0094487A"/>
    <w:rsid w:val="00944889"/>
    <w:rsid w:val="00944EBA"/>
    <w:rsid w:val="00944FED"/>
    <w:rsid w:val="00945059"/>
    <w:rsid w:val="009450B8"/>
    <w:rsid w:val="00945172"/>
    <w:rsid w:val="009453EB"/>
    <w:rsid w:val="0094581F"/>
    <w:rsid w:val="0094589C"/>
    <w:rsid w:val="00945A85"/>
    <w:rsid w:val="00946182"/>
    <w:rsid w:val="00946208"/>
    <w:rsid w:val="00946323"/>
    <w:rsid w:val="00946C5F"/>
    <w:rsid w:val="00947285"/>
    <w:rsid w:val="009474A5"/>
    <w:rsid w:val="009475F2"/>
    <w:rsid w:val="00947764"/>
    <w:rsid w:val="00947D74"/>
    <w:rsid w:val="00947D8A"/>
    <w:rsid w:val="00947FD5"/>
    <w:rsid w:val="00950172"/>
    <w:rsid w:val="009501F6"/>
    <w:rsid w:val="00950242"/>
    <w:rsid w:val="0095057E"/>
    <w:rsid w:val="0095065E"/>
    <w:rsid w:val="00950940"/>
    <w:rsid w:val="00950B3F"/>
    <w:rsid w:val="00950B9C"/>
    <w:rsid w:val="009512BE"/>
    <w:rsid w:val="009516A4"/>
    <w:rsid w:val="00951A26"/>
    <w:rsid w:val="0095212B"/>
    <w:rsid w:val="00952357"/>
    <w:rsid w:val="00952CE0"/>
    <w:rsid w:val="009531AC"/>
    <w:rsid w:val="00953250"/>
    <w:rsid w:val="00953483"/>
    <w:rsid w:val="00953649"/>
    <w:rsid w:val="009538FE"/>
    <w:rsid w:val="00953CED"/>
    <w:rsid w:val="00953D12"/>
    <w:rsid w:val="00954233"/>
    <w:rsid w:val="0095436E"/>
    <w:rsid w:val="00954470"/>
    <w:rsid w:val="0095450E"/>
    <w:rsid w:val="009546A3"/>
    <w:rsid w:val="0095472D"/>
    <w:rsid w:val="00954B7C"/>
    <w:rsid w:val="00954C3E"/>
    <w:rsid w:val="00954DFF"/>
    <w:rsid w:val="00954E25"/>
    <w:rsid w:val="0095504B"/>
    <w:rsid w:val="0095535D"/>
    <w:rsid w:val="00955613"/>
    <w:rsid w:val="009557C1"/>
    <w:rsid w:val="00956004"/>
    <w:rsid w:val="00956DB4"/>
    <w:rsid w:val="00956DBA"/>
    <w:rsid w:val="0095720B"/>
    <w:rsid w:val="0095720E"/>
    <w:rsid w:val="0095744F"/>
    <w:rsid w:val="00957639"/>
    <w:rsid w:val="00957784"/>
    <w:rsid w:val="00957E8D"/>
    <w:rsid w:val="00957E99"/>
    <w:rsid w:val="009600A4"/>
    <w:rsid w:val="009602BC"/>
    <w:rsid w:val="009608D9"/>
    <w:rsid w:val="00960EF9"/>
    <w:rsid w:val="0096109B"/>
    <w:rsid w:val="00961630"/>
    <w:rsid w:val="009617A9"/>
    <w:rsid w:val="00961A06"/>
    <w:rsid w:val="00961BB6"/>
    <w:rsid w:val="00961C49"/>
    <w:rsid w:val="00961C50"/>
    <w:rsid w:val="00961E2E"/>
    <w:rsid w:val="00962A77"/>
    <w:rsid w:val="00962AFD"/>
    <w:rsid w:val="00962E14"/>
    <w:rsid w:val="00962E79"/>
    <w:rsid w:val="00963460"/>
    <w:rsid w:val="009634BB"/>
    <w:rsid w:val="00963596"/>
    <w:rsid w:val="00963E7F"/>
    <w:rsid w:val="00963F7D"/>
    <w:rsid w:val="00964166"/>
    <w:rsid w:val="009641E0"/>
    <w:rsid w:val="00964280"/>
    <w:rsid w:val="0096433A"/>
    <w:rsid w:val="00964644"/>
    <w:rsid w:val="00964695"/>
    <w:rsid w:val="009648C5"/>
    <w:rsid w:val="0096494F"/>
    <w:rsid w:val="00964A02"/>
    <w:rsid w:val="0096558A"/>
    <w:rsid w:val="00965864"/>
    <w:rsid w:val="00965986"/>
    <w:rsid w:val="00965E3C"/>
    <w:rsid w:val="0096663A"/>
    <w:rsid w:val="00966BA3"/>
    <w:rsid w:val="009671C0"/>
    <w:rsid w:val="00967455"/>
    <w:rsid w:val="00967633"/>
    <w:rsid w:val="00967695"/>
    <w:rsid w:val="00967AAE"/>
    <w:rsid w:val="00967AE5"/>
    <w:rsid w:val="00967CB8"/>
    <w:rsid w:val="00967D5D"/>
    <w:rsid w:val="00967E89"/>
    <w:rsid w:val="00967EFE"/>
    <w:rsid w:val="0097076E"/>
    <w:rsid w:val="0097091F"/>
    <w:rsid w:val="00970B6F"/>
    <w:rsid w:val="00970E4C"/>
    <w:rsid w:val="00970FFF"/>
    <w:rsid w:val="00971459"/>
    <w:rsid w:val="00971C0E"/>
    <w:rsid w:val="00972034"/>
    <w:rsid w:val="009720B8"/>
    <w:rsid w:val="009721F9"/>
    <w:rsid w:val="0097222B"/>
    <w:rsid w:val="00972A79"/>
    <w:rsid w:val="00972D6F"/>
    <w:rsid w:val="00972E9F"/>
    <w:rsid w:val="00973091"/>
    <w:rsid w:val="00973AFD"/>
    <w:rsid w:val="00973C91"/>
    <w:rsid w:val="0097437D"/>
    <w:rsid w:val="00974451"/>
    <w:rsid w:val="00974666"/>
    <w:rsid w:val="009746C0"/>
    <w:rsid w:val="00974759"/>
    <w:rsid w:val="0097485A"/>
    <w:rsid w:val="00974A5C"/>
    <w:rsid w:val="00974B44"/>
    <w:rsid w:val="00974BA3"/>
    <w:rsid w:val="00974BD0"/>
    <w:rsid w:val="00975637"/>
    <w:rsid w:val="00975658"/>
    <w:rsid w:val="009759A5"/>
    <w:rsid w:val="00975AE9"/>
    <w:rsid w:val="00975C48"/>
    <w:rsid w:val="00975D82"/>
    <w:rsid w:val="0097602E"/>
    <w:rsid w:val="009761CA"/>
    <w:rsid w:val="0097683E"/>
    <w:rsid w:val="0097693F"/>
    <w:rsid w:val="0097698D"/>
    <w:rsid w:val="00976E0E"/>
    <w:rsid w:val="00976E41"/>
    <w:rsid w:val="00976FA2"/>
    <w:rsid w:val="00976FE2"/>
    <w:rsid w:val="009770D1"/>
    <w:rsid w:val="0097751A"/>
    <w:rsid w:val="0097762C"/>
    <w:rsid w:val="009779DF"/>
    <w:rsid w:val="00977A83"/>
    <w:rsid w:val="00977BCB"/>
    <w:rsid w:val="00977C90"/>
    <w:rsid w:val="00977D2C"/>
    <w:rsid w:val="00977D8F"/>
    <w:rsid w:val="00977DBA"/>
    <w:rsid w:val="00977DE4"/>
    <w:rsid w:val="00980A59"/>
    <w:rsid w:val="00980B32"/>
    <w:rsid w:val="0098188B"/>
    <w:rsid w:val="00981A90"/>
    <w:rsid w:val="00981E91"/>
    <w:rsid w:val="00981EE7"/>
    <w:rsid w:val="00982751"/>
    <w:rsid w:val="00982E80"/>
    <w:rsid w:val="00982F8A"/>
    <w:rsid w:val="0098313D"/>
    <w:rsid w:val="0098319A"/>
    <w:rsid w:val="00983287"/>
    <w:rsid w:val="009835D3"/>
    <w:rsid w:val="00983C4E"/>
    <w:rsid w:val="00984037"/>
    <w:rsid w:val="009841F7"/>
    <w:rsid w:val="00984BA4"/>
    <w:rsid w:val="00984D43"/>
    <w:rsid w:val="00984D6C"/>
    <w:rsid w:val="00985053"/>
    <w:rsid w:val="0098508D"/>
    <w:rsid w:val="0098519F"/>
    <w:rsid w:val="00985CB0"/>
    <w:rsid w:val="00986274"/>
    <w:rsid w:val="00986484"/>
    <w:rsid w:val="00986809"/>
    <w:rsid w:val="009868B9"/>
    <w:rsid w:val="00986C11"/>
    <w:rsid w:val="00986CCE"/>
    <w:rsid w:val="00986E44"/>
    <w:rsid w:val="0098769F"/>
    <w:rsid w:val="00987863"/>
    <w:rsid w:val="00987C50"/>
    <w:rsid w:val="00987DFF"/>
    <w:rsid w:val="00987FE0"/>
    <w:rsid w:val="009904B8"/>
    <w:rsid w:val="009904DC"/>
    <w:rsid w:val="00990516"/>
    <w:rsid w:val="0099072C"/>
    <w:rsid w:val="00990B9D"/>
    <w:rsid w:val="00990EFA"/>
    <w:rsid w:val="00991808"/>
    <w:rsid w:val="00991947"/>
    <w:rsid w:val="00992246"/>
    <w:rsid w:val="009927D4"/>
    <w:rsid w:val="0099294F"/>
    <w:rsid w:val="00992BDD"/>
    <w:rsid w:val="0099304A"/>
    <w:rsid w:val="00993251"/>
    <w:rsid w:val="009933F2"/>
    <w:rsid w:val="009937BF"/>
    <w:rsid w:val="009942C7"/>
    <w:rsid w:val="00994369"/>
    <w:rsid w:val="00994457"/>
    <w:rsid w:val="0099448E"/>
    <w:rsid w:val="00994977"/>
    <w:rsid w:val="00995A39"/>
    <w:rsid w:val="00995A5A"/>
    <w:rsid w:val="00995A8E"/>
    <w:rsid w:val="00995B37"/>
    <w:rsid w:val="00995CF1"/>
    <w:rsid w:val="00995D18"/>
    <w:rsid w:val="00995D4D"/>
    <w:rsid w:val="00995F4E"/>
    <w:rsid w:val="0099609C"/>
    <w:rsid w:val="009960F9"/>
    <w:rsid w:val="009963F1"/>
    <w:rsid w:val="00996AC0"/>
    <w:rsid w:val="00996B18"/>
    <w:rsid w:val="00996DA9"/>
    <w:rsid w:val="00996DCD"/>
    <w:rsid w:val="00996EE3"/>
    <w:rsid w:val="00996FEB"/>
    <w:rsid w:val="0099710F"/>
    <w:rsid w:val="00997135"/>
    <w:rsid w:val="0099719B"/>
    <w:rsid w:val="0099738A"/>
    <w:rsid w:val="00997405"/>
    <w:rsid w:val="009978A5"/>
    <w:rsid w:val="00997950"/>
    <w:rsid w:val="00997FCC"/>
    <w:rsid w:val="009A02BB"/>
    <w:rsid w:val="009A05CE"/>
    <w:rsid w:val="009A0965"/>
    <w:rsid w:val="009A0C54"/>
    <w:rsid w:val="009A108B"/>
    <w:rsid w:val="009A1192"/>
    <w:rsid w:val="009A1195"/>
    <w:rsid w:val="009A1314"/>
    <w:rsid w:val="009A1329"/>
    <w:rsid w:val="009A1443"/>
    <w:rsid w:val="009A17BB"/>
    <w:rsid w:val="009A1803"/>
    <w:rsid w:val="009A1856"/>
    <w:rsid w:val="009A185E"/>
    <w:rsid w:val="009A1AD5"/>
    <w:rsid w:val="009A1E04"/>
    <w:rsid w:val="009A1E16"/>
    <w:rsid w:val="009A20C8"/>
    <w:rsid w:val="009A215D"/>
    <w:rsid w:val="009A21FD"/>
    <w:rsid w:val="009A2396"/>
    <w:rsid w:val="009A2447"/>
    <w:rsid w:val="009A25BA"/>
    <w:rsid w:val="009A2B4C"/>
    <w:rsid w:val="009A2F11"/>
    <w:rsid w:val="009A325A"/>
    <w:rsid w:val="009A32F0"/>
    <w:rsid w:val="009A3597"/>
    <w:rsid w:val="009A395A"/>
    <w:rsid w:val="009A3B97"/>
    <w:rsid w:val="009A3CEA"/>
    <w:rsid w:val="009A41F0"/>
    <w:rsid w:val="009A443D"/>
    <w:rsid w:val="009A44CF"/>
    <w:rsid w:val="009A49BD"/>
    <w:rsid w:val="009A4ECC"/>
    <w:rsid w:val="009A50D8"/>
    <w:rsid w:val="009A5278"/>
    <w:rsid w:val="009A52B3"/>
    <w:rsid w:val="009A56D0"/>
    <w:rsid w:val="009A5CE8"/>
    <w:rsid w:val="009A5D04"/>
    <w:rsid w:val="009A5E75"/>
    <w:rsid w:val="009A662B"/>
    <w:rsid w:val="009A6A30"/>
    <w:rsid w:val="009A6AFF"/>
    <w:rsid w:val="009A6C74"/>
    <w:rsid w:val="009A704A"/>
    <w:rsid w:val="009A75DA"/>
    <w:rsid w:val="009A7846"/>
    <w:rsid w:val="009A7B2A"/>
    <w:rsid w:val="009A7C94"/>
    <w:rsid w:val="009A7DD7"/>
    <w:rsid w:val="009A7E4F"/>
    <w:rsid w:val="009A7E8A"/>
    <w:rsid w:val="009A7ED6"/>
    <w:rsid w:val="009B08A2"/>
    <w:rsid w:val="009B0B83"/>
    <w:rsid w:val="009B0DF9"/>
    <w:rsid w:val="009B0EB5"/>
    <w:rsid w:val="009B0EED"/>
    <w:rsid w:val="009B0FB7"/>
    <w:rsid w:val="009B10B4"/>
    <w:rsid w:val="009B10CB"/>
    <w:rsid w:val="009B1746"/>
    <w:rsid w:val="009B1AC8"/>
    <w:rsid w:val="009B1DFB"/>
    <w:rsid w:val="009B1EF7"/>
    <w:rsid w:val="009B2055"/>
    <w:rsid w:val="009B2496"/>
    <w:rsid w:val="009B2612"/>
    <w:rsid w:val="009B2DA4"/>
    <w:rsid w:val="009B2F24"/>
    <w:rsid w:val="009B316E"/>
    <w:rsid w:val="009B380E"/>
    <w:rsid w:val="009B3865"/>
    <w:rsid w:val="009B39A9"/>
    <w:rsid w:val="009B3BE8"/>
    <w:rsid w:val="009B3D4D"/>
    <w:rsid w:val="009B3DD5"/>
    <w:rsid w:val="009B44EF"/>
    <w:rsid w:val="009B4A05"/>
    <w:rsid w:val="009B4A35"/>
    <w:rsid w:val="009B4C05"/>
    <w:rsid w:val="009B4D63"/>
    <w:rsid w:val="009B4F93"/>
    <w:rsid w:val="009B505B"/>
    <w:rsid w:val="009B517F"/>
    <w:rsid w:val="009B5788"/>
    <w:rsid w:val="009B5A1B"/>
    <w:rsid w:val="009B5E37"/>
    <w:rsid w:val="009B6367"/>
    <w:rsid w:val="009B651B"/>
    <w:rsid w:val="009B6BF5"/>
    <w:rsid w:val="009B746C"/>
    <w:rsid w:val="009B7554"/>
    <w:rsid w:val="009B7974"/>
    <w:rsid w:val="009B7DFB"/>
    <w:rsid w:val="009B7EEF"/>
    <w:rsid w:val="009B7EFA"/>
    <w:rsid w:val="009B7F3A"/>
    <w:rsid w:val="009C01BE"/>
    <w:rsid w:val="009C0338"/>
    <w:rsid w:val="009C0461"/>
    <w:rsid w:val="009C0525"/>
    <w:rsid w:val="009C07A1"/>
    <w:rsid w:val="009C0C8B"/>
    <w:rsid w:val="009C0EF0"/>
    <w:rsid w:val="009C0F90"/>
    <w:rsid w:val="009C13A2"/>
    <w:rsid w:val="009C154C"/>
    <w:rsid w:val="009C1948"/>
    <w:rsid w:val="009C1A88"/>
    <w:rsid w:val="009C1B0C"/>
    <w:rsid w:val="009C1BE1"/>
    <w:rsid w:val="009C2063"/>
    <w:rsid w:val="009C2110"/>
    <w:rsid w:val="009C2658"/>
    <w:rsid w:val="009C2882"/>
    <w:rsid w:val="009C2B92"/>
    <w:rsid w:val="009C2EFD"/>
    <w:rsid w:val="009C322D"/>
    <w:rsid w:val="009C3397"/>
    <w:rsid w:val="009C36A8"/>
    <w:rsid w:val="009C38B0"/>
    <w:rsid w:val="009C3A58"/>
    <w:rsid w:val="009C3B6F"/>
    <w:rsid w:val="009C3C9C"/>
    <w:rsid w:val="009C4495"/>
    <w:rsid w:val="009C453B"/>
    <w:rsid w:val="009C45A0"/>
    <w:rsid w:val="009C47E0"/>
    <w:rsid w:val="009C4C37"/>
    <w:rsid w:val="009C4EFA"/>
    <w:rsid w:val="009C4F8C"/>
    <w:rsid w:val="009C5165"/>
    <w:rsid w:val="009C51CE"/>
    <w:rsid w:val="009C5447"/>
    <w:rsid w:val="009C548F"/>
    <w:rsid w:val="009C5694"/>
    <w:rsid w:val="009C56A0"/>
    <w:rsid w:val="009C5771"/>
    <w:rsid w:val="009C5DC5"/>
    <w:rsid w:val="009C5E52"/>
    <w:rsid w:val="009C6845"/>
    <w:rsid w:val="009C68FE"/>
    <w:rsid w:val="009C6BBC"/>
    <w:rsid w:val="009C707F"/>
    <w:rsid w:val="009C70AC"/>
    <w:rsid w:val="009C7291"/>
    <w:rsid w:val="009C73FE"/>
    <w:rsid w:val="009C7619"/>
    <w:rsid w:val="009C78DF"/>
    <w:rsid w:val="009C78E3"/>
    <w:rsid w:val="009D0159"/>
    <w:rsid w:val="009D0161"/>
    <w:rsid w:val="009D0615"/>
    <w:rsid w:val="009D068E"/>
    <w:rsid w:val="009D0819"/>
    <w:rsid w:val="009D0B47"/>
    <w:rsid w:val="009D0C45"/>
    <w:rsid w:val="009D1683"/>
    <w:rsid w:val="009D1732"/>
    <w:rsid w:val="009D177A"/>
    <w:rsid w:val="009D1963"/>
    <w:rsid w:val="009D1C56"/>
    <w:rsid w:val="009D1F4A"/>
    <w:rsid w:val="009D2151"/>
    <w:rsid w:val="009D24E7"/>
    <w:rsid w:val="009D293B"/>
    <w:rsid w:val="009D2B87"/>
    <w:rsid w:val="009D2DA8"/>
    <w:rsid w:val="009D2E7E"/>
    <w:rsid w:val="009D3784"/>
    <w:rsid w:val="009D382E"/>
    <w:rsid w:val="009D3B72"/>
    <w:rsid w:val="009D439C"/>
    <w:rsid w:val="009D46AC"/>
    <w:rsid w:val="009D46BA"/>
    <w:rsid w:val="009D4715"/>
    <w:rsid w:val="009D47B8"/>
    <w:rsid w:val="009D4C5B"/>
    <w:rsid w:val="009D4E7C"/>
    <w:rsid w:val="009D4E91"/>
    <w:rsid w:val="009D51DD"/>
    <w:rsid w:val="009D557B"/>
    <w:rsid w:val="009D57D7"/>
    <w:rsid w:val="009D5FF2"/>
    <w:rsid w:val="009D61A6"/>
    <w:rsid w:val="009D6867"/>
    <w:rsid w:val="009D6F58"/>
    <w:rsid w:val="009D6F5A"/>
    <w:rsid w:val="009D7112"/>
    <w:rsid w:val="009D71AB"/>
    <w:rsid w:val="009D72D9"/>
    <w:rsid w:val="009D73AA"/>
    <w:rsid w:val="009D7798"/>
    <w:rsid w:val="009D7886"/>
    <w:rsid w:val="009D7B95"/>
    <w:rsid w:val="009D7C9F"/>
    <w:rsid w:val="009E013F"/>
    <w:rsid w:val="009E0364"/>
    <w:rsid w:val="009E0414"/>
    <w:rsid w:val="009E06AB"/>
    <w:rsid w:val="009E06F5"/>
    <w:rsid w:val="009E08DC"/>
    <w:rsid w:val="009E0AD8"/>
    <w:rsid w:val="009E0F82"/>
    <w:rsid w:val="009E10E1"/>
    <w:rsid w:val="009E1682"/>
    <w:rsid w:val="009E1764"/>
    <w:rsid w:val="009E1AE7"/>
    <w:rsid w:val="009E1FC1"/>
    <w:rsid w:val="009E2230"/>
    <w:rsid w:val="009E2261"/>
    <w:rsid w:val="009E229D"/>
    <w:rsid w:val="009E22A2"/>
    <w:rsid w:val="009E2979"/>
    <w:rsid w:val="009E2A41"/>
    <w:rsid w:val="009E2A5A"/>
    <w:rsid w:val="009E2FD7"/>
    <w:rsid w:val="009E2FDC"/>
    <w:rsid w:val="009E33FD"/>
    <w:rsid w:val="009E3923"/>
    <w:rsid w:val="009E3A1D"/>
    <w:rsid w:val="009E3AD5"/>
    <w:rsid w:val="009E3ADF"/>
    <w:rsid w:val="009E3C83"/>
    <w:rsid w:val="009E4234"/>
    <w:rsid w:val="009E43EE"/>
    <w:rsid w:val="009E4A4B"/>
    <w:rsid w:val="009E51D4"/>
    <w:rsid w:val="009E52A3"/>
    <w:rsid w:val="009E5645"/>
    <w:rsid w:val="009E56E7"/>
    <w:rsid w:val="009E5CD9"/>
    <w:rsid w:val="009E5E0E"/>
    <w:rsid w:val="009E6220"/>
    <w:rsid w:val="009E63B6"/>
    <w:rsid w:val="009E672B"/>
    <w:rsid w:val="009E6CC3"/>
    <w:rsid w:val="009E70BB"/>
    <w:rsid w:val="009E718F"/>
    <w:rsid w:val="009E7437"/>
    <w:rsid w:val="009E772F"/>
    <w:rsid w:val="009E78B6"/>
    <w:rsid w:val="009E796F"/>
    <w:rsid w:val="009E7E8F"/>
    <w:rsid w:val="009F0067"/>
    <w:rsid w:val="009F0221"/>
    <w:rsid w:val="009F035C"/>
    <w:rsid w:val="009F0437"/>
    <w:rsid w:val="009F0B68"/>
    <w:rsid w:val="009F0DA1"/>
    <w:rsid w:val="009F149A"/>
    <w:rsid w:val="009F1B04"/>
    <w:rsid w:val="009F1B45"/>
    <w:rsid w:val="009F1D4B"/>
    <w:rsid w:val="009F2004"/>
    <w:rsid w:val="009F2366"/>
    <w:rsid w:val="009F2429"/>
    <w:rsid w:val="009F28FF"/>
    <w:rsid w:val="009F2D0A"/>
    <w:rsid w:val="009F3300"/>
    <w:rsid w:val="009F345D"/>
    <w:rsid w:val="009F38E5"/>
    <w:rsid w:val="009F3B47"/>
    <w:rsid w:val="009F3E75"/>
    <w:rsid w:val="009F4083"/>
    <w:rsid w:val="009F4466"/>
    <w:rsid w:val="009F45DE"/>
    <w:rsid w:val="009F478E"/>
    <w:rsid w:val="009F4863"/>
    <w:rsid w:val="009F4886"/>
    <w:rsid w:val="009F4A26"/>
    <w:rsid w:val="009F5103"/>
    <w:rsid w:val="009F5153"/>
    <w:rsid w:val="009F522D"/>
    <w:rsid w:val="009F55AA"/>
    <w:rsid w:val="009F562F"/>
    <w:rsid w:val="009F57F7"/>
    <w:rsid w:val="009F5D6D"/>
    <w:rsid w:val="009F5E2A"/>
    <w:rsid w:val="009F6ADC"/>
    <w:rsid w:val="009F6D3C"/>
    <w:rsid w:val="009F71D0"/>
    <w:rsid w:val="009F7244"/>
    <w:rsid w:val="009F7342"/>
    <w:rsid w:val="009F737D"/>
    <w:rsid w:val="009F7599"/>
    <w:rsid w:val="009F7A90"/>
    <w:rsid w:val="009F7B3C"/>
    <w:rsid w:val="009F7EB9"/>
    <w:rsid w:val="00A0021D"/>
    <w:rsid w:val="00A0038F"/>
    <w:rsid w:val="00A0071C"/>
    <w:rsid w:val="00A00729"/>
    <w:rsid w:val="00A00B8B"/>
    <w:rsid w:val="00A00CEE"/>
    <w:rsid w:val="00A00EA5"/>
    <w:rsid w:val="00A00F7A"/>
    <w:rsid w:val="00A0182F"/>
    <w:rsid w:val="00A01A0A"/>
    <w:rsid w:val="00A01A26"/>
    <w:rsid w:val="00A01B0B"/>
    <w:rsid w:val="00A02117"/>
    <w:rsid w:val="00A0248B"/>
    <w:rsid w:val="00A02493"/>
    <w:rsid w:val="00A026DA"/>
    <w:rsid w:val="00A02EC2"/>
    <w:rsid w:val="00A02ECB"/>
    <w:rsid w:val="00A036FC"/>
    <w:rsid w:val="00A0403D"/>
    <w:rsid w:val="00A0425F"/>
    <w:rsid w:val="00A0434F"/>
    <w:rsid w:val="00A043CB"/>
    <w:rsid w:val="00A044C5"/>
    <w:rsid w:val="00A04B1F"/>
    <w:rsid w:val="00A04E6D"/>
    <w:rsid w:val="00A04F5C"/>
    <w:rsid w:val="00A051A6"/>
    <w:rsid w:val="00A05420"/>
    <w:rsid w:val="00A05708"/>
    <w:rsid w:val="00A057E5"/>
    <w:rsid w:val="00A05ADC"/>
    <w:rsid w:val="00A062EB"/>
    <w:rsid w:val="00A065B5"/>
    <w:rsid w:val="00A068F5"/>
    <w:rsid w:val="00A06953"/>
    <w:rsid w:val="00A06B6D"/>
    <w:rsid w:val="00A06D15"/>
    <w:rsid w:val="00A07319"/>
    <w:rsid w:val="00A074C4"/>
    <w:rsid w:val="00A0766B"/>
    <w:rsid w:val="00A07DC0"/>
    <w:rsid w:val="00A10002"/>
    <w:rsid w:val="00A10588"/>
    <w:rsid w:val="00A106B3"/>
    <w:rsid w:val="00A107CF"/>
    <w:rsid w:val="00A10BEF"/>
    <w:rsid w:val="00A10C61"/>
    <w:rsid w:val="00A110B5"/>
    <w:rsid w:val="00A112E0"/>
    <w:rsid w:val="00A1172B"/>
    <w:rsid w:val="00A117F8"/>
    <w:rsid w:val="00A117FB"/>
    <w:rsid w:val="00A11AEE"/>
    <w:rsid w:val="00A11B05"/>
    <w:rsid w:val="00A11CB3"/>
    <w:rsid w:val="00A12090"/>
    <w:rsid w:val="00A122FA"/>
    <w:rsid w:val="00A12301"/>
    <w:rsid w:val="00A12788"/>
    <w:rsid w:val="00A12B59"/>
    <w:rsid w:val="00A12BE5"/>
    <w:rsid w:val="00A12C97"/>
    <w:rsid w:val="00A132FA"/>
    <w:rsid w:val="00A1344D"/>
    <w:rsid w:val="00A134DA"/>
    <w:rsid w:val="00A1396D"/>
    <w:rsid w:val="00A13DDA"/>
    <w:rsid w:val="00A13E3A"/>
    <w:rsid w:val="00A13FD1"/>
    <w:rsid w:val="00A140FE"/>
    <w:rsid w:val="00A14371"/>
    <w:rsid w:val="00A1451A"/>
    <w:rsid w:val="00A14812"/>
    <w:rsid w:val="00A14A0E"/>
    <w:rsid w:val="00A14D60"/>
    <w:rsid w:val="00A14EBE"/>
    <w:rsid w:val="00A15115"/>
    <w:rsid w:val="00A151DC"/>
    <w:rsid w:val="00A157A4"/>
    <w:rsid w:val="00A15933"/>
    <w:rsid w:val="00A15C44"/>
    <w:rsid w:val="00A15EBC"/>
    <w:rsid w:val="00A15F28"/>
    <w:rsid w:val="00A16258"/>
    <w:rsid w:val="00A1629F"/>
    <w:rsid w:val="00A162C9"/>
    <w:rsid w:val="00A16868"/>
    <w:rsid w:val="00A16B9E"/>
    <w:rsid w:val="00A170E1"/>
    <w:rsid w:val="00A17143"/>
    <w:rsid w:val="00A17515"/>
    <w:rsid w:val="00A1762B"/>
    <w:rsid w:val="00A17701"/>
    <w:rsid w:val="00A17750"/>
    <w:rsid w:val="00A17C3D"/>
    <w:rsid w:val="00A17DE3"/>
    <w:rsid w:val="00A17EE6"/>
    <w:rsid w:val="00A17FFD"/>
    <w:rsid w:val="00A20297"/>
    <w:rsid w:val="00A20391"/>
    <w:rsid w:val="00A20C3F"/>
    <w:rsid w:val="00A20D16"/>
    <w:rsid w:val="00A20F2C"/>
    <w:rsid w:val="00A211AD"/>
    <w:rsid w:val="00A212FF"/>
    <w:rsid w:val="00A21354"/>
    <w:rsid w:val="00A21D30"/>
    <w:rsid w:val="00A21EF0"/>
    <w:rsid w:val="00A22954"/>
    <w:rsid w:val="00A22979"/>
    <w:rsid w:val="00A22ACF"/>
    <w:rsid w:val="00A22CA1"/>
    <w:rsid w:val="00A23019"/>
    <w:rsid w:val="00A230FE"/>
    <w:rsid w:val="00A23215"/>
    <w:rsid w:val="00A234F7"/>
    <w:rsid w:val="00A235BD"/>
    <w:rsid w:val="00A23706"/>
    <w:rsid w:val="00A23722"/>
    <w:rsid w:val="00A2378A"/>
    <w:rsid w:val="00A2385B"/>
    <w:rsid w:val="00A238E3"/>
    <w:rsid w:val="00A23968"/>
    <w:rsid w:val="00A23B89"/>
    <w:rsid w:val="00A243AD"/>
    <w:rsid w:val="00A2449B"/>
    <w:rsid w:val="00A24572"/>
    <w:rsid w:val="00A24629"/>
    <w:rsid w:val="00A2473B"/>
    <w:rsid w:val="00A24BF1"/>
    <w:rsid w:val="00A24C18"/>
    <w:rsid w:val="00A24E3B"/>
    <w:rsid w:val="00A24F6C"/>
    <w:rsid w:val="00A25021"/>
    <w:rsid w:val="00A2518D"/>
    <w:rsid w:val="00A2525C"/>
    <w:rsid w:val="00A252A1"/>
    <w:rsid w:val="00A2548B"/>
    <w:rsid w:val="00A254D4"/>
    <w:rsid w:val="00A254F2"/>
    <w:rsid w:val="00A2553A"/>
    <w:rsid w:val="00A259C5"/>
    <w:rsid w:val="00A2679A"/>
    <w:rsid w:val="00A267C4"/>
    <w:rsid w:val="00A26815"/>
    <w:rsid w:val="00A269DD"/>
    <w:rsid w:val="00A26D4D"/>
    <w:rsid w:val="00A26D90"/>
    <w:rsid w:val="00A278FF"/>
    <w:rsid w:val="00A27938"/>
    <w:rsid w:val="00A300C1"/>
    <w:rsid w:val="00A301BB"/>
    <w:rsid w:val="00A30B6E"/>
    <w:rsid w:val="00A31358"/>
    <w:rsid w:val="00A3146A"/>
    <w:rsid w:val="00A3150F"/>
    <w:rsid w:val="00A31A8C"/>
    <w:rsid w:val="00A31E63"/>
    <w:rsid w:val="00A32644"/>
    <w:rsid w:val="00A328D2"/>
    <w:rsid w:val="00A32915"/>
    <w:rsid w:val="00A32DC1"/>
    <w:rsid w:val="00A3387E"/>
    <w:rsid w:val="00A339C9"/>
    <w:rsid w:val="00A33A10"/>
    <w:rsid w:val="00A33A54"/>
    <w:rsid w:val="00A33B70"/>
    <w:rsid w:val="00A33EC5"/>
    <w:rsid w:val="00A3407E"/>
    <w:rsid w:val="00A342AE"/>
    <w:rsid w:val="00A34AA3"/>
    <w:rsid w:val="00A34DEF"/>
    <w:rsid w:val="00A34FBC"/>
    <w:rsid w:val="00A351CA"/>
    <w:rsid w:val="00A351E2"/>
    <w:rsid w:val="00A352D3"/>
    <w:rsid w:val="00A353EF"/>
    <w:rsid w:val="00A3574D"/>
    <w:rsid w:val="00A35A59"/>
    <w:rsid w:val="00A35B2C"/>
    <w:rsid w:val="00A35FA9"/>
    <w:rsid w:val="00A360E2"/>
    <w:rsid w:val="00A362C6"/>
    <w:rsid w:val="00A36384"/>
    <w:rsid w:val="00A368C3"/>
    <w:rsid w:val="00A368F0"/>
    <w:rsid w:val="00A36C6E"/>
    <w:rsid w:val="00A36C88"/>
    <w:rsid w:val="00A36DCD"/>
    <w:rsid w:val="00A37D30"/>
    <w:rsid w:val="00A37D48"/>
    <w:rsid w:val="00A37F52"/>
    <w:rsid w:val="00A401E7"/>
    <w:rsid w:val="00A40621"/>
    <w:rsid w:val="00A40791"/>
    <w:rsid w:val="00A40B9C"/>
    <w:rsid w:val="00A40BE7"/>
    <w:rsid w:val="00A40CB7"/>
    <w:rsid w:val="00A40F0E"/>
    <w:rsid w:val="00A40F35"/>
    <w:rsid w:val="00A410A6"/>
    <w:rsid w:val="00A41813"/>
    <w:rsid w:val="00A41886"/>
    <w:rsid w:val="00A4259E"/>
    <w:rsid w:val="00A425AF"/>
    <w:rsid w:val="00A4266A"/>
    <w:rsid w:val="00A427BB"/>
    <w:rsid w:val="00A4285C"/>
    <w:rsid w:val="00A42CDC"/>
    <w:rsid w:val="00A43703"/>
    <w:rsid w:val="00A43B2D"/>
    <w:rsid w:val="00A43C9D"/>
    <w:rsid w:val="00A444E4"/>
    <w:rsid w:val="00A446C5"/>
    <w:rsid w:val="00A4486D"/>
    <w:rsid w:val="00A448A8"/>
    <w:rsid w:val="00A448D1"/>
    <w:rsid w:val="00A449D3"/>
    <w:rsid w:val="00A45008"/>
    <w:rsid w:val="00A4536C"/>
    <w:rsid w:val="00A454A4"/>
    <w:rsid w:val="00A455EA"/>
    <w:rsid w:val="00A456D5"/>
    <w:rsid w:val="00A45768"/>
    <w:rsid w:val="00A45AF8"/>
    <w:rsid w:val="00A45E9A"/>
    <w:rsid w:val="00A464B0"/>
    <w:rsid w:val="00A46859"/>
    <w:rsid w:val="00A469EC"/>
    <w:rsid w:val="00A46A75"/>
    <w:rsid w:val="00A46AAA"/>
    <w:rsid w:val="00A46AE1"/>
    <w:rsid w:val="00A46CA9"/>
    <w:rsid w:val="00A46CBB"/>
    <w:rsid w:val="00A46D1B"/>
    <w:rsid w:val="00A47194"/>
    <w:rsid w:val="00A47218"/>
    <w:rsid w:val="00A473AB"/>
    <w:rsid w:val="00A47446"/>
    <w:rsid w:val="00A475F0"/>
    <w:rsid w:val="00A476C3"/>
    <w:rsid w:val="00A479A7"/>
    <w:rsid w:val="00A47A4A"/>
    <w:rsid w:val="00A47D08"/>
    <w:rsid w:val="00A47FA7"/>
    <w:rsid w:val="00A50397"/>
    <w:rsid w:val="00A5061C"/>
    <w:rsid w:val="00A50AA7"/>
    <w:rsid w:val="00A50D5E"/>
    <w:rsid w:val="00A51225"/>
    <w:rsid w:val="00A51231"/>
    <w:rsid w:val="00A513A8"/>
    <w:rsid w:val="00A515BC"/>
    <w:rsid w:val="00A517C4"/>
    <w:rsid w:val="00A51D75"/>
    <w:rsid w:val="00A51DF6"/>
    <w:rsid w:val="00A51E76"/>
    <w:rsid w:val="00A52265"/>
    <w:rsid w:val="00A52290"/>
    <w:rsid w:val="00A528C5"/>
    <w:rsid w:val="00A52A8E"/>
    <w:rsid w:val="00A52CA6"/>
    <w:rsid w:val="00A52DE9"/>
    <w:rsid w:val="00A52F66"/>
    <w:rsid w:val="00A52F83"/>
    <w:rsid w:val="00A52FA6"/>
    <w:rsid w:val="00A53152"/>
    <w:rsid w:val="00A532F1"/>
    <w:rsid w:val="00A53878"/>
    <w:rsid w:val="00A538B0"/>
    <w:rsid w:val="00A53E99"/>
    <w:rsid w:val="00A54185"/>
    <w:rsid w:val="00A5431A"/>
    <w:rsid w:val="00A5457A"/>
    <w:rsid w:val="00A54931"/>
    <w:rsid w:val="00A54BA2"/>
    <w:rsid w:val="00A54E5E"/>
    <w:rsid w:val="00A553F5"/>
    <w:rsid w:val="00A5562D"/>
    <w:rsid w:val="00A55768"/>
    <w:rsid w:val="00A55956"/>
    <w:rsid w:val="00A559AB"/>
    <w:rsid w:val="00A55A8A"/>
    <w:rsid w:val="00A55CD4"/>
    <w:rsid w:val="00A56031"/>
    <w:rsid w:val="00A56460"/>
    <w:rsid w:val="00A5683C"/>
    <w:rsid w:val="00A56A00"/>
    <w:rsid w:val="00A56A5E"/>
    <w:rsid w:val="00A56F60"/>
    <w:rsid w:val="00A5708B"/>
    <w:rsid w:val="00A57218"/>
    <w:rsid w:val="00A57815"/>
    <w:rsid w:val="00A5781B"/>
    <w:rsid w:val="00A600C2"/>
    <w:rsid w:val="00A602F6"/>
    <w:rsid w:val="00A60367"/>
    <w:rsid w:val="00A60435"/>
    <w:rsid w:val="00A604FC"/>
    <w:rsid w:val="00A6056D"/>
    <w:rsid w:val="00A60702"/>
    <w:rsid w:val="00A60762"/>
    <w:rsid w:val="00A608F9"/>
    <w:rsid w:val="00A60F30"/>
    <w:rsid w:val="00A610FA"/>
    <w:rsid w:val="00A613C1"/>
    <w:rsid w:val="00A6155D"/>
    <w:rsid w:val="00A61930"/>
    <w:rsid w:val="00A61B30"/>
    <w:rsid w:val="00A61F02"/>
    <w:rsid w:val="00A61F43"/>
    <w:rsid w:val="00A622BB"/>
    <w:rsid w:val="00A622E3"/>
    <w:rsid w:val="00A62582"/>
    <w:rsid w:val="00A627EA"/>
    <w:rsid w:val="00A6288F"/>
    <w:rsid w:val="00A62D06"/>
    <w:rsid w:val="00A6356B"/>
    <w:rsid w:val="00A635F0"/>
    <w:rsid w:val="00A63EA3"/>
    <w:rsid w:val="00A63F68"/>
    <w:rsid w:val="00A6446D"/>
    <w:rsid w:val="00A644AD"/>
    <w:rsid w:val="00A64BD3"/>
    <w:rsid w:val="00A64D07"/>
    <w:rsid w:val="00A64D65"/>
    <w:rsid w:val="00A64E1E"/>
    <w:rsid w:val="00A6585A"/>
    <w:rsid w:val="00A658CD"/>
    <w:rsid w:val="00A65B55"/>
    <w:rsid w:val="00A65BF2"/>
    <w:rsid w:val="00A65D11"/>
    <w:rsid w:val="00A65E03"/>
    <w:rsid w:val="00A66033"/>
    <w:rsid w:val="00A66258"/>
    <w:rsid w:val="00A6638C"/>
    <w:rsid w:val="00A66423"/>
    <w:rsid w:val="00A66511"/>
    <w:rsid w:val="00A6658D"/>
    <w:rsid w:val="00A66823"/>
    <w:rsid w:val="00A66BAC"/>
    <w:rsid w:val="00A66CA3"/>
    <w:rsid w:val="00A670A4"/>
    <w:rsid w:val="00A67369"/>
    <w:rsid w:val="00A67493"/>
    <w:rsid w:val="00A675A7"/>
    <w:rsid w:val="00A679A4"/>
    <w:rsid w:val="00A67AD3"/>
    <w:rsid w:val="00A67CA1"/>
    <w:rsid w:val="00A67EB5"/>
    <w:rsid w:val="00A70641"/>
    <w:rsid w:val="00A7074D"/>
    <w:rsid w:val="00A70815"/>
    <w:rsid w:val="00A71691"/>
    <w:rsid w:val="00A716BC"/>
    <w:rsid w:val="00A7178B"/>
    <w:rsid w:val="00A71818"/>
    <w:rsid w:val="00A71D14"/>
    <w:rsid w:val="00A71F3A"/>
    <w:rsid w:val="00A7249E"/>
    <w:rsid w:val="00A72A7E"/>
    <w:rsid w:val="00A72B4B"/>
    <w:rsid w:val="00A72C62"/>
    <w:rsid w:val="00A72E50"/>
    <w:rsid w:val="00A73159"/>
    <w:rsid w:val="00A73296"/>
    <w:rsid w:val="00A733C0"/>
    <w:rsid w:val="00A74296"/>
    <w:rsid w:val="00A7456D"/>
    <w:rsid w:val="00A74775"/>
    <w:rsid w:val="00A748C4"/>
    <w:rsid w:val="00A7494C"/>
    <w:rsid w:val="00A74B96"/>
    <w:rsid w:val="00A74DD2"/>
    <w:rsid w:val="00A74E1D"/>
    <w:rsid w:val="00A74E30"/>
    <w:rsid w:val="00A755C2"/>
    <w:rsid w:val="00A755E1"/>
    <w:rsid w:val="00A75BEF"/>
    <w:rsid w:val="00A75BF4"/>
    <w:rsid w:val="00A75C3A"/>
    <w:rsid w:val="00A76052"/>
    <w:rsid w:val="00A76670"/>
    <w:rsid w:val="00A7685D"/>
    <w:rsid w:val="00A76A76"/>
    <w:rsid w:val="00A76A89"/>
    <w:rsid w:val="00A76C85"/>
    <w:rsid w:val="00A76DC1"/>
    <w:rsid w:val="00A77216"/>
    <w:rsid w:val="00A77327"/>
    <w:rsid w:val="00A774CE"/>
    <w:rsid w:val="00A77A11"/>
    <w:rsid w:val="00A77B95"/>
    <w:rsid w:val="00A77F3C"/>
    <w:rsid w:val="00A8044B"/>
    <w:rsid w:val="00A8097B"/>
    <w:rsid w:val="00A809C3"/>
    <w:rsid w:val="00A80B9F"/>
    <w:rsid w:val="00A80BB3"/>
    <w:rsid w:val="00A80E41"/>
    <w:rsid w:val="00A80F26"/>
    <w:rsid w:val="00A811F1"/>
    <w:rsid w:val="00A816BB"/>
    <w:rsid w:val="00A81773"/>
    <w:rsid w:val="00A818D8"/>
    <w:rsid w:val="00A81AA9"/>
    <w:rsid w:val="00A81F6E"/>
    <w:rsid w:val="00A82268"/>
    <w:rsid w:val="00A82744"/>
    <w:rsid w:val="00A82C14"/>
    <w:rsid w:val="00A82E1E"/>
    <w:rsid w:val="00A83226"/>
    <w:rsid w:val="00A8363E"/>
    <w:rsid w:val="00A83760"/>
    <w:rsid w:val="00A83908"/>
    <w:rsid w:val="00A8391A"/>
    <w:rsid w:val="00A839B3"/>
    <w:rsid w:val="00A83A8C"/>
    <w:rsid w:val="00A83BBF"/>
    <w:rsid w:val="00A83C4E"/>
    <w:rsid w:val="00A83CD0"/>
    <w:rsid w:val="00A83DEF"/>
    <w:rsid w:val="00A8401E"/>
    <w:rsid w:val="00A8429B"/>
    <w:rsid w:val="00A8467B"/>
    <w:rsid w:val="00A84DD0"/>
    <w:rsid w:val="00A8506B"/>
    <w:rsid w:val="00A85093"/>
    <w:rsid w:val="00A8566C"/>
    <w:rsid w:val="00A857CC"/>
    <w:rsid w:val="00A857EA"/>
    <w:rsid w:val="00A86101"/>
    <w:rsid w:val="00A86932"/>
    <w:rsid w:val="00A86B4D"/>
    <w:rsid w:val="00A86CB3"/>
    <w:rsid w:val="00A86CFF"/>
    <w:rsid w:val="00A86D69"/>
    <w:rsid w:val="00A87161"/>
    <w:rsid w:val="00A873EB"/>
    <w:rsid w:val="00A8771A"/>
    <w:rsid w:val="00A878CC"/>
    <w:rsid w:val="00A87BDB"/>
    <w:rsid w:val="00A87BF8"/>
    <w:rsid w:val="00A9098E"/>
    <w:rsid w:val="00A90B51"/>
    <w:rsid w:val="00A90C8C"/>
    <w:rsid w:val="00A90DAF"/>
    <w:rsid w:val="00A90DC5"/>
    <w:rsid w:val="00A9104E"/>
    <w:rsid w:val="00A911BB"/>
    <w:rsid w:val="00A91A7E"/>
    <w:rsid w:val="00A91EB0"/>
    <w:rsid w:val="00A9211B"/>
    <w:rsid w:val="00A92929"/>
    <w:rsid w:val="00A9296A"/>
    <w:rsid w:val="00A92C31"/>
    <w:rsid w:val="00A92CAD"/>
    <w:rsid w:val="00A92DFF"/>
    <w:rsid w:val="00A92E63"/>
    <w:rsid w:val="00A92ED0"/>
    <w:rsid w:val="00A93579"/>
    <w:rsid w:val="00A936A6"/>
    <w:rsid w:val="00A93708"/>
    <w:rsid w:val="00A93873"/>
    <w:rsid w:val="00A938BE"/>
    <w:rsid w:val="00A94925"/>
    <w:rsid w:val="00A94B09"/>
    <w:rsid w:val="00A94B32"/>
    <w:rsid w:val="00A94B7F"/>
    <w:rsid w:val="00A95932"/>
    <w:rsid w:val="00A95CDB"/>
    <w:rsid w:val="00A95D17"/>
    <w:rsid w:val="00A967AE"/>
    <w:rsid w:val="00A96BE9"/>
    <w:rsid w:val="00A96FB0"/>
    <w:rsid w:val="00A97636"/>
    <w:rsid w:val="00A97723"/>
    <w:rsid w:val="00A97B72"/>
    <w:rsid w:val="00A97C18"/>
    <w:rsid w:val="00A97CD8"/>
    <w:rsid w:val="00A97DC1"/>
    <w:rsid w:val="00A97F35"/>
    <w:rsid w:val="00AA01DE"/>
    <w:rsid w:val="00AA04D4"/>
    <w:rsid w:val="00AA0B63"/>
    <w:rsid w:val="00AA0FEE"/>
    <w:rsid w:val="00AA101A"/>
    <w:rsid w:val="00AA1073"/>
    <w:rsid w:val="00AA1202"/>
    <w:rsid w:val="00AA16A2"/>
    <w:rsid w:val="00AA1D20"/>
    <w:rsid w:val="00AA1E74"/>
    <w:rsid w:val="00AA200A"/>
    <w:rsid w:val="00AA228C"/>
    <w:rsid w:val="00AA24A8"/>
    <w:rsid w:val="00AA25AB"/>
    <w:rsid w:val="00AA2791"/>
    <w:rsid w:val="00AA2804"/>
    <w:rsid w:val="00AA2A98"/>
    <w:rsid w:val="00AA3275"/>
    <w:rsid w:val="00AA356A"/>
    <w:rsid w:val="00AA35D1"/>
    <w:rsid w:val="00AA3942"/>
    <w:rsid w:val="00AA3987"/>
    <w:rsid w:val="00AA39B6"/>
    <w:rsid w:val="00AA3AF1"/>
    <w:rsid w:val="00AA4074"/>
    <w:rsid w:val="00AA4225"/>
    <w:rsid w:val="00AA4503"/>
    <w:rsid w:val="00AA518C"/>
    <w:rsid w:val="00AA53DE"/>
    <w:rsid w:val="00AA5E8B"/>
    <w:rsid w:val="00AA6000"/>
    <w:rsid w:val="00AA6631"/>
    <w:rsid w:val="00AA664A"/>
    <w:rsid w:val="00AA6690"/>
    <w:rsid w:val="00AA66E5"/>
    <w:rsid w:val="00AA6BDD"/>
    <w:rsid w:val="00AA7A5B"/>
    <w:rsid w:val="00AA7DAE"/>
    <w:rsid w:val="00AB0092"/>
    <w:rsid w:val="00AB017A"/>
    <w:rsid w:val="00AB0955"/>
    <w:rsid w:val="00AB0B1F"/>
    <w:rsid w:val="00AB106E"/>
    <w:rsid w:val="00AB147E"/>
    <w:rsid w:val="00AB1496"/>
    <w:rsid w:val="00AB16EB"/>
    <w:rsid w:val="00AB186F"/>
    <w:rsid w:val="00AB1D00"/>
    <w:rsid w:val="00AB1E48"/>
    <w:rsid w:val="00AB1E93"/>
    <w:rsid w:val="00AB1F73"/>
    <w:rsid w:val="00AB21BE"/>
    <w:rsid w:val="00AB2443"/>
    <w:rsid w:val="00AB283B"/>
    <w:rsid w:val="00AB2D7A"/>
    <w:rsid w:val="00AB2F62"/>
    <w:rsid w:val="00AB3333"/>
    <w:rsid w:val="00AB33AB"/>
    <w:rsid w:val="00AB36A5"/>
    <w:rsid w:val="00AB3701"/>
    <w:rsid w:val="00AB3B14"/>
    <w:rsid w:val="00AB3BB5"/>
    <w:rsid w:val="00AB3D1D"/>
    <w:rsid w:val="00AB4327"/>
    <w:rsid w:val="00AB434B"/>
    <w:rsid w:val="00AB4AC4"/>
    <w:rsid w:val="00AB4B11"/>
    <w:rsid w:val="00AB4DEF"/>
    <w:rsid w:val="00AB5536"/>
    <w:rsid w:val="00AB5551"/>
    <w:rsid w:val="00AB55B9"/>
    <w:rsid w:val="00AB5D60"/>
    <w:rsid w:val="00AB5DEE"/>
    <w:rsid w:val="00AB5DF4"/>
    <w:rsid w:val="00AB60BB"/>
    <w:rsid w:val="00AB6155"/>
    <w:rsid w:val="00AB65A8"/>
    <w:rsid w:val="00AB6643"/>
    <w:rsid w:val="00AB7134"/>
    <w:rsid w:val="00AB7242"/>
    <w:rsid w:val="00AB7499"/>
    <w:rsid w:val="00AB74A3"/>
    <w:rsid w:val="00AB7882"/>
    <w:rsid w:val="00AB7967"/>
    <w:rsid w:val="00AB7C50"/>
    <w:rsid w:val="00AB7F14"/>
    <w:rsid w:val="00AC0043"/>
    <w:rsid w:val="00AC0670"/>
    <w:rsid w:val="00AC0A48"/>
    <w:rsid w:val="00AC0F70"/>
    <w:rsid w:val="00AC1077"/>
    <w:rsid w:val="00AC189C"/>
    <w:rsid w:val="00AC203C"/>
    <w:rsid w:val="00AC225B"/>
    <w:rsid w:val="00AC2304"/>
    <w:rsid w:val="00AC2469"/>
    <w:rsid w:val="00AC2967"/>
    <w:rsid w:val="00AC2BD2"/>
    <w:rsid w:val="00AC3181"/>
    <w:rsid w:val="00AC3197"/>
    <w:rsid w:val="00AC3204"/>
    <w:rsid w:val="00AC3946"/>
    <w:rsid w:val="00AC3DC5"/>
    <w:rsid w:val="00AC4385"/>
    <w:rsid w:val="00AC440F"/>
    <w:rsid w:val="00AC4A6B"/>
    <w:rsid w:val="00AC4B86"/>
    <w:rsid w:val="00AC4D4B"/>
    <w:rsid w:val="00AC511A"/>
    <w:rsid w:val="00AC51AC"/>
    <w:rsid w:val="00AC535E"/>
    <w:rsid w:val="00AC58DC"/>
    <w:rsid w:val="00AC59FE"/>
    <w:rsid w:val="00AC645B"/>
    <w:rsid w:val="00AC6527"/>
    <w:rsid w:val="00AC6A48"/>
    <w:rsid w:val="00AC6BEE"/>
    <w:rsid w:val="00AC6FC1"/>
    <w:rsid w:val="00AC7069"/>
    <w:rsid w:val="00AC71AD"/>
    <w:rsid w:val="00AC72A1"/>
    <w:rsid w:val="00AC753F"/>
    <w:rsid w:val="00AC783B"/>
    <w:rsid w:val="00AC7909"/>
    <w:rsid w:val="00AC79B3"/>
    <w:rsid w:val="00AC7BA3"/>
    <w:rsid w:val="00AC7C4C"/>
    <w:rsid w:val="00AC7DE7"/>
    <w:rsid w:val="00AC7E10"/>
    <w:rsid w:val="00AC7EA3"/>
    <w:rsid w:val="00AC7F68"/>
    <w:rsid w:val="00AD0088"/>
    <w:rsid w:val="00AD0171"/>
    <w:rsid w:val="00AD137E"/>
    <w:rsid w:val="00AD15D9"/>
    <w:rsid w:val="00AD17CD"/>
    <w:rsid w:val="00AD181C"/>
    <w:rsid w:val="00AD19A6"/>
    <w:rsid w:val="00AD1AC9"/>
    <w:rsid w:val="00AD1B14"/>
    <w:rsid w:val="00AD1D02"/>
    <w:rsid w:val="00AD1EDC"/>
    <w:rsid w:val="00AD228D"/>
    <w:rsid w:val="00AD251A"/>
    <w:rsid w:val="00AD282C"/>
    <w:rsid w:val="00AD2ACB"/>
    <w:rsid w:val="00AD2EF2"/>
    <w:rsid w:val="00AD2F79"/>
    <w:rsid w:val="00AD2FD8"/>
    <w:rsid w:val="00AD33AA"/>
    <w:rsid w:val="00AD3524"/>
    <w:rsid w:val="00AD3A3D"/>
    <w:rsid w:val="00AD3AC1"/>
    <w:rsid w:val="00AD3CC3"/>
    <w:rsid w:val="00AD3FB0"/>
    <w:rsid w:val="00AD4E2E"/>
    <w:rsid w:val="00AD513F"/>
    <w:rsid w:val="00AD59BE"/>
    <w:rsid w:val="00AD5BDA"/>
    <w:rsid w:val="00AD5CDB"/>
    <w:rsid w:val="00AD63B3"/>
    <w:rsid w:val="00AD6778"/>
    <w:rsid w:val="00AD6897"/>
    <w:rsid w:val="00AD6D67"/>
    <w:rsid w:val="00AD6F3A"/>
    <w:rsid w:val="00AD70F0"/>
    <w:rsid w:val="00AD7393"/>
    <w:rsid w:val="00AD7BF6"/>
    <w:rsid w:val="00AE015F"/>
    <w:rsid w:val="00AE016D"/>
    <w:rsid w:val="00AE0535"/>
    <w:rsid w:val="00AE07AC"/>
    <w:rsid w:val="00AE0873"/>
    <w:rsid w:val="00AE0A87"/>
    <w:rsid w:val="00AE0C18"/>
    <w:rsid w:val="00AE0DAD"/>
    <w:rsid w:val="00AE1207"/>
    <w:rsid w:val="00AE127D"/>
    <w:rsid w:val="00AE1587"/>
    <w:rsid w:val="00AE159D"/>
    <w:rsid w:val="00AE19E1"/>
    <w:rsid w:val="00AE1C5D"/>
    <w:rsid w:val="00AE1DD3"/>
    <w:rsid w:val="00AE1FAD"/>
    <w:rsid w:val="00AE220B"/>
    <w:rsid w:val="00AE222D"/>
    <w:rsid w:val="00AE2643"/>
    <w:rsid w:val="00AE27B5"/>
    <w:rsid w:val="00AE2E24"/>
    <w:rsid w:val="00AE2ED8"/>
    <w:rsid w:val="00AE302C"/>
    <w:rsid w:val="00AE32F9"/>
    <w:rsid w:val="00AE37FA"/>
    <w:rsid w:val="00AE3815"/>
    <w:rsid w:val="00AE3A51"/>
    <w:rsid w:val="00AE3AF4"/>
    <w:rsid w:val="00AE3BF6"/>
    <w:rsid w:val="00AE3BFC"/>
    <w:rsid w:val="00AE3E73"/>
    <w:rsid w:val="00AE40E9"/>
    <w:rsid w:val="00AE4306"/>
    <w:rsid w:val="00AE50EF"/>
    <w:rsid w:val="00AE5447"/>
    <w:rsid w:val="00AE56C9"/>
    <w:rsid w:val="00AE5CED"/>
    <w:rsid w:val="00AE5EB8"/>
    <w:rsid w:val="00AE5F18"/>
    <w:rsid w:val="00AE6297"/>
    <w:rsid w:val="00AE63B7"/>
    <w:rsid w:val="00AE6878"/>
    <w:rsid w:val="00AE691F"/>
    <w:rsid w:val="00AE7476"/>
    <w:rsid w:val="00AE7B1E"/>
    <w:rsid w:val="00AF0114"/>
    <w:rsid w:val="00AF03E2"/>
    <w:rsid w:val="00AF08AD"/>
    <w:rsid w:val="00AF09EC"/>
    <w:rsid w:val="00AF0BCC"/>
    <w:rsid w:val="00AF0E06"/>
    <w:rsid w:val="00AF14E5"/>
    <w:rsid w:val="00AF18B0"/>
    <w:rsid w:val="00AF18CD"/>
    <w:rsid w:val="00AF1979"/>
    <w:rsid w:val="00AF2252"/>
    <w:rsid w:val="00AF2319"/>
    <w:rsid w:val="00AF28F0"/>
    <w:rsid w:val="00AF3297"/>
    <w:rsid w:val="00AF36E9"/>
    <w:rsid w:val="00AF3D58"/>
    <w:rsid w:val="00AF4083"/>
    <w:rsid w:val="00AF4405"/>
    <w:rsid w:val="00AF4637"/>
    <w:rsid w:val="00AF4762"/>
    <w:rsid w:val="00AF4CCD"/>
    <w:rsid w:val="00AF5194"/>
    <w:rsid w:val="00AF5267"/>
    <w:rsid w:val="00AF5352"/>
    <w:rsid w:val="00AF5BBA"/>
    <w:rsid w:val="00AF5FF7"/>
    <w:rsid w:val="00AF62B6"/>
    <w:rsid w:val="00AF64A7"/>
    <w:rsid w:val="00AF68B9"/>
    <w:rsid w:val="00AF69B2"/>
    <w:rsid w:val="00AF69B9"/>
    <w:rsid w:val="00AF6E2F"/>
    <w:rsid w:val="00AF70B7"/>
    <w:rsid w:val="00AF70DE"/>
    <w:rsid w:val="00AF7572"/>
    <w:rsid w:val="00B001B6"/>
    <w:rsid w:val="00B009F1"/>
    <w:rsid w:val="00B00AB8"/>
    <w:rsid w:val="00B00BC5"/>
    <w:rsid w:val="00B00E63"/>
    <w:rsid w:val="00B0142E"/>
    <w:rsid w:val="00B01584"/>
    <w:rsid w:val="00B015C0"/>
    <w:rsid w:val="00B019AC"/>
    <w:rsid w:val="00B01A68"/>
    <w:rsid w:val="00B01E73"/>
    <w:rsid w:val="00B01FDD"/>
    <w:rsid w:val="00B02475"/>
    <w:rsid w:val="00B025FA"/>
    <w:rsid w:val="00B02A57"/>
    <w:rsid w:val="00B02AD4"/>
    <w:rsid w:val="00B02AD9"/>
    <w:rsid w:val="00B02B82"/>
    <w:rsid w:val="00B02BAD"/>
    <w:rsid w:val="00B02BF3"/>
    <w:rsid w:val="00B02C75"/>
    <w:rsid w:val="00B02D35"/>
    <w:rsid w:val="00B02DEC"/>
    <w:rsid w:val="00B02E9C"/>
    <w:rsid w:val="00B02E9F"/>
    <w:rsid w:val="00B0314E"/>
    <w:rsid w:val="00B0339B"/>
    <w:rsid w:val="00B03682"/>
    <w:rsid w:val="00B03722"/>
    <w:rsid w:val="00B03BCD"/>
    <w:rsid w:val="00B040BF"/>
    <w:rsid w:val="00B0416C"/>
    <w:rsid w:val="00B042DD"/>
    <w:rsid w:val="00B0482D"/>
    <w:rsid w:val="00B04DE4"/>
    <w:rsid w:val="00B04E76"/>
    <w:rsid w:val="00B05275"/>
    <w:rsid w:val="00B053D1"/>
    <w:rsid w:val="00B05555"/>
    <w:rsid w:val="00B058A5"/>
    <w:rsid w:val="00B05BFB"/>
    <w:rsid w:val="00B0616A"/>
    <w:rsid w:val="00B062FA"/>
    <w:rsid w:val="00B063F1"/>
    <w:rsid w:val="00B06530"/>
    <w:rsid w:val="00B06FD4"/>
    <w:rsid w:val="00B075B6"/>
    <w:rsid w:val="00B0778A"/>
    <w:rsid w:val="00B07BF2"/>
    <w:rsid w:val="00B07E0B"/>
    <w:rsid w:val="00B102E5"/>
    <w:rsid w:val="00B10352"/>
    <w:rsid w:val="00B105B5"/>
    <w:rsid w:val="00B1062D"/>
    <w:rsid w:val="00B10B81"/>
    <w:rsid w:val="00B10CDB"/>
    <w:rsid w:val="00B10D0E"/>
    <w:rsid w:val="00B10D53"/>
    <w:rsid w:val="00B10F08"/>
    <w:rsid w:val="00B11271"/>
    <w:rsid w:val="00B1132B"/>
    <w:rsid w:val="00B11349"/>
    <w:rsid w:val="00B11B43"/>
    <w:rsid w:val="00B11D82"/>
    <w:rsid w:val="00B124C5"/>
    <w:rsid w:val="00B128B9"/>
    <w:rsid w:val="00B12A1E"/>
    <w:rsid w:val="00B12BEB"/>
    <w:rsid w:val="00B12FCA"/>
    <w:rsid w:val="00B133C9"/>
    <w:rsid w:val="00B1348B"/>
    <w:rsid w:val="00B13789"/>
    <w:rsid w:val="00B1397B"/>
    <w:rsid w:val="00B1398E"/>
    <w:rsid w:val="00B139F9"/>
    <w:rsid w:val="00B13E0B"/>
    <w:rsid w:val="00B14041"/>
    <w:rsid w:val="00B14596"/>
    <w:rsid w:val="00B147DC"/>
    <w:rsid w:val="00B147ED"/>
    <w:rsid w:val="00B14BFF"/>
    <w:rsid w:val="00B14C25"/>
    <w:rsid w:val="00B14D26"/>
    <w:rsid w:val="00B15886"/>
    <w:rsid w:val="00B15B3D"/>
    <w:rsid w:val="00B15C19"/>
    <w:rsid w:val="00B15D06"/>
    <w:rsid w:val="00B167DE"/>
    <w:rsid w:val="00B16C7A"/>
    <w:rsid w:val="00B16D00"/>
    <w:rsid w:val="00B16FB1"/>
    <w:rsid w:val="00B17473"/>
    <w:rsid w:val="00B1769D"/>
    <w:rsid w:val="00B17EC4"/>
    <w:rsid w:val="00B17F8F"/>
    <w:rsid w:val="00B2035D"/>
    <w:rsid w:val="00B204C5"/>
    <w:rsid w:val="00B20721"/>
    <w:rsid w:val="00B20798"/>
    <w:rsid w:val="00B20E1A"/>
    <w:rsid w:val="00B213B3"/>
    <w:rsid w:val="00B214C6"/>
    <w:rsid w:val="00B2203C"/>
    <w:rsid w:val="00B220F2"/>
    <w:rsid w:val="00B22131"/>
    <w:rsid w:val="00B22279"/>
    <w:rsid w:val="00B22366"/>
    <w:rsid w:val="00B22731"/>
    <w:rsid w:val="00B2282A"/>
    <w:rsid w:val="00B232BD"/>
    <w:rsid w:val="00B23875"/>
    <w:rsid w:val="00B2391A"/>
    <w:rsid w:val="00B23B60"/>
    <w:rsid w:val="00B23C50"/>
    <w:rsid w:val="00B23F5F"/>
    <w:rsid w:val="00B241F5"/>
    <w:rsid w:val="00B2432F"/>
    <w:rsid w:val="00B2434C"/>
    <w:rsid w:val="00B24780"/>
    <w:rsid w:val="00B247F9"/>
    <w:rsid w:val="00B24824"/>
    <w:rsid w:val="00B251AB"/>
    <w:rsid w:val="00B252D2"/>
    <w:rsid w:val="00B2534C"/>
    <w:rsid w:val="00B259C1"/>
    <w:rsid w:val="00B25AB9"/>
    <w:rsid w:val="00B25E69"/>
    <w:rsid w:val="00B25F7B"/>
    <w:rsid w:val="00B265BC"/>
    <w:rsid w:val="00B267D0"/>
    <w:rsid w:val="00B267DE"/>
    <w:rsid w:val="00B26872"/>
    <w:rsid w:val="00B2701D"/>
    <w:rsid w:val="00B272DC"/>
    <w:rsid w:val="00B275E1"/>
    <w:rsid w:val="00B27727"/>
    <w:rsid w:val="00B27D8D"/>
    <w:rsid w:val="00B30496"/>
    <w:rsid w:val="00B305FE"/>
    <w:rsid w:val="00B3071B"/>
    <w:rsid w:val="00B30F45"/>
    <w:rsid w:val="00B30F5B"/>
    <w:rsid w:val="00B310BA"/>
    <w:rsid w:val="00B311C0"/>
    <w:rsid w:val="00B31348"/>
    <w:rsid w:val="00B314A3"/>
    <w:rsid w:val="00B31C85"/>
    <w:rsid w:val="00B31E85"/>
    <w:rsid w:val="00B31EB5"/>
    <w:rsid w:val="00B32124"/>
    <w:rsid w:val="00B321C4"/>
    <w:rsid w:val="00B32566"/>
    <w:rsid w:val="00B32572"/>
    <w:rsid w:val="00B325C8"/>
    <w:rsid w:val="00B32931"/>
    <w:rsid w:val="00B3348F"/>
    <w:rsid w:val="00B3356E"/>
    <w:rsid w:val="00B33B55"/>
    <w:rsid w:val="00B33DBA"/>
    <w:rsid w:val="00B33E4B"/>
    <w:rsid w:val="00B34040"/>
    <w:rsid w:val="00B347C3"/>
    <w:rsid w:val="00B353D8"/>
    <w:rsid w:val="00B3586F"/>
    <w:rsid w:val="00B358CB"/>
    <w:rsid w:val="00B35A8A"/>
    <w:rsid w:val="00B35CF4"/>
    <w:rsid w:val="00B35D9C"/>
    <w:rsid w:val="00B35DF7"/>
    <w:rsid w:val="00B363B6"/>
    <w:rsid w:val="00B36567"/>
    <w:rsid w:val="00B36C5D"/>
    <w:rsid w:val="00B370B2"/>
    <w:rsid w:val="00B37612"/>
    <w:rsid w:val="00B3767E"/>
    <w:rsid w:val="00B3798F"/>
    <w:rsid w:val="00B37ED2"/>
    <w:rsid w:val="00B40101"/>
    <w:rsid w:val="00B402AC"/>
    <w:rsid w:val="00B40785"/>
    <w:rsid w:val="00B414ED"/>
    <w:rsid w:val="00B4152C"/>
    <w:rsid w:val="00B42067"/>
    <w:rsid w:val="00B42213"/>
    <w:rsid w:val="00B42236"/>
    <w:rsid w:val="00B424EB"/>
    <w:rsid w:val="00B427F6"/>
    <w:rsid w:val="00B42806"/>
    <w:rsid w:val="00B42BAB"/>
    <w:rsid w:val="00B42DAA"/>
    <w:rsid w:val="00B42E4B"/>
    <w:rsid w:val="00B42F8B"/>
    <w:rsid w:val="00B43202"/>
    <w:rsid w:val="00B43307"/>
    <w:rsid w:val="00B434CB"/>
    <w:rsid w:val="00B4383C"/>
    <w:rsid w:val="00B43972"/>
    <w:rsid w:val="00B43AE0"/>
    <w:rsid w:val="00B43D4B"/>
    <w:rsid w:val="00B43D64"/>
    <w:rsid w:val="00B44006"/>
    <w:rsid w:val="00B44AD2"/>
    <w:rsid w:val="00B44F3A"/>
    <w:rsid w:val="00B450E8"/>
    <w:rsid w:val="00B45269"/>
    <w:rsid w:val="00B4587C"/>
    <w:rsid w:val="00B45C7A"/>
    <w:rsid w:val="00B45CA9"/>
    <w:rsid w:val="00B45D2F"/>
    <w:rsid w:val="00B45D5B"/>
    <w:rsid w:val="00B46175"/>
    <w:rsid w:val="00B46789"/>
    <w:rsid w:val="00B467E7"/>
    <w:rsid w:val="00B46A32"/>
    <w:rsid w:val="00B46B89"/>
    <w:rsid w:val="00B46F9F"/>
    <w:rsid w:val="00B474C0"/>
    <w:rsid w:val="00B476BE"/>
    <w:rsid w:val="00B47974"/>
    <w:rsid w:val="00B50371"/>
    <w:rsid w:val="00B50C97"/>
    <w:rsid w:val="00B510C4"/>
    <w:rsid w:val="00B51382"/>
    <w:rsid w:val="00B51554"/>
    <w:rsid w:val="00B51B96"/>
    <w:rsid w:val="00B51C90"/>
    <w:rsid w:val="00B51D26"/>
    <w:rsid w:val="00B5254D"/>
    <w:rsid w:val="00B526D0"/>
    <w:rsid w:val="00B52CD5"/>
    <w:rsid w:val="00B52F3D"/>
    <w:rsid w:val="00B53230"/>
    <w:rsid w:val="00B53353"/>
    <w:rsid w:val="00B53773"/>
    <w:rsid w:val="00B53797"/>
    <w:rsid w:val="00B539F6"/>
    <w:rsid w:val="00B53CB5"/>
    <w:rsid w:val="00B53D06"/>
    <w:rsid w:val="00B53F74"/>
    <w:rsid w:val="00B54957"/>
    <w:rsid w:val="00B54CB1"/>
    <w:rsid w:val="00B54DA1"/>
    <w:rsid w:val="00B54ED1"/>
    <w:rsid w:val="00B54F46"/>
    <w:rsid w:val="00B554A8"/>
    <w:rsid w:val="00B55669"/>
    <w:rsid w:val="00B557FB"/>
    <w:rsid w:val="00B55F52"/>
    <w:rsid w:val="00B5600F"/>
    <w:rsid w:val="00B57501"/>
    <w:rsid w:val="00B5770A"/>
    <w:rsid w:val="00B578BD"/>
    <w:rsid w:val="00B578E4"/>
    <w:rsid w:val="00B57B17"/>
    <w:rsid w:val="00B57D6C"/>
    <w:rsid w:val="00B6039B"/>
    <w:rsid w:val="00B60729"/>
    <w:rsid w:val="00B607D5"/>
    <w:rsid w:val="00B608D4"/>
    <w:rsid w:val="00B60D8A"/>
    <w:rsid w:val="00B60F99"/>
    <w:rsid w:val="00B610B0"/>
    <w:rsid w:val="00B617A4"/>
    <w:rsid w:val="00B618C3"/>
    <w:rsid w:val="00B62386"/>
    <w:rsid w:val="00B628DB"/>
    <w:rsid w:val="00B62B89"/>
    <w:rsid w:val="00B62C73"/>
    <w:rsid w:val="00B62D6F"/>
    <w:rsid w:val="00B63600"/>
    <w:rsid w:val="00B636AD"/>
    <w:rsid w:val="00B6370E"/>
    <w:rsid w:val="00B63A93"/>
    <w:rsid w:val="00B63F22"/>
    <w:rsid w:val="00B64058"/>
    <w:rsid w:val="00B642DD"/>
    <w:rsid w:val="00B64453"/>
    <w:rsid w:val="00B646C0"/>
    <w:rsid w:val="00B646C5"/>
    <w:rsid w:val="00B64A73"/>
    <w:rsid w:val="00B64B23"/>
    <w:rsid w:val="00B64C27"/>
    <w:rsid w:val="00B650BE"/>
    <w:rsid w:val="00B651FA"/>
    <w:rsid w:val="00B652DA"/>
    <w:rsid w:val="00B6535E"/>
    <w:rsid w:val="00B6588C"/>
    <w:rsid w:val="00B65A04"/>
    <w:rsid w:val="00B65DEB"/>
    <w:rsid w:val="00B6601E"/>
    <w:rsid w:val="00B667BA"/>
    <w:rsid w:val="00B66D97"/>
    <w:rsid w:val="00B66D9C"/>
    <w:rsid w:val="00B66FF5"/>
    <w:rsid w:val="00B6781D"/>
    <w:rsid w:val="00B67883"/>
    <w:rsid w:val="00B67BC8"/>
    <w:rsid w:val="00B67C42"/>
    <w:rsid w:val="00B67CAC"/>
    <w:rsid w:val="00B67D12"/>
    <w:rsid w:val="00B704B3"/>
    <w:rsid w:val="00B7066F"/>
    <w:rsid w:val="00B706FA"/>
    <w:rsid w:val="00B70F27"/>
    <w:rsid w:val="00B712AC"/>
    <w:rsid w:val="00B7164E"/>
    <w:rsid w:val="00B71F4B"/>
    <w:rsid w:val="00B71F56"/>
    <w:rsid w:val="00B72411"/>
    <w:rsid w:val="00B7246F"/>
    <w:rsid w:val="00B7280E"/>
    <w:rsid w:val="00B729F9"/>
    <w:rsid w:val="00B72A9F"/>
    <w:rsid w:val="00B7384F"/>
    <w:rsid w:val="00B7391B"/>
    <w:rsid w:val="00B7420E"/>
    <w:rsid w:val="00B7425E"/>
    <w:rsid w:val="00B74421"/>
    <w:rsid w:val="00B74627"/>
    <w:rsid w:val="00B74D02"/>
    <w:rsid w:val="00B74FF9"/>
    <w:rsid w:val="00B750B6"/>
    <w:rsid w:val="00B751EF"/>
    <w:rsid w:val="00B754D9"/>
    <w:rsid w:val="00B75BF6"/>
    <w:rsid w:val="00B75F4B"/>
    <w:rsid w:val="00B75FBF"/>
    <w:rsid w:val="00B76054"/>
    <w:rsid w:val="00B762A6"/>
    <w:rsid w:val="00B76312"/>
    <w:rsid w:val="00B763DA"/>
    <w:rsid w:val="00B76517"/>
    <w:rsid w:val="00B7661F"/>
    <w:rsid w:val="00B76752"/>
    <w:rsid w:val="00B767C9"/>
    <w:rsid w:val="00B76925"/>
    <w:rsid w:val="00B76E2E"/>
    <w:rsid w:val="00B76EE8"/>
    <w:rsid w:val="00B77178"/>
    <w:rsid w:val="00B7794E"/>
    <w:rsid w:val="00B779D8"/>
    <w:rsid w:val="00B80518"/>
    <w:rsid w:val="00B8065D"/>
    <w:rsid w:val="00B80A8D"/>
    <w:rsid w:val="00B80CF1"/>
    <w:rsid w:val="00B814A1"/>
    <w:rsid w:val="00B81569"/>
    <w:rsid w:val="00B81786"/>
    <w:rsid w:val="00B817D5"/>
    <w:rsid w:val="00B81C3A"/>
    <w:rsid w:val="00B8259E"/>
    <w:rsid w:val="00B82EEC"/>
    <w:rsid w:val="00B82EED"/>
    <w:rsid w:val="00B83194"/>
    <w:rsid w:val="00B83C6D"/>
    <w:rsid w:val="00B83F5C"/>
    <w:rsid w:val="00B83FDB"/>
    <w:rsid w:val="00B84259"/>
    <w:rsid w:val="00B84381"/>
    <w:rsid w:val="00B84516"/>
    <w:rsid w:val="00B84AE3"/>
    <w:rsid w:val="00B84BA6"/>
    <w:rsid w:val="00B850A4"/>
    <w:rsid w:val="00B8520F"/>
    <w:rsid w:val="00B85783"/>
    <w:rsid w:val="00B85873"/>
    <w:rsid w:val="00B858C9"/>
    <w:rsid w:val="00B85B1F"/>
    <w:rsid w:val="00B860DA"/>
    <w:rsid w:val="00B877D0"/>
    <w:rsid w:val="00B87C8A"/>
    <w:rsid w:val="00B87E0A"/>
    <w:rsid w:val="00B87EEC"/>
    <w:rsid w:val="00B9013A"/>
    <w:rsid w:val="00B90449"/>
    <w:rsid w:val="00B904A1"/>
    <w:rsid w:val="00B9061C"/>
    <w:rsid w:val="00B9075B"/>
    <w:rsid w:val="00B911FF"/>
    <w:rsid w:val="00B912E4"/>
    <w:rsid w:val="00B9142D"/>
    <w:rsid w:val="00B91572"/>
    <w:rsid w:val="00B919EE"/>
    <w:rsid w:val="00B91C22"/>
    <w:rsid w:val="00B91D9E"/>
    <w:rsid w:val="00B92137"/>
    <w:rsid w:val="00B9220F"/>
    <w:rsid w:val="00B92272"/>
    <w:rsid w:val="00B923B2"/>
    <w:rsid w:val="00B92489"/>
    <w:rsid w:val="00B928AF"/>
    <w:rsid w:val="00B92A12"/>
    <w:rsid w:val="00B93043"/>
    <w:rsid w:val="00B9309D"/>
    <w:rsid w:val="00B930D5"/>
    <w:rsid w:val="00B932D0"/>
    <w:rsid w:val="00B93725"/>
    <w:rsid w:val="00B93B14"/>
    <w:rsid w:val="00B93C10"/>
    <w:rsid w:val="00B93F9C"/>
    <w:rsid w:val="00B9402B"/>
    <w:rsid w:val="00B94378"/>
    <w:rsid w:val="00B94909"/>
    <w:rsid w:val="00B94CD8"/>
    <w:rsid w:val="00B94D68"/>
    <w:rsid w:val="00B94DE8"/>
    <w:rsid w:val="00B95741"/>
    <w:rsid w:val="00B95A6F"/>
    <w:rsid w:val="00B95A73"/>
    <w:rsid w:val="00B95B70"/>
    <w:rsid w:val="00B963AC"/>
    <w:rsid w:val="00B9641E"/>
    <w:rsid w:val="00B964C5"/>
    <w:rsid w:val="00B96C5C"/>
    <w:rsid w:val="00B96DB7"/>
    <w:rsid w:val="00B96F2F"/>
    <w:rsid w:val="00B972F3"/>
    <w:rsid w:val="00B97419"/>
    <w:rsid w:val="00B976D0"/>
    <w:rsid w:val="00B97809"/>
    <w:rsid w:val="00B978F8"/>
    <w:rsid w:val="00B97C39"/>
    <w:rsid w:val="00B97CF3"/>
    <w:rsid w:val="00BA029C"/>
    <w:rsid w:val="00BA036C"/>
    <w:rsid w:val="00BA0C69"/>
    <w:rsid w:val="00BA0FC5"/>
    <w:rsid w:val="00BA10BA"/>
    <w:rsid w:val="00BA12A7"/>
    <w:rsid w:val="00BA1400"/>
    <w:rsid w:val="00BA142F"/>
    <w:rsid w:val="00BA1675"/>
    <w:rsid w:val="00BA1904"/>
    <w:rsid w:val="00BA1ACB"/>
    <w:rsid w:val="00BA1C01"/>
    <w:rsid w:val="00BA1CF5"/>
    <w:rsid w:val="00BA277D"/>
    <w:rsid w:val="00BA2938"/>
    <w:rsid w:val="00BA2994"/>
    <w:rsid w:val="00BA2C90"/>
    <w:rsid w:val="00BA2DB2"/>
    <w:rsid w:val="00BA3042"/>
    <w:rsid w:val="00BA3200"/>
    <w:rsid w:val="00BA3470"/>
    <w:rsid w:val="00BA35A5"/>
    <w:rsid w:val="00BA3723"/>
    <w:rsid w:val="00BA37B1"/>
    <w:rsid w:val="00BA3C21"/>
    <w:rsid w:val="00BA4409"/>
    <w:rsid w:val="00BA4442"/>
    <w:rsid w:val="00BA4891"/>
    <w:rsid w:val="00BA4A40"/>
    <w:rsid w:val="00BA4C66"/>
    <w:rsid w:val="00BA5228"/>
    <w:rsid w:val="00BA5424"/>
    <w:rsid w:val="00BA561C"/>
    <w:rsid w:val="00BA56CF"/>
    <w:rsid w:val="00BA57C2"/>
    <w:rsid w:val="00BA5A07"/>
    <w:rsid w:val="00BA5A79"/>
    <w:rsid w:val="00BA5DD6"/>
    <w:rsid w:val="00BA5E57"/>
    <w:rsid w:val="00BA608D"/>
    <w:rsid w:val="00BA618C"/>
    <w:rsid w:val="00BA63AC"/>
    <w:rsid w:val="00BA65B0"/>
    <w:rsid w:val="00BA66C9"/>
    <w:rsid w:val="00BA69A2"/>
    <w:rsid w:val="00BA717D"/>
    <w:rsid w:val="00BA7191"/>
    <w:rsid w:val="00BA71DE"/>
    <w:rsid w:val="00BA72A6"/>
    <w:rsid w:val="00BA733D"/>
    <w:rsid w:val="00BA7413"/>
    <w:rsid w:val="00BA74DC"/>
    <w:rsid w:val="00BA7852"/>
    <w:rsid w:val="00BA7B29"/>
    <w:rsid w:val="00BA7E84"/>
    <w:rsid w:val="00BA7FE1"/>
    <w:rsid w:val="00BB00EC"/>
    <w:rsid w:val="00BB07A4"/>
    <w:rsid w:val="00BB0831"/>
    <w:rsid w:val="00BB0A3A"/>
    <w:rsid w:val="00BB0C67"/>
    <w:rsid w:val="00BB0CC5"/>
    <w:rsid w:val="00BB16DC"/>
    <w:rsid w:val="00BB1A46"/>
    <w:rsid w:val="00BB1AC0"/>
    <w:rsid w:val="00BB1B49"/>
    <w:rsid w:val="00BB1F91"/>
    <w:rsid w:val="00BB2947"/>
    <w:rsid w:val="00BB2980"/>
    <w:rsid w:val="00BB3171"/>
    <w:rsid w:val="00BB34DB"/>
    <w:rsid w:val="00BB3EDA"/>
    <w:rsid w:val="00BB4198"/>
    <w:rsid w:val="00BB4296"/>
    <w:rsid w:val="00BB42D9"/>
    <w:rsid w:val="00BB448C"/>
    <w:rsid w:val="00BB4689"/>
    <w:rsid w:val="00BB4749"/>
    <w:rsid w:val="00BB4A50"/>
    <w:rsid w:val="00BB5188"/>
    <w:rsid w:val="00BB5789"/>
    <w:rsid w:val="00BB5A6C"/>
    <w:rsid w:val="00BB5C87"/>
    <w:rsid w:val="00BB6471"/>
    <w:rsid w:val="00BB64E7"/>
    <w:rsid w:val="00BB6609"/>
    <w:rsid w:val="00BB676E"/>
    <w:rsid w:val="00BB6E9A"/>
    <w:rsid w:val="00BB71DB"/>
    <w:rsid w:val="00BB72AD"/>
    <w:rsid w:val="00BB7305"/>
    <w:rsid w:val="00BB7463"/>
    <w:rsid w:val="00BB795A"/>
    <w:rsid w:val="00BB7A94"/>
    <w:rsid w:val="00BB7D9D"/>
    <w:rsid w:val="00BC060B"/>
    <w:rsid w:val="00BC071C"/>
    <w:rsid w:val="00BC089C"/>
    <w:rsid w:val="00BC0A27"/>
    <w:rsid w:val="00BC0BF3"/>
    <w:rsid w:val="00BC0CF5"/>
    <w:rsid w:val="00BC0E18"/>
    <w:rsid w:val="00BC118F"/>
    <w:rsid w:val="00BC1275"/>
    <w:rsid w:val="00BC1307"/>
    <w:rsid w:val="00BC1355"/>
    <w:rsid w:val="00BC1390"/>
    <w:rsid w:val="00BC178E"/>
    <w:rsid w:val="00BC1FB8"/>
    <w:rsid w:val="00BC22C6"/>
    <w:rsid w:val="00BC33A7"/>
    <w:rsid w:val="00BC34AA"/>
    <w:rsid w:val="00BC34E9"/>
    <w:rsid w:val="00BC3A60"/>
    <w:rsid w:val="00BC3BA8"/>
    <w:rsid w:val="00BC3C97"/>
    <w:rsid w:val="00BC3DD2"/>
    <w:rsid w:val="00BC4033"/>
    <w:rsid w:val="00BC43C4"/>
    <w:rsid w:val="00BC4460"/>
    <w:rsid w:val="00BC46C3"/>
    <w:rsid w:val="00BC46EC"/>
    <w:rsid w:val="00BC48C0"/>
    <w:rsid w:val="00BC4A43"/>
    <w:rsid w:val="00BC4B05"/>
    <w:rsid w:val="00BC4E77"/>
    <w:rsid w:val="00BC4FC9"/>
    <w:rsid w:val="00BC54E5"/>
    <w:rsid w:val="00BC571D"/>
    <w:rsid w:val="00BC58BC"/>
    <w:rsid w:val="00BC58D8"/>
    <w:rsid w:val="00BC5A49"/>
    <w:rsid w:val="00BC5B07"/>
    <w:rsid w:val="00BC5B54"/>
    <w:rsid w:val="00BC5D4D"/>
    <w:rsid w:val="00BC5D78"/>
    <w:rsid w:val="00BC6174"/>
    <w:rsid w:val="00BC675F"/>
    <w:rsid w:val="00BC6AB9"/>
    <w:rsid w:val="00BC6F68"/>
    <w:rsid w:val="00BC7218"/>
    <w:rsid w:val="00BC7518"/>
    <w:rsid w:val="00BC77F9"/>
    <w:rsid w:val="00BC7987"/>
    <w:rsid w:val="00BC7AF4"/>
    <w:rsid w:val="00BC7C60"/>
    <w:rsid w:val="00BC7F9C"/>
    <w:rsid w:val="00BD0400"/>
    <w:rsid w:val="00BD0BE9"/>
    <w:rsid w:val="00BD0F70"/>
    <w:rsid w:val="00BD0F7B"/>
    <w:rsid w:val="00BD11C2"/>
    <w:rsid w:val="00BD15E3"/>
    <w:rsid w:val="00BD160E"/>
    <w:rsid w:val="00BD16C4"/>
    <w:rsid w:val="00BD1F5A"/>
    <w:rsid w:val="00BD1FC3"/>
    <w:rsid w:val="00BD25EF"/>
    <w:rsid w:val="00BD2722"/>
    <w:rsid w:val="00BD2728"/>
    <w:rsid w:val="00BD28E2"/>
    <w:rsid w:val="00BD2BFC"/>
    <w:rsid w:val="00BD2C7C"/>
    <w:rsid w:val="00BD2E98"/>
    <w:rsid w:val="00BD2EE7"/>
    <w:rsid w:val="00BD2F0F"/>
    <w:rsid w:val="00BD30A1"/>
    <w:rsid w:val="00BD32E9"/>
    <w:rsid w:val="00BD33D9"/>
    <w:rsid w:val="00BD36C1"/>
    <w:rsid w:val="00BD3CAA"/>
    <w:rsid w:val="00BD4119"/>
    <w:rsid w:val="00BD44C3"/>
    <w:rsid w:val="00BD4518"/>
    <w:rsid w:val="00BD491F"/>
    <w:rsid w:val="00BD498F"/>
    <w:rsid w:val="00BD49E6"/>
    <w:rsid w:val="00BD4F74"/>
    <w:rsid w:val="00BD500F"/>
    <w:rsid w:val="00BD509B"/>
    <w:rsid w:val="00BD54EE"/>
    <w:rsid w:val="00BD55CE"/>
    <w:rsid w:val="00BD5BBF"/>
    <w:rsid w:val="00BD5C53"/>
    <w:rsid w:val="00BD5DEF"/>
    <w:rsid w:val="00BD5E7F"/>
    <w:rsid w:val="00BD5EBD"/>
    <w:rsid w:val="00BD5EDE"/>
    <w:rsid w:val="00BD5FEF"/>
    <w:rsid w:val="00BD6165"/>
    <w:rsid w:val="00BD6557"/>
    <w:rsid w:val="00BD65FE"/>
    <w:rsid w:val="00BD6645"/>
    <w:rsid w:val="00BD6720"/>
    <w:rsid w:val="00BD6A90"/>
    <w:rsid w:val="00BD6ACF"/>
    <w:rsid w:val="00BD7051"/>
    <w:rsid w:val="00BD7176"/>
    <w:rsid w:val="00BD718E"/>
    <w:rsid w:val="00BD747A"/>
    <w:rsid w:val="00BD7579"/>
    <w:rsid w:val="00BD757F"/>
    <w:rsid w:val="00BD7790"/>
    <w:rsid w:val="00BD7874"/>
    <w:rsid w:val="00BD79F7"/>
    <w:rsid w:val="00BD7CA1"/>
    <w:rsid w:val="00BD7E67"/>
    <w:rsid w:val="00BD7E93"/>
    <w:rsid w:val="00BE0019"/>
    <w:rsid w:val="00BE046C"/>
    <w:rsid w:val="00BE0719"/>
    <w:rsid w:val="00BE0D99"/>
    <w:rsid w:val="00BE0F04"/>
    <w:rsid w:val="00BE1105"/>
    <w:rsid w:val="00BE21E5"/>
    <w:rsid w:val="00BE246D"/>
    <w:rsid w:val="00BE26C9"/>
    <w:rsid w:val="00BE2753"/>
    <w:rsid w:val="00BE36E5"/>
    <w:rsid w:val="00BE382E"/>
    <w:rsid w:val="00BE3C57"/>
    <w:rsid w:val="00BE3EB7"/>
    <w:rsid w:val="00BE40D7"/>
    <w:rsid w:val="00BE4786"/>
    <w:rsid w:val="00BE497C"/>
    <w:rsid w:val="00BE4B85"/>
    <w:rsid w:val="00BE4F1C"/>
    <w:rsid w:val="00BE50DB"/>
    <w:rsid w:val="00BE5118"/>
    <w:rsid w:val="00BE512C"/>
    <w:rsid w:val="00BE5168"/>
    <w:rsid w:val="00BE5B1E"/>
    <w:rsid w:val="00BE5B7E"/>
    <w:rsid w:val="00BE5EF9"/>
    <w:rsid w:val="00BE66E7"/>
    <w:rsid w:val="00BE6C51"/>
    <w:rsid w:val="00BE7506"/>
    <w:rsid w:val="00BE754C"/>
    <w:rsid w:val="00BE78B4"/>
    <w:rsid w:val="00BE7949"/>
    <w:rsid w:val="00BE7AEC"/>
    <w:rsid w:val="00BE7B56"/>
    <w:rsid w:val="00BF0443"/>
    <w:rsid w:val="00BF0766"/>
    <w:rsid w:val="00BF1523"/>
    <w:rsid w:val="00BF18F6"/>
    <w:rsid w:val="00BF19D5"/>
    <w:rsid w:val="00BF1DD1"/>
    <w:rsid w:val="00BF264B"/>
    <w:rsid w:val="00BF27A2"/>
    <w:rsid w:val="00BF27DA"/>
    <w:rsid w:val="00BF3206"/>
    <w:rsid w:val="00BF3268"/>
    <w:rsid w:val="00BF32FF"/>
    <w:rsid w:val="00BF3522"/>
    <w:rsid w:val="00BF36A8"/>
    <w:rsid w:val="00BF3F0A"/>
    <w:rsid w:val="00BF3FA4"/>
    <w:rsid w:val="00BF42BC"/>
    <w:rsid w:val="00BF4E69"/>
    <w:rsid w:val="00BF5667"/>
    <w:rsid w:val="00BF581C"/>
    <w:rsid w:val="00BF59EE"/>
    <w:rsid w:val="00BF5B4E"/>
    <w:rsid w:val="00BF5FFE"/>
    <w:rsid w:val="00BF6045"/>
    <w:rsid w:val="00BF6D53"/>
    <w:rsid w:val="00BF6F48"/>
    <w:rsid w:val="00BF71E3"/>
    <w:rsid w:val="00BF7295"/>
    <w:rsid w:val="00BF75C5"/>
    <w:rsid w:val="00BF7611"/>
    <w:rsid w:val="00BF785A"/>
    <w:rsid w:val="00BF7C6E"/>
    <w:rsid w:val="00BF7CAE"/>
    <w:rsid w:val="00C001CE"/>
    <w:rsid w:val="00C00448"/>
    <w:rsid w:val="00C00702"/>
    <w:rsid w:val="00C007B9"/>
    <w:rsid w:val="00C00930"/>
    <w:rsid w:val="00C00CAC"/>
    <w:rsid w:val="00C00E40"/>
    <w:rsid w:val="00C00E71"/>
    <w:rsid w:val="00C01410"/>
    <w:rsid w:val="00C019DF"/>
    <w:rsid w:val="00C01B00"/>
    <w:rsid w:val="00C01EB4"/>
    <w:rsid w:val="00C01F91"/>
    <w:rsid w:val="00C0248B"/>
    <w:rsid w:val="00C024BE"/>
    <w:rsid w:val="00C0260F"/>
    <w:rsid w:val="00C0276C"/>
    <w:rsid w:val="00C02B35"/>
    <w:rsid w:val="00C02EB3"/>
    <w:rsid w:val="00C0344B"/>
    <w:rsid w:val="00C03590"/>
    <w:rsid w:val="00C0398F"/>
    <w:rsid w:val="00C03B50"/>
    <w:rsid w:val="00C03DB9"/>
    <w:rsid w:val="00C0464E"/>
    <w:rsid w:val="00C04AE4"/>
    <w:rsid w:val="00C04DBB"/>
    <w:rsid w:val="00C04FE3"/>
    <w:rsid w:val="00C04FEB"/>
    <w:rsid w:val="00C052F8"/>
    <w:rsid w:val="00C059C3"/>
    <w:rsid w:val="00C06048"/>
    <w:rsid w:val="00C06177"/>
    <w:rsid w:val="00C0649D"/>
    <w:rsid w:val="00C067C9"/>
    <w:rsid w:val="00C06E4C"/>
    <w:rsid w:val="00C06F00"/>
    <w:rsid w:val="00C077F2"/>
    <w:rsid w:val="00C0782A"/>
    <w:rsid w:val="00C07AAA"/>
    <w:rsid w:val="00C107B4"/>
    <w:rsid w:val="00C11CC3"/>
    <w:rsid w:val="00C1242E"/>
    <w:rsid w:val="00C124D2"/>
    <w:rsid w:val="00C12748"/>
    <w:rsid w:val="00C12A5F"/>
    <w:rsid w:val="00C12A71"/>
    <w:rsid w:val="00C13E1A"/>
    <w:rsid w:val="00C14978"/>
    <w:rsid w:val="00C149B0"/>
    <w:rsid w:val="00C14D17"/>
    <w:rsid w:val="00C14F9D"/>
    <w:rsid w:val="00C14FDC"/>
    <w:rsid w:val="00C150AF"/>
    <w:rsid w:val="00C153EB"/>
    <w:rsid w:val="00C154AD"/>
    <w:rsid w:val="00C155B8"/>
    <w:rsid w:val="00C15604"/>
    <w:rsid w:val="00C15791"/>
    <w:rsid w:val="00C162A4"/>
    <w:rsid w:val="00C163AB"/>
    <w:rsid w:val="00C165C1"/>
    <w:rsid w:val="00C1690C"/>
    <w:rsid w:val="00C16B41"/>
    <w:rsid w:val="00C16BC9"/>
    <w:rsid w:val="00C16EEF"/>
    <w:rsid w:val="00C1761D"/>
    <w:rsid w:val="00C1771E"/>
    <w:rsid w:val="00C17F67"/>
    <w:rsid w:val="00C17FBE"/>
    <w:rsid w:val="00C2069C"/>
    <w:rsid w:val="00C2096B"/>
    <w:rsid w:val="00C20B92"/>
    <w:rsid w:val="00C21142"/>
    <w:rsid w:val="00C21314"/>
    <w:rsid w:val="00C21334"/>
    <w:rsid w:val="00C21373"/>
    <w:rsid w:val="00C2154B"/>
    <w:rsid w:val="00C215DB"/>
    <w:rsid w:val="00C2177B"/>
    <w:rsid w:val="00C21AB3"/>
    <w:rsid w:val="00C21AC9"/>
    <w:rsid w:val="00C21E9C"/>
    <w:rsid w:val="00C21EE5"/>
    <w:rsid w:val="00C21EF9"/>
    <w:rsid w:val="00C21FC2"/>
    <w:rsid w:val="00C21FEB"/>
    <w:rsid w:val="00C224CE"/>
    <w:rsid w:val="00C22672"/>
    <w:rsid w:val="00C2284B"/>
    <w:rsid w:val="00C22BBB"/>
    <w:rsid w:val="00C22E58"/>
    <w:rsid w:val="00C22F8B"/>
    <w:rsid w:val="00C23052"/>
    <w:rsid w:val="00C23173"/>
    <w:rsid w:val="00C235AC"/>
    <w:rsid w:val="00C235BC"/>
    <w:rsid w:val="00C2373D"/>
    <w:rsid w:val="00C23898"/>
    <w:rsid w:val="00C23DCA"/>
    <w:rsid w:val="00C24031"/>
    <w:rsid w:val="00C240AC"/>
    <w:rsid w:val="00C246FC"/>
    <w:rsid w:val="00C24799"/>
    <w:rsid w:val="00C248DE"/>
    <w:rsid w:val="00C24C94"/>
    <w:rsid w:val="00C24CB6"/>
    <w:rsid w:val="00C250EE"/>
    <w:rsid w:val="00C251BC"/>
    <w:rsid w:val="00C251EC"/>
    <w:rsid w:val="00C2572D"/>
    <w:rsid w:val="00C25863"/>
    <w:rsid w:val="00C25BAC"/>
    <w:rsid w:val="00C26003"/>
    <w:rsid w:val="00C263E4"/>
    <w:rsid w:val="00C2649D"/>
    <w:rsid w:val="00C27041"/>
    <w:rsid w:val="00C27AD1"/>
    <w:rsid w:val="00C27C8A"/>
    <w:rsid w:val="00C27F0F"/>
    <w:rsid w:val="00C30132"/>
    <w:rsid w:val="00C303AD"/>
    <w:rsid w:val="00C30BF0"/>
    <w:rsid w:val="00C30D7F"/>
    <w:rsid w:val="00C30E72"/>
    <w:rsid w:val="00C30E98"/>
    <w:rsid w:val="00C312FE"/>
    <w:rsid w:val="00C315AC"/>
    <w:rsid w:val="00C318B8"/>
    <w:rsid w:val="00C321C2"/>
    <w:rsid w:val="00C328B4"/>
    <w:rsid w:val="00C329B4"/>
    <w:rsid w:val="00C32C63"/>
    <w:rsid w:val="00C332D9"/>
    <w:rsid w:val="00C33995"/>
    <w:rsid w:val="00C33CF3"/>
    <w:rsid w:val="00C3413D"/>
    <w:rsid w:val="00C343C6"/>
    <w:rsid w:val="00C345DC"/>
    <w:rsid w:val="00C347F4"/>
    <w:rsid w:val="00C34BC0"/>
    <w:rsid w:val="00C34D06"/>
    <w:rsid w:val="00C34DB7"/>
    <w:rsid w:val="00C350C2"/>
    <w:rsid w:val="00C357CB"/>
    <w:rsid w:val="00C35A1F"/>
    <w:rsid w:val="00C35A4C"/>
    <w:rsid w:val="00C35FAB"/>
    <w:rsid w:val="00C35FC0"/>
    <w:rsid w:val="00C363EF"/>
    <w:rsid w:val="00C36A29"/>
    <w:rsid w:val="00C36B1D"/>
    <w:rsid w:val="00C36F35"/>
    <w:rsid w:val="00C37275"/>
    <w:rsid w:val="00C37390"/>
    <w:rsid w:val="00C37485"/>
    <w:rsid w:val="00C3772A"/>
    <w:rsid w:val="00C37776"/>
    <w:rsid w:val="00C378C9"/>
    <w:rsid w:val="00C37A98"/>
    <w:rsid w:val="00C37DF1"/>
    <w:rsid w:val="00C37E75"/>
    <w:rsid w:val="00C4042F"/>
    <w:rsid w:val="00C40A0D"/>
    <w:rsid w:val="00C40B93"/>
    <w:rsid w:val="00C40BBF"/>
    <w:rsid w:val="00C40C9D"/>
    <w:rsid w:val="00C40DBA"/>
    <w:rsid w:val="00C41667"/>
    <w:rsid w:val="00C41690"/>
    <w:rsid w:val="00C41AC1"/>
    <w:rsid w:val="00C41C0D"/>
    <w:rsid w:val="00C41F2F"/>
    <w:rsid w:val="00C422C7"/>
    <w:rsid w:val="00C42383"/>
    <w:rsid w:val="00C425E9"/>
    <w:rsid w:val="00C42697"/>
    <w:rsid w:val="00C42765"/>
    <w:rsid w:val="00C42FCD"/>
    <w:rsid w:val="00C430C1"/>
    <w:rsid w:val="00C43100"/>
    <w:rsid w:val="00C434B5"/>
    <w:rsid w:val="00C43773"/>
    <w:rsid w:val="00C43BAB"/>
    <w:rsid w:val="00C43C4A"/>
    <w:rsid w:val="00C44894"/>
    <w:rsid w:val="00C448E4"/>
    <w:rsid w:val="00C44F5D"/>
    <w:rsid w:val="00C450CE"/>
    <w:rsid w:val="00C45498"/>
    <w:rsid w:val="00C45AD0"/>
    <w:rsid w:val="00C45C54"/>
    <w:rsid w:val="00C45D50"/>
    <w:rsid w:val="00C45DB6"/>
    <w:rsid w:val="00C460CF"/>
    <w:rsid w:val="00C461EB"/>
    <w:rsid w:val="00C467D1"/>
    <w:rsid w:val="00C46961"/>
    <w:rsid w:val="00C469E7"/>
    <w:rsid w:val="00C4725B"/>
    <w:rsid w:val="00C47877"/>
    <w:rsid w:val="00C478A8"/>
    <w:rsid w:val="00C478F3"/>
    <w:rsid w:val="00C47934"/>
    <w:rsid w:val="00C47B4B"/>
    <w:rsid w:val="00C47B63"/>
    <w:rsid w:val="00C47BFC"/>
    <w:rsid w:val="00C47D8F"/>
    <w:rsid w:val="00C47E4B"/>
    <w:rsid w:val="00C50074"/>
    <w:rsid w:val="00C500D4"/>
    <w:rsid w:val="00C50312"/>
    <w:rsid w:val="00C50664"/>
    <w:rsid w:val="00C50A32"/>
    <w:rsid w:val="00C5158A"/>
    <w:rsid w:val="00C518C2"/>
    <w:rsid w:val="00C51A85"/>
    <w:rsid w:val="00C51AB8"/>
    <w:rsid w:val="00C51C8F"/>
    <w:rsid w:val="00C51F9B"/>
    <w:rsid w:val="00C5297C"/>
    <w:rsid w:val="00C529DC"/>
    <w:rsid w:val="00C52A9E"/>
    <w:rsid w:val="00C53423"/>
    <w:rsid w:val="00C53436"/>
    <w:rsid w:val="00C536E5"/>
    <w:rsid w:val="00C53899"/>
    <w:rsid w:val="00C53AD2"/>
    <w:rsid w:val="00C53B3B"/>
    <w:rsid w:val="00C5402E"/>
    <w:rsid w:val="00C54C13"/>
    <w:rsid w:val="00C54E2B"/>
    <w:rsid w:val="00C54E94"/>
    <w:rsid w:val="00C54EC4"/>
    <w:rsid w:val="00C5569F"/>
    <w:rsid w:val="00C557A1"/>
    <w:rsid w:val="00C557D9"/>
    <w:rsid w:val="00C55A4A"/>
    <w:rsid w:val="00C55DD2"/>
    <w:rsid w:val="00C55E9A"/>
    <w:rsid w:val="00C55F11"/>
    <w:rsid w:val="00C56645"/>
    <w:rsid w:val="00C56812"/>
    <w:rsid w:val="00C56DB1"/>
    <w:rsid w:val="00C56F84"/>
    <w:rsid w:val="00C570CC"/>
    <w:rsid w:val="00C57175"/>
    <w:rsid w:val="00C5728D"/>
    <w:rsid w:val="00C57364"/>
    <w:rsid w:val="00C5744D"/>
    <w:rsid w:val="00C575D4"/>
    <w:rsid w:val="00C5767A"/>
    <w:rsid w:val="00C578DB"/>
    <w:rsid w:val="00C579B4"/>
    <w:rsid w:val="00C57ED9"/>
    <w:rsid w:val="00C57EE2"/>
    <w:rsid w:val="00C60544"/>
    <w:rsid w:val="00C60BEC"/>
    <w:rsid w:val="00C60D9D"/>
    <w:rsid w:val="00C61148"/>
    <w:rsid w:val="00C6137D"/>
    <w:rsid w:val="00C61618"/>
    <w:rsid w:val="00C61873"/>
    <w:rsid w:val="00C61C41"/>
    <w:rsid w:val="00C61F96"/>
    <w:rsid w:val="00C6278D"/>
    <w:rsid w:val="00C62A2B"/>
    <w:rsid w:val="00C62BF8"/>
    <w:rsid w:val="00C62D10"/>
    <w:rsid w:val="00C6312E"/>
    <w:rsid w:val="00C632A7"/>
    <w:rsid w:val="00C63D56"/>
    <w:rsid w:val="00C63D6F"/>
    <w:rsid w:val="00C640D5"/>
    <w:rsid w:val="00C64713"/>
    <w:rsid w:val="00C6475F"/>
    <w:rsid w:val="00C64E75"/>
    <w:rsid w:val="00C6540A"/>
    <w:rsid w:val="00C6592F"/>
    <w:rsid w:val="00C65E7B"/>
    <w:rsid w:val="00C65FB7"/>
    <w:rsid w:val="00C66102"/>
    <w:rsid w:val="00C662B9"/>
    <w:rsid w:val="00C66368"/>
    <w:rsid w:val="00C6650D"/>
    <w:rsid w:val="00C66549"/>
    <w:rsid w:val="00C66633"/>
    <w:rsid w:val="00C66828"/>
    <w:rsid w:val="00C6686D"/>
    <w:rsid w:val="00C673FD"/>
    <w:rsid w:val="00C67594"/>
    <w:rsid w:val="00C6765F"/>
    <w:rsid w:val="00C676C3"/>
    <w:rsid w:val="00C676C4"/>
    <w:rsid w:val="00C67810"/>
    <w:rsid w:val="00C67824"/>
    <w:rsid w:val="00C679FD"/>
    <w:rsid w:val="00C67C17"/>
    <w:rsid w:val="00C67C34"/>
    <w:rsid w:val="00C67C70"/>
    <w:rsid w:val="00C70316"/>
    <w:rsid w:val="00C703F6"/>
    <w:rsid w:val="00C70513"/>
    <w:rsid w:val="00C707F4"/>
    <w:rsid w:val="00C708CD"/>
    <w:rsid w:val="00C70C76"/>
    <w:rsid w:val="00C70D02"/>
    <w:rsid w:val="00C70E0A"/>
    <w:rsid w:val="00C711FC"/>
    <w:rsid w:val="00C71417"/>
    <w:rsid w:val="00C7144C"/>
    <w:rsid w:val="00C71657"/>
    <w:rsid w:val="00C71A45"/>
    <w:rsid w:val="00C71B1D"/>
    <w:rsid w:val="00C71CAD"/>
    <w:rsid w:val="00C71D06"/>
    <w:rsid w:val="00C71D35"/>
    <w:rsid w:val="00C72795"/>
    <w:rsid w:val="00C72A42"/>
    <w:rsid w:val="00C72BDF"/>
    <w:rsid w:val="00C72DF6"/>
    <w:rsid w:val="00C72F29"/>
    <w:rsid w:val="00C73069"/>
    <w:rsid w:val="00C730F6"/>
    <w:rsid w:val="00C73215"/>
    <w:rsid w:val="00C732FC"/>
    <w:rsid w:val="00C735DF"/>
    <w:rsid w:val="00C73775"/>
    <w:rsid w:val="00C74381"/>
    <w:rsid w:val="00C744A0"/>
    <w:rsid w:val="00C74808"/>
    <w:rsid w:val="00C7483B"/>
    <w:rsid w:val="00C74BEE"/>
    <w:rsid w:val="00C74C89"/>
    <w:rsid w:val="00C74D14"/>
    <w:rsid w:val="00C74E35"/>
    <w:rsid w:val="00C750A1"/>
    <w:rsid w:val="00C75215"/>
    <w:rsid w:val="00C752E9"/>
    <w:rsid w:val="00C7530B"/>
    <w:rsid w:val="00C753D5"/>
    <w:rsid w:val="00C754F9"/>
    <w:rsid w:val="00C758BA"/>
    <w:rsid w:val="00C75A5B"/>
    <w:rsid w:val="00C75FD7"/>
    <w:rsid w:val="00C76336"/>
    <w:rsid w:val="00C766B8"/>
    <w:rsid w:val="00C76985"/>
    <w:rsid w:val="00C76DF0"/>
    <w:rsid w:val="00C77295"/>
    <w:rsid w:val="00C77308"/>
    <w:rsid w:val="00C777E1"/>
    <w:rsid w:val="00C77D39"/>
    <w:rsid w:val="00C77FF3"/>
    <w:rsid w:val="00C802FF"/>
    <w:rsid w:val="00C8070A"/>
    <w:rsid w:val="00C8089B"/>
    <w:rsid w:val="00C80B23"/>
    <w:rsid w:val="00C80CFB"/>
    <w:rsid w:val="00C8144A"/>
    <w:rsid w:val="00C814EC"/>
    <w:rsid w:val="00C817AE"/>
    <w:rsid w:val="00C81836"/>
    <w:rsid w:val="00C81903"/>
    <w:rsid w:val="00C81A8C"/>
    <w:rsid w:val="00C81B44"/>
    <w:rsid w:val="00C81BA2"/>
    <w:rsid w:val="00C81DBA"/>
    <w:rsid w:val="00C82101"/>
    <w:rsid w:val="00C824D1"/>
    <w:rsid w:val="00C82ABF"/>
    <w:rsid w:val="00C82B04"/>
    <w:rsid w:val="00C830E0"/>
    <w:rsid w:val="00C836A5"/>
    <w:rsid w:val="00C836E1"/>
    <w:rsid w:val="00C837F7"/>
    <w:rsid w:val="00C83902"/>
    <w:rsid w:val="00C83DB7"/>
    <w:rsid w:val="00C83F63"/>
    <w:rsid w:val="00C84A60"/>
    <w:rsid w:val="00C84D7C"/>
    <w:rsid w:val="00C85753"/>
    <w:rsid w:val="00C8585F"/>
    <w:rsid w:val="00C858C5"/>
    <w:rsid w:val="00C85ADA"/>
    <w:rsid w:val="00C85FA6"/>
    <w:rsid w:val="00C86825"/>
    <w:rsid w:val="00C86BCD"/>
    <w:rsid w:val="00C86CFD"/>
    <w:rsid w:val="00C8705E"/>
    <w:rsid w:val="00C871AA"/>
    <w:rsid w:val="00C87848"/>
    <w:rsid w:val="00C87CD4"/>
    <w:rsid w:val="00C87EF8"/>
    <w:rsid w:val="00C90011"/>
    <w:rsid w:val="00C90056"/>
    <w:rsid w:val="00C901A5"/>
    <w:rsid w:val="00C901FA"/>
    <w:rsid w:val="00C9078F"/>
    <w:rsid w:val="00C90A9A"/>
    <w:rsid w:val="00C910DA"/>
    <w:rsid w:val="00C91828"/>
    <w:rsid w:val="00C91CB6"/>
    <w:rsid w:val="00C91D56"/>
    <w:rsid w:val="00C91F7F"/>
    <w:rsid w:val="00C92312"/>
    <w:rsid w:val="00C9233F"/>
    <w:rsid w:val="00C9283C"/>
    <w:rsid w:val="00C9284F"/>
    <w:rsid w:val="00C92C62"/>
    <w:rsid w:val="00C92D8C"/>
    <w:rsid w:val="00C92DE7"/>
    <w:rsid w:val="00C92F09"/>
    <w:rsid w:val="00C93710"/>
    <w:rsid w:val="00C93E38"/>
    <w:rsid w:val="00C944B9"/>
    <w:rsid w:val="00C946AC"/>
    <w:rsid w:val="00C94E7E"/>
    <w:rsid w:val="00C95091"/>
    <w:rsid w:val="00C95261"/>
    <w:rsid w:val="00C95301"/>
    <w:rsid w:val="00C953C4"/>
    <w:rsid w:val="00C9549C"/>
    <w:rsid w:val="00C956AB"/>
    <w:rsid w:val="00C958C5"/>
    <w:rsid w:val="00C95901"/>
    <w:rsid w:val="00C95983"/>
    <w:rsid w:val="00C95A8D"/>
    <w:rsid w:val="00C95D74"/>
    <w:rsid w:val="00C95E2F"/>
    <w:rsid w:val="00C95FA7"/>
    <w:rsid w:val="00C96091"/>
    <w:rsid w:val="00C960DF"/>
    <w:rsid w:val="00C9639F"/>
    <w:rsid w:val="00C967F5"/>
    <w:rsid w:val="00C96BE9"/>
    <w:rsid w:val="00C96C48"/>
    <w:rsid w:val="00C96D9C"/>
    <w:rsid w:val="00C974EB"/>
    <w:rsid w:val="00C97663"/>
    <w:rsid w:val="00C979E4"/>
    <w:rsid w:val="00C97F90"/>
    <w:rsid w:val="00C97FED"/>
    <w:rsid w:val="00CA0050"/>
    <w:rsid w:val="00CA00BF"/>
    <w:rsid w:val="00CA02F5"/>
    <w:rsid w:val="00CA02FD"/>
    <w:rsid w:val="00CA0503"/>
    <w:rsid w:val="00CA058E"/>
    <w:rsid w:val="00CA077A"/>
    <w:rsid w:val="00CA0846"/>
    <w:rsid w:val="00CA0873"/>
    <w:rsid w:val="00CA0D99"/>
    <w:rsid w:val="00CA0E9E"/>
    <w:rsid w:val="00CA104F"/>
    <w:rsid w:val="00CA1C1D"/>
    <w:rsid w:val="00CA1F83"/>
    <w:rsid w:val="00CA2155"/>
    <w:rsid w:val="00CA2189"/>
    <w:rsid w:val="00CA2C70"/>
    <w:rsid w:val="00CA2D9F"/>
    <w:rsid w:val="00CA2E2A"/>
    <w:rsid w:val="00CA2E82"/>
    <w:rsid w:val="00CA33E9"/>
    <w:rsid w:val="00CA34BA"/>
    <w:rsid w:val="00CA39DF"/>
    <w:rsid w:val="00CA3AA2"/>
    <w:rsid w:val="00CA4066"/>
    <w:rsid w:val="00CA4082"/>
    <w:rsid w:val="00CA4537"/>
    <w:rsid w:val="00CA4987"/>
    <w:rsid w:val="00CA49F6"/>
    <w:rsid w:val="00CA4C2D"/>
    <w:rsid w:val="00CA4F64"/>
    <w:rsid w:val="00CA5011"/>
    <w:rsid w:val="00CA51F1"/>
    <w:rsid w:val="00CA5593"/>
    <w:rsid w:val="00CA56E1"/>
    <w:rsid w:val="00CA581D"/>
    <w:rsid w:val="00CA585E"/>
    <w:rsid w:val="00CA5A55"/>
    <w:rsid w:val="00CA5B71"/>
    <w:rsid w:val="00CA5B7F"/>
    <w:rsid w:val="00CA6033"/>
    <w:rsid w:val="00CA6993"/>
    <w:rsid w:val="00CA6A68"/>
    <w:rsid w:val="00CA6FB8"/>
    <w:rsid w:val="00CA75E3"/>
    <w:rsid w:val="00CA79A4"/>
    <w:rsid w:val="00CA7A4E"/>
    <w:rsid w:val="00CA7FA8"/>
    <w:rsid w:val="00CB0146"/>
    <w:rsid w:val="00CB01ED"/>
    <w:rsid w:val="00CB0386"/>
    <w:rsid w:val="00CB0564"/>
    <w:rsid w:val="00CB0883"/>
    <w:rsid w:val="00CB098E"/>
    <w:rsid w:val="00CB0D05"/>
    <w:rsid w:val="00CB0F05"/>
    <w:rsid w:val="00CB10CB"/>
    <w:rsid w:val="00CB126B"/>
    <w:rsid w:val="00CB149C"/>
    <w:rsid w:val="00CB1639"/>
    <w:rsid w:val="00CB1701"/>
    <w:rsid w:val="00CB17A3"/>
    <w:rsid w:val="00CB18D5"/>
    <w:rsid w:val="00CB1EC0"/>
    <w:rsid w:val="00CB1EFD"/>
    <w:rsid w:val="00CB1F87"/>
    <w:rsid w:val="00CB202D"/>
    <w:rsid w:val="00CB212F"/>
    <w:rsid w:val="00CB22C5"/>
    <w:rsid w:val="00CB2650"/>
    <w:rsid w:val="00CB284F"/>
    <w:rsid w:val="00CB2881"/>
    <w:rsid w:val="00CB2941"/>
    <w:rsid w:val="00CB2AFC"/>
    <w:rsid w:val="00CB2B50"/>
    <w:rsid w:val="00CB2DD1"/>
    <w:rsid w:val="00CB315D"/>
    <w:rsid w:val="00CB3657"/>
    <w:rsid w:val="00CB3A50"/>
    <w:rsid w:val="00CB3AAD"/>
    <w:rsid w:val="00CB4077"/>
    <w:rsid w:val="00CB40E4"/>
    <w:rsid w:val="00CB4C67"/>
    <w:rsid w:val="00CB4EBD"/>
    <w:rsid w:val="00CB4FE7"/>
    <w:rsid w:val="00CB51F8"/>
    <w:rsid w:val="00CB53F1"/>
    <w:rsid w:val="00CB53FE"/>
    <w:rsid w:val="00CB552B"/>
    <w:rsid w:val="00CB5624"/>
    <w:rsid w:val="00CB5679"/>
    <w:rsid w:val="00CB57C6"/>
    <w:rsid w:val="00CB5B24"/>
    <w:rsid w:val="00CB5C7D"/>
    <w:rsid w:val="00CB5F0F"/>
    <w:rsid w:val="00CB6318"/>
    <w:rsid w:val="00CB63D5"/>
    <w:rsid w:val="00CB6551"/>
    <w:rsid w:val="00CB659E"/>
    <w:rsid w:val="00CB6888"/>
    <w:rsid w:val="00CB6FFF"/>
    <w:rsid w:val="00CB7579"/>
    <w:rsid w:val="00CB7593"/>
    <w:rsid w:val="00CB76B1"/>
    <w:rsid w:val="00CB795A"/>
    <w:rsid w:val="00CC02D9"/>
    <w:rsid w:val="00CC040F"/>
    <w:rsid w:val="00CC0612"/>
    <w:rsid w:val="00CC07EE"/>
    <w:rsid w:val="00CC09B7"/>
    <w:rsid w:val="00CC0B4E"/>
    <w:rsid w:val="00CC0DB5"/>
    <w:rsid w:val="00CC0EC6"/>
    <w:rsid w:val="00CC10F5"/>
    <w:rsid w:val="00CC126D"/>
    <w:rsid w:val="00CC12C4"/>
    <w:rsid w:val="00CC17D9"/>
    <w:rsid w:val="00CC1ACC"/>
    <w:rsid w:val="00CC1AD8"/>
    <w:rsid w:val="00CC1F18"/>
    <w:rsid w:val="00CC21C5"/>
    <w:rsid w:val="00CC261A"/>
    <w:rsid w:val="00CC2A24"/>
    <w:rsid w:val="00CC2B47"/>
    <w:rsid w:val="00CC2DA7"/>
    <w:rsid w:val="00CC2FC2"/>
    <w:rsid w:val="00CC37FE"/>
    <w:rsid w:val="00CC39E8"/>
    <w:rsid w:val="00CC3B1D"/>
    <w:rsid w:val="00CC3B1E"/>
    <w:rsid w:val="00CC3D1B"/>
    <w:rsid w:val="00CC3F08"/>
    <w:rsid w:val="00CC485A"/>
    <w:rsid w:val="00CC4C17"/>
    <w:rsid w:val="00CC5037"/>
    <w:rsid w:val="00CC5374"/>
    <w:rsid w:val="00CC5421"/>
    <w:rsid w:val="00CC55D3"/>
    <w:rsid w:val="00CC5A08"/>
    <w:rsid w:val="00CC5C96"/>
    <w:rsid w:val="00CC5CFE"/>
    <w:rsid w:val="00CC5E52"/>
    <w:rsid w:val="00CC605B"/>
    <w:rsid w:val="00CC60EE"/>
    <w:rsid w:val="00CC6124"/>
    <w:rsid w:val="00CC6376"/>
    <w:rsid w:val="00CC658D"/>
    <w:rsid w:val="00CC6683"/>
    <w:rsid w:val="00CC6717"/>
    <w:rsid w:val="00CC6A1E"/>
    <w:rsid w:val="00CC6C7B"/>
    <w:rsid w:val="00CC7007"/>
    <w:rsid w:val="00CC70CB"/>
    <w:rsid w:val="00CC72C2"/>
    <w:rsid w:val="00CC79FB"/>
    <w:rsid w:val="00CC7A88"/>
    <w:rsid w:val="00CC7E5A"/>
    <w:rsid w:val="00CD0395"/>
    <w:rsid w:val="00CD0417"/>
    <w:rsid w:val="00CD068C"/>
    <w:rsid w:val="00CD09C9"/>
    <w:rsid w:val="00CD0B05"/>
    <w:rsid w:val="00CD1038"/>
    <w:rsid w:val="00CD1909"/>
    <w:rsid w:val="00CD192C"/>
    <w:rsid w:val="00CD1FEB"/>
    <w:rsid w:val="00CD2664"/>
    <w:rsid w:val="00CD2893"/>
    <w:rsid w:val="00CD28DB"/>
    <w:rsid w:val="00CD29B0"/>
    <w:rsid w:val="00CD2A70"/>
    <w:rsid w:val="00CD2AB4"/>
    <w:rsid w:val="00CD2F6C"/>
    <w:rsid w:val="00CD3267"/>
    <w:rsid w:val="00CD3699"/>
    <w:rsid w:val="00CD3716"/>
    <w:rsid w:val="00CD3772"/>
    <w:rsid w:val="00CD3808"/>
    <w:rsid w:val="00CD3861"/>
    <w:rsid w:val="00CD41A4"/>
    <w:rsid w:val="00CD41C6"/>
    <w:rsid w:val="00CD42DA"/>
    <w:rsid w:val="00CD447B"/>
    <w:rsid w:val="00CD52C2"/>
    <w:rsid w:val="00CD5329"/>
    <w:rsid w:val="00CD580D"/>
    <w:rsid w:val="00CD5A55"/>
    <w:rsid w:val="00CD5F4A"/>
    <w:rsid w:val="00CD5FEA"/>
    <w:rsid w:val="00CD63CD"/>
    <w:rsid w:val="00CD6612"/>
    <w:rsid w:val="00CD68DD"/>
    <w:rsid w:val="00CD68E5"/>
    <w:rsid w:val="00CD69C5"/>
    <w:rsid w:val="00CD6AEA"/>
    <w:rsid w:val="00CD6BE3"/>
    <w:rsid w:val="00CD77F1"/>
    <w:rsid w:val="00CD77F2"/>
    <w:rsid w:val="00CD7873"/>
    <w:rsid w:val="00CD7B51"/>
    <w:rsid w:val="00CD7E0E"/>
    <w:rsid w:val="00CE0489"/>
    <w:rsid w:val="00CE13E1"/>
    <w:rsid w:val="00CE148A"/>
    <w:rsid w:val="00CE16E7"/>
    <w:rsid w:val="00CE1DD8"/>
    <w:rsid w:val="00CE1E2D"/>
    <w:rsid w:val="00CE1FEA"/>
    <w:rsid w:val="00CE215C"/>
    <w:rsid w:val="00CE21FB"/>
    <w:rsid w:val="00CE2354"/>
    <w:rsid w:val="00CE2A3A"/>
    <w:rsid w:val="00CE2AAF"/>
    <w:rsid w:val="00CE2AD2"/>
    <w:rsid w:val="00CE2DDA"/>
    <w:rsid w:val="00CE2E86"/>
    <w:rsid w:val="00CE3711"/>
    <w:rsid w:val="00CE38A0"/>
    <w:rsid w:val="00CE3C2A"/>
    <w:rsid w:val="00CE3DA3"/>
    <w:rsid w:val="00CE3DB0"/>
    <w:rsid w:val="00CE3E47"/>
    <w:rsid w:val="00CE3F8E"/>
    <w:rsid w:val="00CE4165"/>
    <w:rsid w:val="00CE43FD"/>
    <w:rsid w:val="00CE4650"/>
    <w:rsid w:val="00CE48F3"/>
    <w:rsid w:val="00CE4B0E"/>
    <w:rsid w:val="00CE4CBC"/>
    <w:rsid w:val="00CE4D42"/>
    <w:rsid w:val="00CE4DDD"/>
    <w:rsid w:val="00CE4F64"/>
    <w:rsid w:val="00CE57F3"/>
    <w:rsid w:val="00CE5F66"/>
    <w:rsid w:val="00CE61BE"/>
    <w:rsid w:val="00CE6290"/>
    <w:rsid w:val="00CE62FF"/>
    <w:rsid w:val="00CE637A"/>
    <w:rsid w:val="00CE6B8E"/>
    <w:rsid w:val="00CE6F03"/>
    <w:rsid w:val="00CE70B4"/>
    <w:rsid w:val="00CE717D"/>
    <w:rsid w:val="00CE7D4E"/>
    <w:rsid w:val="00CF04C2"/>
    <w:rsid w:val="00CF0723"/>
    <w:rsid w:val="00CF0974"/>
    <w:rsid w:val="00CF0C72"/>
    <w:rsid w:val="00CF0CA0"/>
    <w:rsid w:val="00CF1002"/>
    <w:rsid w:val="00CF111A"/>
    <w:rsid w:val="00CF11E6"/>
    <w:rsid w:val="00CF1204"/>
    <w:rsid w:val="00CF170D"/>
    <w:rsid w:val="00CF19CC"/>
    <w:rsid w:val="00CF1CCD"/>
    <w:rsid w:val="00CF248F"/>
    <w:rsid w:val="00CF24E2"/>
    <w:rsid w:val="00CF2C5B"/>
    <w:rsid w:val="00CF30EB"/>
    <w:rsid w:val="00CF34AA"/>
    <w:rsid w:val="00CF35B0"/>
    <w:rsid w:val="00CF35BA"/>
    <w:rsid w:val="00CF368D"/>
    <w:rsid w:val="00CF3BCE"/>
    <w:rsid w:val="00CF3CA1"/>
    <w:rsid w:val="00CF4723"/>
    <w:rsid w:val="00CF4888"/>
    <w:rsid w:val="00CF49AA"/>
    <w:rsid w:val="00CF4C42"/>
    <w:rsid w:val="00CF5039"/>
    <w:rsid w:val="00CF5337"/>
    <w:rsid w:val="00CF54AE"/>
    <w:rsid w:val="00CF63DB"/>
    <w:rsid w:val="00CF64DF"/>
    <w:rsid w:val="00CF673D"/>
    <w:rsid w:val="00CF6D75"/>
    <w:rsid w:val="00CF6FBC"/>
    <w:rsid w:val="00CF6FEC"/>
    <w:rsid w:val="00CF7220"/>
    <w:rsid w:val="00CF7348"/>
    <w:rsid w:val="00CF73AD"/>
    <w:rsid w:val="00CF747B"/>
    <w:rsid w:val="00CF7764"/>
    <w:rsid w:val="00CF7921"/>
    <w:rsid w:val="00CF7AC0"/>
    <w:rsid w:val="00CF7AE8"/>
    <w:rsid w:val="00CF7C2E"/>
    <w:rsid w:val="00CF7CC0"/>
    <w:rsid w:val="00CF7EE6"/>
    <w:rsid w:val="00CF7FF0"/>
    <w:rsid w:val="00D00509"/>
    <w:rsid w:val="00D009D8"/>
    <w:rsid w:val="00D00AC5"/>
    <w:rsid w:val="00D00FE4"/>
    <w:rsid w:val="00D016A8"/>
    <w:rsid w:val="00D017AF"/>
    <w:rsid w:val="00D017D5"/>
    <w:rsid w:val="00D01919"/>
    <w:rsid w:val="00D01994"/>
    <w:rsid w:val="00D01E0D"/>
    <w:rsid w:val="00D02181"/>
    <w:rsid w:val="00D02799"/>
    <w:rsid w:val="00D029EE"/>
    <w:rsid w:val="00D02AC4"/>
    <w:rsid w:val="00D031A9"/>
    <w:rsid w:val="00D033A0"/>
    <w:rsid w:val="00D034F0"/>
    <w:rsid w:val="00D0351C"/>
    <w:rsid w:val="00D036D4"/>
    <w:rsid w:val="00D036D6"/>
    <w:rsid w:val="00D037E5"/>
    <w:rsid w:val="00D03835"/>
    <w:rsid w:val="00D0395A"/>
    <w:rsid w:val="00D03B56"/>
    <w:rsid w:val="00D03D0B"/>
    <w:rsid w:val="00D03D33"/>
    <w:rsid w:val="00D0405A"/>
    <w:rsid w:val="00D04443"/>
    <w:rsid w:val="00D0444E"/>
    <w:rsid w:val="00D044B9"/>
    <w:rsid w:val="00D04A04"/>
    <w:rsid w:val="00D04B37"/>
    <w:rsid w:val="00D0501D"/>
    <w:rsid w:val="00D05088"/>
    <w:rsid w:val="00D050A9"/>
    <w:rsid w:val="00D0515F"/>
    <w:rsid w:val="00D052FC"/>
    <w:rsid w:val="00D05958"/>
    <w:rsid w:val="00D05BE2"/>
    <w:rsid w:val="00D06B65"/>
    <w:rsid w:val="00D070A7"/>
    <w:rsid w:val="00D07544"/>
    <w:rsid w:val="00D07632"/>
    <w:rsid w:val="00D076EB"/>
    <w:rsid w:val="00D07722"/>
    <w:rsid w:val="00D07918"/>
    <w:rsid w:val="00D07B38"/>
    <w:rsid w:val="00D07FB9"/>
    <w:rsid w:val="00D1000D"/>
    <w:rsid w:val="00D1015D"/>
    <w:rsid w:val="00D107CB"/>
    <w:rsid w:val="00D10876"/>
    <w:rsid w:val="00D11EF9"/>
    <w:rsid w:val="00D1212F"/>
    <w:rsid w:val="00D1244F"/>
    <w:rsid w:val="00D124CB"/>
    <w:rsid w:val="00D127C3"/>
    <w:rsid w:val="00D1282A"/>
    <w:rsid w:val="00D12974"/>
    <w:rsid w:val="00D129D9"/>
    <w:rsid w:val="00D12E2A"/>
    <w:rsid w:val="00D12EFF"/>
    <w:rsid w:val="00D12F2F"/>
    <w:rsid w:val="00D13108"/>
    <w:rsid w:val="00D136D4"/>
    <w:rsid w:val="00D13BC8"/>
    <w:rsid w:val="00D13F7D"/>
    <w:rsid w:val="00D1432D"/>
    <w:rsid w:val="00D1459D"/>
    <w:rsid w:val="00D14954"/>
    <w:rsid w:val="00D14AEA"/>
    <w:rsid w:val="00D14EBA"/>
    <w:rsid w:val="00D14FBD"/>
    <w:rsid w:val="00D151D7"/>
    <w:rsid w:val="00D152DE"/>
    <w:rsid w:val="00D1557C"/>
    <w:rsid w:val="00D1594F"/>
    <w:rsid w:val="00D159C9"/>
    <w:rsid w:val="00D159F9"/>
    <w:rsid w:val="00D15C7B"/>
    <w:rsid w:val="00D1644B"/>
    <w:rsid w:val="00D164B0"/>
    <w:rsid w:val="00D165DF"/>
    <w:rsid w:val="00D1669D"/>
    <w:rsid w:val="00D16D91"/>
    <w:rsid w:val="00D16E90"/>
    <w:rsid w:val="00D17014"/>
    <w:rsid w:val="00D172B3"/>
    <w:rsid w:val="00D1774C"/>
    <w:rsid w:val="00D17833"/>
    <w:rsid w:val="00D17C6B"/>
    <w:rsid w:val="00D17C6D"/>
    <w:rsid w:val="00D203CD"/>
    <w:rsid w:val="00D20A9B"/>
    <w:rsid w:val="00D20E70"/>
    <w:rsid w:val="00D20EC9"/>
    <w:rsid w:val="00D2128A"/>
    <w:rsid w:val="00D2162D"/>
    <w:rsid w:val="00D21DCC"/>
    <w:rsid w:val="00D22E3A"/>
    <w:rsid w:val="00D2318E"/>
    <w:rsid w:val="00D23825"/>
    <w:rsid w:val="00D23E4A"/>
    <w:rsid w:val="00D24028"/>
    <w:rsid w:val="00D243BB"/>
    <w:rsid w:val="00D24958"/>
    <w:rsid w:val="00D24BCB"/>
    <w:rsid w:val="00D24ED7"/>
    <w:rsid w:val="00D25B1D"/>
    <w:rsid w:val="00D2653A"/>
    <w:rsid w:val="00D2678C"/>
    <w:rsid w:val="00D269FD"/>
    <w:rsid w:val="00D26A6E"/>
    <w:rsid w:val="00D272AF"/>
    <w:rsid w:val="00D27633"/>
    <w:rsid w:val="00D27EA1"/>
    <w:rsid w:val="00D30494"/>
    <w:rsid w:val="00D306F7"/>
    <w:rsid w:val="00D3096D"/>
    <w:rsid w:val="00D3098F"/>
    <w:rsid w:val="00D30B79"/>
    <w:rsid w:val="00D30D24"/>
    <w:rsid w:val="00D31144"/>
    <w:rsid w:val="00D315BE"/>
    <w:rsid w:val="00D31A9F"/>
    <w:rsid w:val="00D3223F"/>
    <w:rsid w:val="00D323FE"/>
    <w:rsid w:val="00D32550"/>
    <w:rsid w:val="00D32592"/>
    <w:rsid w:val="00D327D9"/>
    <w:rsid w:val="00D32809"/>
    <w:rsid w:val="00D32C15"/>
    <w:rsid w:val="00D32D2F"/>
    <w:rsid w:val="00D32EC7"/>
    <w:rsid w:val="00D32F1F"/>
    <w:rsid w:val="00D331C5"/>
    <w:rsid w:val="00D333DD"/>
    <w:rsid w:val="00D337A6"/>
    <w:rsid w:val="00D3392E"/>
    <w:rsid w:val="00D33ABC"/>
    <w:rsid w:val="00D33ADF"/>
    <w:rsid w:val="00D33DF5"/>
    <w:rsid w:val="00D33EB9"/>
    <w:rsid w:val="00D34564"/>
    <w:rsid w:val="00D3465A"/>
    <w:rsid w:val="00D346A4"/>
    <w:rsid w:val="00D349E5"/>
    <w:rsid w:val="00D34CC8"/>
    <w:rsid w:val="00D35281"/>
    <w:rsid w:val="00D353C2"/>
    <w:rsid w:val="00D35783"/>
    <w:rsid w:val="00D35A29"/>
    <w:rsid w:val="00D366FE"/>
    <w:rsid w:val="00D369E4"/>
    <w:rsid w:val="00D370CA"/>
    <w:rsid w:val="00D37101"/>
    <w:rsid w:val="00D3716B"/>
    <w:rsid w:val="00D3720D"/>
    <w:rsid w:val="00D4091B"/>
    <w:rsid w:val="00D40BC7"/>
    <w:rsid w:val="00D40CC5"/>
    <w:rsid w:val="00D40D51"/>
    <w:rsid w:val="00D411D6"/>
    <w:rsid w:val="00D413B6"/>
    <w:rsid w:val="00D413BD"/>
    <w:rsid w:val="00D417DB"/>
    <w:rsid w:val="00D41A3D"/>
    <w:rsid w:val="00D41A5D"/>
    <w:rsid w:val="00D41AF2"/>
    <w:rsid w:val="00D42021"/>
    <w:rsid w:val="00D4232E"/>
    <w:rsid w:val="00D4254A"/>
    <w:rsid w:val="00D4260A"/>
    <w:rsid w:val="00D42657"/>
    <w:rsid w:val="00D42807"/>
    <w:rsid w:val="00D42C24"/>
    <w:rsid w:val="00D42DFA"/>
    <w:rsid w:val="00D42F8E"/>
    <w:rsid w:val="00D43059"/>
    <w:rsid w:val="00D43196"/>
    <w:rsid w:val="00D43491"/>
    <w:rsid w:val="00D437FE"/>
    <w:rsid w:val="00D439CB"/>
    <w:rsid w:val="00D43B13"/>
    <w:rsid w:val="00D43DE7"/>
    <w:rsid w:val="00D44112"/>
    <w:rsid w:val="00D441ED"/>
    <w:rsid w:val="00D442CE"/>
    <w:rsid w:val="00D447AC"/>
    <w:rsid w:val="00D44815"/>
    <w:rsid w:val="00D4493F"/>
    <w:rsid w:val="00D44E31"/>
    <w:rsid w:val="00D44E6A"/>
    <w:rsid w:val="00D44FB4"/>
    <w:rsid w:val="00D45005"/>
    <w:rsid w:val="00D453A1"/>
    <w:rsid w:val="00D4553E"/>
    <w:rsid w:val="00D45565"/>
    <w:rsid w:val="00D45A5F"/>
    <w:rsid w:val="00D45B22"/>
    <w:rsid w:val="00D45BB8"/>
    <w:rsid w:val="00D45C25"/>
    <w:rsid w:val="00D45D19"/>
    <w:rsid w:val="00D45F6A"/>
    <w:rsid w:val="00D461C2"/>
    <w:rsid w:val="00D46A7E"/>
    <w:rsid w:val="00D46AB2"/>
    <w:rsid w:val="00D46DBE"/>
    <w:rsid w:val="00D472B9"/>
    <w:rsid w:val="00D475F1"/>
    <w:rsid w:val="00D4768B"/>
    <w:rsid w:val="00D47811"/>
    <w:rsid w:val="00D47A90"/>
    <w:rsid w:val="00D47B29"/>
    <w:rsid w:val="00D47CDE"/>
    <w:rsid w:val="00D47EEC"/>
    <w:rsid w:val="00D50849"/>
    <w:rsid w:val="00D509A9"/>
    <w:rsid w:val="00D50C08"/>
    <w:rsid w:val="00D51000"/>
    <w:rsid w:val="00D51306"/>
    <w:rsid w:val="00D51731"/>
    <w:rsid w:val="00D520BE"/>
    <w:rsid w:val="00D5259C"/>
    <w:rsid w:val="00D52656"/>
    <w:rsid w:val="00D52659"/>
    <w:rsid w:val="00D52B2E"/>
    <w:rsid w:val="00D52C32"/>
    <w:rsid w:val="00D52E72"/>
    <w:rsid w:val="00D53C81"/>
    <w:rsid w:val="00D540A1"/>
    <w:rsid w:val="00D5416B"/>
    <w:rsid w:val="00D54363"/>
    <w:rsid w:val="00D543F1"/>
    <w:rsid w:val="00D54769"/>
    <w:rsid w:val="00D54836"/>
    <w:rsid w:val="00D550D0"/>
    <w:rsid w:val="00D554E0"/>
    <w:rsid w:val="00D5587E"/>
    <w:rsid w:val="00D55997"/>
    <w:rsid w:val="00D55D7F"/>
    <w:rsid w:val="00D56142"/>
    <w:rsid w:val="00D56321"/>
    <w:rsid w:val="00D5634F"/>
    <w:rsid w:val="00D563C3"/>
    <w:rsid w:val="00D56468"/>
    <w:rsid w:val="00D564A5"/>
    <w:rsid w:val="00D566A7"/>
    <w:rsid w:val="00D566F3"/>
    <w:rsid w:val="00D56A17"/>
    <w:rsid w:val="00D56FA7"/>
    <w:rsid w:val="00D57334"/>
    <w:rsid w:val="00D57354"/>
    <w:rsid w:val="00D57775"/>
    <w:rsid w:val="00D578CB"/>
    <w:rsid w:val="00D5799E"/>
    <w:rsid w:val="00D60047"/>
    <w:rsid w:val="00D6021A"/>
    <w:rsid w:val="00D602CA"/>
    <w:rsid w:val="00D609AA"/>
    <w:rsid w:val="00D616C6"/>
    <w:rsid w:val="00D6177E"/>
    <w:rsid w:val="00D62099"/>
    <w:rsid w:val="00D625F3"/>
    <w:rsid w:val="00D62CC7"/>
    <w:rsid w:val="00D62CCC"/>
    <w:rsid w:val="00D6340B"/>
    <w:rsid w:val="00D634C0"/>
    <w:rsid w:val="00D63D50"/>
    <w:rsid w:val="00D63EA1"/>
    <w:rsid w:val="00D64170"/>
    <w:rsid w:val="00D6420C"/>
    <w:rsid w:val="00D64261"/>
    <w:rsid w:val="00D64CE6"/>
    <w:rsid w:val="00D64EB2"/>
    <w:rsid w:val="00D64F87"/>
    <w:rsid w:val="00D65068"/>
    <w:rsid w:val="00D65215"/>
    <w:rsid w:val="00D6541A"/>
    <w:rsid w:val="00D659A6"/>
    <w:rsid w:val="00D65B8B"/>
    <w:rsid w:val="00D6611D"/>
    <w:rsid w:val="00D66180"/>
    <w:rsid w:val="00D666C4"/>
    <w:rsid w:val="00D669FF"/>
    <w:rsid w:val="00D66D6F"/>
    <w:rsid w:val="00D66D91"/>
    <w:rsid w:val="00D674F0"/>
    <w:rsid w:val="00D675A0"/>
    <w:rsid w:val="00D6763E"/>
    <w:rsid w:val="00D67976"/>
    <w:rsid w:val="00D679A5"/>
    <w:rsid w:val="00D67B0E"/>
    <w:rsid w:val="00D7075B"/>
    <w:rsid w:val="00D710B7"/>
    <w:rsid w:val="00D7116E"/>
    <w:rsid w:val="00D7136F"/>
    <w:rsid w:val="00D714E7"/>
    <w:rsid w:val="00D715A7"/>
    <w:rsid w:val="00D71607"/>
    <w:rsid w:val="00D71CF6"/>
    <w:rsid w:val="00D71DE4"/>
    <w:rsid w:val="00D71E48"/>
    <w:rsid w:val="00D71F44"/>
    <w:rsid w:val="00D72738"/>
    <w:rsid w:val="00D72CB5"/>
    <w:rsid w:val="00D72CCD"/>
    <w:rsid w:val="00D73530"/>
    <w:rsid w:val="00D7382A"/>
    <w:rsid w:val="00D73E8B"/>
    <w:rsid w:val="00D741B6"/>
    <w:rsid w:val="00D74357"/>
    <w:rsid w:val="00D7446D"/>
    <w:rsid w:val="00D744C2"/>
    <w:rsid w:val="00D74AD9"/>
    <w:rsid w:val="00D74CF4"/>
    <w:rsid w:val="00D74D3D"/>
    <w:rsid w:val="00D75173"/>
    <w:rsid w:val="00D7583C"/>
    <w:rsid w:val="00D75B1B"/>
    <w:rsid w:val="00D75B84"/>
    <w:rsid w:val="00D75EB9"/>
    <w:rsid w:val="00D75FB1"/>
    <w:rsid w:val="00D7658A"/>
    <w:rsid w:val="00D76725"/>
    <w:rsid w:val="00D76866"/>
    <w:rsid w:val="00D76BA4"/>
    <w:rsid w:val="00D76DF4"/>
    <w:rsid w:val="00D7761F"/>
    <w:rsid w:val="00D77AC6"/>
    <w:rsid w:val="00D77C84"/>
    <w:rsid w:val="00D77E5C"/>
    <w:rsid w:val="00D77F29"/>
    <w:rsid w:val="00D77F6D"/>
    <w:rsid w:val="00D80586"/>
    <w:rsid w:val="00D8062A"/>
    <w:rsid w:val="00D806D4"/>
    <w:rsid w:val="00D810D6"/>
    <w:rsid w:val="00D811E0"/>
    <w:rsid w:val="00D81A9D"/>
    <w:rsid w:val="00D81C72"/>
    <w:rsid w:val="00D81D6F"/>
    <w:rsid w:val="00D82008"/>
    <w:rsid w:val="00D826DE"/>
    <w:rsid w:val="00D82C76"/>
    <w:rsid w:val="00D8300F"/>
    <w:rsid w:val="00D8340F"/>
    <w:rsid w:val="00D83464"/>
    <w:rsid w:val="00D8388F"/>
    <w:rsid w:val="00D838FB"/>
    <w:rsid w:val="00D83CE2"/>
    <w:rsid w:val="00D83D6B"/>
    <w:rsid w:val="00D83E2B"/>
    <w:rsid w:val="00D844A6"/>
    <w:rsid w:val="00D84AA5"/>
    <w:rsid w:val="00D84CDA"/>
    <w:rsid w:val="00D84F2D"/>
    <w:rsid w:val="00D84F5D"/>
    <w:rsid w:val="00D851AD"/>
    <w:rsid w:val="00D852E4"/>
    <w:rsid w:val="00D85329"/>
    <w:rsid w:val="00D85333"/>
    <w:rsid w:val="00D85D82"/>
    <w:rsid w:val="00D85E15"/>
    <w:rsid w:val="00D85EC4"/>
    <w:rsid w:val="00D8695E"/>
    <w:rsid w:val="00D869E2"/>
    <w:rsid w:val="00D86ACC"/>
    <w:rsid w:val="00D86F57"/>
    <w:rsid w:val="00D8713B"/>
    <w:rsid w:val="00D878B2"/>
    <w:rsid w:val="00D87A38"/>
    <w:rsid w:val="00D87D39"/>
    <w:rsid w:val="00D87DBA"/>
    <w:rsid w:val="00D87DE5"/>
    <w:rsid w:val="00D87E0A"/>
    <w:rsid w:val="00D90737"/>
    <w:rsid w:val="00D90DB9"/>
    <w:rsid w:val="00D90EC4"/>
    <w:rsid w:val="00D90F1F"/>
    <w:rsid w:val="00D90F8D"/>
    <w:rsid w:val="00D912C6"/>
    <w:rsid w:val="00D912E9"/>
    <w:rsid w:val="00D91413"/>
    <w:rsid w:val="00D91433"/>
    <w:rsid w:val="00D91692"/>
    <w:rsid w:val="00D916E9"/>
    <w:rsid w:val="00D91779"/>
    <w:rsid w:val="00D91AA4"/>
    <w:rsid w:val="00D91B32"/>
    <w:rsid w:val="00D91C15"/>
    <w:rsid w:val="00D91EC7"/>
    <w:rsid w:val="00D9235B"/>
    <w:rsid w:val="00D924A3"/>
    <w:rsid w:val="00D928AC"/>
    <w:rsid w:val="00D92C8F"/>
    <w:rsid w:val="00D92F7D"/>
    <w:rsid w:val="00D934A5"/>
    <w:rsid w:val="00D93756"/>
    <w:rsid w:val="00D93B5A"/>
    <w:rsid w:val="00D93CB2"/>
    <w:rsid w:val="00D93DD9"/>
    <w:rsid w:val="00D93DEC"/>
    <w:rsid w:val="00D93FBF"/>
    <w:rsid w:val="00D94153"/>
    <w:rsid w:val="00D94DA1"/>
    <w:rsid w:val="00D94DDD"/>
    <w:rsid w:val="00D950AC"/>
    <w:rsid w:val="00D95100"/>
    <w:rsid w:val="00D95259"/>
    <w:rsid w:val="00D96753"/>
    <w:rsid w:val="00D967CF"/>
    <w:rsid w:val="00D9687A"/>
    <w:rsid w:val="00D968AC"/>
    <w:rsid w:val="00D96A9F"/>
    <w:rsid w:val="00D96ADD"/>
    <w:rsid w:val="00D96BF1"/>
    <w:rsid w:val="00D971EE"/>
    <w:rsid w:val="00D972F6"/>
    <w:rsid w:val="00D9736E"/>
    <w:rsid w:val="00D9738C"/>
    <w:rsid w:val="00D973C9"/>
    <w:rsid w:val="00D97519"/>
    <w:rsid w:val="00D977FE"/>
    <w:rsid w:val="00D97B16"/>
    <w:rsid w:val="00D97B68"/>
    <w:rsid w:val="00D97D6C"/>
    <w:rsid w:val="00D97E74"/>
    <w:rsid w:val="00D97F65"/>
    <w:rsid w:val="00D97F93"/>
    <w:rsid w:val="00DA0019"/>
    <w:rsid w:val="00DA0074"/>
    <w:rsid w:val="00DA00CA"/>
    <w:rsid w:val="00DA01FB"/>
    <w:rsid w:val="00DA04FA"/>
    <w:rsid w:val="00DA0903"/>
    <w:rsid w:val="00DA0A20"/>
    <w:rsid w:val="00DA0ED2"/>
    <w:rsid w:val="00DA105D"/>
    <w:rsid w:val="00DA12EC"/>
    <w:rsid w:val="00DA160F"/>
    <w:rsid w:val="00DA16FC"/>
    <w:rsid w:val="00DA1782"/>
    <w:rsid w:val="00DA18D3"/>
    <w:rsid w:val="00DA1A04"/>
    <w:rsid w:val="00DA1DD8"/>
    <w:rsid w:val="00DA253F"/>
    <w:rsid w:val="00DA2CE7"/>
    <w:rsid w:val="00DA2F4F"/>
    <w:rsid w:val="00DA32CB"/>
    <w:rsid w:val="00DA36C0"/>
    <w:rsid w:val="00DA3B07"/>
    <w:rsid w:val="00DA3B27"/>
    <w:rsid w:val="00DA3D88"/>
    <w:rsid w:val="00DA41E1"/>
    <w:rsid w:val="00DA4520"/>
    <w:rsid w:val="00DA483C"/>
    <w:rsid w:val="00DA49F0"/>
    <w:rsid w:val="00DA4A2F"/>
    <w:rsid w:val="00DA4B7B"/>
    <w:rsid w:val="00DA4BAC"/>
    <w:rsid w:val="00DA4D7D"/>
    <w:rsid w:val="00DA4F6F"/>
    <w:rsid w:val="00DA4FB5"/>
    <w:rsid w:val="00DA5102"/>
    <w:rsid w:val="00DA51AD"/>
    <w:rsid w:val="00DA53A4"/>
    <w:rsid w:val="00DA53A7"/>
    <w:rsid w:val="00DA57C5"/>
    <w:rsid w:val="00DA64F3"/>
    <w:rsid w:val="00DA6526"/>
    <w:rsid w:val="00DA659F"/>
    <w:rsid w:val="00DA66CD"/>
    <w:rsid w:val="00DA6A23"/>
    <w:rsid w:val="00DA6F56"/>
    <w:rsid w:val="00DA7309"/>
    <w:rsid w:val="00DA757D"/>
    <w:rsid w:val="00DA7A55"/>
    <w:rsid w:val="00DA7F0C"/>
    <w:rsid w:val="00DA7F98"/>
    <w:rsid w:val="00DB0009"/>
    <w:rsid w:val="00DB008F"/>
    <w:rsid w:val="00DB12B8"/>
    <w:rsid w:val="00DB1395"/>
    <w:rsid w:val="00DB13F9"/>
    <w:rsid w:val="00DB16F4"/>
    <w:rsid w:val="00DB1DAD"/>
    <w:rsid w:val="00DB250A"/>
    <w:rsid w:val="00DB2AE3"/>
    <w:rsid w:val="00DB2C76"/>
    <w:rsid w:val="00DB3712"/>
    <w:rsid w:val="00DB399E"/>
    <w:rsid w:val="00DB3F01"/>
    <w:rsid w:val="00DB4005"/>
    <w:rsid w:val="00DB4444"/>
    <w:rsid w:val="00DB44AA"/>
    <w:rsid w:val="00DB44F6"/>
    <w:rsid w:val="00DB458E"/>
    <w:rsid w:val="00DB4C74"/>
    <w:rsid w:val="00DB516D"/>
    <w:rsid w:val="00DB51D4"/>
    <w:rsid w:val="00DB55C3"/>
    <w:rsid w:val="00DB5AB2"/>
    <w:rsid w:val="00DB5AB9"/>
    <w:rsid w:val="00DB5D71"/>
    <w:rsid w:val="00DB5DF2"/>
    <w:rsid w:val="00DB5F06"/>
    <w:rsid w:val="00DB6700"/>
    <w:rsid w:val="00DB67BB"/>
    <w:rsid w:val="00DB68C8"/>
    <w:rsid w:val="00DB68C9"/>
    <w:rsid w:val="00DB6C44"/>
    <w:rsid w:val="00DB6C53"/>
    <w:rsid w:val="00DB6E27"/>
    <w:rsid w:val="00DB714E"/>
    <w:rsid w:val="00DB7734"/>
    <w:rsid w:val="00DB77D1"/>
    <w:rsid w:val="00DB7A7F"/>
    <w:rsid w:val="00DC0D89"/>
    <w:rsid w:val="00DC0E47"/>
    <w:rsid w:val="00DC0F05"/>
    <w:rsid w:val="00DC11E1"/>
    <w:rsid w:val="00DC15F9"/>
    <w:rsid w:val="00DC1893"/>
    <w:rsid w:val="00DC1A4B"/>
    <w:rsid w:val="00DC1F8B"/>
    <w:rsid w:val="00DC2602"/>
    <w:rsid w:val="00DC263F"/>
    <w:rsid w:val="00DC2721"/>
    <w:rsid w:val="00DC27F7"/>
    <w:rsid w:val="00DC28A1"/>
    <w:rsid w:val="00DC292A"/>
    <w:rsid w:val="00DC2940"/>
    <w:rsid w:val="00DC3541"/>
    <w:rsid w:val="00DC36CE"/>
    <w:rsid w:val="00DC392A"/>
    <w:rsid w:val="00DC39C0"/>
    <w:rsid w:val="00DC3E95"/>
    <w:rsid w:val="00DC42FB"/>
    <w:rsid w:val="00DC4628"/>
    <w:rsid w:val="00DC48DE"/>
    <w:rsid w:val="00DC4CE5"/>
    <w:rsid w:val="00DC4D9B"/>
    <w:rsid w:val="00DC4FC5"/>
    <w:rsid w:val="00DC50DE"/>
    <w:rsid w:val="00DC5200"/>
    <w:rsid w:val="00DC531E"/>
    <w:rsid w:val="00DC543C"/>
    <w:rsid w:val="00DC5464"/>
    <w:rsid w:val="00DC552F"/>
    <w:rsid w:val="00DC555E"/>
    <w:rsid w:val="00DC5636"/>
    <w:rsid w:val="00DC5668"/>
    <w:rsid w:val="00DC5768"/>
    <w:rsid w:val="00DC5A72"/>
    <w:rsid w:val="00DC5C41"/>
    <w:rsid w:val="00DC5CBD"/>
    <w:rsid w:val="00DC5D64"/>
    <w:rsid w:val="00DC6782"/>
    <w:rsid w:val="00DC68D0"/>
    <w:rsid w:val="00DC6B35"/>
    <w:rsid w:val="00DC6C9A"/>
    <w:rsid w:val="00DC767E"/>
    <w:rsid w:val="00DC771C"/>
    <w:rsid w:val="00DC789A"/>
    <w:rsid w:val="00DC7914"/>
    <w:rsid w:val="00DC7A4D"/>
    <w:rsid w:val="00DC7E17"/>
    <w:rsid w:val="00DD04FB"/>
    <w:rsid w:val="00DD05D3"/>
    <w:rsid w:val="00DD05EE"/>
    <w:rsid w:val="00DD0A18"/>
    <w:rsid w:val="00DD12B8"/>
    <w:rsid w:val="00DD12C9"/>
    <w:rsid w:val="00DD1323"/>
    <w:rsid w:val="00DD162D"/>
    <w:rsid w:val="00DD192A"/>
    <w:rsid w:val="00DD193A"/>
    <w:rsid w:val="00DD1B7C"/>
    <w:rsid w:val="00DD1BC3"/>
    <w:rsid w:val="00DD2377"/>
    <w:rsid w:val="00DD25DE"/>
    <w:rsid w:val="00DD2839"/>
    <w:rsid w:val="00DD2B79"/>
    <w:rsid w:val="00DD2EC3"/>
    <w:rsid w:val="00DD31D9"/>
    <w:rsid w:val="00DD34C1"/>
    <w:rsid w:val="00DD3539"/>
    <w:rsid w:val="00DD3625"/>
    <w:rsid w:val="00DD3B17"/>
    <w:rsid w:val="00DD3B85"/>
    <w:rsid w:val="00DD3C90"/>
    <w:rsid w:val="00DD3DE4"/>
    <w:rsid w:val="00DD4054"/>
    <w:rsid w:val="00DD42C1"/>
    <w:rsid w:val="00DD45AB"/>
    <w:rsid w:val="00DD4812"/>
    <w:rsid w:val="00DD4994"/>
    <w:rsid w:val="00DD4BB2"/>
    <w:rsid w:val="00DD51F1"/>
    <w:rsid w:val="00DD5292"/>
    <w:rsid w:val="00DD5383"/>
    <w:rsid w:val="00DD574A"/>
    <w:rsid w:val="00DD575B"/>
    <w:rsid w:val="00DD57BD"/>
    <w:rsid w:val="00DD5A4F"/>
    <w:rsid w:val="00DD5D5D"/>
    <w:rsid w:val="00DD5DB6"/>
    <w:rsid w:val="00DD6363"/>
    <w:rsid w:val="00DD65D0"/>
    <w:rsid w:val="00DD6624"/>
    <w:rsid w:val="00DD6650"/>
    <w:rsid w:val="00DD6A47"/>
    <w:rsid w:val="00DD6DD7"/>
    <w:rsid w:val="00DD6FFE"/>
    <w:rsid w:val="00DD705A"/>
    <w:rsid w:val="00DD71ED"/>
    <w:rsid w:val="00DD74F1"/>
    <w:rsid w:val="00DD778E"/>
    <w:rsid w:val="00DD7916"/>
    <w:rsid w:val="00DD7D80"/>
    <w:rsid w:val="00DE000C"/>
    <w:rsid w:val="00DE0361"/>
    <w:rsid w:val="00DE0B41"/>
    <w:rsid w:val="00DE1209"/>
    <w:rsid w:val="00DE1303"/>
    <w:rsid w:val="00DE1C85"/>
    <w:rsid w:val="00DE1E53"/>
    <w:rsid w:val="00DE26D3"/>
    <w:rsid w:val="00DE294B"/>
    <w:rsid w:val="00DE29B4"/>
    <w:rsid w:val="00DE2C11"/>
    <w:rsid w:val="00DE31B3"/>
    <w:rsid w:val="00DE326C"/>
    <w:rsid w:val="00DE335B"/>
    <w:rsid w:val="00DE348B"/>
    <w:rsid w:val="00DE39CC"/>
    <w:rsid w:val="00DE3A75"/>
    <w:rsid w:val="00DE3F22"/>
    <w:rsid w:val="00DE41B1"/>
    <w:rsid w:val="00DE4320"/>
    <w:rsid w:val="00DE44D8"/>
    <w:rsid w:val="00DE4789"/>
    <w:rsid w:val="00DE4878"/>
    <w:rsid w:val="00DE4AB6"/>
    <w:rsid w:val="00DE4C62"/>
    <w:rsid w:val="00DE528F"/>
    <w:rsid w:val="00DE54B0"/>
    <w:rsid w:val="00DE60FC"/>
    <w:rsid w:val="00DE6164"/>
    <w:rsid w:val="00DE65C5"/>
    <w:rsid w:val="00DE6B59"/>
    <w:rsid w:val="00DE70F7"/>
    <w:rsid w:val="00DE757B"/>
    <w:rsid w:val="00DE7840"/>
    <w:rsid w:val="00DE786E"/>
    <w:rsid w:val="00DE7E34"/>
    <w:rsid w:val="00DF0136"/>
    <w:rsid w:val="00DF05AB"/>
    <w:rsid w:val="00DF09AF"/>
    <w:rsid w:val="00DF0A56"/>
    <w:rsid w:val="00DF0BF4"/>
    <w:rsid w:val="00DF0D79"/>
    <w:rsid w:val="00DF10FC"/>
    <w:rsid w:val="00DF112C"/>
    <w:rsid w:val="00DF1158"/>
    <w:rsid w:val="00DF117A"/>
    <w:rsid w:val="00DF1811"/>
    <w:rsid w:val="00DF1A2A"/>
    <w:rsid w:val="00DF1BB0"/>
    <w:rsid w:val="00DF23C1"/>
    <w:rsid w:val="00DF2EC2"/>
    <w:rsid w:val="00DF3047"/>
    <w:rsid w:val="00DF3410"/>
    <w:rsid w:val="00DF3472"/>
    <w:rsid w:val="00DF369B"/>
    <w:rsid w:val="00DF3871"/>
    <w:rsid w:val="00DF39EB"/>
    <w:rsid w:val="00DF3D30"/>
    <w:rsid w:val="00DF3E02"/>
    <w:rsid w:val="00DF415A"/>
    <w:rsid w:val="00DF4425"/>
    <w:rsid w:val="00DF4462"/>
    <w:rsid w:val="00DF4760"/>
    <w:rsid w:val="00DF50C1"/>
    <w:rsid w:val="00DF5AD7"/>
    <w:rsid w:val="00DF5CE8"/>
    <w:rsid w:val="00DF5D6C"/>
    <w:rsid w:val="00DF5DDB"/>
    <w:rsid w:val="00DF5FBA"/>
    <w:rsid w:val="00DF60E0"/>
    <w:rsid w:val="00DF679D"/>
    <w:rsid w:val="00DF67AF"/>
    <w:rsid w:val="00DF6841"/>
    <w:rsid w:val="00DF6BC7"/>
    <w:rsid w:val="00DF71AF"/>
    <w:rsid w:val="00DF77DF"/>
    <w:rsid w:val="00DF77F9"/>
    <w:rsid w:val="00DF7A43"/>
    <w:rsid w:val="00DF7F14"/>
    <w:rsid w:val="00E00021"/>
    <w:rsid w:val="00E00835"/>
    <w:rsid w:val="00E008E3"/>
    <w:rsid w:val="00E00D72"/>
    <w:rsid w:val="00E00DA3"/>
    <w:rsid w:val="00E01061"/>
    <w:rsid w:val="00E01854"/>
    <w:rsid w:val="00E01B64"/>
    <w:rsid w:val="00E01BE7"/>
    <w:rsid w:val="00E01C49"/>
    <w:rsid w:val="00E01D48"/>
    <w:rsid w:val="00E01DDB"/>
    <w:rsid w:val="00E026C2"/>
    <w:rsid w:val="00E026F7"/>
    <w:rsid w:val="00E02B51"/>
    <w:rsid w:val="00E02F10"/>
    <w:rsid w:val="00E02F2C"/>
    <w:rsid w:val="00E03031"/>
    <w:rsid w:val="00E030D0"/>
    <w:rsid w:val="00E03238"/>
    <w:rsid w:val="00E03CA9"/>
    <w:rsid w:val="00E03D34"/>
    <w:rsid w:val="00E03DBD"/>
    <w:rsid w:val="00E03F25"/>
    <w:rsid w:val="00E0406D"/>
    <w:rsid w:val="00E044D6"/>
    <w:rsid w:val="00E04731"/>
    <w:rsid w:val="00E049C9"/>
    <w:rsid w:val="00E04B3A"/>
    <w:rsid w:val="00E04CA4"/>
    <w:rsid w:val="00E053B7"/>
    <w:rsid w:val="00E0578D"/>
    <w:rsid w:val="00E05895"/>
    <w:rsid w:val="00E059D9"/>
    <w:rsid w:val="00E0652A"/>
    <w:rsid w:val="00E06A04"/>
    <w:rsid w:val="00E06BB2"/>
    <w:rsid w:val="00E06E04"/>
    <w:rsid w:val="00E07042"/>
    <w:rsid w:val="00E076B2"/>
    <w:rsid w:val="00E076BB"/>
    <w:rsid w:val="00E079BC"/>
    <w:rsid w:val="00E07A51"/>
    <w:rsid w:val="00E07BF9"/>
    <w:rsid w:val="00E07D9C"/>
    <w:rsid w:val="00E07EAA"/>
    <w:rsid w:val="00E104A0"/>
    <w:rsid w:val="00E1063D"/>
    <w:rsid w:val="00E109C9"/>
    <w:rsid w:val="00E10B56"/>
    <w:rsid w:val="00E10F2B"/>
    <w:rsid w:val="00E112E3"/>
    <w:rsid w:val="00E11925"/>
    <w:rsid w:val="00E11B5B"/>
    <w:rsid w:val="00E11CDD"/>
    <w:rsid w:val="00E12008"/>
    <w:rsid w:val="00E12281"/>
    <w:rsid w:val="00E12498"/>
    <w:rsid w:val="00E1256C"/>
    <w:rsid w:val="00E127E9"/>
    <w:rsid w:val="00E12910"/>
    <w:rsid w:val="00E12A37"/>
    <w:rsid w:val="00E12ABD"/>
    <w:rsid w:val="00E130F7"/>
    <w:rsid w:val="00E133E6"/>
    <w:rsid w:val="00E135D7"/>
    <w:rsid w:val="00E135DA"/>
    <w:rsid w:val="00E137E7"/>
    <w:rsid w:val="00E13864"/>
    <w:rsid w:val="00E1433C"/>
    <w:rsid w:val="00E14A1B"/>
    <w:rsid w:val="00E15056"/>
    <w:rsid w:val="00E156C9"/>
    <w:rsid w:val="00E156FC"/>
    <w:rsid w:val="00E15909"/>
    <w:rsid w:val="00E15BA3"/>
    <w:rsid w:val="00E15D2A"/>
    <w:rsid w:val="00E1645A"/>
    <w:rsid w:val="00E1686F"/>
    <w:rsid w:val="00E1692E"/>
    <w:rsid w:val="00E169E6"/>
    <w:rsid w:val="00E16C36"/>
    <w:rsid w:val="00E17240"/>
    <w:rsid w:val="00E173D8"/>
    <w:rsid w:val="00E17711"/>
    <w:rsid w:val="00E17851"/>
    <w:rsid w:val="00E17DBD"/>
    <w:rsid w:val="00E17E00"/>
    <w:rsid w:val="00E2061A"/>
    <w:rsid w:val="00E20852"/>
    <w:rsid w:val="00E2095D"/>
    <w:rsid w:val="00E20B3E"/>
    <w:rsid w:val="00E20BBC"/>
    <w:rsid w:val="00E20EDA"/>
    <w:rsid w:val="00E21479"/>
    <w:rsid w:val="00E21776"/>
    <w:rsid w:val="00E21992"/>
    <w:rsid w:val="00E21A56"/>
    <w:rsid w:val="00E21A9C"/>
    <w:rsid w:val="00E22056"/>
    <w:rsid w:val="00E22173"/>
    <w:rsid w:val="00E2218F"/>
    <w:rsid w:val="00E2227B"/>
    <w:rsid w:val="00E22319"/>
    <w:rsid w:val="00E22826"/>
    <w:rsid w:val="00E22CB3"/>
    <w:rsid w:val="00E22CED"/>
    <w:rsid w:val="00E22D4E"/>
    <w:rsid w:val="00E230F7"/>
    <w:rsid w:val="00E23256"/>
    <w:rsid w:val="00E23645"/>
    <w:rsid w:val="00E239AA"/>
    <w:rsid w:val="00E239BB"/>
    <w:rsid w:val="00E23CF4"/>
    <w:rsid w:val="00E23E55"/>
    <w:rsid w:val="00E23EA4"/>
    <w:rsid w:val="00E23F52"/>
    <w:rsid w:val="00E240B3"/>
    <w:rsid w:val="00E24177"/>
    <w:rsid w:val="00E2471C"/>
    <w:rsid w:val="00E24857"/>
    <w:rsid w:val="00E24966"/>
    <w:rsid w:val="00E24C9E"/>
    <w:rsid w:val="00E25432"/>
    <w:rsid w:val="00E2571E"/>
    <w:rsid w:val="00E258E1"/>
    <w:rsid w:val="00E25964"/>
    <w:rsid w:val="00E259A7"/>
    <w:rsid w:val="00E259F9"/>
    <w:rsid w:val="00E25E68"/>
    <w:rsid w:val="00E26872"/>
    <w:rsid w:val="00E26927"/>
    <w:rsid w:val="00E26A22"/>
    <w:rsid w:val="00E2744B"/>
    <w:rsid w:val="00E274E2"/>
    <w:rsid w:val="00E27707"/>
    <w:rsid w:val="00E2784E"/>
    <w:rsid w:val="00E27FB4"/>
    <w:rsid w:val="00E301A8"/>
    <w:rsid w:val="00E307BE"/>
    <w:rsid w:val="00E30B9C"/>
    <w:rsid w:val="00E30DA1"/>
    <w:rsid w:val="00E310E0"/>
    <w:rsid w:val="00E312C9"/>
    <w:rsid w:val="00E313B9"/>
    <w:rsid w:val="00E3152C"/>
    <w:rsid w:val="00E3160B"/>
    <w:rsid w:val="00E31A0A"/>
    <w:rsid w:val="00E32494"/>
    <w:rsid w:val="00E32507"/>
    <w:rsid w:val="00E32743"/>
    <w:rsid w:val="00E3283C"/>
    <w:rsid w:val="00E32EB3"/>
    <w:rsid w:val="00E33309"/>
    <w:rsid w:val="00E334A9"/>
    <w:rsid w:val="00E33866"/>
    <w:rsid w:val="00E33870"/>
    <w:rsid w:val="00E33FC3"/>
    <w:rsid w:val="00E3400E"/>
    <w:rsid w:val="00E34577"/>
    <w:rsid w:val="00E346A1"/>
    <w:rsid w:val="00E346B6"/>
    <w:rsid w:val="00E34A2D"/>
    <w:rsid w:val="00E34CB9"/>
    <w:rsid w:val="00E34DC4"/>
    <w:rsid w:val="00E35060"/>
    <w:rsid w:val="00E352A2"/>
    <w:rsid w:val="00E355D9"/>
    <w:rsid w:val="00E35AD4"/>
    <w:rsid w:val="00E35E4A"/>
    <w:rsid w:val="00E365D8"/>
    <w:rsid w:val="00E3679A"/>
    <w:rsid w:val="00E36A1B"/>
    <w:rsid w:val="00E36D96"/>
    <w:rsid w:val="00E370D8"/>
    <w:rsid w:val="00E37117"/>
    <w:rsid w:val="00E37169"/>
    <w:rsid w:val="00E3747B"/>
    <w:rsid w:val="00E3796D"/>
    <w:rsid w:val="00E37D8A"/>
    <w:rsid w:val="00E40184"/>
    <w:rsid w:val="00E406AD"/>
    <w:rsid w:val="00E407C6"/>
    <w:rsid w:val="00E40D96"/>
    <w:rsid w:val="00E41176"/>
    <w:rsid w:val="00E411BA"/>
    <w:rsid w:val="00E4137A"/>
    <w:rsid w:val="00E4153A"/>
    <w:rsid w:val="00E41793"/>
    <w:rsid w:val="00E41B6B"/>
    <w:rsid w:val="00E41C82"/>
    <w:rsid w:val="00E421A1"/>
    <w:rsid w:val="00E42262"/>
    <w:rsid w:val="00E422AE"/>
    <w:rsid w:val="00E428D7"/>
    <w:rsid w:val="00E428FC"/>
    <w:rsid w:val="00E42925"/>
    <w:rsid w:val="00E42956"/>
    <w:rsid w:val="00E42A49"/>
    <w:rsid w:val="00E42B03"/>
    <w:rsid w:val="00E42F6F"/>
    <w:rsid w:val="00E43287"/>
    <w:rsid w:val="00E432C2"/>
    <w:rsid w:val="00E4358B"/>
    <w:rsid w:val="00E43616"/>
    <w:rsid w:val="00E4385A"/>
    <w:rsid w:val="00E43C2E"/>
    <w:rsid w:val="00E43DD2"/>
    <w:rsid w:val="00E44558"/>
    <w:rsid w:val="00E445F9"/>
    <w:rsid w:val="00E4487A"/>
    <w:rsid w:val="00E449BC"/>
    <w:rsid w:val="00E44A58"/>
    <w:rsid w:val="00E45238"/>
    <w:rsid w:val="00E45454"/>
    <w:rsid w:val="00E455F8"/>
    <w:rsid w:val="00E45710"/>
    <w:rsid w:val="00E45792"/>
    <w:rsid w:val="00E4580F"/>
    <w:rsid w:val="00E4593C"/>
    <w:rsid w:val="00E45A9C"/>
    <w:rsid w:val="00E45FF1"/>
    <w:rsid w:val="00E46283"/>
    <w:rsid w:val="00E46323"/>
    <w:rsid w:val="00E46F9F"/>
    <w:rsid w:val="00E503EB"/>
    <w:rsid w:val="00E50479"/>
    <w:rsid w:val="00E50699"/>
    <w:rsid w:val="00E50B27"/>
    <w:rsid w:val="00E50EBF"/>
    <w:rsid w:val="00E50FB8"/>
    <w:rsid w:val="00E50FBB"/>
    <w:rsid w:val="00E515D6"/>
    <w:rsid w:val="00E51673"/>
    <w:rsid w:val="00E51987"/>
    <w:rsid w:val="00E51D00"/>
    <w:rsid w:val="00E520A7"/>
    <w:rsid w:val="00E522DC"/>
    <w:rsid w:val="00E5260C"/>
    <w:rsid w:val="00E52810"/>
    <w:rsid w:val="00E528FD"/>
    <w:rsid w:val="00E52E19"/>
    <w:rsid w:val="00E52FFC"/>
    <w:rsid w:val="00E53560"/>
    <w:rsid w:val="00E536D2"/>
    <w:rsid w:val="00E5385B"/>
    <w:rsid w:val="00E540B2"/>
    <w:rsid w:val="00E54348"/>
    <w:rsid w:val="00E546B6"/>
    <w:rsid w:val="00E54DC2"/>
    <w:rsid w:val="00E55106"/>
    <w:rsid w:val="00E551D8"/>
    <w:rsid w:val="00E552E1"/>
    <w:rsid w:val="00E555E1"/>
    <w:rsid w:val="00E556BE"/>
    <w:rsid w:val="00E558DA"/>
    <w:rsid w:val="00E55AE7"/>
    <w:rsid w:val="00E55E48"/>
    <w:rsid w:val="00E56180"/>
    <w:rsid w:val="00E56241"/>
    <w:rsid w:val="00E5696A"/>
    <w:rsid w:val="00E56A37"/>
    <w:rsid w:val="00E56AD0"/>
    <w:rsid w:val="00E56C3C"/>
    <w:rsid w:val="00E56C4F"/>
    <w:rsid w:val="00E56D20"/>
    <w:rsid w:val="00E56E0D"/>
    <w:rsid w:val="00E573AE"/>
    <w:rsid w:val="00E576B4"/>
    <w:rsid w:val="00E57745"/>
    <w:rsid w:val="00E5779D"/>
    <w:rsid w:val="00E57911"/>
    <w:rsid w:val="00E57BC1"/>
    <w:rsid w:val="00E57BEA"/>
    <w:rsid w:val="00E60399"/>
    <w:rsid w:val="00E60990"/>
    <w:rsid w:val="00E60E2E"/>
    <w:rsid w:val="00E60F97"/>
    <w:rsid w:val="00E61193"/>
    <w:rsid w:val="00E61D1A"/>
    <w:rsid w:val="00E61EB9"/>
    <w:rsid w:val="00E61FCA"/>
    <w:rsid w:val="00E62CD5"/>
    <w:rsid w:val="00E6317F"/>
    <w:rsid w:val="00E635E3"/>
    <w:rsid w:val="00E63D62"/>
    <w:rsid w:val="00E63D72"/>
    <w:rsid w:val="00E63EC9"/>
    <w:rsid w:val="00E63F27"/>
    <w:rsid w:val="00E64C61"/>
    <w:rsid w:val="00E65041"/>
    <w:rsid w:val="00E65467"/>
    <w:rsid w:val="00E66518"/>
    <w:rsid w:val="00E665C9"/>
    <w:rsid w:val="00E667A6"/>
    <w:rsid w:val="00E66A37"/>
    <w:rsid w:val="00E66A90"/>
    <w:rsid w:val="00E66FC4"/>
    <w:rsid w:val="00E674F1"/>
    <w:rsid w:val="00E678DD"/>
    <w:rsid w:val="00E67E74"/>
    <w:rsid w:val="00E67E8E"/>
    <w:rsid w:val="00E67FA2"/>
    <w:rsid w:val="00E703A1"/>
    <w:rsid w:val="00E70489"/>
    <w:rsid w:val="00E70A42"/>
    <w:rsid w:val="00E70A82"/>
    <w:rsid w:val="00E70AD2"/>
    <w:rsid w:val="00E70B29"/>
    <w:rsid w:val="00E70F2F"/>
    <w:rsid w:val="00E7119A"/>
    <w:rsid w:val="00E711F8"/>
    <w:rsid w:val="00E712F2"/>
    <w:rsid w:val="00E717D3"/>
    <w:rsid w:val="00E71AED"/>
    <w:rsid w:val="00E71F62"/>
    <w:rsid w:val="00E71F80"/>
    <w:rsid w:val="00E72254"/>
    <w:rsid w:val="00E722E2"/>
    <w:rsid w:val="00E7243A"/>
    <w:rsid w:val="00E72812"/>
    <w:rsid w:val="00E728E1"/>
    <w:rsid w:val="00E72C8A"/>
    <w:rsid w:val="00E7323C"/>
    <w:rsid w:val="00E735CC"/>
    <w:rsid w:val="00E735CE"/>
    <w:rsid w:val="00E73C73"/>
    <w:rsid w:val="00E74024"/>
    <w:rsid w:val="00E74026"/>
    <w:rsid w:val="00E743A8"/>
    <w:rsid w:val="00E745AC"/>
    <w:rsid w:val="00E74B3A"/>
    <w:rsid w:val="00E74C3E"/>
    <w:rsid w:val="00E74E97"/>
    <w:rsid w:val="00E750EC"/>
    <w:rsid w:val="00E75179"/>
    <w:rsid w:val="00E75309"/>
    <w:rsid w:val="00E75872"/>
    <w:rsid w:val="00E75AE3"/>
    <w:rsid w:val="00E762DB"/>
    <w:rsid w:val="00E764B7"/>
    <w:rsid w:val="00E7671A"/>
    <w:rsid w:val="00E76EE8"/>
    <w:rsid w:val="00E77648"/>
    <w:rsid w:val="00E77B66"/>
    <w:rsid w:val="00E77CD9"/>
    <w:rsid w:val="00E80464"/>
    <w:rsid w:val="00E804D5"/>
    <w:rsid w:val="00E80523"/>
    <w:rsid w:val="00E80820"/>
    <w:rsid w:val="00E80A47"/>
    <w:rsid w:val="00E80BAD"/>
    <w:rsid w:val="00E80D02"/>
    <w:rsid w:val="00E80D10"/>
    <w:rsid w:val="00E81676"/>
    <w:rsid w:val="00E81933"/>
    <w:rsid w:val="00E82704"/>
    <w:rsid w:val="00E82760"/>
    <w:rsid w:val="00E82769"/>
    <w:rsid w:val="00E82A5B"/>
    <w:rsid w:val="00E82B56"/>
    <w:rsid w:val="00E82E87"/>
    <w:rsid w:val="00E82F7F"/>
    <w:rsid w:val="00E83060"/>
    <w:rsid w:val="00E832C3"/>
    <w:rsid w:val="00E83308"/>
    <w:rsid w:val="00E83477"/>
    <w:rsid w:val="00E83847"/>
    <w:rsid w:val="00E83AA1"/>
    <w:rsid w:val="00E83C7F"/>
    <w:rsid w:val="00E83D3A"/>
    <w:rsid w:val="00E84170"/>
    <w:rsid w:val="00E84299"/>
    <w:rsid w:val="00E848F6"/>
    <w:rsid w:val="00E84CDA"/>
    <w:rsid w:val="00E84D18"/>
    <w:rsid w:val="00E84D63"/>
    <w:rsid w:val="00E852F9"/>
    <w:rsid w:val="00E85445"/>
    <w:rsid w:val="00E85A7E"/>
    <w:rsid w:val="00E85B03"/>
    <w:rsid w:val="00E85C7C"/>
    <w:rsid w:val="00E85F9F"/>
    <w:rsid w:val="00E86136"/>
    <w:rsid w:val="00E8621B"/>
    <w:rsid w:val="00E86AA6"/>
    <w:rsid w:val="00E86BBD"/>
    <w:rsid w:val="00E86CB3"/>
    <w:rsid w:val="00E873A3"/>
    <w:rsid w:val="00E87610"/>
    <w:rsid w:val="00E87B6A"/>
    <w:rsid w:val="00E87B73"/>
    <w:rsid w:val="00E87BB9"/>
    <w:rsid w:val="00E87E63"/>
    <w:rsid w:val="00E87E90"/>
    <w:rsid w:val="00E87F4A"/>
    <w:rsid w:val="00E90326"/>
    <w:rsid w:val="00E90395"/>
    <w:rsid w:val="00E903C6"/>
    <w:rsid w:val="00E906EA"/>
    <w:rsid w:val="00E9097E"/>
    <w:rsid w:val="00E90B91"/>
    <w:rsid w:val="00E90D65"/>
    <w:rsid w:val="00E90ECA"/>
    <w:rsid w:val="00E91150"/>
    <w:rsid w:val="00E912CE"/>
    <w:rsid w:val="00E9131F"/>
    <w:rsid w:val="00E914FC"/>
    <w:rsid w:val="00E91739"/>
    <w:rsid w:val="00E919B8"/>
    <w:rsid w:val="00E91CE7"/>
    <w:rsid w:val="00E92028"/>
    <w:rsid w:val="00E9205C"/>
    <w:rsid w:val="00E922E6"/>
    <w:rsid w:val="00E923A8"/>
    <w:rsid w:val="00E928B7"/>
    <w:rsid w:val="00E92925"/>
    <w:rsid w:val="00E92CE4"/>
    <w:rsid w:val="00E930DB"/>
    <w:rsid w:val="00E931C9"/>
    <w:rsid w:val="00E93401"/>
    <w:rsid w:val="00E93BAE"/>
    <w:rsid w:val="00E93FDD"/>
    <w:rsid w:val="00E9425A"/>
    <w:rsid w:val="00E9474B"/>
    <w:rsid w:val="00E9567B"/>
    <w:rsid w:val="00E958D1"/>
    <w:rsid w:val="00E9595F"/>
    <w:rsid w:val="00E95D81"/>
    <w:rsid w:val="00E95DCD"/>
    <w:rsid w:val="00E96242"/>
    <w:rsid w:val="00E968A1"/>
    <w:rsid w:val="00E96A4A"/>
    <w:rsid w:val="00E96C84"/>
    <w:rsid w:val="00E9708E"/>
    <w:rsid w:val="00E9752E"/>
    <w:rsid w:val="00E976CF"/>
    <w:rsid w:val="00E97B59"/>
    <w:rsid w:val="00E97D19"/>
    <w:rsid w:val="00EA0480"/>
    <w:rsid w:val="00EA0481"/>
    <w:rsid w:val="00EA05AF"/>
    <w:rsid w:val="00EA0B3E"/>
    <w:rsid w:val="00EA1018"/>
    <w:rsid w:val="00EA14C3"/>
    <w:rsid w:val="00EA1559"/>
    <w:rsid w:val="00EA1C45"/>
    <w:rsid w:val="00EA1DD9"/>
    <w:rsid w:val="00EA2319"/>
    <w:rsid w:val="00EA2558"/>
    <w:rsid w:val="00EA29E9"/>
    <w:rsid w:val="00EA2A3A"/>
    <w:rsid w:val="00EA3534"/>
    <w:rsid w:val="00EA365F"/>
    <w:rsid w:val="00EA3A04"/>
    <w:rsid w:val="00EA3AA1"/>
    <w:rsid w:val="00EA3FDC"/>
    <w:rsid w:val="00EA4019"/>
    <w:rsid w:val="00EA4F2B"/>
    <w:rsid w:val="00EA52F4"/>
    <w:rsid w:val="00EA5D1A"/>
    <w:rsid w:val="00EA61BD"/>
    <w:rsid w:val="00EA69AD"/>
    <w:rsid w:val="00EA6ADE"/>
    <w:rsid w:val="00EA6C70"/>
    <w:rsid w:val="00EA6D1A"/>
    <w:rsid w:val="00EA6D65"/>
    <w:rsid w:val="00EA7152"/>
    <w:rsid w:val="00EA71D5"/>
    <w:rsid w:val="00EA744E"/>
    <w:rsid w:val="00EA7AB5"/>
    <w:rsid w:val="00EA7EFE"/>
    <w:rsid w:val="00EB013E"/>
    <w:rsid w:val="00EB065A"/>
    <w:rsid w:val="00EB0905"/>
    <w:rsid w:val="00EB0950"/>
    <w:rsid w:val="00EB0967"/>
    <w:rsid w:val="00EB0C39"/>
    <w:rsid w:val="00EB0CFC"/>
    <w:rsid w:val="00EB1071"/>
    <w:rsid w:val="00EB129B"/>
    <w:rsid w:val="00EB1367"/>
    <w:rsid w:val="00EB15A9"/>
    <w:rsid w:val="00EB1748"/>
    <w:rsid w:val="00EB177B"/>
    <w:rsid w:val="00EB17A8"/>
    <w:rsid w:val="00EB1AEA"/>
    <w:rsid w:val="00EB1D24"/>
    <w:rsid w:val="00EB21BC"/>
    <w:rsid w:val="00EB2487"/>
    <w:rsid w:val="00EB25B0"/>
    <w:rsid w:val="00EB2661"/>
    <w:rsid w:val="00EB3420"/>
    <w:rsid w:val="00EB3850"/>
    <w:rsid w:val="00EB41E0"/>
    <w:rsid w:val="00EB4841"/>
    <w:rsid w:val="00EB4A65"/>
    <w:rsid w:val="00EB4CEE"/>
    <w:rsid w:val="00EB4E62"/>
    <w:rsid w:val="00EB50B9"/>
    <w:rsid w:val="00EB50BB"/>
    <w:rsid w:val="00EB51D0"/>
    <w:rsid w:val="00EB5335"/>
    <w:rsid w:val="00EB5336"/>
    <w:rsid w:val="00EB571B"/>
    <w:rsid w:val="00EB5863"/>
    <w:rsid w:val="00EB58FF"/>
    <w:rsid w:val="00EB5A54"/>
    <w:rsid w:val="00EB5FBE"/>
    <w:rsid w:val="00EB6AD7"/>
    <w:rsid w:val="00EB6C34"/>
    <w:rsid w:val="00EB6E00"/>
    <w:rsid w:val="00EB71B9"/>
    <w:rsid w:val="00EB73F5"/>
    <w:rsid w:val="00EB748E"/>
    <w:rsid w:val="00EB7DB3"/>
    <w:rsid w:val="00EC0951"/>
    <w:rsid w:val="00EC0961"/>
    <w:rsid w:val="00EC0987"/>
    <w:rsid w:val="00EC0C60"/>
    <w:rsid w:val="00EC0F2D"/>
    <w:rsid w:val="00EC0FD9"/>
    <w:rsid w:val="00EC10C5"/>
    <w:rsid w:val="00EC11F2"/>
    <w:rsid w:val="00EC130D"/>
    <w:rsid w:val="00EC134F"/>
    <w:rsid w:val="00EC151F"/>
    <w:rsid w:val="00EC1582"/>
    <w:rsid w:val="00EC2313"/>
    <w:rsid w:val="00EC2360"/>
    <w:rsid w:val="00EC2454"/>
    <w:rsid w:val="00EC260D"/>
    <w:rsid w:val="00EC261D"/>
    <w:rsid w:val="00EC2837"/>
    <w:rsid w:val="00EC2843"/>
    <w:rsid w:val="00EC28A7"/>
    <w:rsid w:val="00EC2EB9"/>
    <w:rsid w:val="00EC4005"/>
    <w:rsid w:val="00EC493C"/>
    <w:rsid w:val="00EC49FB"/>
    <w:rsid w:val="00EC4AF8"/>
    <w:rsid w:val="00EC4E21"/>
    <w:rsid w:val="00EC5213"/>
    <w:rsid w:val="00EC5350"/>
    <w:rsid w:val="00EC5736"/>
    <w:rsid w:val="00EC57C4"/>
    <w:rsid w:val="00EC58E7"/>
    <w:rsid w:val="00EC599B"/>
    <w:rsid w:val="00EC5A53"/>
    <w:rsid w:val="00EC5B46"/>
    <w:rsid w:val="00EC5B57"/>
    <w:rsid w:val="00EC6401"/>
    <w:rsid w:val="00EC6C50"/>
    <w:rsid w:val="00EC6D46"/>
    <w:rsid w:val="00EC7095"/>
    <w:rsid w:val="00EC7426"/>
    <w:rsid w:val="00EC748E"/>
    <w:rsid w:val="00EC7756"/>
    <w:rsid w:val="00EC79E5"/>
    <w:rsid w:val="00EC7B22"/>
    <w:rsid w:val="00EC7C2A"/>
    <w:rsid w:val="00EC7D27"/>
    <w:rsid w:val="00EC7EA4"/>
    <w:rsid w:val="00ED00B5"/>
    <w:rsid w:val="00ED00E3"/>
    <w:rsid w:val="00ED0121"/>
    <w:rsid w:val="00ED02C9"/>
    <w:rsid w:val="00ED10F8"/>
    <w:rsid w:val="00ED12C7"/>
    <w:rsid w:val="00ED13CD"/>
    <w:rsid w:val="00ED14E4"/>
    <w:rsid w:val="00ED15D1"/>
    <w:rsid w:val="00ED1677"/>
    <w:rsid w:val="00ED17FF"/>
    <w:rsid w:val="00ED196B"/>
    <w:rsid w:val="00ED1AE4"/>
    <w:rsid w:val="00ED224D"/>
    <w:rsid w:val="00ED2413"/>
    <w:rsid w:val="00ED2459"/>
    <w:rsid w:val="00ED270F"/>
    <w:rsid w:val="00ED2F90"/>
    <w:rsid w:val="00ED3241"/>
    <w:rsid w:val="00ED3527"/>
    <w:rsid w:val="00ED35D7"/>
    <w:rsid w:val="00ED360D"/>
    <w:rsid w:val="00ED3661"/>
    <w:rsid w:val="00ED3D2B"/>
    <w:rsid w:val="00ED4365"/>
    <w:rsid w:val="00ED43C1"/>
    <w:rsid w:val="00ED47BB"/>
    <w:rsid w:val="00ED48B8"/>
    <w:rsid w:val="00ED4A3F"/>
    <w:rsid w:val="00ED4B0E"/>
    <w:rsid w:val="00ED50A1"/>
    <w:rsid w:val="00ED5A39"/>
    <w:rsid w:val="00ED5DA2"/>
    <w:rsid w:val="00ED5F92"/>
    <w:rsid w:val="00ED61B4"/>
    <w:rsid w:val="00ED64F9"/>
    <w:rsid w:val="00ED6A61"/>
    <w:rsid w:val="00ED6C70"/>
    <w:rsid w:val="00ED73AB"/>
    <w:rsid w:val="00ED742A"/>
    <w:rsid w:val="00ED7987"/>
    <w:rsid w:val="00ED7CE5"/>
    <w:rsid w:val="00ED7DD8"/>
    <w:rsid w:val="00ED7FAF"/>
    <w:rsid w:val="00EE05BE"/>
    <w:rsid w:val="00EE086E"/>
    <w:rsid w:val="00EE11A2"/>
    <w:rsid w:val="00EE13CB"/>
    <w:rsid w:val="00EE150B"/>
    <w:rsid w:val="00EE1E45"/>
    <w:rsid w:val="00EE222E"/>
    <w:rsid w:val="00EE26C7"/>
    <w:rsid w:val="00EE2A53"/>
    <w:rsid w:val="00EE2F28"/>
    <w:rsid w:val="00EE3130"/>
    <w:rsid w:val="00EE3201"/>
    <w:rsid w:val="00EE38FA"/>
    <w:rsid w:val="00EE3A38"/>
    <w:rsid w:val="00EE3B70"/>
    <w:rsid w:val="00EE3E59"/>
    <w:rsid w:val="00EE3F72"/>
    <w:rsid w:val="00EE40D8"/>
    <w:rsid w:val="00EE459E"/>
    <w:rsid w:val="00EE5130"/>
    <w:rsid w:val="00EE5300"/>
    <w:rsid w:val="00EE577E"/>
    <w:rsid w:val="00EE5B0C"/>
    <w:rsid w:val="00EE5BA2"/>
    <w:rsid w:val="00EE5DAE"/>
    <w:rsid w:val="00EE5DCC"/>
    <w:rsid w:val="00EE5E9C"/>
    <w:rsid w:val="00EE5F23"/>
    <w:rsid w:val="00EE62EF"/>
    <w:rsid w:val="00EE6647"/>
    <w:rsid w:val="00EE6C8D"/>
    <w:rsid w:val="00EE715D"/>
    <w:rsid w:val="00EE72DB"/>
    <w:rsid w:val="00EE7601"/>
    <w:rsid w:val="00EE7BD1"/>
    <w:rsid w:val="00EF024D"/>
    <w:rsid w:val="00EF029F"/>
    <w:rsid w:val="00EF05E5"/>
    <w:rsid w:val="00EF0866"/>
    <w:rsid w:val="00EF0C88"/>
    <w:rsid w:val="00EF0DAE"/>
    <w:rsid w:val="00EF0F59"/>
    <w:rsid w:val="00EF135E"/>
    <w:rsid w:val="00EF173E"/>
    <w:rsid w:val="00EF1DDA"/>
    <w:rsid w:val="00EF2909"/>
    <w:rsid w:val="00EF2F80"/>
    <w:rsid w:val="00EF3295"/>
    <w:rsid w:val="00EF365A"/>
    <w:rsid w:val="00EF3D39"/>
    <w:rsid w:val="00EF3DFB"/>
    <w:rsid w:val="00EF4216"/>
    <w:rsid w:val="00EF4463"/>
    <w:rsid w:val="00EF4526"/>
    <w:rsid w:val="00EF4C1A"/>
    <w:rsid w:val="00EF4C42"/>
    <w:rsid w:val="00EF4DCE"/>
    <w:rsid w:val="00EF50E1"/>
    <w:rsid w:val="00EF510D"/>
    <w:rsid w:val="00EF5297"/>
    <w:rsid w:val="00EF5575"/>
    <w:rsid w:val="00EF5B7F"/>
    <w:rsid w:val="00EF5BF0"/>
    <w:rsid w:val="00EF5EAD"/>
    <w:rsid w:val="00EF5FF9"/>
    <w:rsid w:val="00EF676A"/>
    <w:rsid w:val="00EF6B55"/>
    <w:rsid w:val="00EF6EF9"/>
    <w:rsid w:val="00EF7065"/>
    <w:rsid w:val="00EF70F0"/>
    <w:rsid w:val="00EF715B"/>
    <w:rsid w:val="00EF73D0"/>
    <w:rsid w:val="00EF7B11"/>
    <w:rsid w:val="00EF7BBC"/>
    <w:rsid w:val="00EF7CE1"/>
    <w:rsid w:val="00EF7CFB"/>
    <w:rsid w:val="00EF7EA6"/>
    <w:rsid w:val="00F0066F"/>
    <w:rsid w:val="00F00897"/>
    <w:rsid w:val="00F008B5"/>
    <w:rsid w:val="00F00911"/>
    <w:rsid w:val="00F00F3E"/>
    <w:rsid w:val="00F00FE7"/>
    <w:rsid w:val="00F014BA"/>
    <w:rsid w:val="00F01981"/>
    <w:rsid w:val="00F019DF"/>
    <w:rsid w:val="00F01B77"/>
    <w:rsid w:val="00F01E87"/>
    <w:rsid w:val="00F0219F"/>
    <w:rsid w:val="00F0223F"/>
    <w:rsid w:val="00F0240D"/>
    <w:rsid w:val="00F028CE"/>
    <w:rsid w:val="00F0291D"/>
    <w:rsid w:val="00F02B2D"/>
    <w:rsid w:val="00F02B6A"/>
    <w:rsid w:val="00F02BAA"/>
    <w:rsid w:val="00F02DDF"/>
    <w:rsid w:val="00F02FC6"/>
    <w:rsid w:val="00F03394"/>
    <w:rsid w:val="00F034C3"/>
    <w:rsid w:val="00F0354B"/>
    <w:rsid w:val="00F035D3"/>
    <w:rsid w:val="00F03646"/>
    <w:rsid w:val="00F039E9"/>
    <w:rsid w:val="00F03B8C"/>
    <w:rsid w:val="00F03CEF"/>
    <w:rsid w:val="00F03D67"/>
    <w:rsid w:val="00F04168"/>
    <w:rsid w:val="00F041D7"/>
    <w:rsid w:val="00F041D8"/>
    <w:rsid w:val="00F043A0"/>
    <w:rsid w:val="00F046CA"/>
    <w:rsid w:val="00F04925"/>
    <w:rsid w:val="00F04968"/>
    <w:rsid w:val="00F04B03"/>
    <w:rsid w:val="00F04B7A"/>
    <w:rsid w:val="00F04EEB"/>
    <w:rsid w:val="00F04FE4"/>
    <w:rsid w:val="00F05189"/>
    <w:rsid w:val="00F053E6"/>
    <w:rsid w:val="00F055BE"/>
    <w:rsid w:val="00F0588F"/>
    <w:rsid w:val="00F059E3"/>
    <w:rsid w:val="00F05DC7"/>
    <w:rsid w:val="00F05E6A"/>
    <w:rsid w:val="00F05EC9"/>
    <w:rsid w:val="00F06062"/>
    <w:rsid w:val="00F063F6"/>
    <w:rsid w:val="00F06C38"/>
    <w:rsid w:val="00F06D59"/>
    <w:rsid w:val="00F06E5A"/>
    <w:rsid w:val="00F07226"/>
    <w:rsid w:val="00F07566"/>
    <w:rsid w:val="00F079D7"/>
    <w:rsid w:val="00F07A1D"/>
    <w:rsid w:val="00F07C7F"/>
    <w:rsid w:val="00F07F38"/>
    <w:rsid w:val="00F102D6"/>
    <w:rsid w:val="00F104E4"/>
    <w:rsid w:val="00F109D2"/>
    <w:rsid w:val="00F10B18"/>
    <w:rsid w:val="00F11442"/>
    <w:rsid w:val="00F116B9"/>
    <w:rsid w:val="00F116FA"/>
    <w:rsid w:val="00F117C4"/>
    <w:rsid w:val="00F1213D"/>
    <w:rsid w:val="00F125FE"/>
    <w:rsid w:val="00F12633"/>
    <w:rsid w:val="00F12772"/>
    <w:rsid w:val="00F1285E"/>
    <w:rsid w:val="00F12914"/>
    <w:rsid w:val="00F131EC"/>
    <w:rsid w:val="00F13D28"/>
    <w:rsid w:val="00F13DCD"/>
    <w:rsid w:val="00F13F42"/>
    <w:rsid w:val="00F1435B"/>
    <w:rsid w:val="00F1453B"/>
    <w:rsid w:val="00F1480F"/>
    <w:rsid w:val="00F14BEE"/>
    <w:rsid w:val="00F14C1F"/>
    <w:rsid w:val="00F14CA4"/>
    <w:rsid w:val="00F14F5A"/>
    <w:rsid w:val="00F15572"/>
    <w:rsid w:val="00F15A2B"/>
    <w:rsid w:val="00F15BB6"/>
    <w:rsid w:val="00F16345"/>
    <w:rsid w:val="00F16487"/>
    <w:rsid w:val="00F167AB"/>
    <w:rsid w:val="00F16A11"/>
    <w:rsid w:val="00F16D85"/>
    <w:rsid w:val="00F16E9F"/>
    <w:rsid w:val="00F1777F"/>
    <w:rsid w:val="00F177E0"/>
    <w:rsid w:val="00F17C39"/>
    <w:rsid w:val="00F17E5C"/>
    <w:rsid w:val="00F17EC2"/>
    <w:rsid w:val="00F204F1"/>
    <w:rsid w:val="00F206A8"/>
    <w:rsid w:val="00F20A43"/>
    <w:rsid w:val="00F21301"/>
    <w:rsid w:val="00F2160A"/>
    <w:rsid w:val="00F217B2"/>
    <w:rsid w:val="00F219AE"/>
    <w:rsid w:val="00F21C47"/>
    <w:rsid w:val="00F21DBA"/>
    <w:rsid w:val="00F22313"/>
    <w:rsid w:val="00F226DE"/>
    <w:rsid w:val="00F228D8"/>
    <w:rsid w:val="00F22B91"/>
    <w:rsid w:val="00F22C20"/>
    <w:rsid w:val="00F22D57"/>
    <w:rsid w:val="00F22D5C"/>
    <w:rsid w:val="00F22EF7"/>
    <w:rsid w:val="00F22F01"/>
    <w:rsid w:val="00F23273"/>
    <w:rsid w:val="00F238D1"/>
    <w:rsid w:val="00F23972"/>
    <w:rsid w:val="00F23B0F"/>
    <w:rsid w:val="00F23B22"/>
    <w:rsid w:val="00F23E27"/>
    <w:rsid w:val="00F2424E"/>
    <w:rsid w:val="00F24364"/>
    <w:rsid w:val="00F2449C"/>
    <w:rsid w:val="00F24972"/>
    <w:rsid w:val="00F24E22"/>
    <w:rsid w:val="00F24E88"/>
    <w:rsid w:val="00F251D7"/>
    <w:rsid w:val="00F2537F"/>
    <w:rsid w:val="00F255DB"/>
    <w:rsid w:val="00F256C0"/>
    <w:rsid w:val="00F256FE"/>
    <w:rsid w:val="00F25C3A"/>
    <w:rsid w:val="00F25D38"/>
    <w:rsid w:val="00F25F19"/>
    <w:rsid w:val="00F26195"/>
    <w:rsid w:val="00F265F2"/>
    <w:rsid w:val="00F26CE3"/>
    <w:rsid w:val="00F27298"/>
    <w:rsid w:val="00F27583"/>
    <w:rsid w:val="00F27686"/>
    <w:rsid w:val="00F2795B"/>
    <w:rsid w:val="00F27BD2"/>
    <w:rsid w:val="00F27C21"/>
    <w:rsid w:val="00F27D18"/>
    <w:rsid w:val="00F305C2"/>
    <w:rsid w:val="00F308F5"/>
    <w:rsid w:val="00F30BB9"/>
    <w:rsid w:val="00F30DFE"/>
    <w:rsid w:val="00F310EE"/>
    <w:rsid w:val="00F31184"/>
    <w:rsid w:val="00F31217"/>
    <w:rsid w:val="00F319B3"/>
    <w:rsid w:val="00F31B18"/>
    <w:rsid w:val="00F31C3E"/>
    <w:rsid w:val="00F32759"/>
    <w:rsid w:val="00F327DE"/>
    <w:rsid w:val="00F32B86"/>
    <w:rsid w:val="00F32BE0"/>
    <w:rsid w:val="00F32C70"/>
    <w:rsid w:val="00F32D3B"/>
    <w:rsid w:val="00F32DF1"/>
    <w:rsid w:val="00F33313"/>
    <w:rsid w:val="00F335F5"/>
    <w:rsid w:val="00F33925"/>
    <w:rsid w:val="00F339FE"/>
    <w:rsid w:val="00F33BA8"/>
    <w:rsid w:val="00F33BF3"/>
    <w:rsid w:val="00F33C4B"/>
    <w:rsid w:val="00F33D22"/>
    <w:rsid w:val="00F34401"/>
    <w:rsid w:val="00F34516"/>
    <w:rsid w:val="00F34775"/>
    <w:rsid w:val="00F347B1"/>
    <w:rsid w:val="00F34826"/>
    <w:rsid w:val="00F34ADF"/>
    <w:rsid w:val="00F34C7C"/>
    <w:rsid w:val="00F34EE5"/>
    <w:rsid w:val="00F3536F"/>
    <w:rsid w:val="00F357E8"/>
    <w:rsid w:val="00F35844"/>
    <w:rsid w:val="00F35B31"/>
    <w:rsid w:val="00F35D70"/>
    <w:rsid w:val="00F35F35"/>
    <w:rsid w:val="00F3623F"/>
    <w:rsid w:val="00F363F0"/>
    <w:rsid w:val="00F36517"/>
    <w:rsid w:val="00F36644"/>
    <w:rsid w:val="00F3686C"/>
    <w:rsid w:val="00F368E1"/>
    <w:rsid w:val="00F36AB7"/>
    <w:rsid w:val="00F36B86"/>
    <w:rsid w:val="00F36C85"/>
    <w:rsid w:val="00F37292"/>
    <w:rsid w:val="00F376A9"/>
    <w:rsid w:val="00F37DBE"/>
    <w:rsid w:val="00F40039"/>
    <w:rsid w:val="00F4028F"/>
    <w:rsid w:val="00F413DD"/>
    <w:rsid w:val="00F41890"/>
    <w:rsid w:val="00F41A60"/>
    <w:rsid w:val="00F41FEE"/>
    <w:rsid w:val="00F4209E"/>
    <w:rsid w:val="00F423AC"/>
    <w:rsid w:val="00F425C2"/>
    <w:rsid w:val="00F42937"/>
    <w:rsid w:val="00F42C1E"/>
    <w:rsid w:val="00F42D75"/>
    <w:rsid w:val="00F42D93"/>
    <w:rsid w:val="00F430EB"/>
    <w:rsid w:val="00F431C7"/>
    <w:rsid w:val="00F43206"/>
    <w:rsid w:val="00F4386C"/>
    <w:rsid w:val="00F44149"/>
    <w:rsid w:val="00F44287"/>
    <w:rsid w:val="00F4464D"/>
    <w:rsid w:val="00F44B42"/>
    <w:rsid w:val="00F44D51"/>
    <w:rsid w:val="00F44E20"/>
    <w:rsid w:val="00F44FD6"/>
    <w:rsid w:val="00F452D1"/>
    <w:rsid w:val="00F4535B"/>
    <w:rsid w:val="00F45728"/>
    <w:rsid w:val="00F45BB3"/>
    <w:rsid w:val="00F45C94"/>
    <w:rsid w:val="00F45DE1"/>
    <w:rsid w:val="00F45F00"/>
    <w:rsid w:val="00F46115"/>
    <w:rsid w:val="00F46152"/>
    <w:rsid w:val="00F46D23"/>
    <w:rsid w:val="00F46FF8"/>
    <w:rsid w:val="00F47144"/>
    <w:rsid w:val="00F476FB"/>
    <w:rsid w:val="00F477C6"/>
    <w:rsid w:val="00F47BD9"/>
    <w:rsid w:val="00F501F0"/>
    <w:rsid w:val="00F50466"/>
    <w:rsid w:val="00F504D4"/>
    <w:rsid w:val="00F50792"/>
    <w:rsid w:val="00F50EBD"/>
    <w:rsid w:val="00F50F08"/>
    <w:rsid w:val="00F50FE2"/>
    <w:rsid w:val="00F51043"/>
    <w:rsid w:val="00F51331"/>
    <w:rsid w:val="00F51394"/>
    <w:rsid w:val="00F514A8"/>
    <w:rsid w:val="00F516B4"/>
    <w:rsid w:val="00F518B3"/>
    <w:rsid w:val="00F519AC"/>
    <w:rsid w:val="00F53055"/>
    <w:rsid w:val="00F530A9"/>
    <w:rsid w:val="00F531B5"/>
    <w:rsid w:val="00F5326D"/>
    <w:rsid w:val="00F53280"/>
    <w:rsid w:val="00F5336F"/>
    <w:rsid w:val="00F5367A"/>
    <w:rsid w:val="00F53AD0"/>
    <w:rsid w:val="00F53BC0"/>
    <w:rsid w:val="00F53D85"/>
    <w:rsid w:val="00F5450B"/>
    <w:rsid w:val="00F54537"/>
    <w:rsid w:val="00F545C4"/>
    <w:rsid w:val="00F5469A"/>
    <w:rsid w:val="00F546E3"/>
    <w:rsid w:val="00F5499D"/>
    <w:rsid w:val="00F54DA5"/>
    <w:rsid w:val="00F54E1A"/>
    <w:rsid w:val="00F54F9D"/>
    <w:rsid w:val="00F5502C"/>
    <w:rsid w:val="00F5560A"/>
    <w:rsid w:val="00F55813"/>
    <w:rsid w:val="00F55B85"/>
    <w:rsid w:val="00F55F53"/>
    <w:rsid w:val="00F565DC"/>
    <w:rsid w:val="00F56829"/>
    <w:rsid w:val="00F56B00"/>
    <w:rsid w:val="00F56C72"/>
    <w:rsid w:val="00F56D2B"/>
    <w:rsid w:val="00F57147"/>
    <w:rsid w:val="00F57337"/>
    <w:rsid w:val="00F57345"/>
    <w:rsid w:val="00F575FF"/>
    <w:rsid w:val="00F57E35"/>
    <w:rsid w:val="00F6031E"/>
    <w:rsid w:val="00F60482"/>
    <w:rsid w:val="00F6063E"/>
    <w:rsid w:val="00F6092E"/>
    <w:rsid w:val="00F609C4"/>
    <w:rsid w:val="00F60A27"/>
    <w:rsid w:val="00F60B18"/>
    <w:rsid w:val="00F60B1B"/>
    <w:rsid w:val="00F60CE6"/>
    <w:rsid w:val="00F61281"/>
    <w:rsid w:val="00F612B4"/>
    <w:rsid w:val="00F61323"/>
    <w:rsid w:val="00F613A5"/>
    <w:rsid w:val="00F61BF7"/>
    <w:rsid w:val="00F628CF"/>
    <w:rsid w:val="00F629DD"/>
    <w:rsid w:val="00F62BB3"/>
    <w:rsid w:val="00F632E8"/>
    <w:rsid w:val="00F63498"/>
    <w:rsid w:val="00F639B4"/>
    <w:rsid w:val="00F63AE3"/>
    <w:rsid w:val="00F63C60"/>
    <w:rsid w:val="00F63D4B"/>
    <w:rsid w:val="00F63E17"/>
    <w:rsid w:val="00F63E53"/>
    <w:rsid w:val="00F64664"/>
    <w:rsid w:val="00F64998"/>
    <w:rsid w:val="00F65517"/>
    <w:rsid w:val="00F657DD"/>
    <w:rsid w:val="00F65C29"/>
    <w:rsid w:val="00F66030"/>
    <w:rsid w:val="00F66467"/>
    <w:rsid w:val="00F66538"/>
    <w:rsid w:val="00F66600"/>
    <w:rsid w:val="00F669AD"/>
    <w:rsid w:val="00F66B1E"/>
    <w:rsid w:val="00F66EC6"/>
    <w:rsid w:val="00F672B8"/>
    <w:rsid w:val="00F67413"/>
    <w:rsid w:val="00F6754C"/>
    <w:rsid w:val="00F67A77"/>
    <w:rsid w:val="00F67B29"/>
    <w:rsid w:val="00F67E30"/>
    <w:rsid w:val="00F67F45"/>
    <w:rsid w:val="00F7008F"/>
    <w:rsid w:val="00F70271"/>
    <w:rsid w:val="00F702A5"/>
    <w:rsid w:val="00F7036A"/>
    <w:rsid w:val="00F70468"/>
    <w:rsid w:val="00F704E7"/>
    <w:rsid w:val="00F7059C"/>
    <w:rsid w:val="00F70642"/>
    <w:rsid w:val="00F70BFB"/>
    <w:rsid w:val="00F7117E"/>
    <w:rsid w:val="00F7122E"/>
    <w:rsid w:val="00F71332"/>
    <w:rsid w:val="00F716D3"/>
    <w:rsid w:val="00F71775"/>
    <w:rsid w:val="00F71812"/>
    <w:rsid w:val="00F71A44"/>
    <w:rsid w:val="00F71ED0"/>
    <w:rsid w:val="00F71F16"/>
    <w:rsid w:val="00F722E1"/>
    <w:rsid w:val="00F729DE"/>
    <w:rsid w:val="00F72B22"/>
    <w:rsid w:val="00F7312F"/>
    <w:rsid w:val="00F739F6"/>
    <w:rsid w:val="00F73B06"/>
    <w:rsid w:val="00F74208"/>
    <w:rsid w:val="00F7435A"/>
    <w:rsid w:val="00F744DB"/>
    <w:rsid w:val="00F7462B"/>
    <w:rsid w:val="00F74A3D"/>
    <w:rsid w:val="00F74B79"/>
    <w:rsid w:val="00F74B9A"/>
    <w:rsid w:val="00F7566C"/>
    <w:rsid w:val="00F75A32"/>
    <w:rsid w:val="00F75C5F"/>
    <w:rsid w:val="00F75EAF"/>
    <w:rsid w:val="00F760E0"/>
    <w:rsid w:val="00F7652D"/>
    <w:rsid w:val="00F76656"/>
    <w:rsid w:val="00F7680F"/>
    <w:rsid w:val="00F76AFF"/>
    <w:rsid w:val="00F76D1A"/>
    <w:rsid w:val="00F76EB9"/>
    <w:rsid w:val="00F76F7D"/>
    <w:rsid w:val="00F774E6"/>
    <w:rsid w:val="00F7752C"/>
    <w:rsid w:val="00F77B61"/>
    <w:rsid w:val="00F77BFF"/>
    <w:rsid w:val="00F77DB3"/>
    <w:rsid w:val="00F77EA0"/>
    <w:rsid w:val="00F801EC"/>
    <w:rsid w:val="00F80723"/>
    <w:rsid w:val="00F8095D"/>
    <w:rsid w:val="00F80C00"/>
    <w:rsid w:val="00F80C74"/>
    <w:rsid w:val="00F8172D"/>
    <w:rsid w:val="00F81BC8"/>
    <w:rsid w:val="00F82443"/>
    <w:rsid w:val="00F82642"/>
    <w:rsid w:val="00F82658"/>
    <w:rsid w:val="00F82AC1"/>
    <w:rsid w:val="00F82C1C"/>
    <w:rsid w:val="00F82DD6"/>
    <w:rsid w:val="00F8307D"/>
    <w:rsid w:val="00F830C7"/>
    <w:rsid w:val="00F833BF"/>
    <w:rsid w:val="00F8379B"/>
    <w:rsid w:val="00F839F9"/>
    <w:rsid w:val="00F83B5E"/>
    <w:rsid w:val="00F83E73"/>
    <w:rsid w:val="00F83EF5"/>
    <w:rsid w:val="00F847A1"/>
    <w:rsid w:val="00F8486B"/>
    <w:rsid w:val="00F84966"/>
    <w:rsid w:val="00F84BA6"/>
    <w:rsid w:val="00F84D8E"/>
    <w:rsid w:val="00F850A9"/>
    <w:rsid w:val="00F85482"/>
    <w:rsid w:val="00F85C1D"/>
    <w:rsid w:val="00F85CE2"/>
    <w:rsid w:val="00F86020"/>
    <w:rsid w:val="00F8707B"/>
    <w:rsid w:val="00F8729A"/>
    <w:rsid w:val="00F876B8"/>
    <w:rsid w:val="00F87EA0"/>
    <w:rsid w:val="00F90013"/>
    <w:rsid w:val="00F902DE"/>
    <w:rsid w:val="00F903DF"/>
    <w:rsid w:val="00F9043D"/>
    <w:rsid w:val="00F9080A"/>
    <w:rsid w:val="00F90855"/>
    <w:rsid w:val="00F910B4"/>
    <w:rsid w:val="00F91120"/>
    <w:rsid w:val="00F91284"/>
    <w:rsid w:val="00F91535"/>
    <w:rsid w:val="00F91DFA"/>
    <w:rsid w:val="00F921F5"/>
    <w:rsid w:val="00F92A88"/>
    <w:rsid w:val="00F93043"/>
    <w:rsid w:val="00F930D0"/>
    <w:rsid w:val="00F93201"/>
    <w:rsid w:val="00F9352D"/>
    <w:rsid w:val="00F93F33"/>
    <w:rsid w:val="00F93F87"/>
    <w:rsid w:val="00F9408E"/>
    <w:rsid w:val="00F942BA"/>
    <w:rsid w:val="00F949F5"/>
    <w:rsid w:val="00F94AEB"/>
    <w:rsid w:val="00F94FA3"/>
    <w:rsid w:val="00F95178"/>
    <w:rsid w:val="00F951D7"/>
    <w:rsid w:val="00F9539C"/>
    <w:rsid w:val="00F9546C"/>
    <w:rsid w:val="00F9554C"/>
    <w:rsid w:val="00F957A6"/>
    <w:rsid w:val="00F95B46"/>
    <w:rsid w:val="00F95D97"/>
    <w:rsid w:val="00F96AAA"/>
    <w:rsid w:val="00F96EAD"/>
    <w:rsid w:val="00F96EE8"/>
    <w:rsid w:val="00F97723"/>
    <w:rsid w:val="00F9777F"/>
    <w:rsid w:val="00F977B6"/>
    <w:rsid w:val="00F97C29"/>
    <w:rsid w:val="00F97C7E"/>
    <w:rsid w:val="00F97D29"/>
    <w:rsid w:val="00FA0AA9"/>
    <w:rsid w:val="00FA0B05"/>
    <w:rsid w:val="00FA0CC0"/>
    <w:rsid w:val="00FA0FB0"/>
    <w:rsid w:val="00FA108F"/>
    <w:rsid w:val="00FA1963"/>
    <w:rsid w:val="00FA1C15"/>
    <w:rsid w:val="00FA1E8A"/>
    <w:rsid w:val="00FA1F92"/>
    <w:rsid w:val="00FA1FD1"/>
    <w:rsid w:val="00FA2728"/>
    <w:rsid w:val="00FA27FC"/>
    <w:rsid w:val="00FA2D60"/>
    <w:rsid w:val="00FA3002"/>
    <w:rsid w:val="00FA3205"/>
    <w:rsid w:val="00FA344A"/>
    <w:rsid w:val="00FA35F9"/>
    <w:rsid w:val="00FA3725"/>
    <w:rsid w:val="00FA37D2"/>
    <w:rsid w:val="00FA3816"/>
    <w:rsid w:val="00FA3DE2"/>
    <w:rsid w:val="00FA440C"/>
    <w:rsid w:val="00FA4591"/>
    <w:rsid w:val="00FA4C36"/>
    <w:rsid w:val="00FA556E"/>
    <w:rsid w:val="00FA5997"/>
    <w:rsid w:val="00FA5C9C"/>
    <w:rsid w:val="00FA5EBC"/>
    <w:rsid w:val="00FA6A99"/>
    <w:rsid w:val="00FA6CDF"/>
    <w:rsid w:val="00FA6E98"/>
    <w:rsid w:val="00FA7A78"/>
    <w:rsid w:val="00FA7F9A"/>
    <w:rsid w:val="00FB0227"/>
    <w:rsid w:val="00FB0F2B"/>
    <w:rsid w:val="00FB106F"/>
    <w:rsid w:val="00FB17A1"/>
    <w:rsid w:val="00FB1F2E"/>
    <w:rsid w:val="00FB2276"/>
    <w:rsid w:val="00FB2304"/>
    <w:rsid w:val="00FB35BE"/>
    <w:rsid w:val="00FB365E"/>
    <w:rsid w:val="00FB366F"/>
    <w:rsid w:val="00FB3E28"/>
    <w:rsid w:val="00FB3F30"/>
    <w:rsid w:val="00FB42CB"/>
    <w:rsid w:val="00FB438F"/>
    <w:rsid w:val="00FB441D"/>
    <w:rsid w:val="00FB443A"/>
    <w:rsid w:val="00FB4763"/>
    <w:rsid w:val="00FB4A85"/>
    <w:rsid w:val="00FB4A96"/>
    <w:rsid w:val="00FB4EE9"/>
    <w:rsid w:val="00FB5169"/>
    <w:rsid w:val="00FB533E"/>
    <w:rsid w:val="00FB5452"/>
    <w:rsid w:val="00FB577C"/>
    <w:rsid w:val="00FB5B1C"/>
    <w:rsid w:val="00FB5E7F"/>
    <w:rsid w:val="00FB6012"/>
    <w:rsid w:val="00FB62A1"/>
    <w:rsid w:val="00FB659C"/>
    <w:rsid w:val="00FB668E"/>
    <w:rsid w:val="00FB69FB"/>
    <w:rsid w:val="00FB6C09"/>
    <w:rsid w:val="00FB6DA1"/>
    <w:rsid w:val="00FB7BA6"/>
    <w:rsid w:val="00FC02AD"/>
    <w:rsid w:val="00FC034D"/>
    <w:rsid w:val="00FC0489"/>
    <w:rsid w:val="00FC06A3"/>
    <w:rsid w:val="00FC073F"/>
    <w:rsid w:val="00FC097D"/>
    <w:rsid w:val="00FC0BA5"/>
    <w:rsid w:val="00FC0D0F"/>
    <w:rsid w:val="00FC0F99"/>
    <w:rsid w:val="00FC1173"/>
    <w:rsid w:val="00FC128E"/>
    <w:rsid w:val="00FC12DF"/>
    <w:rsid w:val="00FC130B"/>
    <w:rsid w:val="00FC1610"/>
    <w:rsid w:val="00FC1974"/>
    <w:rsid w:val="00FC20A0"/>
    <w:rsid w:val="00FC238D"/>
    <w:rsid w:val="00FC23E9"/>
    <w:rsid w:val="00FC25E7"/>
    <w:rsid w:val="00FC282F"/>
    <w:rsid w:val="00FC3377"/>
    <w:rsid w:val="00FC3408"/>
    <w:rsid w:val="00FC384B"/>
    <w:rsid w:val="00FC3BE2"/>
    <w:rsid w:val="00FC3D60"/>
    <w:rsid w:val="00FC3E1E"/>
    <w:rsid w:val="00FC3EBC"/>
    <w:rsid w:val="00FC3EBF"/>
    <w:rsid w:val="00FC4000"/>
    <w:rsid w:val="00FC41C5"/>
    <w:rsid w:val="00FC44DD"/>
    <w:rsid w:val="00FC4BB9"/>
    <w:rsid w:val="00FC4DEF"/>
    <w:rsid w:val="00FC4EA5"/>
    <w:rsid w:val="00FC50A5"/>
    <w:rsid w:val="00FC52F3"/>
    <w:rsid w:val="00FC545B"/>
    <w:rsid w:val="00FC553E"/>
    <w:rsid w:val="00FC56DD"/>
    <w:rsid w:val="00FC56F3"/>
    <w:rsid w:val="00FC56F5"/>
    <w:rsid w:val="00FC5FAE"/>
    <w:rsid w:val="00FC6037"/>
    <w:rsid w:val="00FC6056"/>
    <w:rsid w:val="00FC647B"/>
    <w:rsid w:val="00FC678F"/>
    <w:rsid w:val="00FC6917"/>
    <w:rsid w:val="00FC69B6"/>
    <w:rsid w:val="00FC7093"/>
    <w:rsid w:val="00FC71D1"/>
    <w:rsid w:val="00FC7267"/>
    <w:rsid w:val="00FC7543"/>
    <w:rsid w:val="00FC75AD"/>
    <w:rsid w:val="00FC7670"/>
    <w:rsid w:val="00FC799C"/>
    <w:rsid w:val="00FC7ACE"/>
    <w:rsid w:val="00FC7CCB"/>
    <w:rsid w:val="00FC7D59"/>
    <w:rsid w:val="00FD180C"/>
    <w:rsid w:val="00FD19FF"/>
    <w:rsid w:val="00FD1A1C"/>
    <w:rsid w:val="00FD1CC7"/>
    <w:rsid w:val="00FD205E"/>
    <w:rsid w:val="00FD21C8"/>
    <w:rsid w:val="00FD23D9"/>
    <w:rsid w:val="00FD23EF"/>
    <w:rsid w:val="00FD26E3"/>
    <w:rsid w:val="00FD2955"/>
    <w:rsid w:val="00FD2A05"/>
    <w:rsid w:val="00FD2B65"/>
    <w:rsid w:val="00FD2E29"/>
    <w:rsid w:val="00FD2E91"/>
    <w:rsid w:val="00FD2EC8"/>
    <w:rsid w:val="00FD32DB"/>
    <w:rsid w:val="00FD3508"/>
    <w:rsid w:val="00FD394C"/>
    <w:rsid w:val="00FD3C2C"/>
    <w:rsid w:val="00FD412F"/>
    <w:rsid w:val="00FD431E"/>
    <w:rsid w:val="00FD483C"/>
    <w:rsid w:val="00FD4A28"/>
    <w:rsid w:val="00FD4BB5"/>
    <w:rsid w:val="00FD4E46"/>
    <w:rsid w:val="00FD50E4"/>
    <w:rsid w:val="00FD5141"/>
    <w:rsid w:val="00FD55DA"/>
    <w:rsid w:val="00FD5711"/>
    <w:rsid w:val="00FD57CC"/>
    <w:rsid w:val="00FD5984"/>
    <w:rsid w:val="00FD5F59"/>
    <w:rsid w:val="00FD6011"/>
    <w:rsid w:val="00FD618F"/>
    <w:rsid w:val="00FD65F8"/>
    <w:rsid w:val="00FD69C7"/>
    <w:rsid w:val="00FD69EE"/>
    <w:rsid w:val="00FD6E50"/>
    <w:rsid w:val="00FD7131"/>
    <w:rsid w:val="00FD721D"/>
    <w:rsid w:val="00FD7454"/>
    <w:rsid w:val="00FD7F8F"/>
    <w:rsid w:val="00FE02FC"/>
    <w:rsid w:val="00FE04F8"/>
    <w:rsid w:val="00FE07FE"/>
    <w:rsid w:val="00FE11DA"/>
    <w:rsid w:val="00FE11FE"/>
    <w:rsid w:val="00FE12AF"/>
    <w:rsid w:val="00FE1375"/>
    <w:rsid w:val="00FE1D19"/>
    <w:rsid w:val="00FE1E2C"/>
    <w:rsid w:val="00FE2017"/>
    <w:rsid w:val="00FE22FA"/>
    <w:rsid w:val="00FE2319"/>
    <w:rsid w:val="00FE2A04"/>
    <w:rsid w:val="00FE2D1E"/>
    <w:rsid w:val="00FE3153"/>
    <w:rsid w:val="00FE35EC"/>
    <w:rsid w:val="00FE3637"/>
    <w:rsid w:val="00FE386C"/>
    <w:rsid w:val="00FE3D41"/>
    <w:rsid w:val="00FE4759"/>
    <w:rsid w:val="00FE4C7B"/>
    <w:rsid w:val="00FE4F3E"/>
    <w:rsid w:val="00FE506A"/>
    <w:rsid w:val="00FE50D4"/>
    <w:rsid w:val="00FE549D"/>
    <w:rsid w:val="00FE550E"/>
    <w:rsid w:val="00FE58EF"/>
    <w:rsid w:val="00FE5F0F"/>
    <w:rsid w:val="00FE6290"/>
    <w:rsid w:val="00FE6485"/>
    <w:rsid w:val="00FE6627"/>
    <w:rsid w:val="00FE6874"/>
    <w:rsid w:val="00FE7281"/>
    <w:rsid w:val="00FE76FB"/>
    <w:rsid w:val="00FE7CE9"/>
    <w:rsid w:val="00FF023F"/>
    <w:rsid w:val="00FF04F7"/>
    <w:rsid w:val="00FF0A0F"/>
    <w:rsid w:val="00FF0D19"/>
    <w:rsid w:val="00FF0F17"/>
    <w:rsid w:val="00FF12C7"/>
    <w:rsid w:val="00FF13A7"/>
    <w:rsid w:val="00FF143A"/>
    <w:rsid w:val="00FF153A"/>
    <w:rsid w:val="00FF183A"/>
    <w:rsid w:val="00FF19E3"/>
    <w:rsid w:val="00FF1A49"/>
    <w:rsid w:val="00FF1B1B"/>
    <w:rsid w:val="00FF1CCE"/>
    <w:rsid w:val="00FF1EB7"/>
    <w:rsid w:val="00FF22B8"/>
    <w:rsid w:val="00FF266A"/>
    <w:rsid w:val="00FF29C8"/>
    <w:rsid w:val="00FF2A67"/>
    <w:rsid w:val="00FF2E12"/>
    <w:rsid w:val="00FF30B8"/>
    <w:rsid w:val="00FF31A2"/>
    <w:rsid w:val="00FF37B2"/>
    <w:rsid w:val="00FF3A57"/>
    <w:rsid w:val="00FF3B13"/>
    <w:rsid w:val="00FF3B49"/>
    <w:rsid w:val="00FF3FF9"/>
    <w:rsid w:val="00FF40D2"/>
    <w:rsid w:val="00FF44C5"/>
    <w:rsid w:val="00FF4A16"/>
    <w:rsid w:val="00FF4CB9"/>
    <w:rsid w:val="00FF5072"/>
    <w:rsid w:val="00FF52C3"/>
    <w:rsid w:val="00FF5346"/>
    <w:rsid w:val="00FF53F0"/>
    <w:rsid w:val="00FF558F"/>
    <w:rsid w:val="00FF5968"/>
    <w:rsid w:val="00FF5B20"/>
    <w:rsid w:val="00FF5BAF"/>
    <w:rsid w:val="00FF5BC2"/>
    <w:rsid w:val="00FF5C31"/>
    <w:rsid w:val="00FF63D5"/>
    <w:rsid w:val="00FF6745"/>
    <w:rsid w:val="00FF6886"/>
    <w:rsid w:val="00FF6896"/>
    <w:rsid w:val="00FF6BD7"/>
    <w:rsid w:val="00FF6D4E"/>
    <w:rsid w:val="00FF6D62"/>
    <w:rsid w:val="00FF6F4D"/>
    <w:rsid w:val="00FF7051"/>
    <w:rsid w:val="00FF732B"/>
    <w:rsid w:val="00FF7559"/>
    <w:rsid w:val="00FF7627"/>
    <w:rsid w:val="00FF7825"/>
    <w:rsid w:val="00FF789C"/>
    <w:rsid w:val="00FF7D69"/>
    <w:rsid w:val="00FF7E8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B519"/>
  <w15:docId w15:val="{6C68AF7A-1A3E-418B-9DA9-1499F6FE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D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BE66E7"/>
    <w:pPr>
      <w:keepNext/>
      <w:numPr>
        <w:numId w:val="3"/>
      </w:numPr>
      <w:outlineLvl w:val="0"/>
    </w:pPr>
    <w:rPr>
      <w:rFonts w:asciiTheme="minorHAnsi" w:hAnsiTheme="minorHAnsi" w:cs="Tahoma"/>
      <w:b/>
      <w:sz w:val="32"/>
      <w:szCs w:val="32"/>
    </w:rPr>
  </w:style>
  <w:style w:type="paragraph" w:styleId="Heading2">
    <w:name w:val="heading 2"/>
    <w:basedOn w:val="Normal"/>
    <w:next w:val="Normal"/>
    <w:link w:val="Heading2Char"/>
    <w:uiPriority w:val="9"/>
    <w:unhideWhenUsed/>
    <w:qFormat/>
    <w:rsid w:val="007E0993"/>
    <w:pPr>
      <w:keepNext/>
      <w:keepLines/>
      <w:numPr>
        <w:ilvl w:val="1"/>
        <w:numId w:val="3"/>
      </w:numPr>
      <w:spacing w:before="200"/>
      <w:outlineLvl w:val="1"/>
    </w:pPr>
    <w:rPr>
      <w:rFonts w:asciiTheme="minorHAnsi" w:eastAsiaTheme="majorEastAsia" w:hAnsiTheme="minorHAnsi" w:cstheme="minorHAnsi"/>
      <w:b/>
      <w:bCs/>
      <w:sz w:val="22"/>
      <w:szCs w:val="22"/>
    </w:rPr>
  </w:style>
  <w:style w:type="paragraph" w:styleId="Heading3">
    <w:name w:val="heading 3"/>
    <w:basedOn w:val="Normal"/>
    <w:next w:val="Normal"/>
    <w:link w:val="Heading3Char"/>
    <w:uiPriority w:val="9"/>
    <w:semiHidden/>
    <w:unhideWhenUsed/>
    <w:qFormat/>
    <w:rsid w:val="00D32C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17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6E7"/>
    <w:rPr>
      <w:rFonts w:eastAsia="Times New Roman" w:cs="Tahoma"/>
      <w:b/>
      <w:sz w:val="32"/>
      <w:szCs w:val="32"/>
    </w:rPr>
  </w:style>
  <w:style w:type="character" w:customStyle="1" w:styleId="Heading2Char">
    <w:name w:val="Heading 2 Char"/>
    <w:basedOn w:val="DefaultParagraphFont"/>
    <w:link w:val="Heading2"/>
    <w:uiPriority w:val="9"/>
    <w:rsid w:val="007E0993"/>
    <w:rPr>
      <w:rFonts w:eastAsiaTheme="majorEastAsia" w:cstheme="minorHAnsi"/>
      <w:b/>
      <w:bCs/>
    </w:rPr>
  </w:style>
  <w:style w:type="character" w:customStyle="1" w:styleId="Heading3Char">
    <w:name w:val="Heading 3 Char"/>
    <w:basedOn w:val="DefaultParagraphFont"/>
    <w:link w:val="Heading3"/>
    <w:uiPriority w:val="9"/>
    <w:semiHidden/>
    <w:rsid w:val="00D32C15"/>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B63A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E8B"/>
    <w:pPr>
      <w:ind w:left="720"/>
      <w:contextualSpacing/>
    </w:pPr>
  </w:style>
  <w:style w:type="table" w:styleId="MediumShading1-Accent4">
    <w:name w:val="Medium Shading 1 Accent 4"/>
    <w:basedOn w:val="TableNormal"/>
    <w:uiPriority w:val="63"/>
    <w:rsid w:val="00903E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03E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903E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4">
    <w:name w:val="Medium Grid 1 Accent 4"/>
    <w:basedOn w:val="TableNormal"/>
    <w:uiPriority w:val="67"/>
    <w:rsid w:val="00903E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4">
    <w:name w:val="Light List Accent 4"/>
    <w:basedOn w:val="TableNormal"/>
    <w:uiPriority w:val="61"/>
    <w:rsid w:val="00903E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2-Accent4">
    <w:name w:val="Medium Shading 2 Accent 4"/>
    <w:basedOn w:val="TableNormal"/>
    <w:uiPriority w:val="64"/>
    <w:rsid w:val="00903E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2301B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301B1"/>
    <w:rPr>
      <w:rFonts w:ascii="Calibri" w:eastAsia="Calibri" w:hAnsi="Calibri" w:cs="Times New Roman"/>
    </w:rPr>
  </w:style>
  <w:style w:type="paragraph" w:styleId="Header">
    <w:name w:val="header"/>
    <w:basedOn w:val="Normal"/>
    <w:link w:val="HeaderChar"/>
    <w:uiPriority w:val="99"/>
    <w:unhideWhenUsed/>
    <w:rsid w:val="00992246"/>
    <w:pPr>
      <w:tabs>
        <w:tab w:val="center" w:pos="4680"/>
        <w:tab w:val="right" w:pos="9360"/>
      </w:tabs>
    </w:pPr>
  </w:style>
  <w:style w:type="character" w:customStyle="1" w:styleId="HeaderChar">
    <w:name w:val="Header Char"/>
    <w:basedOn w:val="DefaultParagraphFont"/>
    <w:link w:val="Header"/>
    <w:uiPriority w:val="99"/>
    <w:rsid w:val="009922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2246"/>
    <w:pPr>
      <w:tabs>
        <w:tab w:val="center" w:pos="4680"/>
        <w:tab w:val="right" w:pos="9360"/>
      </w:tabs>
    </w:pPr>
  </w:style>
  <w:style w:type="character" w:customStyle="1" w:styleId="FooterChar">
    <w:name w:val="Footer Char"/>
    <w:basedOn w:val="DefaultParagraphFont"/>
    <w:link w:val="Footer"/>
    <w:uiPriority w:val="99"/>
    <w:rsid w:val="00992246"/>
    <w:rPr>
      <w:rFonts w:ascii="Times New Roman" w:eastAsia="Times New Roman" w:hAnsi="Times New Roman" w:cs="Times New Roman"/>
      <w:sz w:val="24"/>
      <w:szCs w:val="24"/>
    </w:rPr>
  </w:style>
  <w:style w:type="table" w:styleId="MediumList2-Accent4">
    <w:name w:val="Medium List 2 Accent 4"/>
    <w:basedOn w:val="TableNormal"/>
    <w:uiPriority w:val="66"/>
    <w:rsid w:val="008C26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D92F7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5"/>
    <w:rsid w:val="00D92F7D"/>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Grid2-Accent4">
    <w:name w:val="Medium Grid 2 Accent 4"/>
    <w:basedOn w:val="TableNormal"/>
    <w:uiPriority w:val="68"/>
    <w:rsid w:val="00097D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Table-Body">
    <w:name w:val="Table-Body"/>
    <w:basedOn w:val="Normal"/>
    <w:rsid w:val="007C1E86"/>
    <w:pPr>
      <w:tabs>
        <w:tab w:val="left" w:pos="720"/>
        <w:tab w:val="left" w:pos="1440"/>
        <w:tab w:val="left" w:pos="2160"/>
        <w:tab w:val="left" w:pos="2880"/>
        <w:tab w:val="left" w:pos="3600"/>
        <w:tab w:val="left" w:pos="4320"/>
      </w:tabs>
      <w:spacing w:before="60" w:after="60"/>
    </w:pPr>
    <w:rPr>
      <w:rFonts w:ascii="Arial" w:hAnsi="Arial"/>
      <w:sz w:val="20"/>
      <w:szCs w:val="20"/>
      <w:lang w:val="en-GB"/>
    </w:rPr>
  </w:style>
  <w:style w:type="paragraph" w:styleId="DocumentMap">
    <w:name w:val="Document Map"/>
    <w:basedOn w:val="Normal"/>
    <w:link w:val="DocumentMapChar"/>
    <w:uiPriority w:val="99"/>
    <w:semiHidden/>
    <w:unhideWhenUsed/>
    <w:rsid w:val="0052450E"/>
    <w:rPr>
      <w:rFonts w:ascii="Tahoma" w:hAnsi="Tahoma" w:cs="Tahoma"/>
      <w:sz w:val="16"/>
      <w:szCs w:val="16"/>
    </w:rPr>
  </w:style>
  <w:style w:type="character" w:customStyle="1" w:styleId="DocumentMapChar">
    <w:name w:val="Document Map Char"/>
    <w:basedOn w:val="DefaultParagraphFont"/>
    <w:link w:val="DocumentMap"/>
    <w:uiPriority w:val="99"/>
    <w:semiHidden/>
    <w:rsid w:val="0052450E"/>
    <w:rPr>
      <w:rFonts w:ascii="Tahoma" w:eastAsia="Times New Roman" w:hAnsi="Tahoma" w:cs="Tahoma"/>
      <w:sz w:val="16"/>
      <w:szCs w:val="16"/>
    </w:rPr>
  </w:style>
  <w:style w:type="character" w:styleId="Hyperlink">
    <w:name w:val="Hyperlink"/>
    <w:basedOn w:val="DefaultParagraphFont"/>
    <w:uiPriority w:val="99"/>
    <w:unhideWhenUsed/>
    <w:rsid w:val="003B7587"/>
    <w:rPr>
      <w:color w:val="0000FF" w:themeColor="hyperlink"/>
      <w:u w:val="single"/>
    </w:rPr>
  </w:style>
  <w:style w:type="character" w:styleId="FollowedHyperlink">
    <w:name w:val="FollowedHyperlink"/>
    <w:basedOn w:val="DefaultParagraphFont"/>
    <w:uiPriority w:val="99"/>
    <w:semiHidden/>
    <w:unhideWhenUsed/>
    <w:rsid w:val="00562F7A"/>
    <w:rPr>
      <w:color w:val="800080" w:themeColor="followedHyperlink"/>
      <w:u w:val="single"/>
    </w:rPr>
  </w:style>
  <w:style w:type="paragraph" w:styleId="BalloonText">
    <w:name w:val="Balloon Text"/>
    <w:basedOn w:val="Normal"/>
    <w:link w:val="BalloonTextChar"/>
    <w:uiPriority w:val="99"/>
    <w:semiHidden/>
    <w:unhideWhenUsed/>
    <w:rsid w:val="00FE3153"/>
    <w:rPr>
      <w:rFonts w:ascii="Tahoma" w:hAnsi="Tahoma" w:cs="Tahoma"/>
      <w:sz w:val="16"/>
      <w:szCs w:val="16"/>
    </w:rPr>
  </w:style>
  <w:style w:type="character" w:customStyle="1" w:styleId="BalloonTextChar">
    <w:name w:val="Balloon Text Char"/>
    <w:basedOn w:val="DefaultParagraphFont"/>
    <w:link w:val="BalloonText"/>
    <w:rsid w:val="00FE3153"/>
    <w:rPr>
      <w:rFonts w:ascii="Tahoma" w:eastAsia="Times New Roman" w:hAnsi="Tahoma" w:cs="Tahoma"/>
      <w:sz w:val="16"/>
      <w:szCs w:val="16"/>
    </w:rPr>
  </w:style>
  <w:style w:type="paragraph" w:styleId="TOCHeading">
    <w:name w:val="TOC Heading"/>
    <w:basedOn w:val="Heading1"/>
    <w:next w:val="Normal"/>
    <w:uiPriority w:val="39"/>
    <w:unhideWhenUsed/>
    <w:qFormat/>
    <w:rsid w:val="001E3AE3"/>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E3AE3"/>
    <w:pPr>
      <w:spacing w:after="100"/>
    </w:pPr>
  </w:style>
  <w:style w:type="paragraph" w:styleId="TOC2">
    <w:name w:val="toc 2"/>
    <w:basedOn w:val="Normal"/>
    <w:next w:val="Normal"/>
    <w:autoRedefine/>
    <w:uiPriority w:val="39"/>
    <w:unhideWhenUsed/>
    <w:rsid w:val="001E3AE3"/>
    <w:pPr>
      <w:spacing w:after="100"/>
      <w:ind w:left="240"/>
    </w:pPr>
  </w:style>
  <w:style w:type="table" w:customStyle="1" w:styleId="MediumList21">
    <w:name w:val="Medium List 21"/>
    <w:basedOn w:val="TableNormal"/>
    <w:uiPriority w:val="66"/>
    <w:rsid w:val="004E303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01364D"/>
    <w:pPr>
      <w:spacing w:before="100" w:beforeAutospacing="1" w:after="100" w:afterAutospacing="1"/>
    </w:pPr>
    <w:rPr>
      <w:lang w:val="en-IN" w:eastAsia="en-IN"/>
    </w:rPr>
  </w:style>
  <w:style w:type="table" w:styleId="LightList">
    <w:name w:val="Light List"/>
    <w:basedOn w:val="TableNormal"/>
    <w:uiPriority w:val="61"/>
    <w:rsid w:val="00F368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semiHidden/>
    <w:rsid w:val="00881780"/>
    <w:rPr>
      <w:rFonts w:asciiTheme="majorHAnsi" w:eastAsiaTheme="majorEastAsia" w:hAnsiTheme="majorHAnsi" w:cstheme="majorBidi"/>
      <w:b/>
      <w:bCs/>
      <w:i/>
      <w:iCs/>
      <w:color w:val="4F81BD" w:themeColor="accent1"/>
      <w:sz w:val="24"/>
      <w:szCs w:val="24"/>
    </w:rPr>
  </w:style>
  <w:style w:type="paragraph" w:styleId="TOC3">
    <w:name w:val="toc 3"/>
    <w:basedOn w:val="Normal"/>
    <w:next w:val="Normal"/>
    <w:autoRedefine/>
    <w:uiPriority w:val="39"/>
    <w:unhideWhenUsed/>
    <w:rsid w:val="006D50C0"/>
    <w:pPr>
      <w:spacing w:after="100" w:line="276" w:lineRule="auto"/>
      <w:ind w:left="440"/>
    </w:pPr>
    <w:rPr>
      <w:rFonts w:asciiTheme="minorHAnsi" w:eastAsiaTheme="minorEastAsia" w:hAnsiTheme="minorHAnsi" w:cstheme="minorBidi"/>
      <w:sz w:val="22"/>
      <w:szCs w:val="22"/>
      <w:lang w:val="en-IN" w:eastAsia="en-IN"/>
    </w:rPr>
  </w:style>
  <w:style w:type="paragraph" w:styleId="TOC4">
    <w:name w:val="toc 4"/>
    <w:basedOn w:val="Normal"/>
    <w:next w:val="Normal"/>
    <w:autoRedefine/>
    <w:uiPriority w:val="39"/>
    <w:unhideWhenUsed/>
    <w:rsid w:val="006D50C0"/>
    <w:pPr>
      <w:spacing w:after="100" w:line="276" w:lineRule="auto"/>
      <w:ind w:left="660"/>
    </w:pPr>
    <w:rPr>
      <w:rFonts w:asciiTheme="minorHAnsi" w:eastAsiaTheme="minorEastAsia" w:hAnsiTheme="minorHAnsi" w:cstheme="minorBidi"/>
      <w:sz w:val="22"/>
      <w:szCs w:val="22"/>
      <w:lang w:val="en-IN" w:eastAsia="en-IN"/>
    </w:rPr>
  </w:style>
  <w:style w:type="paragraph" w:styleId="TOC5">
    <w:name w:val="toc 5"/>
    <w:basedOn w:val="Normal"/>
    <w:next w:val="Normal"/>
    <w:autoRedefine/>
    <w:uiPriority w:val="39"/>
    <w:unhideWhenUsed/>
    <w:rsid w:val="006D50C0"/>
    <w:pPr>
      <w:spacing w:after="100" w:line="276" w:lineRule="auto"/>
      <w:ind w:left="880"/>
    </w:pPr>
    <w:rPr>
      <w:rFonts w:asciiTheme="minorHAnsi" w:eastAsiaTheme="minorEastAsia" w:hAnsiTheme="minorHAnsi" w:cstheme="minorBidi"/>
      <w:sz w:val="22"/>
      <w:szCs w:val="22"/>
      <w:lang w:val="en-IN" w:eastAsia="en-IN"/>
    </w:rPr>
  </w:style>
  <w:style w:type="paragraph" w:styleId="TOC6">
    <w:name w:val="toc 6"/>
    <w:basedOn w:val="Normal"/>
    <w:next w:val="Normal"/>
    <w:autoRedefine/>
    <w:uiPriority w:val="39"/>
    <w:unhideWhenUsed/>
    <w:rsid w:val="006D50C0"/>
    <w:pPr>
      <w:spacing w:after="100" w:line="276" w:lineRule="auto"/>
      <w:ind w:left="1100"/>
    </w:pPr>
    <w:rPr>
      <w:rFonts w:asciiTheme="minorHAnsi" w:eastAsiaTheme="minorEastAsia" w:hAnsiTheme="minorHAnsi" w:cstheme="minorBidi"/>
      <w:sz w:val="22"/>
      <w:szCs w:val="22"/>
      <w:lang w:val="en-IN" w:eastAsia="en-IN"/>
    </w:rPr>
  </w:style>
  <w:style w:type="paragraph" w:styleId="TOC7">
    <w:name w:val="toc 7"/>
    <w:basedOn w:val="Normal"/>
    <w:next w:val="Normal"/>
    <w:autoRedefine/>
    <w:uiPriority w:val="39"/>
    <w:unhideWhenUsed/>
    <w:rsid w:val="006D50C0"/>
    <w:pPr>
      <w:spacing w:after="100" w:line="276" w:lineRule="auto"/>
      <w:ind w:left="1320"/>
    </w:pPr>
    <w:rPr>
      <w:rFonts w:asciiTheme="minorHAnsi" w:eastAsiaTheme="minorEastAsia" w:hAnsiTheme="minorHAnsi" w:cstheme="minorBidi"/>
      <w:sz w:val="22"/>
      <w:szCs w:val="22"/>
      <w:lang w:val="en-IN" w:eastAsia="en-IN"/>
    </w:rPr>
  </w:style>
  <w:style w:type="paragraph" w:styleId="TOC8">
    <w:name w:val="toc 8"/>
    <w:basedOn w:val="Normal"/>
    <w:next w:val="Normal"/>
    <w:autoRedefine/>
    <w:uiPriority w:val="39"/>
    <w:unhideWhenUsed/>
    <w:rsid w:val="006D50C0"/>
    <w:pPr>
      <w:spacing w:after="100" w:line="276" w:lineRule="auto"/>
      <w:ind w:left="1540"/>
    </w:pPr>
    <w:rPr>
      <w:rFonts w:asciiTheme="minorHAnsi" w:eastAsiaTheme="minorEastAsia" w:hAnsiTheme="minorHAnsi" w:cstheme="minorBidi"/>
      <w:sz w:val="22"/>
      <w:szCs w:val="22"/>
      <w:lang w:val="en-IN" w:eastAsia="en-IN"/>
    </w:rPr>
  </w:style>
  <w:style w:type="paragraph" w:styleId="TOC9">
    <w:name w:val="toc 9"/>
    <w:basedOn w:val="Normal"/>
    <w:next w:val="Normal"/>
    <w:autoRedefine/>
    <w:uiPriority w:val="39"/>
    <w:unhideWhenUsed/>
    <w:rsid w:val="006D50C0"/>
    <w:pPr>
      <w:spacing w:after="100" w:line="276" w:lineRule="auto"/>
      <w:ind w:left="1760"/>
    </w:pPr>
    <w:rPr>
      <w:rFonts w:asciiTheme="minorHAnsi" w:eastAsiaTheme="minorEastAsia" w:hAnsiTheme="minorHAnsi" w:cstheme="minorBidi"/>
      <w:sz w:val="22"/>
      <w:szCs w:val="22"/>
      <w:lang w:val="en-IN" w:eastAsia="en-IN"/>
    </w:rPr>
  </w:style>
  <w:style w:type="character" w:styleId="CommentReference">
    <w:name w:val="annotation reference"/>
    <w:basedOn w:val="DefaultParagraphFont"/>
    <w:uiPriority w:val="99"/>
    <w:semiHidden/>
    <w:unhideWhenUsed/>
    <w:rsid w:val="003A6559"/>
    <w:rPr>
      <w:sz w:val="18"/>
      <w:szCs w:val="18"/>
    </w:rPr>
  </w:style>
  <w:style w:type="paragraph" w:styleId="CommentText">
    <w:name w:val="annotation text"/>
    <w:basedOn w:val="Normal"/>
    <w:link w:val="CommentTextChar"/>
    <w:uiPriority w:val="99"/>
    <w:semiHidden/>
    <w:unhideWhenUsed/>
    <w:rsid w:val="003A6559"/>
  </w:style>
  <w:style w:type="character" w:customStyle="1" w:styleId="CommentTextChar">
    <w:name w:val="Comment Text Char"/>
    <w:basedOn w:val="DefaultParagraphFont"/>
    <w:link w:val="CommentText"/>
    <w:uiPriority w:val="99"/>
    <w:semiHidden/>
    <w:rsid w:val="003A6559"/>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A6559"/>
    <w:rPr>
      <w:b/>
      <w:bCs/>
      <w:sz w:val="20"/>
      <w:szCs w:val="20"/>
    </w:rPr>
  </w:style>
  <w:style w:type="character" w:customStyle="1" w:styleId="CommentSubjectChar">
    <w:name w:val="Comment Subject Char"/>
    <w:basedOn w:val="CommentTextChar"/>
    <w:link w:val="CommentSubject"/>
    <w:uiPriority w:val="99"/>
    <w:semiHidden/>
    <w:rsid w:val="003A6559"/>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CE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lang w:val="en-IN" w:eastAsia="en-IN"/>
    </w:rPr>
  </w:style>
  <w:style w:type="character" w:customStyle="1" w:styleId="HTMLPreformattedChar">
    <w:name w:val="HTML Preformatted Char"/>
    <w:basedOn w:val="DefaultParagraphFont"/>
    <w:link w:val="HTMLPreformatted"/>
    <w:uiPriority w:val="99"/>
    <w:rsid w:val="00CE43FD"/>
    <w:rPr>
      <w:rFonts w:ascii="Courier New" w:hAnsi="Courier New" w:cs="Courier New"/>
      <w:color w:val="00000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82">
      <w:bodyDiv w:val="1"/>
      <w:marLeft w:val="0"/>
      <w:marRight w:val="0"/>
      <w:marTop w:val="0"/>
      <w:marBottom w:val="0"/>
      <w:divBdr>
        <w:top w:val="none" w:sz="0" w:space="0" w:color="auto"/>
        <w:left w:val="none" w:sz="0" w:space="0" w:color="auto"/>
        <w:bottom w:val="none" w:sz="0" w:space="0" w:color="auto"/>
        <w:right w:val="none" w:sz="0" w:space="0" w:color="auto"/>
      </w:divBdr>
    </w:div>
    <w:div w:id="25446447">
      <w:bodyDiv w:val="1"/>
      <w:marLeft w:val="0"/>
      <w:marRight w:val="0"/>
      <w:marTop w:val="0"/>
      <w:marBottom w:val="0"/>
      <w:divBdr>
        <w:top w:val="none" w:sz="0" w:space="0" w:color="auto"/>
        <w:left w:val="none" w:sz="0" w:space="0" w:color="auto"/>
        <w:bottom w:val="none" w:sz="0" w:space="0" w:color="auto"/>
        <w:right w:val="none" w:sz="0" w:space="0" w:color="auto"/>
      </w:divBdr>
    </w:div>
    <w:div w:id="35542227">
      <w:bodyDiv w:val="1"/>
      <w:marLeft w:val="0"/>
      <w:marRight w:val="0"/>
      <w:marTop w:val="0"/>
      <w:marBottom w:val="0"/>
      <w:divBdr>
        <w:top w:val="none" w:sz="0" w:space="0" w:color="auto"/>
        <w:left w:val="none" w:sz="0" w:space="0" w:color="auto"/>
        <w:bottom w:val="none" w:sz="0" w:space="0" w:color="auto"/>
        <w:right w:val="none" w:sz="0" w:space="0" w:color="auto"/>
      </w:divBdr>
    </w:div>
    <w:div w:id="42871848">
      <w:bodyDiv w:val="1"/>
      <w:marLeft w:val="0"/>
      <w:marRight w:val="0"/>
      <w:marTop w:val="0"/>
      <w:marBottom w:val="0"/>
      <w:divBdr>
        <w:top w:val="none" w:sz="0" w:space="0" w:color="auto"/>
        <w:left w:val="none" w:sz="0" w:space="0" w:color="auto"/>
        <w:bottom w:val="none" w:sz="0" w:space="0" w:color="auto"/>
        <w:right w:val="none" w:sz="0" w:space="0" w:color="auto"/>
      </w:divBdr>
    </w:div>
    <w:div w:id="88353202">
      <w:bodyDiv w:val="1"/>
      <w:marLeft w:val="0"/>
      <w:marRight w:val="0"/>
      <w:marTop w:val="0"/>
      <w:marBottom w:val="0"/>
      <w:divBdr>
        <w:top w:val="none" w:sz="0" w:space="0" w:color="auto"/>
        <w:left w:val="none" w:sz="0" w:space="0" w:color="auto"/>
        <w:bottom w:val="none" w:sz="0" w:space="0" w:color="auto"/>
        <w:right w:val="none" w:sz="0" w:space="0" w:color="auto"/>
      </w:divBdr>
    </w:div>
    <w:div w:id="120995978">
      <w:bodyDiv w:val="1"/>
      <w:marLeft w:val="0"/>
      <w:marRight w:val="0"/>
      <w:marTop w:val="0"/>
      <w:marBottom w:val="0"/>
      <w:divBdr>
        <w:top w:val="none" w:sz="0" w:space="0" w:color="auto"/>
        <w:left w:val="none" w:sz="0" w:space="0" w:color="auto"/>
        <w:bottom w:val="none" w:sz="0" w:space="0" w:color="auto"/>
        <w:right w:val="none" w:sz="0" w:space="0" w:color="auto"/>
      </w:divBdr>
    </w:div>
    <w:div w:id="173421528">
      <w:bodyDiv w:val="1"/>
      <w:marLeft w:val="0"/>
      <w:marRight w:val="0"/>
      <w:marTop w:val="0"/>
      <w:marBottom w:val="0"/>
      <w:divBdr>
        <w:top w:val="none" w:sz="0" w:space="0" w:color="auto"/>
        <w:left w:val="none" w:sz="0" w:space="0" w:color="auto"/>
        <w:bottom w:val="none" w:sz="0" w:space="0" w:color="auto"/>
        <w:right w:val="none" w:sz="0" w:space="0" w:color="auto"/>
      </w:divBdr>
    </w:div>
    <w:div w:id="213779537">
      <w:bodyDiv w:val="1"/>
      <w:marLeft w:val="0"/>
      <w:marRight w:val="0"/>
      <w:marTop w:val="0"/>
      <w:marBottom w:val="0"/>
      <w:divBdr>
        <w:top w:val="none" w:sz="0" w:space="0" w:color="auto"/>
        <w:left w:val="none" w:sz="0" w:space="0" w:color="auto"/>
        <w:bottom w:val="none" w:sz="0" w:space="0" w:color="auto"/>
        <w:right w:val="none" w:sz="0" w:space="0" w:color="auto"/>
      </w:divBdr>
    </w:div>
    <w:div w:id="289752939">
      <w:bodyDiv w:val="1"/>
      <w:marLeft w:val="0"/>
      <w:marRight w:val="0"/>
      <w:marTop w:val="0"/>
      <w:marBottom w:val="0"/>
      <w:divBdr>
        <w:top w:val="none" w:sz="0" w:space="0" w:color="auto"/>
        <w:left w:val="none" w:sz="0" w:space="0" w:color="auto"/>
        <w:bottom w:val="none" w:sz="0" w:space="0" w:color="auto"/>
        <w:right w:val="none" w:sz="0" w:space="0" w:color="auto"/>
      </w:divBdr>
    </w:div>
    <w:div w:id="334496509">
      <w:bodyDiv w:val="1"/>
      <w:marLeft w:val="0"/>
      <w:marRight w:val="0"/>
      <w:marTop w:val="0"/>
      <w:marBottom w:val="0"/>
      <w:divBdr>
        <w:top w:val="none" w:sz="0" w:space="0" w:color="auto"/>
        <w:left w:val="none" w:sz="0" w:space="0" w:color="auto"/>
        <w:bottom w:val="none" w:sz="0" w:space="0" w:color="auto"/>
        <w:right w:val="none" w:sz="0" w:space="0" w:color="auto"/>
      </w:divBdr>
    </w:div>
    <w:div w:id="335502843">
      <w:bodyDiv w:val="1"/>
      <w:marLeft w:val="0"/>
      <w:marRight w:val="0"/>
      <w:marTop w:val="0"/>
      <w:marBottom w:val="0"/>
      <w:divBdr>
        <w:top w:val="none" w:sz="0" w:space="0" w:color="auto"/>
        <w:left w:val="none" w:sz="0" w:space="0" w:color="auto"/>
        <w:bottom w:val="none" w:sz="0" w:space="0" w:color="auto"/>
        <w:right w:val="none" w:sz="0" w:space="0" w:color="auto"/>
      </w:divBdr>
    </w:div>
    <w:div w:id="355817071">
      <w:bodyDiv w:val="1"/>
      <w:marLeft w:val="0"/>
      <w:marRight w:val="0"/>
      <w:marTop w:val="0"/>
      <w:marBottom w:val="0"/>
      <w:divBdr>
        <w:top w:val="none" w:sz="0" w:space="0" w:color="auto"/>
        <w:left w:val="none" w:sz="0" w:space="0" w:color="auto"/>
        <w:bottom w:val="none" w:sz="0" w:space="0" w:color="auto"/>
        <w:right w:val="none" w:sz="0" w:space="0" w:color="auto"/>
      </w:divBdr>
    </w:div>
    <w:div w:id="356543894">
      <w:bodyDiv w:val="1"/>
      <w:marLeft w:val="0"/>
      <w:marRight w:val="0"/>
      <w:marTop w:val="0"/>
      <w:marBottom w:val="0"/>
      <w:divBdr>
        <w:top w:val="none" w:sz="0" w:space="0" w:color="auto"/>
        <w:left w:val="none" w:sz="0" w:space="0" w:color="auto"/>
        <w:bottom w:val="none" w:sz="0" w:space="0" w:color="auto"/>
        <w:right w:val="none" w:sz="0" w:space="0" w:color="auto"/>
      </w:divBdr>
    </w:div>
    <w:div w:id="358698314">
      <w:bodyDiv w:val="1"/>
      <w:marLeft w:val="0"/>
      <w:marRight w:val="0"/>
      <w:marTop w:val="0"/>
      <w:marBottom w:val="0"/>
      <w:divBdr>
        <w:top w:val="none" w:sz="0" w:space="0" w:color="auto"/>
        <w:left w:val="none" w:sz="0" w:space="0" w:color="auto"/>
        <w:bottom w:val="none" w:sz="0" w:space="0" w:color="auto"/>
        <w:right w:val="none" w:sz="0" w:space="0" w:color="auto"/>
      </w:divBdr>
    </w:div>
    <w:div w:id="386808117">
      <w:bodyDiv w:val="1"/>
      <w:marLeft w:val="0"/>
      <w:marRight w:val="0"/>
      <w:marTop w:val="0"/>
      <w:marBottom w:val="0"/>
      <w:divBdr>
        <w:top w:val="none" w:sz="0" w:space="0" w:color="auto"/>
        <w:left w:val="none" w:sz="0" w:space="0" w:color="auto"/>
        <w:bottom w:val="none" w:sz="0" w:space="0" w:color="auto"/>
        <w:right w:val="none" w:sz="0" w:space="0" w:color="auto"/>
      </w:divBdr>
    </w:div>
    <w:div w:id="451437942">
      <w:bodyDiv w:val="1"/>
      <w:marLeft w:val="0"/>
      <w:marRight w:val="0"/>
      <w:marTop w:val="0"/>
      <w:marBottom w:val="0"/>
      <w:divBdr>
        <w:top w:val="none" w:sz="0" w:space="0" w:color="auto"/>
        <w:left w:val="none" w:sz="0" w:space="0" w:color="auto"/>
        <w:bottom w:val="none" w:sz="0" w:space="0" w:color="auto"/>
        <w:right w:val="none" w:sz="0" w:space="0" w:color="auto"/>
      </w:divBdr>
    </w:div>
    <w:div w:id="484126088">
      <w:bodyDiv w:val="1"/>
      <w:marLeft w:val="0"/>
      <w:marRight w:val="0"/>
      <w:marTop w:val="0"/>
      <w:marBottom w:val="0"/>
      <w:divBdr>
        <w:top w:val="none" w:sz="0" w:space="0" w:color="auto"/>
        <w:left w:val="none" w:sz="0" w:space="0" w:color="auto"/>
        <w:bottom w:val="none" w:sz="0" w:space="0" w:color="auto"/>
        <w:right w:val="none" w:sz="0" w:space="0" w:color="auto"/>
      </w:divBdr>
    </w:div>
    <w:div w:id="592661892">
      <w:bodyDiv w:val="1"/>
      <w:marLeft w:val="0"/>
      <w:marRight w:val="0"/>
      <w:marTop w:val="0"/>
      <w:marBottom w:val="0"/>
      <w:divBdr>
        <w:top w:val="none" w:sz="0" w:space="0" w:color="auto"/>
        <w:left w:val="none" w:sz="0" w:space="0" w:color="auto"/>
        <w:bottom w:val="none" w:sz="0" w:space="0" w:color="auto"/>
        <w:right w:val="none" w:sz="0" w:space="0" w:color="auto"/>
      </w:divBdr>
    </w:div>
    <w:div w:id="600334430">
      <w:bodyDiv w:val="1"/>
      <w:marLeft w:val="0"/>
      <w:marRight w:val="0"/>
      <w:marTop w:val="0"/>
      <w:marBottom w:val="0"/>
      <w:divBdr>
        <w:top w:val="none" w:sz="0" w:space="0" w:color="auto"/>
        <w:left w:val="none" w:sz="0" w:space="0" w:color="auto"/>
        <w:bottom w:val="none" w:sz="0" w:space="0" w:color="auto"/>
        <w:right w:val="none" w:sz="0" w:space="0" w:color="auto"/>
      </w:divBdr>
    </w:div>
    <w:div w:id="624893370">
      <w:bodyDiv w:val="1"/>
      <w:marLeft w:val="0"/>
      <w:marRight w:val="0"/>
      <w:marTop w:val="0"/>
      <w:marBottom w:val="0"/>
      <w:divBdr>
        <w:top w:val="none" w:sz="0" w:space="0" w:color="auto"/>
        <w:left w:val="none" w:sz="0" w:space="0" w:color="auto"/>
        <w:bottom w:val="none" w:sz="0" w:space="0" w:color="auto"/>
        <w:right w:val="none" w:sz="0" w:space="0" w:color="auto"/>
      </w:divBdr>
    </w:div>
    <w:div w:id="638808955">
      <w:bodyDiv w:val="1"/>
      <w:marLeft w:val="0"/>
      <w:marRight w:val="0"/>
      <w:marTop w:val="0"/>
      <w:marBottom w:val="0"/>
      <w:divBdr>
        <w:top w:val="none" w:sz="0" w:space="0" w:color="auto"/>
        <w:left w:val="none" w:sz="0" w:space="0" w:color="auto"/>
        <w:bottom w:val="none" w:sz="0" w:space="0" w:color="auto"/>
        <w:right w:val="none" w:sz="0" w:space="0" w:color="auto"/>
      </w:divBdr>
    </w:div>
    <w:div w:id="639261484">
      <w:bodyDiv w:val="1"/>
      <w:marLeft w:val="0"/>
      <w:marRight w:val="0"/>
      <w:marTop w:val="0"/>
      <w:marBottom w:val="0"/>
      <w:divBdr>
        <w:top w:val="none" w:sz="0" w:space="0" w:color="auto"/>
        <w:left w:val="none" w:sz="0" w:space="0" w:color="auto"/>
        <w:bottom w:val="none" w:sz="0" w:space="0" w:color="auto"/>
        <w:right w:val="none" w:sz="0" w:space="0" w:color="auto"/>
      </w:divBdr>
    </w:div>
    <w:div w:id="655306775">
      <w:bodyDiv w:val="1"/>
      <w:marLeft w:val="0"/>
      <w:marRight w:val="0"/>
      <w:marTop w:val="0"/>
      <w:marBottom w:val="0"/>
      <w:divBdr>
        <w:top w:val="none" w:sz="0" w:space="0" w:color="auto"/>
        <w:left w:val="none" w:sz="0" w:space="0" w:color="auto"/>
        <w:bottom w:val="none" w:sz="0" w:space="0" w:color="auto"/>
        <w:right w:val="none" w:sz="0" w:space="0" w:color="auto"/>
      </w:divBdr>
    </w:div>
    <w:div w:id="743186088">
      <w:bodyDiv w:val="1"/>
      <w:marLeft w:val="0"/>
      <w:marRight w:val="0"/>
      <w:marTop w:val="0"/>
      <w:marBottom w:val="0"/>
      <w:divBdr>
        <w:top w:val="none" w:sz="0" w:space="0" w:color="auto"/>
        <w:left w:val="none" w:sz="0" w:space="0" w:color="auto"/>
        <w:bottom w:val="none" w:sz="0" w:space="0" w:color="auto"/>
        <w:right w:val="none" w:sz="0" w:space="0" w:color="auto"/>
      </w:divBdr>
    </w:div>
    <w:div w:id="743719311">
      <w:bodyDiv w:val="1"/>
      <w:marLeft w:val="0"/>
      <w:marRight w:val="0"/>
      <w:marTop w:val="0"/>
      <w:marBottom w:val="0"/>
      <w:divBdr>
        <w:top w:val="none" w:sz="0" w:space="0" w:color="auto"/>
        <w:left w:val="none" w:sz="0" w:space="0" w:color="auto"/>
        <w:bottom w:val="none" w:sz="0" w:space="0" w:color="auto"/>
        <w:right w:val="none" w:sz="0" w:space="0" w:color="auto"/>
      </w:divBdr>
    </w:div>
    <w:div w:id="833954620">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56910968">
      <w:bodyDiv w:val="1"/>
      <w:marLeft w:val="0"/>
      <w:marRight w:val="0"/>
      <w:marTop w:val="0"/>
      <w:marBottom w:val="0"/>
      <w:divBdr>
        <w:top w:val="none" w:sz="0" w:space="0" w:color="auto"/>
        <w:left w:val="none" w:sz="0" w:space="0" w:color="auto"/>
        <w:bottom w:val="none" w:sz="0" w:space="0" w:color="auto"/>
        <w:right w:val="none" w:sz="0" w:space="0" w:color="auto"/>
      </w:divBdr>
    </w:div>
    <w:div w:id="1015956665">
      <w:bodyDiv w:val="1"/>
      <w:marLeft w:val="0"/>
      <w:marRight w:val="0"/>
      <w:marTop w:val="0"/>
      <w:marBottom w:val="0"/>
      <w:divBdr>
        <w:top w:val="none" w:sz="0" w:space="0" w:color="auto"/>
        <w:left w:val="none" w:sz="0" w:space="0" w:color="auto"/>
        <w:bottom w:val="none" w:sz="0" w:space="0" w:color="auto"/>
        <w:right w:val="none" w:sz="0" w:space="0" w:color="auto"/>
      </w:divBdr>
    </w:div>
    <w:div w:id="1044404941">
      <w:bodyDiv w:val="1"/>
      <w:marLeft w:val="0"/>
      <w:marRight w:val="0"/>
      <w:marTop w:val="0"/>
      <w:marBottom w:val="0"/>
      <w:divBdr>
        <w:top w:val="none" w:sz="0" w:space="0" w:color="auto"/>
        <w:left w:val="none" w:sz="0" w:space="0" w:color="auto"/>
        <w:bottom w:val="none" w:sz="0" w:space="0" w:color="auto"/>
        <w:right w:val="none" w:sz="0" w:space="0" w:color="auto"/>
      </w:divBdr>
    </w:div>
    <w:div w:id="1050762370">
      <w:bodyDiv w:val="1"/>
      <w:marLeft w:val="0"/>
      <w:marRight w:val="0"/>
      <w:marTop w:val="0"/>
      <w:marBottom w:val="0"/>
      <w:divBdr>
        <w:top w:val="none" w:sz="0" w:space="0" w:color="auto"/>
        <w:left w:val="none" w:sz="0" w:space="0" w:color="auto"/>
        <w:bottom w:val="none" w:sz="0" w:space="0" w:color="auto"/>
        <w:right w:val="none" w:sz="0" w:space="0" w:color="auto"/>
      </w:divBdr>
    </w:div>
    <w:div w:id="1167403528">
      <w:bodyDiv w:val="1"/>
      <w:marLeft w:val="0"/>
      <w:marRight w:val="0"/>
      <w:marTop w:val="0"/>
      <w:marBottom w:val="0"/>
      <w:divBdr>
        <w:top w:val="none" w:sz="0" w:space="0" w:color="auto"/>
        <w:left w:val="none" w:sz="0" w:space="0" w:color="auto"/>
        <w:bottom w:val="none" w:sz="0" w:space="0" w:color="auto"/>
        <w:right w:val="none" w:sz="0" w:space="0" w:color="auto"/>
      </w:divBdr>
    </w:div>
    <w:div w:id="1167475899">
      <w:bodyDiv w:val="1"/>
      <w:marLeft w:val="0"/>
      <w:marRight w:val="0"/>
      <w:marTop w:val="0"/>
      <w:marBottom w:val="0"/>
      <w:divBdr>
        <w:top w:val="none" w:sz="0" w:space="0" w:color="auto"/>
        <w:left w:val="none" w:sz="0" w:space="0" w:color="auto"/>
        <w:bottom w:val="none" w:sz="0" w:space="0" w:color="auto"/>
        <w:right w:val="none" w:sz="0" w:space="0" w:color="auto"/>
      </w:divBdr>
    </w:div>
    <w:div w:id="1171528276">
      <w:bodyDiv w:val="1"/>
      <w:marLeft w:val="0"/>
      <w:marRight w:val="0"/>
      <w:marTop w:val="0"/>
      <w:marBottom w:val="0"/>
      <w:divBdr>
        <w:top w:val="none" w:sz="0" w:space="0" w:color="auto"/>
        <w:left w:val="none" w:sz="0" w:space="0" w:color="auto"/>
        <w:bottom w:val="none" w:sz="0" w:space="0" w:color="auto"/>
        <w:right w:val="none" w:sz="0" w:space="0" w:color="auto"/>
      </w:divBdr>
    </w:div>
    <w:div w:id="1175995525">
      <w:bodyDiv w:val="1"/>
      <w:marLeft w:val="0"/>
      <w:marRight w:val="0"/>
      <w:marTop w:val="0"/>
      <w:marBottom w:val="0"/>
      <w:divBdr>
        <w:top w:val="none" w:sz="0" w:space="0" w:color="auto"/>
        <w:left w:val="none" w:sz="0" w:space="0" w:color="auto"/>
        <w:bottom w:val="none" w:sz="0" w:space="0" w:color="auto"/>
        <w:right w:val="none" w:sz="0" w:space="0" w:color="auto"/>
      </w:divBdr>
    </w:div>
    <w:div w:id="1211454251">
      <w:bodyDiv w:val="1"/>
      <w:marLeft w:val="0"/>
      <w:marRight w:val="0"/>
      <w:marTop w:val="0"/>
      <w:marBottom w:val="0"/>
      <w:divBdr>
        <w:top w:val="none" w:sz="0" w:space="0" w:color="auto"/>
        <w:left w:val="none" w:sz="0" w:space="0" w:color="auto"/>
        <w:bottom w:val="none" w:sz="0" w:space="0" w:color="auto"/>
        <w:right w:val="none" w:sz="0" w:space="0" w:color="auto"/>
      </w:divBdr>
    </w:div>
    <w:div w:id="1235319024">
      <w:bodyDiv w:val="1"/>
      <w:marLeft w:val="0"/>
      <w:marRight w:val="0"/>
      <w:marTop w:val="0"/>
      <w:marBottom w:val="0"/>
      <w:divBdr>
        <w:top w:val="none" w:sz="0" w:space="0" w:color="auto"/>
        <w:left w:val="none" w:sz="0" w:space="0" w:color="auto"/>
        <w:bottom w:val="none" w:sz="0" w:space="0" w:color="auto"/>
        <w:right w:val="none" w:sz="0" w:space="0" w:color="auto"/>
      </w:divBdr>
    </w:div>
    <w:div w:id="1239679541">
      <w:bodyDiv w:val="1"/>
      <w:marLeft w:val="0"/>
      <w:marRight w:val="0"/>
      <w:marTop w:val="0"/>
      <w:marBottom w:val="0"/>
      <w:divBdr>
        <w:top w:val="none" w:sz="0" w:space="0" w:color="auto"/>
        <w:left w:val="none" w:sz="0" w:space="0" w:color="auto"/>
        <w:bottom w:val="none" w:sz="0" w:space="0" w:color="auto"/>
        <w:right w:val="none" w:sz="0" w:space="0" w:color="auto"/>
      </w:divBdr>
    </w:div>
    <w:div w:id="1284270339">
      <w:bodyDiv w:val="1"/>
      <w:marLeft w:val="0"/>
      <w:marRight w:val="0"/>
      <w:marTop w:val="0"/>
      <w:marBottom w:val="0"/>
      <w:divBdr>
        <w:top w:val="none" w:sz="0" w:space="0" w:color="auto"/>
        <w:left w:val="none" w:sz="0" w:space="0" w:color="auto"/>
        <w:bottom w:val="none" w:sz="0" w:space="0" w:color="auto"/>
        <w:right w:val="none" w:sz="0" w:space="0" w:color="auto"/>
      </w:divBdr>
    </w:div>
    <w:div w:id="1302076025">
      <w:bodyDiv w:val="1"/>
      <w:marLeft w:val="0"/>
      <w:marRight w:val="0"/>
      <w:marTop w:val="0"/>
      <w:marBottom w:val="0"/>
      <w:divBdr>
        <w:top w:val="none" w:sz="0" w:space="0" w:color="auto"/>
        <w:left w:val="none" w:sz="0" w:space="0" w:color="auto"/>
        <w:bottom w:val="none" w:sz="0" w:space="0" w:color="auto"/>
        <w:right w:val="none" w:sz="0" w:space="0" w:color="auto"/>
      </w:divBdr>
    </w:div>
    <w:div w:id="1363942809">
      <w:bodyDiv w:val="1"/>
      <w:marLeft w:val="0"/>
      <w:marRight w:val="0"/>
      <w:marTop w:val="0"/>
      <w:marBottom w:val="0"/>
      <w:divBdr>
        <w:top w:val="none" w:sz="0" w:space="0" w:color="auto"/>
        <w:left w:val="none" w:sz="0" w:space="0" w:color="auto"/>
        <w:bottom w:val="none" w:sz="0" w:space="0" w:color="auto"/>
        <w:right w:val="none" w:sz="0" w:space="0" w:color="auto"/>
      </w:divBdr>
    </w:div>
    <w:div w:id="1396078137">
      <w:bodyDiv w:val="1"/>
      <w:marLeft w:val="0"/>
      <w:marRight w:val="0"/>
      <w:marTop w:val="0"/>
      <w:marBottom w:val="0"/>
      <w:divBdr>
        <w:top w:val="none" w:sz="0" w:space="0" w:color="auto"/>
        <w:left w:val="none" w:sz="0" w:space="0" w:color="auto"/>
        <w:bottom w:val="none" w:sz="0" w:space="0" w:color="auto"/>
        <w:right w:val="none" w:sz="0" w:space="0" w:color="auto"/>
      </w:divBdr>
    </w:div>
    <w:div w:id="1484738078">
      <w:bodyDiv w:val="1"/>
      <w:marLeft w:val="0"/>
      <w:marRight w:val="0"/>
      <w:marTop w:val="0"/>
      <w:marBottom w:val="0"/>
      <w:divBdr>
        <w:top w:val="none" w:sz="0" w:space="0" w:color="auto"/>
        <w:left w:val="none" w:sz="0" w:space="0" w:color="auto"/>
        <w:bottom w:val="none" w:sz="0" w:space="0" w:color="auto"/>
        <w:right w:val="none" w:sz="0" w:space="0" w:color="auto"/>
      </w:divBdr>
    </w:div>
    <w:div w:id="1526481792">
      <w:bodyDiv w:val="1"/>
      <w:marLeft w:val="0"/>
      <w:marRight w:val="0"/>
      <w:marTop w:val="0"/>
      <w:marBottom w:val="0"/>
      <w:divBdr>
        <w:top w:val="none" w:sz="0" w:space="0" w:color="auto"/>
        <w:left w:val="none" w:sz="0" w:space="0" w:color="auto"/>
        <w:bottom w:val="none" w:sz="0" w:space="0" w:color="auto"/>
        <w:right w:val="none" w:sz="0" w:space="0" w:color="auto"/>
      </w:divBdr>
    </w:div>
    <w:div w:id="1526597671">
      <w:bodyDiv w:val="1"/>
      <w:marLeft w:val="0"/>
      <w:marRight w:val="0"/>
      <w:marTop w:val="0"/>
      <w:marBottom w:val="0"/>
      <w:divBdr>
        <w:top w:val="none" w:sz="0" w:space="0" w:color="auto"/>
        <w:left w:val="none" w:sz="0" w:space="0" w:color="auto"/>
        <w:bottom w:val="none" w:sz="0" w:space="0" w:color="auto"/>
        <w:right w:val="none" w:sz="0" w:space="0" w:color="auto"/>
      </w:divBdr>
    </w:div>
    <w:div w:id="1538349797">
      <w:bodyDiv w:val="1"/>
      <w:marLeft w:val="0"/>
      <w:marRight w:val="0"/>
      <w:marTop w:val="0"/>
      <w:marBottom w:val="0"/>
      <w:divBdr>
        <w:top w:val="none" w:sz="0" w:space="0" w:color="auto"/>
        <w:left w:val="none" w:sz="0" w:space="0" w:color="auto"/>
        <w:bottom w:val="none" w:sz="0" w:space="0" w:color="auto"/>
        <w:right w:val="none" w:sz="0" w:space="0" w:color="auto"/>
      </w:divBdr>
    </w:div>
    <w:div w:id="1544632580">
      <w:bodyDiv w:val="1"/>
      <w:marLeft w:val="0"/>
      <w:marRight w:val="0"/>
      <w:marTop w:val="0"/>
      <w:marBottom w:val="0"/>
      <w:divBdr>
        <w:top w:val="none" w:sz="0" w:space="0" w:color="auto"/>
        <w:left w:val="none" w:sz="0" w:space="0" w:color="auto"/>
        <w:bottom w:val="none" w:sz="0" w:space="0" w:color="auto"/>
        <w:right w:val="none" w:sz="0" w:space="0" w:color="auto"/>
      </w:divBdr>
    </w:div>
    <w:div w:id="1545288945">
      <w:bodyDiv w:val="1"/>
      <w:marLeft w:val="0"/>
      <w:marRight w:val="0"/>
      <w:marTop w:val="0"/>
      <w:marBottom w:val="0"/>
      <w:divBdr>
        <w:top w:val="none" w:sz="0" w:space="0" w:color="auto"/>
        <w:left w:val="none" w:sz="0" w:space="0" w:color="auto"/>
        <w:bottom w:val="none" w:sz="0" w:space="0" w:color="auto"/>
        <w:right w:val="none" w:sz="0" w:space="0" w:color="auto"/>
      </w:divBdr>
    </w:div>
    <w:div w:id="1704205158">
      <w:bodyDiv w:val="1"/>
      <w:marLeft w:val="0"/>
      <w:marRight w:val="0"/>
      <w:marTop w:val="0"/>
      <w:marBottom w:val="0"/>
      <w:divBdr>
        <w:top w:val="none" w:sz="0" w:space="0" w:color="auto"/>
        <w:left w:val="none" w:sz="0" w:space="0" w:color="auto"/>
        <w:bottom w:val="none" w:sz="0" w:space="0" w:color="auto"/>
        <w:right w:val="none" w:sz="0" w:space="0" w:color="auto"/>
      </w:divBdr>
    </w:div>
    <w:div w:id="1767532303">
      <w:bodyDiv w:val="1"/>
      <w:marLeft w:val="0"/>
      <w:marRight w:val="0"/>
      <w:marTop w:val="0"/>
      <w:marBottom w:val="0"/>
      <w:divBdr>
        <w:top w:val="none" w:sz="0" w:space="0" w:color="auto"/>
        <w:left w:val="none" w:sz="0" w:space="0" w:color="auto"/>
        <w:bottom w:val="none" w:sz="0" w:space="0" w:color="auto"/>
        <w:right w:val="none" w:sz="0" w:space="0" w:color="auto"/>
      </w:divBdr>
    </w:div>
    <w:div w:id="1775124142">
      <w:bodyDiv w:val="1"/>
      <w:marLeft w:val="0"/>
      <w:marRight w:val="0"/>
      <w:marTop w:val="0"/>
      <w:marBottom w:val="0"/>
      <w:divBdr>
        <w:top w:val="none" w:sz="0" w:space="0" w:color="auto"/>
        <w:left w:val="none" w:sz="0" w:space="0" w:color="auto"/>
        <w:bottom w:val="none" w:sz="0" w:space="0" w:color="auto"/>
        <w:right w:val="none" w:sz="0" w:space="0" w:color="auto"/>
      </w:divBdr>
    </w:div>
    <w:div w:id="1820271413">
      <w:bodyDiv w:val="1"/>
      <w:marLeft w:val="0"/>
      <w:marRight w:val="0"/>
      <w:marTop w:val="0"/>
      <w:marBottom w:val="0"/>
      <w:divBdr>
        <w:top w:val="none" w:sz="0" w:space="0" w:color="auto"/>
        <w:left w:val="none" w:sz="0" w:space="0" w:color="auto"/>
        <w:bottom w:val="none" w:sz="0" w:space="0" w:color="auto"/>
        <w:right w:val="none" w:sz="0" w:space="0" w:color="auto"/>
      </w:divBdr>
    </w:div>
    <w:div w:id="1921285488">
      <w:bodyDiv w:val="1"/>
      <w:marLeft w:val="0"/>
      <w:marRight w:val="0"/>
      <w:marTop w:val="0"/>
      <w:marBottom w:val="0"/>
      <w:divBdr>
        <w:top w:val="none" w:sz="0" w:space="0" w:color="auto"/>
        <w:left w:val="none" w:sz="0" w:space="0" w:color="auto"/>
        <w:bottom w:val="none" w:sz="0" w:space="0" w:color="auto"/>
        <w:right w:val="none" w:sz="0" w:space="0" w:color="auto"/>
      </w:divBdr>
    </w:div>
    <w:div w:id="2036810084">
      <w:bodyDiv w:val="1"/>
      <w:marLeft w:val="0"/>
      <w:marRight w:val="0"/>
      <w:marTop w:val="0"/>
      <w:marBottom w:val="0"/>
      <w:divBdr>
        <w:top w:val="none" w:sz="0" w:space="0" w:color="auto"/>
        <w:left w:val="none" w:sz="0" w:space="0" w:color="auto"/>
        <w:bottom w:val="none" w:sz="0" w:space="0" w:color="auto"/>
        <w:right w:val="none" w:sz="0" w:space="0" w:color="auto"/>
      </w:divBdr>
    </w:div>
    <w:div w:id="2037997011">
      <w:bodyDiv w:val="1"/>
      <w:marLeft w:val="0"/>
      <w:marRight w:val="0"/>
      <w:marTop w:val="0"/>
      <w:marBottom w:val="0"/>
      <w:divBdr>
        <w:top w:val="none" w:sz="0" w:space="0" w:color="auto"/>
        <w:left w:val="none" w:sz="0" w:space="0" w:color="auto"/>
        <w:bottom w:val="none" w:sz="0" w:space="0" w:color="auto"/>
        <w:right w:val="none" w:sz="0" w:space="0" w:color="auto"/>
      </w:divBdr>
    </w:div>
    <w:div w:id="2132626401">
      <w:bodyDiv w:val="1"/>
      <w:marLeft w:val="0"/>
      <w:marRight w:val="0"/>
      <w:marTop w:val="0"/>
      <w:marBottom w:val="0"/>
      <w:divBdr>
        <w:top w:val="none" w:sz="0" w:space="0" w:color="auto"/>
        <w:left w:val="none" w:sz="0" w:space="0" w:color="auto"/>
        <w:bottom w:val="none" w:sz="0" w:space="0" w:color="auto"/>
        <w:right w:val="none" w:sz="0" w:space="0" w:color="auto"/>
      </w:divBdr>
    </w:div>
    <w:div w:id="21398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domain.com" TargetMode="External"/><Relationship Id="rId13" Type="http://schemas.openxmlformats.org/officeDocument/2006/relationships/hyperlink" Target="http://business.mapsofindia.com/top-brands-india/top-lipstick-brands-in-india.html" TargetMode="External"/><Relationship Id="rId18" Type="http://schemas.openxmlformats.org/officeDocument/2006/relationships/hyperlink" Target="http://www.flipkart.com/rangmanch-pantaloons-printed-women-s-anarkali-kurta/p/itme92jh3zxg3zyg?pid=KTAE8MVWHBHHJMQU&amp;affid=satyenka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lipkart.com/rangmanch-pantaloons-printed-women-s-anarkali-kurta/p/itme92jh3zxg3zyg?pid=KTAE8MVWFAWHZPZD&amp;affid=satyenkan" TargetMode="External"/><Relationship Id="rId7" Type="http://schemas.openxmlformats.org/officeDocument/2006/relationships/endnotes" Target="endnotes.xml"/><Relationship Id="rId12" Type="http://schemas.openxmlformats.org/officeDocument/2006/relationships/hyperlink" Target="http://www.snapdeal.com/product/lenovo-black-laptop-bag/656142880794?utm_source=aff_prog&amp;utm_campaign=afts&amp;offer_id=17&amp;aff_id=74452" TargetMode="External"/><Relationship Id="rId17" Type="http://schemas.openxmlformats.org/officeDocument/2006/relationships/hyperlink" Target="http://docs.aws.amazon.com/AWSECommerceService/latest/DG/localevalue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aws.amazon.com/AWSECommerceService/latest/DG/PagingThroughResults.html" TargetMode="External"/><Relationship Id="rId20" Type="http://schemas.openxmlformats.org/officeDocument/2006/relationships/hyperlink" Target="http://www.flipkart.com/rangmanch-pantaloons-printed-women-s-anarkali-kurta/p/itme92jh3zxg3zyg?pid=KTAE8MVW5VHM5HCY&amp;affid=satyenk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flipkart.com/dl/american-tourister-flint-backpack/p/itmea59yghjcgkvc?pid=BKPEA59YANFGRYGN&amp;affid=satyenkan" TargetMode="External"/><Relationship Id="rId24" Type="http://schemas.openxmlformats.org/officeDocument/2006/relationships/hyperlink" Target="http://docs.aws.amazon.com/AWSECommerceService/latest/DG/SimilarityLookup.html" TargetMode="External"/><Relationship Id="rId5" Type="http://schemas.openxmlformats.org/officeDocument/2006/relationships/webSettings" Target="webSettings.xml"/><Relationship Id="rId15" Type="http://schemas.openxmlformats.org/officeDocument/2006/relationships/hyperlink" Target="http://docs.aws.amazon.com/AWSECommerceService/latest/DG/LocaleIN.html" TargetMode="External"/><Relationship Id="rId23" Type="http://schemas.openxmlformats.org/officeDocument/2006/relationships/hyperlink" Target="http://www.seffcon.com/ecommerce-api/flipkart/dotd.php" TargetMode="External"/><Relationship Id="rId28" Type="http://schemas.openxmlformats.org/officeDocument/2006/relationships/theme" Target="theme/theme1.xml"/><Relationship Id="rId10" Type="http://schemas.openxmlformats.org/officeDocument/2006/relationships/hyperlink" Target="http://www.amazon.com/Kensington-K62533US-Contour-Notebook-Notebooks/dp/B0011YAOBE%3Fpsc%3D1%26SubscriptionId%3DAKIAJIGJAW7OF4KO5TIA%26tag%3Dseffcon-21%26linkCode%3Dxm2%26camp%3D2025%26creative%3D165953%26creativeASIN%3DB0011YAOBE" TargetMode="External"/><Relationship Id="rId19" Type="http://schemas.openxmlformats.org/officeDocument/2006/relationships/hyperlink" Target="http://www.flipkart.com/rangmanch-pantaloons-printed-women-s-anarkali-kurta/p/itme92jh3zxg3zyg?pid=KTAE8MVWFAWHZPZD&amp;affid=satyenkan" TargetMode="External"/><Relationship Id="rId4" Type="http://schemas.openxmlformats.org/officeDocument/2006/relationships/settings" Target="settings.xml"/><Relationship Id="rId9" Type="http://schemas.openxmlformats.org/officeDocument/2006/relationships/hyperlink" Target="https://stock.adobe.com/" TargetMode="External"/><Relationship Id="rId14" Type="http://schemas.openxmlformats.org/officeDocument/2006/relationships/hyperlink" Target="http://www.amazon.in/s/ref=nb_sb_noss?url=search-alias%3Dluggage&amp;field-keywords" TargetMode="External"/><Relationship Id="rId22" Type="http://schemas.openxmlformats.org/officeDocument/2006/relationships/hyperlink" Target="http://www.snapdeal.com/acors/json/product/get/search/0/144/48?q=&amp;sort=plrty&amp;brandPageUrl=&amp;keyword=samsung%20galaxy&amp;vc=&amp;webpageName=searchResult&amp;campaignId=&amp;brandName=&amp;isMC=false&amp;clickSrc=go_head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effcon\Proposal\Template\Proposal-Template-05May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DF74E-A77E-4FF0-A4E4-A29E2D88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Proposal-Template-05May2012.dotx</Template>
  <TotalTime>8</TotalTime>
  <Pages>45</Pages>
  <Words>9575</Words>
  <Characters>54581</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User</cp:lastModifiedBy>
  <cp:revision>7</cp:revision>
  <cp:lastPrinted>2012-06-15T12:50:00Z</cp:lastPrinted>
  <dcterms:created xsi:type="dcterms:W3CDTF">2016-03-17T04:32:00Z</dcterms:created>
  <dcterms:modified xsi:type="dcterms:W3CDTF">2016-03-17T04:41:00Z</dcterms:modified>
</cp:coreProperties>
</file>